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CE7EB5" w14:textId="3B084708" w:rsidR="00880644" w:rsidRPr="00CF25F1" w:rsidRDefault="00880644" w:rsidP="0036548A"/>
    <w:p w14:paraId="2E6EF419" w14:textId="77777777" w:rsidR="0036548A" w:rsidRPr="00CF25F1" w:rsidRDefault="0036548A" w:rsidP="0036548A"/>
    <w:p w14:paraId="75805A57" w14:textId="77777777" w:rsidR="00997F52" w:rsidRDefault="00997F52" w:rsidP="00997F52">
      <w:pPr>
        <w:rPr>
          <w:rFonts w:ascii="Times New Roman" w:hAnsi="Times New Roman"/>
        </w:rPr>
      </w:pPr>
      <w:r>
        <w:rPr>
          <w:rFonts w:cs="Calibri"/>
          <w:b/>
          <w:bCs/>
          <w:sz w:val="120"/>
          <w:szCs w:val="120"/>
        </w:rPr>
        <w:t>ReaFID</w:t>
      </w:r>
    </w:p>
    <w:p w14:paraId="76FF9642" w14:textId="3E57D58B" w:rsidR="00997F52" w:rsidRDefault="00997F52" w:rsidP="0062437F">
      <w:pPr>
        <w:jc w:val="left"/>
        <w:rPr>
          <w:rFonts w:ascii="Times New Roman" w:hAnsi="Times New Roman"/>
        </w:rPr>
      </w:pPr>
      <w:r>
        <w:rPr>
          <w:rFonts w:cs="Calibri"/>
          <w:b/>
          <w:bCs/>
          <w:sz w:val="60"/>
          <w:szCs w:val="60"/>
        </w:rPr>
        <w:t>Ein RFID</w:t>
      </w:r>
      <w:r w:rsidR="00A257F5">
        <w:rPr>
          <w:rFonts w:cs="Calibri"/>
          <w:b/>
          <w:bCs/>
          <w:sz w:val="60"/>
          <w:szCs w:val="60"/>
        </w:rPr>
        <w:t>-</w:t>
      </w:r>
      <w:r w:rsidR="0062437F">
        <w:rPr>
          <w:rFonts w:cs="Calibri"/>
          <w:b/>
          <w:bCs/>
          <w:sz w:val="60"/>
          <w:szCs w:val="60"/>
        </w:rPr>
        <w:t>Reaktionsspiel</w:t>
      </w:r>
      <w:r w:rsidR="0062437F">
        <w:rPr>
          <w:rFonts w:cs="Calibri"/>
          <w:b/>
          <w:bCs/>
          <w:sz w:val="60"/>
          <w:szCs w:val="60"/>
        </w:rPr>
        <w:br/>
      </w:r>
      <w:r>
        <w:rPr>
          <w:rFonts w:cs="Calibri"/>
          <w:b/>
          <w:bCs/>
          <w:sz w:val="60"/>
          <w:szCs w:val="60"/>
        </w:rPr>
        <w:t>auf Basis eines Arduinos</w:t>
      </w:r>
    </w:p>
    <w:p w14:paraId="2A3F5E4A" w14:textId="19D628E9" w:rsidR="0036548A" w:rsidRPr="00CF25F1" w:rsidRDefault="00014688" w:rsidP="00C63675">
      <w:pPr>
        <w:jc w:val="left"/>
      </w:pPr>
      <w:r w:rsidRPr="00014688">
        <w:t xml:space="preserve"> </w:t>
      </w:r>
      <w:r w:rsidR="0062437F">
        <w:rPr>
          <w:noProof/>
          <w:lang w:val="en-US"/>
        </w:rPr>
        <w:drawing>
          <wp:inline distT="0" distB="0" distL="0" distR="0" wp14:anchorId="47EC2645" wp14:editId="6C5BF2C3">
            <wp:extent cx="5760720" cy="4302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telbild.jpg"/>
                    <pic:cNvPicPr/>
                  </pic:nvPicPr>
                  <pic:blipFill>
                    <a:blip r:embed="rId8" cstate="print">
                      <a:extLst>
                        <a:ext uri="{BEBA8EAE-BF5A-486C-A8C5-ECC9F3942E4B}">
                          <a14:imgProps xmlns:a14="http://schemas.microsoft.com/office/drawing/2010/main">
                            <a14:imgLayer r:embed="rId9">
                              <a14:imgEffect>
                                <a14:artisticGlowDiffused/>
                              </a14:imgEffect>
                            </a14:imgLayer>
                          </a14:imgProps>
                        </a:ext>
                        <a:ext uri="{28A0092B-C50C-407E-A947-70E740481C1C}">
                          <a14:useLocalDpi xmlns:a14="http://schemas.microsoft.com/office/drawing/2010/main" val="0"/>
                        </a:ext>
                      </a:extLst>
                    </a:blip>
                    <a:stretch>
                      <a:fillRect/>
                    </a:stretch>
                  </pic:blipFill>
                  <pic:spPr>
                    <a:xfrm>
                      <a:off x="0" y="0"/>
                      <a:ext cx="5760720" cy="4302760"/>
                    </a:xfrm>
                    <a:prstGeom prst="rect">
                      <a:avLst/>
                    </a:prstGeom>
                  </pic:spPr>
                </pic:pic>
              </a:graphicData>
            </a:graphic>
          </wp:inline>
        </w:drawing>
      </w:r>
    </w:p>
    <w:p w14:paraId="09C0C9EF" w14:textId="77777777" w:rsidR="0062437F" w:rsidRDefault="0062437F" w:rsidP="0062437F">
      <w:pPr>
        <w:tabs>
          <w:tab w:val="right" w:pos="9072"/>
        </w:tabs>
        <w:jc w:val="left"/>
        <w:rPr>
          <w:b/>
          <w:sz w:val="28"/>
          <w:szCs w:val="28"/>
        </w:rPr>
      </w:pPr>
    </w:p>
    <w:p w14:paraId="440F7A04" w14:textId="77777777" w:rsidR="0062437F" w:rsidRDefault="0062437F" w:rsidP="0062437F">
      <w:pPr>
        <w:tabs>
          <w:tab w:val="right" w:pos="9072"/>
        </w:tabs>
        <w:jc w:val="left"/>
        <w:rPr>
          <w:b/>
          <w:sz w:val="28"/>
          <w:szCs w:val="28"/>
        </w:rPr>
      </w:pPr>
    </w:p>
    <w:p w14:paraId="7863177A" w14:textId="77777777" w:rsidR="0062437F" w:rsidRDefault="00FF1C30" w:rsidP="0062437F">
      <w:pPr>
        <w:tabs>
          <w:tab w:val="right" w:pos="9072"/>
        </w:tabs>
        <w:jc w:val="left"/>
        <w:rPr>
          <w:b/>
          <w:sz w:val="28"/>
          <w:szCs w:val="28"/>
        </w:rPr>
      </w:pPr>
      <w:r w:rsidRPr="0062437F">
        <w:rPr>
          <w:b/>
          <w:sz w:val="28"/>
          <w:szCs w:val="28"/>
        </w:rPr>
        <w:tab/>
      </w:r>
      <w:r w:rsidR="0062437F" w:rsidRPr="0062437F">
        <w:rPr>
          <w:b/>
          <w:sz w:val="28"/>
          <w:szCs w:val="28"/>
        </w:rPr>
        <w:t>Désirée Sacher</w:t>
      </w:r>
    </w:p>
    <w:p w14:paraId="12763496" w14:textId="6ECB5675" w:rsidR="00BB6ACF" w:rsidRPr="0062437F" w:rsidRDefault="0062437F" w:rsidP="0062437F">
      <w:pPr>
        <w:tabs>
          <w:tab w:val="right" w:pos="9072"/>
        </w:tabs>
        <w:jc w:val="left"/>
        <w:rPr>
          <w:b/>
          <w:sz w:val="28"/>
          <w:szCs w:val="28"/>
        </w:rPr>
      </w:pPr>
      <w:r w:rsidRPr="0062437F">
        <w:rPr>
          <w:rFonts w:cs="Calibri"/>
          <w:b/>
          <w:bCs/>
          <w:sz w:val="28"/>
          <w:szCs w:val="28"/>
        </w:rPr>
        <w:t>Semesterarbeit</w:t>
      </w:r>
      <w:r w:rsidRPr="0062437F">
        <w:rPr>
          <w:b/>
          <w:sz w:val="28"/>
          <w:szCs w:val="28"/>
        </w:rPr>
        <w:t xml:space="preserve"> </w:t>
      </w:r>
      <w:r w:rsidRPr="0062437F">
        <w:rPr>
          <w:b/>
          <w:sz w:val="28"/>
          <w:szCs w:val="28"/>
        </w:rPr>
        <w:tab/>
      </w:r>
      <w:r w:rsidR="00FC2DDF" w:rsidRPr="0062437F">
        <w:rPr>
          <w:b/>
          <w:sz w:val="28"/>
          <w:szCs w:val="28"/>
        </w:rPr>
        <w:t>Informatik Teilzeit</w:t>
      </w:r>
      <w:r w:rsidR="00404A17" w:rsidRPr="0062437F">
        <w:rPr>
          <w:b/>
          <w:sz w:val="28"/>
          <w:szCs w:val="28"/>
        </w:rPr>
        <w:t xml:space="preserve"> Studium</w:t>
      </w:r>
      <w:r w:rsidR="00FC2DDF" w:rsidRPr="0062437F">
        <w:rPr>
          <w:b/>
          <w:sz w:val="28"/>
          <w:szCs w:val="28"/>
        </w:rPr>
        <w:t xml:space="preserve"> - </w:t>
      </w:r>
      <w:r w:rsidR="00880644" w:rsidRPr="0062437F">
        <w:rPr>
          <w:b/>
          <w:sz w:val="28"/>
          <w:szCs w:val="28"/>
        </w:rPr>
        <w:t>ZHAW</w:t>
      </w:r>
    </w:p>
    <w:p w14:paraId="41DC861B" w14:textId="20C8BB07" w:rsidR="006F4851" w:rsidRPr="0062437F" w:rsidRDefault="006F4851" w:rsidP="0062437F">
      <w:pPr>
        <w:tabs>
          <w:tab w:val="right" w:pos="9072"/>
        </w:tabs>
        <w:jc w:val="left"/>
        <w:rPr>
          <w:sz w:val="28"/>
        </w:rPr>
      </w:pPr>
      <w:r w:rsidRPr="0062437F">
        <w:rPr>
          <w:sz w:val="28"/>
        </w:rPr>
        <w:t>6</w:t>
      </w:r>
      <w:r w:rsidR="00FF1C30" w:rsidRPr="0062437F">
        <w:rPr>
          <w:sz w:val="28"/>
        </w:rPr>
        <w:t xml:space="preserve">. </w:t>
      </w:r>
      <w:r w:rsidR="00997F52" w:rsidRPr="0062437F">
        <w:rPr>
          <w:sz w:val="28"/>
        </w:rPr>
        <w:t>/</w:t>
      </w:r>
      <w:r w:rsidR="0062437F">
        <w:rPr>
          <w:sz w:val="28"/>
        </w:rPr>
        <w:t xml:space="preserve"> </w:t>
      </w:r>
      <w:r w:rsidR="00997F52" w:rsidRPr="0062437F">
        <w:rPr>
          <w:sz w:val="28"/>
        </w:rPr>
        <w:t xml:space="preserve">7. </w:t>
      </w:r>
      <w:r w:rsidR="00FF1C30" w:rsidRPr="0062437F">
        <w:rPr>
          <w:sz w:val="28"/>
        </w:rPr>
        <w:t>Semester</w:t>
      </w:r>
      <w:r w:rsidR="005A1893" w:rsidRPr="0062437F">
        <w:rPr>
          <w:sz w:val="28"/>
        </w:rPr>
        <w:tab/>
      </w:r>
      <w:r w:rsidR="00FC2DDF" w:rsidRPr="0062437F">
        <w:rPr>
          <w:sz w:val="28"/>
        </w:rPr>
        <w:t>12. September</w:t>
      </w:r>
      <w:r w:rsidR="005A1893" w:rsidRPr="0062437F">
        <w:rPr>
          <w:sz w:val="28"/>
        </w:rPr>
        <w:t xml:space="preserve"> 2014</w:t>
      </w:r>
      <w:bookmarkStart w:id="0" w:name="_Toc379647226"/>
      <w:r w:rsidRPr="0062437F">
        <w:rPr>
          <w:rFonts w:ascii="Cambria" w:hAnsi="Cambria"/>
          <w:b/>
          <w:color w:val="365F91" w:themeColor="accent1" w:themeShade="BF"/>
          <w:sz w:val="44"/>
        </w:rPr>
        <w:br w:type="page"/>
      </w:r>
    </w:p>
    <w:p w14:paraId="6AC8F609" w14:textId="27E780D4" w:rsidR="00F15261" w:rsidRPr="00A062D7" w:rsidRDefault="00A062D7" w:rsidP="00A062D7">
      <w:pPr>
        <w:jc w:val="center"/>
      </w:pPr>
      <w:r>
        <w:lastRenderedPageBreak/>
        <w:t>Diese Seite ist absichtlich leer.</w:t>
      </w:r>
    </w:p>
    <w:p w14:paraId="559C65F1" w14:textId="77777777" w:rsidR="00A062D7" w:rsidRDefault="00A062D7">
      <w:pPr>
        <w:spacing w:before="0" w:after="0" w:line="240" w:lineRule="auto"/>
        <w:jc w:val="left"/>
        <w:rPr>
          <w:rFonts w:ascii="Cambria" w:eastAsia="Times New Roman" w:hAnsi="Cambria"/>
          <w:b/>
          <w:bCs/>
          <w:color w:val="365F91"/>
          <w:sz w:val="36"/>
          <w:szCs w:val="28"/>
        </w:rPr>
      </w:pPr>
      <w:r>
        <w:br w:type="page"/>
      </w:r>
    </w:p>
    <w:p w14:paraId="0757BC12" w14:textId="77460E38" w:rsidR="00997F52" w:rsidRPr="00221C1C" w:rsidRDefault="00997F52" w:rsidP="00221C1C">
      <w:pPr>
        <w:pStyle w:val="Heading1"/>
        <w:numPr>
          <w:ilvl w:val="0"/>
          <w:numId w:val="0"/>
        </w:numPr>
      </w:pPr>
      <w:bookmarkStart w:id="1" w:name="_Toc398287317"/>
      <w:r w:rsidRPr="00221C1C">
        <w:lastRenderedPageBreak/>
        <w:t>Danksagung</w:t>
      </w:r>
      <w:bookmarkEnd w:id="1"/>
    </w:p>
    <w:p w14:paraId="7EBE2603" w14:textId="5DDAAFEE" w:rsidR="00056FBA" w:rsidRDefault="00056FBA" w:rsidP="00056FBA">
      <w:r>
        <w:t xml:space="preserve">Ich möchte mich in erster Linie bei meinem Lebenspartner Patrick </w:t>
      </w:r>
      <w:r w:rsidR="00FC2DDF">
        <w:t xml:space="preserve">Diezi </w:t>
      </w:r>
      <w:r>
        <w:t>bedanken, für seine Geduld und Unterstützung in jeder Lage. Er hat mir nicht nur den Rücken gestärkt und mich im Haushalt entlastet, wir konnten auch Design</w:t>
      </w:r>
      <w:r w:rsidR="00A257F5">
        <w:t>-</w:t>
      </w:r>
      <w:r>
        <w:t xml:space="preserve">Entscheide diskutieren und argumentieren, was ich immer als spannend empfinde. </w:t>
      </w:r>
    </w:p>
    <w:p w14:paraId="592F88C9" w14:textId="5B14C52C" w:rsidR="00056FBA" w:rsidRDefault="00056FBA" w:rsidP="00056FBA">
      <w:r>
        <w:t>Auch danken möchte ich Alain Lafon für das entgegen gebrachte Vertrauen</w:t>
      </w:r>
      <w:r w:rsidR="00FC2DDF">
        <w:t xml:space="preserve"> speziell</w:t>
      </w:r>
      <w:r>
        <w:t xml:space="preserve"> in der Anfangsphase bis zur Finalisierung der Aufgabenstellung</w:t>
      </w:r>
      <w:r w:rsidR="00FC2DDF">
        <w:t>, in Bezug auf die Machbarkeitsanalyse der ursprünglichen Aufgabe</w:t>
      </w:r>
      <w:r>
        <w:t xml:space="preserve"> und seine Ratschläge, in Bezug auf Entwicklungsumgebung und Toolkits für RFID</w:t>
      </w:r>
      <w:r w:rsidR="00A257F5">
        <w:t xml:space="preserve">, </w:t>
      </w:r>
      <w:r>
        <w:t>Arduino und Python</w:t>
      </w:r>
      <w:r w:rsidR="00FC2DDF">
        <w:t xml:space="preserve"> über das </w:t>
      </w:r>
      <w:r w:rsidR="007A3C5A">
        <w:t>gesamte</w:t>
      </w:r>
      <w:r w:rsidR="00FC2DDF">
        <w:t xml:space="preserve"> Projekt hinweg</w:t>
      </w:r>
      <w:r>
        <w:t>.</w:t>
      </w:r>
    </w:p>
    <w:p w14:paraId="4AA386DA" w14:textId="7D90295C" w:rsidR="00C55AE5" w:rsidRDefault="00C55AE5" w:rsidP="00056FBA">
      <w:r>
        <w:t xml:space="preserve">Valentin Zahnd, Informatik Student in Winterthur, möchte ich danken für das </w:t>
      </w:r>
      <w:r w:rsidR="00991760">
        <w:t>T</w:t>
      </w:r>
      <w:r>
        <w:t xml:space="preserve">eilen seiner Erfahrungen mit Python und </w:t>
      </w:r>
      <w:r w:rsidR="00991760">
        <w:t xml:space="preserve">Beitragen von </w:t>
      </w:r>
      <w:r>
        <w:t>Hinweisen, welche die Suche nach Problemlösungen um einiges beschleunigt haben.</w:t>
      </w:r>
    </w:p>
    <w:p w14:paraId="5CFC9C8A" w14:textId="2C4B7614" w:rsidR="00056FBA" w:rsidRDefault="00056FBA" w:rsidP="00056FBA">
      <w:r>
        <w:t xml:space="preserve">Zu guter </w:t>
      </w:r>
      <w:r w:rsidR="007A3C5A">
        <w:t>Letzt</w:t>
      </w:r>
      <w:r>
        <w:t xml:space="preserve"> danke ich allen Entwicklern</w:t>
      </w:r>
      <w:r w:rsidR="007415CC">
        <w:t xml:space="preserve"> und Entwicklerinnen</w:t>
      </w:r>
      <w:r>
        <w:t xml:space="preserve">, welche vor mir schon auf die gleichen Probleme gestossen sind und sie im Internet entsprechend </w:t>
      </w:r>
      <w:r w:rsidR="007415CC">
        <w:t>publiziert</w:t>
      </w:r>
      <w:r>
        <w:t xml:space="preserve"> haben. Ihr habt mein Vorankommen massgeblich unterstützt.</w:t>
      </w:r>
    </w:p>
    <w:p w14:paraId="1C824F54" w14:textId="77777777" w:rsidR="00997F52" w:rsidRDefault="00997F52">
      <w:pPr>
        <w:spacing w:before="0" w:after="0" w:line="240" w:lineRule="auto"/>
        <w:jc w:val="left"/>
        <w:rPr>
          <w:rFonts w:ascii="Cambria" w:hAnsi="Cambria"/>
          <w:b/>
          <w:color w:val="365F91" w:themeColor="accent1" w:themeShade="BF"/>
          <w:sz w:val="36"/>
        </w:rPr>
      </w:pPr>
      <w:r>
        <w:rPr>
          <w:rFonts w:ascii="Cambria" w:hAnsi="Cambria"/>
          <w:b/>
          <w:color w:val="365F91" w:themeColor="accent1" w:themeShade="BF"/>
          <w:sz w:val="36"/>
        </w:rPr>
        <w:br w:type="page"/>
      </w:r>
    </w:p>
    <w:p w14:paraId="13211444" w14:textId="77777777" w:rsidR="00A062D7" w:rsidRPr="00A062D7" w:rsidRDefault="00A062D7" w:rsidP="00A062D7">
      <w:pPr>
        <w:jc w:val="center"/>
      </w:pPr>
      <w:r>
        <w:lastRenderedPageBreak/>
        <w:t>Diese Seite ist absichtlich leer.</w:t>
      </w:r>
    </w:p>
    <w:p w14:paraId="4ACDE9EF" w14:textId="77777777" w:rsidR="00F15261" w:rsidRDefault="00F15261">
      <w:pPr>
        <w:spacing w:before="0" w:after="0" w:line="240" w:lineRule="auto"/>
        <w:jc w:val="left"/>
        <w:rPr>
          <w:rFonts w:ascii="Cambria" w:eastAsia="Times New Roman" w:hAnsi="Cambria"/>
          <w:b/>
          <w:bCs/>
          <w:color w:val="365F91"/>
          <w:sz w:val="36"/>
          <w:szCs w:val="28"/>
        </w:rPr>
      </w:pPr>
      <w:r>
        <w:br w:type="page"/>
      </w:r>
    </w:p>
    <w:p w14:paraId="44119B4A" w14:textId="3A939528" w:rsidR="002B5D1C" w:rsidRPr="00221C1C" w:rsidRDefault="002B5D1C" w:rsidP="00221C1C">
      <w:pPr>
        <w:pStyle w:val="Heading1"/>
        <w:numPr>
          <w:ilvl w:val="0"/>
          <w:numId w:val="0"/>
        </w:numPr>
      </w:pPr>
      <w:bookmarkStart w:id="2" w:name="_Toc398287318"/>
      <w:r w:rsidRPr="00221C1C">
        <w:lastRenderedPageBreak/>
        <w:t>Inhaltsverzeichnis</w:t>
      </w:r>
      <w:bookmarkEnd w:id="2"/>
    </w:p>
    <w:p w14:paraId="22AC808E" w14:textId="77777777" w:rsidR="0068071C" w:rsidRDefault="006723BB">
      <w:pPr>
        <w:pStyle w:val="TOC1"/>
        <w:rPr>
          <w:rFonts w:asciiTheme="minorHAnsi" w:eastAsiaTheme="minorEastAsia" w:hAnsiTheme="minorHAnsi" w:cstheme="minorBidi"/>
          <w:noProof/>
          <w:lang w:val="en-US"/>
        </w:rPr>
      </w:pPr>
      <w:r w:rsidRPr="00CF25F1">
        <w:fldChar w:fldCharType="begin"/>
      </w:r>
      <w:r w:rsidRPr="00CF25F1">
        <w:instrText xml:space="preserve"> TOC \o "1-5" \h \z \u </w:instrText>
      </w:r>
      <w:r w:rsidRPr="00CF25F1">
        <w:fldChar w:fldCharType="separate"/>
      </w:r>
      <w:hyperlink w:anchor="_Toc398287317" w:history="1">
        <w:r w:rsidR="0068071C" w:rsidRPr="00756F7C">
          <w:rPr>
            <w:rStyle w:val="Hyperlink"/>
            <w:noProof/>
          </w:rPr>
          <w:t>Danksagung</w:t>
        </w:r>
        <w:r w:rsidR="0068071C">
          <w:rPr>
            <w:noProof/>
            <w:webHidden/>
          </w:rPr>
          <w:tab/>
        </w:r>
        <w:r w:rsidR="0068071C">
          <w:rPr>
            <w:noProof/>
            <w:webHidden/>
          </w:rPr>
          <w:fldChar w:fldCharType="begin"/>
        </w:r>
        <w:r w:rsidR="0068071C">
          <w:rPr>
            <w:noProof/>
            <w:webHidden/>
          </w:rPr>
          <w:instrText xml:space="preserve"> PAGEREF _Toc398287317 \h </w:instrText>
        </w:r>
        <w:r w:rsidR="0068071C">
          <w:rPr>
            <w:noProof/>
            <w:webHidden/>
          </w:rPr>
        </w:r>
        <w:r w:rsidR="0068071C">
          <w:rPr>
            <w:noProof/>
            <w:webHidden/>
          </w:rPr>
          <w:fldChar w:fldCharType="separate"/>
        </w:r>
        <w:r w:rsidR="0068071C">
          <w:rPr>
            <w:noProof/>
            <w:webHidden/>
          </w:rPr>
          <w:t>3</w:t>
        </w:r>
        <w:r w:rsidR="0068071C">
          <w:rPr>
            <w:noProof/>
            <w:webHidden/>
          </w:rPr>
          <w:fldChar w:fldCharType="end"/>
        </w:r>
      </w:hyperlink>
    </w:p>
    <w:p w14:paraId="4ECC8F11" w14:textId="77777777" w:rsidR="0068071C" w:rsidRDefault="0068071C">
      <w:pPr>
        <w:pStyle w:val="TOC1"/>
        <w:rPr>
          <w:rFonts w:asciiTheme="minorHAnsi" w:eastAsiaTheme="minorEastAsia" w:hAnsiTheme="minorHAnsi" w:cstheme="minorBidi"/>
          <w:noProof/>
          <w:lang w:val="en-US"/>
        </w:rPr>
      </w:pPr>
      <w:hyperlink w:anchor="_Toc398287318" w:history="1">
        <w:r w:rsidRPr="00756F7C">
          <w:rPr>
            <w:rStyle w:val="Hyperlink"/>
            <w:noProof/>
          </w:rPr>
          <w:t>Inhaltsverzeichnis</w:t>
        </w:r>
        <w:r>
          <w:rPr>
            <w:noProof/>
            <w:webHidden/>
          </w:rPr>
          <w:tab/>
        </w:r>
        <w:r>
          <w:rPr>
            <w:noProof/>
            <w:webHidden/>
          </w:rPr>
          <w:fldChar w:fldCharType="begin"/>
        </w:r>
        <w:r>
          <w:rPr>
            <w:noProof/>
            <w:webHidden/>
          </w:rPr>
          <w:instrText xml:space="preserve"> PAGEREF _Toc398287318 \h </w:instrText>
        </w:r>
        <w:r>
          <w:rPr>
            <w:noProof/>
            <w:webHidden/>
          </w:rPr>
        </w:r>
        <w:r>
          <w:rPr>
            <w:noProof/>
            <w:webHidden/>
          </w:rPr>
          <w:fldChar w:fldCharType="separate"/>
        </w:r>
        <w:r>
          <w:rPr>
            <w:noProof/>
            <w:webHidden/>
          </w:rPr>
          <w:t>5</w:t>
        </w:r>
        <w:r>
          <w:rPr>
            <w:noProof/>
            <w:webHidden/>
          </w:rPr>
          <w:fldChar w:fldCharType="end"/>
        </w:r>
      </w:hyperlink>
    </w:p>
    <w:p w14:paraId="189963F5" w14:textId="77777777" w:rsidR="0068071C" w:rsidRDefault="0068071C">
      <w:pPr>
        <w:pStyle w:val="TOC1"/>
        <w:rPr>
          <w:rFonts w:asciiTheme="minorHAnsi" w:eastAsiaTheme="minorEastAsia" w:hAnsiTheme="minorHAnsi" w:cstheme="minorBidi"/>
          <w:noProof/>
          <w:lang w:val="en-US"/>
        </w:rPr>
      </w:pPr>
      <w:hyperlink w:anchor="_Toc398287319" w:history="1">
        <w:r w:rsidRPr="00756F7C">
          <w:rPr>
            <w:rStyle w:val="Hyperlink"/>
            <w:noProof/>
          </w:rPr>
          <w:t>Verzeichnisse</w:t>
        </w:r>
        <w:r>
          <w:rPr>
            <w:noProof/>
            <w:webHidden/>
          </w:rPr>
          <w:tab/>
        </w:r>
        <w:r>
          <w:rPr>
            <w:noProof/>
            <w:webHidden/>
          </w:rPr>
          <w:fldChar w:fldCharType="begin"/>
        </w:r>
        <w:r>
          <w:rPr>
            <w:noProof/>
            <w:webHidden/>
          </w:rPr>
          <w:instrText xml:space="preserve"> PAGEREF _Toc398287319 \h </w:instrText>
        </w:r>
        <w:r>
          <w:rPr>
            <w:noProof/>
            <w:webHidden/>
          </w:rPr>
        </w:r>
        <w:r>
          <w:rPr>
            <w:noProof/>
            <w:webHidden/>
          </w:rPr>
          <w:fldChar w:fldCharType="separate"/>
        </w:r>
        <w:r>
          <w:rPr>
            <w:noProof/>
            <w:webHidden/>
          </w:rPr>
          <w:t>7</w:t>
        </w:r>
        <w:r>
          <w:rPr>
            <w:noProof/>
            <w:webHidden/>
          </w:rPr>
          <w:fldChar w:fldCharType="end"/>
        </w:r>
      </w:hyperlink>
    </w:p>
    <w:p w14:paraId="4F9C6D3E" w14:textId="77777777" w:rsidR="0068071C" w:rsidRDefault="0068071C">
      <w:pPr>
        <w:pStyle w:val="TOC2"/>
        <w:rPr>
          <w:rFonts w:asciiTheme="minorHAnsi" w:eastAsiaTheme="minorEastAsia" w:hAnsiTheme="minorHAnsi" w:cstheme="minorBidi"/>
          <w:noProof/>
          <w:lang w:val="en-US"/>
        </w:rPr>
      </w:pPr>
      <w:hyperlink w:anchor="_Toc398287320" w:history="1">
        <w:r w:rsidRPr="00756F7C">
          <w:rPr>
            <w:rStyle w:val="Hyperlink"/>
            <w:noProof/>
          </w:rPr>
          <w:t>Abbildungsverzeichnis</w:t>
        </w:r>
        <w:r>
          <w:rPr>
            <w:noProof/>
            <w:webHidden/>
          </w:rPr>
          <w:tab/>
        </w:r>
        <w:r>
          <w:rPr>
            <w:noProof/>
            <w:webHidden/>
          </w:rPr>
          <w:fldChar w:fldCharType="begin"/>
        </w:r>
        <w:r>
          <w:rPr>
            <w:noProof/>
            <w:webHidden/>
          </w:rPr>
          <w:instrText xml:space="preserve"> PAGEREF _Toc398287320 \h </w:instrText>
        </w:r>
        <w:r>
          <w:rPr>
            <w:noProof/>
            <w:webHidden/>
          </w:rPr>
        </w:r>
        <w:r>
          <w:rPr>
            <w:noProof/>
            <w:webHidden/>
          </w:rPr>
          <w:fldChar w:fldCharType="separate"/>
        </w:r>
        <w:r>
          <w:rPr>
            <w:noProof/>
            <w:webHidden/>
          </w:rPr>
          <w:t>7</w:t>
        </w:r>
        <w:r>
          <w:rPr>
            <w:noProof/>
            <w:webHidden/>
          </w:rPr>
          <w:fldChar w:fldCharType="end"/>
        </w:r>
      </w:hyperlink>
    </w:p>
    <w:p w14:paraId="3F17C90D" w14:textId="77777777" w:rsidR="0068071C" w:rsidRDefault="0068071C">
      <w:pPr>
        <w:pStyle w:val="TOC2"/>
        <w:rPr>
          <w:rFonts w:asciiTheme="minorHAnsi" w:eastAsiaTheme="minorEastAsia" w:hAnsiTheme="minorHAnsi" w:cstheme="minorBidi"/>
          <w:noProof/>
          <w:lang w:val="en-US"/>
        </w:rPr>
      </w:pPr>
      <w:hyperlink w:anchor="_Toc398287321" w:history="1">
        <w:r w:rsidRPr="00756F7C">
          <w:rPr>
            <w:rStyle w:val="Hyperlink"/>
            <w:noProof/>
          </w:rPr>
          <w:t>Tabellenverzeichnis</w:t>
        </w:r>
        <w:r>
          <w:rPr>
            <w:noProof/>
            <w:webHidden/>
          </w:rPr>
          <w:tab/>
        </w:r>
        <w:r>
          <w:rPr>
            <w:noProof/>
            <w:webHidden/>
          </w:rPr>
          <w:fldChar w:fldCharType="begin"/>
        </w:r>
        <w:r>
          <w:rPr>
            <w:noProof/>
            <w:webHidden/>
          </w:rPr>
          <w:instrText xml:space="preserve"> PAGEREF _Toc398287321 \h </w:instrText>
        </w:r>
        <w:r>
          <w:rPr>
            <w:noProof/>
            <w:webHidden/>
          </w:rPr>
        </w:r>
        <w:r>
          <w:rPr>
            <w:noProof/>
            <w:webHidden/>
          </w:rPr>
          <w:fldChar w:fldCharType="separate"/>
        </w:r>
        <w:r>
          <w:rPr>
            <w:noProof/>
            <w:webHidden/>
          </w:rPr>
          <w:t>8</w:t>
        </w:r>
        <w:r>
          <w:rPr>
            <w:noProof/>
            <w:webHidden/>
          </w:rPr>
          <w:fldChar w:fldCharType="end"/>
        </w:r>
      </w:hyperlink>
    </w:p>
    <w:p w14:paraId="0E88D649" w14:textId="77777777" w:rsidR="0068071C" w:rsidRDefault="0068071C">
      <w:pPr>
        <w:pStyle w:val="TOC1"/>
        <w:rPr>
          <w:rFonts w:asciiTheme="minorHAnsi" w:eastAsiaTheme="minorEastAsia" w:hAnsiTheme="minorHAnsi" w:cstheme="minorBidi"/>
          <w:noProof/>
          <w:lang w:val="en-US"/>
        </w:rPr>
      </w:pPr>
      <w:hyperlink w:anchor="_Toc398287322" w:history="1">
        <w:r w:rsidRPr="00756F7C">
          <w:rPr>
            <w:rStyle w:val="Hyperlink"/>
            <w:noProof/>
          </w:rPr>
          <w:t>Zusammenfassung</w:t>
        </w:r>
        <w:r>
          <w:rPr>
            <w:noProof/>
            <w:webHidden/>
          </w:rPr>
          <w:tab/>
        </w:r>
        <w:r>
          <w:rPr>
            <w:noProof/>
            <w:webHidden/>
          </w:rPr>
          <w:fldChar w:fldCharType="begin"/>
        </w:r>
        <w:r>
          <w:rPr>
            <w:noProof/>
            <w:webHidden/>
          </w:rPr>
          <w:instrText xml:space="preserve"> PAGEREF _Toc398287322 \h </w:instrText>
        </w:r>
        <w:r>
          <w:rPr>
            <w:noProof/>
            <w:webHidden/>
          </w:rPr>
        </w:r>
        <w:r>
          <w:rPr>
            <w:noProof/>
            <w:webHidden/>
          </w:rPr>
          <w:fldChar w:fldCharType="separate"/>
        </w:r>
        <w:r>
          <w:rPr>
            <w:noProof/>
            <w:webHidden/>
          </w:rPr>
          <w:t>9</w:t>
        </w:r>
        <w:r>
          <w:rPr>
            <w:noProof/>
            <w:webHidden/>
          </w:rPr>
          <w:fldChar w:fldCharType="end"/>
        </w:r>
      </w:hyperlink>
    </w:p>
    <w:p w14:paraId="32916AD7" w14:textId="77777777" w:rsidR="0068071C" w:rsidRDefault="0068071C">
      <w:pPr>
        <w:pStyle w:val="TOC1"/>
        <w:rPr>
          <w:rFonts w:asciiTheme="minorHAnsi" w:eastAsiaTheme="minorEastAsia" w:hAnsiTheme="minorHAnsi" w:cstheme="minorBidi"/>
          <w:noProof/>
          <w:lang w:val="en-US"/>
        </w:rPr>
      </w:pPr>
      <w:hyperlink w:anchor="_Toc398287323" w:history="1">
        <w:r w:rsidRPr="00756F7C">
          <w:rPr>
            <w:rStyle w:val="Hyperlink"/>
            <w:noProof/>
          </w:rPr>
          <w:t>1.</w:t>
        </w:r>
        <w:r>
          <w:rPr>
            <w:rFonts w:asciiTheme="minorHAnsi" w:eastAsiaTheme="minorEastAsia" w:hAnsiTheme="minorHAnsi" w:cstheme="minorBidi"/>
            <w:noProof/>
            <w:lang w:val="en-US"/>
          </w:rPr>
          <w:tab/>
        </w:r>
        <w:r w:rsidRPr="00756F7C">
          <w:rPr>
            <w:rStyle w:val="Hyperlink"/>
            <w:noProof/>
          </w:rPr>
          <w:t>Einleitung</w:t>
        </w:r>
        <w:r>
          <w:rPr>
            <w:noProof/>
            <w:webHidden/>
          </w:rPr>
          <w:tab/>
        </w:r>
        <w:r>
          <w:rPr>
            <w:noProof/>
            <w:webHidden/>
          </w:rPr>
          <w:fldChar w:fldCharType="begin"/>
        </w:r>
        <w:r>
          <w:rPr>
            <w:noProof/>
            <w:webHidden/>
          </w:rPr>
          <w:instrText xml:space="preserve"> PAGEREF _Toc398287323 \h </w:instrText>
        </w:r>
        <w:r>
          <w:rPr>
            <w:noProof/>
            <w:webHidden/>
          </w:rPr>
        </w:r>
        <w:r>
          <w:rPr>
            <w:noProof/>
            <w:webHidden/>
          </w:rPr>
          <w:fldChar w:fldCharType="separate"/>
        </w:r>
        <w:r>
          <w:rPr>
            <w:noProof/>
            <w:webHidden/>
          </w:rPr>
          <w:t>11</w:t>
        </w:r>
        <w:r>
          <w:rPr>
            <w:noProof/>
            <w:webHidden/>
          </w:rPr>
          <w:fldChar w:fldCharType="end"/>
        </w:r>
      </w:hyperlink>
    </w:p>
    <w:p w14:paraId="0FBC760D" w14:textId="77777777" w:rsidR="0068071C" w:rsidRDefault="0068071C">
      <w:pPr>
        <w:pStyle w:val="TOC1"/>
        <w:rPr>
          <w:rFonts w:asciiTheme="minorHAnsi" w:eastAsiaTheme="minorEastAsia" w:hAnsiTheme="minorHAnsi" w:cstheme="minorBidi"/>
          <w:noProof/>
          <w:lang w:val="en-US"/>
        </w:rPr>
      </w:pPr>
      <w:hyperlink w:anchor="_Toc398287324" w:history="1">
        <w:r w:rsidRPr="00756F7C">
          <w:rPr>
            <w:rStyle w:val="Hyperlink"/>
            <w:noProof/>
          </w:rPr>
          <w:t>2.</w:t>
        </w:r>
        <w:r>
          <w:rPr>
            <w:rFonts w:asciiTheme="minorHAnsi" w:eastAsiaTheme="minorEastAsia" w:hAnsiTheme="minorHAnsi" w:cstheme="minorBidi"/>
            <w:noProof/>
            <w:lang w:val="en-US"/>
          </w:rPr>
          <w:tab/>
        </w:r>
        <w:r w:rsidRPr="00756F7C">
          <w:rPr>
            <w:rStyle w:val="Hyperlink"/>
            <w:noProof/>
          </w:rPr>
          <w:t>Umsetzung des Projekts</w:t>
        </w:r>
        <w:r>
          <w:rPr>
            <w:noProof/>
            <w:webHidden/>
          </w:rPr>
          <w:tab/>
        </w:r>
        <w:r>
          <w:rPr>
            <w:noProof/>
            <w:webHidden/>
          </w:rPr>
          <w:fldChar w:fldCharType="begin"/>
        </w:r>
        <w:r>
          <w:rPr>
            <w:noProof/>
            <w:webHidden/>
          </w:rPr>
          <w:instrText xml:space="preserve"> PAGEREF _Toc398287324 \h </w:instrText>
        </w:r>
        <w:r>
          <w:rPr>
            <w:noProof/>
            <w:webHidden/>
          </w:rPr>
        </w:r>
        <w:r>
          <w:rPr>
            <w:noProof/>
            <w:webHidden/>
          </w:rPr>
          <w:fldChar w:fldCharType="separate"/>
        </w:r>
        <w:r>
          <w:rPr>
            <w:noProof/>
            <w:webHidden/>
          </w:rPr>
          <w:t>13</w:t>
        </w:r>
        <w:r>
          <w:rPr>
            <w:noProof/>
            <w:webHidden/>
          </w:rPr>
          <w:fldChar w:fldCharType="end"/>
        </w:r>
      </w:hyperlink>
    </w:p>
    <w:p w14:paraId="4C099030" w14:textId="77777777" w:rsidR="0068071C" w:rsidRDefault="0068071C">
      <w:pPr>
        <w:pStyle w:val="TOC2"/>
        <w:rPr>
          <w:rFonts w:asciiTheme="minorHAnsi" w:eastAsiaTheme="minorEastAsia" w:hAnsiTheme="minorHAnsi" w:cstheme="minorBidi"/>
          <w:noProof/>
          <w:lang w:val="en-US"/>
        </w:rPr>
      </w:pPr>
      <w:hyperlink w:anchor="_Toc398287325" w:history="1">
        <w:r w:rsidRPr="00756F7C">
          <w:rPr>
            <w:rStyle w:val="Hyperlink"/>
            <w:noProof/>
          </w:rPr>
          <w:t>2.1.</w:t>
        </w:r>
        <w:r>
          <w:rPr>
            <w:rFonts w:asciiTheme="minorHAnsi" w:eastAsiaTheme="minorEastAsia" w:hAnsiTheme="minorHAnsi" w:cstheme="minorBidi"/>
            <w:noProof/>
            <w:lang w:val="en-US"/>
          </w:rPr>
          <w:tab/>
        </w:r>
        <w:r w:rsidRPr="00756F7C">
          <w:rPr>
            <w:rStyle w:val="Hyperlink"/>
            <w:noProof/>
          </w:rPr>
          <w:t>Aufgabenstellung</w:t>
        </w:r>
        <w:r>
          <w:rPr>
            <w:noProof/>
            <w:webHidden/>
          </w:rPr>
          <w:tab/>
        </w:r>
        <w:r>
          <w:rPr>
            <w:noProof/>
            <w:webHidden/>
          </w:rPr>
          <w:fldChar w:fldCharType="begin"/>
        </w:r>
        <w:r>
          <w:rPr>
            <w:noProof/>
            <w:webHidden/>
          </w:rPr>
          <w:instrText xml:space="preserve"> PAGEREF _Toc398287325 \h </w:instrText>
        </w:r>
        <w:r>
          <w:rPr>
            <w:noProof/>
            <w:webHidden/>
          </w:rPr>
        </w:r>
        <w:r>
          <w:rPr>
            <w:noProof/>
            <w:webHidden/>
          </w:rPr>
          <w:fldChar w:fldCharType="separate"/>
        </w:r>
        <w:r>
          <w:rPr>
            <w:noProof/>
            <w:webHidden/>
          </w:rPr>
          <w:t>13</w:t>
        </w:r>
        <w:r>
          <w:rPr>
            <w:noProof/>
            <w:webHidden/>
          </w:rPr>
          <w:fldChar w:fldCharType="end"/>
        </w:r>
      </w:hyperlink>
    </w:p>
    <w:p w14:paraId="25ED5582" w14:textId="77777777" w:rsidR="0068071C" w:rsidRDefault="0068071C">
      <w:pPr>
        <w:pStyle w:val="TOC2"/>
        <w:rPr>
          <w:rFonts w:asciiTheme="minorHAnsi" w:eastAsiaTheme="minorEastAsia" w:hAnsiTheme="minorHAnsi" w:cstheme="minorBidi"/>
          <w:noProof/>
          <w:lang w:val="en-US"/>
        </w:rPr>
      </w:pPr>
      <w:hyperlink w:anchor="_Toc398287326" w:history="1">
        <w:r w:rsidRPr="00756F7C">
          <w:rPr>
            <w:rStyle w:val="Hyperlink"/>
            <w:noProof/>
          </w:rPr>
          <w:t>2.2.</w:t>
        </w:r>
        <w:r>
          <w:rPr>
            <w:rFonts w:asciiTheme="minorHAnsi" w:eastAsiaTheme="minorEastAsia" w:hAnsiTheme="minorHAnsi" w:cstheme="minorBidi"/>
            <w:noProof/>
            <w:lang w:val="en-US"/>
          </w:rPr>
          <w:tab/>
        </w:r>
        <w:r w:rsidRPr="00756F7C">
          <w:rPr>
            <w:rStyle w:val="Hyperlink"/>
            <w:noProof/>
          </w:rPr>
          <w:t>Arbeitsplanung</w:t>
        </w:r>
        <w:r>
          <w:rPr>
            <w:noProof/>
            <w:webHidden/>
          </w:rPr>
          <w:tab/>
        </w:r>
        <w:r>
          <w:rPr>
            <w:noProof/>
            <w:webHidden/>
          </w:rPr>
          <w:fldChar w:fldCharType="begin"/>
        </w:r>
        <w:r>
          <w:rPr>
            <w:noProof/>
            <w:webHidden/>
          </w:rPr>
          <w:instrText xml:space="preserve"> PAGEREF _Toc398287326 \h </w:instrText>
        </w:r>
        <w:r>
          <w:rPr>
            <w:noProof/>
            <w:webHidden/>
          </w:rPr>
        </w:r>
        <w:r>
          <w:rPr>
            <w:noProof/>
            <w:webHidden/>
          </w:rPr>
          <w:fldChar w:fldCharType="separate"/>
        </w:r>
        <w:r>
          <w:rPr>
            <w:noProof/>
            <w:webHidden/>
          </w:rPr>
          <w:t>13</w:t>
        </w:r>
        <w:r>
          <w:rPr>
            <w:noProof/>
            <w:webHidden/>
          </w:rPr>
          <w:fldChar w:fldCharType="end"/>
        </w:r>
      </w:hyperlink>
    </w:p>
    <w:p w14:paraId="1CF62E6D" w14:textId="77777777" w:rsidR="0068071C" w:rsidRDefault="0068071C">
      <w:pPr>
        <w:pStyle w:val="TOC2"/>
        <w:rPr>
          <w:rFonts w:asciiTheme="minorHAnsi" w:eastAsiaTheme="minorEastAsia" w:hAnsiTheme="minorHAnsi" w:cstheme="minorBidi"/>
          <w:noProof/>
          <w:lang w:val="en-US"/>
        </w:rPr>
      </w:pPr>
      <w:hyperlink w:anchor="_Toc398287327" w:history="1">
        <w:r w:rsidRPr="00756F7C">
          <w:rPr>
            <w:rStyle w:val="Hyperlink"/>
            <w:noProof/>
          </w:rPr>
          <w:t>2.3.</w:t>
        </w:r>
        <w:r>
          <w:rPr>
            <w:rFonts w:asciiTheme="minorHAnsi" w:eastAsiaTheme="minorEastAsia" w:hAnsiTheme="minorHAnsi" w:cstheme="minorBidi"/>
            <w:noProof/>
            <w:lang w:val="en-US"/>
          </w:rPr>
          <w:tab/>
        </w:r>
        <w:r w:rsidRPr="00756F7C">
          <w:rPr>
            <w:rStyle w:val="Hyperlink"/>
            <w:noProof/>
          </w:rPr>
          <w:t>Projektumsetzung</w:t>
        </w:r>
        <w:r>
          <w:rPr>
            <w:noProof/>
            <w:webHidden/>
          </w:rPr>
          <w:tab/>
        </w:r>
        <w:r>
          <w:rPr>
            <w:noProof/>
            <w:webHidden/>
          </w:rPr>
          <w:fldChar w:fldCharType="begin"/>
        </w:r>
        <w:r>
          <w:rPr>
            <w:noProof/>
            <w:webHidden/>
          </w:rPr>
          <w:instrText xml:space="preserve"> PAGEREF _Toc398287327 \h </w:instrText>
        </w:r>
        <w:r>
          <w:rPr>
            <w:noProof/>
            <w:webHidden/>
          </w:rPr>
        </w:r>
        <w:r>
          <w:rPr>
            <w:noProof/>
            <w:webHidden/>
          </w:rPr>
          <w:fldChar w:fldCharType="separate"/>
        </w:r>
        <w:r>
          <w:rPr>
            <w:noProof/>
            <w:webHidden/>
          </w:rPr>
          <w:t>14</w:t>
        </w:r>
        <w:r>
          <w:rPr>
            <w:noProof/>
            <w:webHidden/>
          </w:rPr>
          <w:fldChar w:fldCharType="end"/>
        </w:r>
      </w:hyperlink>
    </w:p>
    <w:p w14:paraId="2B5FC90A" w14:textId="77777777" w:rsidR="0068071C" w:rsidRDefault="0068071C">
      <w:pPr>
        <w:pStyle w:val="TOC1"/>
        <w:rPr>
          <w:rFonts w:asciiTheme="minorHAnsi" w:eastAsiaTheme="minorEastAsia" w:hAnsiTheme="minorHAnsi" w:cstheme="minorBidi"/>
          <w:noProof/>
          <w:lang w:val="en-US"/>
        </w:rPr>
      </w:pPr>
      <w:hyperlink w:anchor="_Toc398287328" w:history="1">
        <w:r w:rsidRPr="00756F7C">
          <w:rPr>
            <w:rStyle w:val="Hyperlink"/>
            <w:noProof/>
          </w:rPr>
          <w:t>3.</w:t>
        </w:r>
        <w:r>
          <w:rPr>
            <w:rFonts w:asciiTheme="minorHAnsi" w:eastAsiaTheme="minorEastAsia" w:hAnsiTheme="minorHAnsi" w:cstheme="minorBidi"/>
            <w:noProof/>
            <w:lang w:val="en-US"/>
          </w:rPr>
          <w:tab/>
        </w:r>
        <w:r w:rsidRPr="00756F7C">
          <w:rPr>
            <w:rStyle w:val="Hyperlink"/>
            <w:noProof/>
          </w:rPr>
          <w:t>Definitionen</w:t>
        </w:r>
        <w:r>
          <w:rPr>
            <w:noProof/>
            <w:webHidden/>
          </w:rPr>
          <w:tab/>
        </w:r>
        <w:r>
          <w:rPr>
            <w:noProof/>
            <w:webHidden/>
          </w:rPr>
          <w:fldChar w:fldCharType="begin"/>
        </w:r>
        <w:r>
          <w:rPr>
            <w:noProof/>
            <w:webHidden/>
          </w:rPr>
          <w:instrText xml:space="preserve"> PAGEREF _Toc398287328 \h </w:instrText>
        </w:r>
        <w:r>
          <w:rPr>
            <w:noProof/>
            <w:webHidden/>
          </w:rPr>
        </w:r>
        <w:r>
          <w:rPr>
            <w:noProof/>
            <w:webHidden/>
          </w:rPr>
          <w:fldChar w:fldCharType="separate"/>
        </w:r>
        <w:r>
          <w:rPr>
            <w:noProof/>
            <w:webHidden/>
          </w:rPr>
          <w:t>19</w:t>
        </w:r>
        <w:r>
          <w:rPr>
            <w:noProof/>
            <w:webHidden/>
          </w:rPr>
          <w:fldChar w:fldCharType="end"/>
        </w:r>
      </w:hyperlink>
    </w:p>
    <w:p w14:paraId="14B05C60" w14:textId="77777777" w:rsidR="0068071C" w:rsidRDefault="0068071C">
      <w:pPr>
        <w:pStyle w:val="TOC2"/>
        <w:rPr>
          <w:rFonts w:asciiTheme="minorHAnsi" w:eastAsiaTheme="minorEastAsia" w:hAnsiTheme="minorHAnsi" w:cstheme="minorBidi"/>
          <w:noProof/>
          <w:lang w:val="en-US"/>
        </w:rPr>
      </w:pPr>
      <w:hyperlink w:anchor="_Toc398287329" w:history="1">
        <w:r w:rsidRPr="00756F7C">
          <w:rPr>
            <w:rStyle w:val="Hyperlink"/>
            <w:noProof/>
          </w:rPr>
          <w:t>3.1.</w:t>
        </w:r>
        <w:r>
          <w:rPr>
            <w:rFonts w:asciiTheme="minorHAnsi" w:eastAsiaTheme="minorEastAsia" w:hAnsiTheme="minorHAnsi" w:cstheme="minorBidi"/>
            <w:noProof/>
            <w:lang w:val="en-US"/>
          </w:rPr>
          <w:tab/>
        </w:r>
        <w:r w:rsidRPr="00756F7C">
          <w:rPr>
            <w:rStyle w:val="Hyperlink"/>
            <w:noProof/>
          </w:rPr>
          <w:t>RFID</w:t>
        </w:r>
        <w:r>
          <w:rPr>
            <w:noProof/>
            <w:webHidden/>
          </w:rPr>
          <w:tab/>
        </w:r>
        <w:r>
          <w:rPr>
            <w:noProof/>
            <w:webHidden/>
          </w:rPr>
          <w:fldChar w:fldCharType="begin"/>
        </w:r>
        <w:r>
          <w:rPr>
            <w:noProof/>
            <w:webHidden/>
          </w:rPr>
          <w:instrText xml:space="preserve"> PAGEREF _Toc398287329 \h </w:instrText>
        </w:r>
        <w:r>
          <w:rPr>
            <w:noProof/>
            <w:webHidden/>
          </w:rPr>
        </w:r>
        <w:r>
          <w:rPr>
            <w:noProof/>
            <w:webHidden/>
          </w:rPr>
          <w:fldChar w:fldCharType="separate"/>
        </w:r>
        <w:r>
          <w:rPr>
            <w:noProof/>
            <w:webHidden/>
          </w:rPr>
          <w:t>19</w:t>
        </w:r>
        <w:r>
          <w:rPr>
            <w:noProof/>
            <w:webHidden/>
          </w:rPr>
          <w:fldChar w:fldCharType="end"/>
        </w:r>
      </w:hyperlink>
    </w:p>
    <w:p w14:paraId="4CD49D40" w14:textId="77777777" w:rsidR="0068071C" w:rsidRDefault="0068071C">
      <w:pPr>
        <w:pStyle w:val="TOC3"/>
        <w:rPr>
          <w:rFonts w:asciiTheme="minorHAnsi" w:eastAsiaTheme="minorEastAsia" w:hAnsiTheme="minorHAnsi" w:cstheme="minorBidi"/>
          <w:noProof/>
          <w:lang w:val="en-US"/>
        </w:rPr>
      </w:pPr>
      <w:hyperlink w:anchor="_Toc398287330" w:history="1">
        <w:r w:rsidRPr="00756F7C">
          <w:rPr>
            <w:rStyle w:val="Hyperlink"/>
            <w:noProof/>
          </w:rPr>
          <w:t>3.1.1.</w:t>
        </w:r>
        <w:r>
          <w:rPr>
            <w:rFonts w:asciiTheme="minorHAnsi" w:eastAsiaTheme="minorEastAsia" w:hAnsiTheme="minorHAnsi" w:cstheme="minorBidi"/>
            <w:noProof/>
            <w:lang w:val="en-US"/>
          </w:rPr>
          <w:tab/>
        </w:r>
        <w:r w:rsidRPr="00756F7C">
          <w:rPr>
            <w:rStyle w:val="Hyperlink"/>
            <w:noProof/>
          </w:rPr>
          <w:t>RFID-Technologie und Einsatzgebiete</w:t>
        </w:r>
        <w:r>
          <w:rPr>
            <w:noProof/>
            <w:webHidden/>
          </w:rPr>
          <w:tab/>
        </w:r>
        <w:r>
          <w:rPr>
            <w:noProof/>
            <w:webHidden/>
          </w:rPr>
          <w:fldChar w:fldCharType="begin"/>
        </w:r>
        <w:r>
          <w:rPr>
            <w:noProof/>
            <w:webHidden/>
          </w:rPr>
          <w:instrText xml:space="preserve"> PAGEREF _Toc398287330 \h </w:instrText>
        </w:r>
        <w:r>
          <w:rPr>
            <w:noProof/>
            <w:webHidden/>
          </w:rPr>
        </w:r>
        <w:r>
          <w:rPr>
            <w:noProof/>
            <w:webHidden/>
          </w:rPr>
          <w:fldChar w:fldCharType="separate"/>
        </w:r>
        <w:r>
          <w:rPr>
            <w:noProof/>
            <w:webHidden/>
          </w:rPr>
          <w:t>19</w:t>
        </w:r>
        <w:r>
          <w:rPr>
            <w:noProof/>
            <w:webHidden/>
          </w:rPr>
          <w:fldChar w:fldCharType="end"/>
        </w:r>
      </w:hyperlink>
    </w:p>
    <w:p w14:paraId="13A179F1" w14:textId="77777777" w:rsidR="0068071C" w:rsidRDefault="0068071C">
      <w:pPr>
        <w:pStyle w:val="TOC3"/>
        <w:rPr>
          <w:rFonts w:asciiTheme="minorHAnsi" w:eastAsiaTheme="minorEastAsia" w:hAnsiTheme="minorHAnsi" w:cstheme="minorBidi"/>
          <w:noProof/>
          <w:lang w:val="en-US"/>
        </w:rPr>
      </w:pPr>
      <w:hyperlink w:anchor="_Toc398287331" w:history="1">
        <w:r w:rsidRPr="00756F7C">
          <w:rPr>
            <w:rStyle w:val="Hyperlink"/>
            <w:noProof/>
          </w:rPr>
          <w:t>3.1.2.</w:t>
        </w:r>
        <w:r>
          <w:rPr>
            <w:rFonts w:asciiTheme="minorHAnsi" w:eastAsiaTheme="minorEastAsia" w:hAnsiTheme="minorHAnsi" w:cstheme="minorBidi"/>
            <w:noProof/>
            <w:lang w:val="en-US"/>
          </w:rPr>
          <w:tab/>
        </w:r>
        <w:r w:rsidRPr="00756F7C">
          <w:rPr>
            <w:rStyle w:val="Hyperlink"/>
            <w:noProof/>
          </w:rPr>
          <w:t>Mifare Standard</w:t>
        </w:r>
        <w:r>
          <w:rPr>
            <w:noProof/>
            <w:webHidden/>
          </w:rPr>
          <w:tab/>
        </w:r>
        <w:r>
          <w:rPr>
            <w:noProof/>
            <w:webHidden/>
          </w:rPr>
          <w:fldChar w:fldCharType="begin"/>
        </w:r>
        <w:r>
          <w:rPr>
            <w:noProof/>
            <w:webHidden/>
          </w:rPr>
          <w:instrText xml:space="preserve"> PAGEREF _Toc398287331 \h </w:instrText>
        </w:r>
        <w:r>
          <w:rPr>
            <w:noProof/>
            <w:webHidden/>
          </w:rPr>
        </w:r>
        <w:r>
          <w:rPr>
            <w:noProof/>
            <w:webHidden/>
          </w:rPr>
          <w:fldChar w:fldCharType="separate"/>
        </w:r>
        <w:r>
          <w:rPr>
            <w:noProof/>
            <w:webHidden/>
          </w:rPr>
          <w:t>20</w:t>
        </w:r>
        <w:r>
          <w:rPr>
            <w:noProof/>
            <w:webHidden/>
          </w:rPr>
          <w:fldChar w:fldCharType="end"/>
        </w:r>
      </w:hyperlink>
    </w:p>
    <w:p w14:paraId="34CFD649" w14:textId="77777777" w:rsidR="0068071C" w:rsidRDefault="0068071C">
      <w:pPr>
        <w:pStyle w:val="TOC2"/>
        <w:rPr>
          <w:rFonts w:asciiTheme="minorHAnsi" w:eastAsiaTheme="minorEastAsia" w:hAnsiTheme="minorHAnsi" w:cstheme="minorBidi"/>
          <w:noProof/>
          <w:lang w:val="en-US"/>
        </w:rPr>
      </w:pPr>
      <w:hyperlink w:anchor="_Toc398287332" w:history="1">
        <w:r w:rsidRPr="00756F7C">
          <w:rPr>
            <w:rStyle w:val="Hyperlink"/>
            <w:noProof/>
          </w:rPr>
          <w:t>3.2.</w:t>
        </w:r>
        <w:r>
          <w:rPr>
            <w:rFonts w:asciiTheme="minorHAnsi" w:eastAsiaTheme="minorEastAsia" w:hAnsiTheme="minorHAnsi" w:cstheme="minorBidi"/>
            <w:noProof/>
            <w:lang w:val="en-US"/>
          </w:rPr>
          <w:tab/>
        </w:r>
        <w:r w:rsidRPr="00756F7C">
          <w:rPr>
            <w:rStyle w:val="Hyperlink"/>
            <w:noProof/>
          </w:rPr>
          <w:t>Arduino</w:t>
        </w:r>
        <w:r>
          <w:rPr>
            <w:noProof/>
            <w:webHidden/>
          </w:rPr>
          <w:tab/>
        </w:r>
        <w:r>
          <w:rPr>
            <w:noProof/>
            <w:webHidden/>
          </w:rPr>
          <w:fldChar w:fldCharType="begin"/>
        </w:r>
        <w:r>
          <w:rPr>
            <w:noProof/>
            <w:webHidden/>
          </w:rPr>
          <w:instrText xml:space="preserve"> PAGEREF _Toc398287332 \h </w:instrText>
        </w:r>
        <w:r>
          <w:rPr>
            <w:noProof/>
            <w:webHidden/>
          </w:rPr>
        </w:r>
        <w:r>
          <w:rPr>
            <w:noProof/>
            <w:webHidden/>
          </w:rPr>
          <w:fldChar w:fldCharType="separate"/>
        </w:r>
        <w:r>
          <w:rPr>
            <w:noProof/>
            <w:webHidden/>
          </w:rPr>
          <w:t>21</w:t>
        </w:r>
        <w:r>
          <w:rPr>
            <w:noProof/>
            <w:webHidden/>
          </w:rPr>
          <w:fldChar w:fldCharType="end"/>
        </w:r>
      </w:hyperlink>
    </w:p>
    <w:p w14:paraId="245C9027" w14:textId="77777777" w:rsidR="0068071C" w:rsidRDefault="0068071C">
      <w:pPr>
        <w:pStyle w:val="TOC2"/>
        <w:rPr>
          <w:rFonts w:asciiTheme="minorHAnsi" w:eastAsiaTheme="minorEastAsia" w:hAnsiTheme="minorHAnsi" w:cstheme="minorBidi"/>
          <w:noProof/>
          <w:lang w:val="en-US"/>
        </w:rPr>
      </w:pPr>
      <w:hyperlink w:anchor="_Toc398287333" w:history="1">
        <w:r w:rsidRPr="00756F7C">
          <w:rPr>
            <w:rStyle w:val="Hyperlink"/>
            <w:noProof/>
          </w:rPr>
          <w:t>3.3.</w:t>
        </w:r>
        <w:r>
          <w:rPr>
            <w:rFonts w:asciiTheme="minorHAnsi" w:eastAsiaTheme="minorEastAsia" w:hAnsiTheme="minorHAnsi" w:cstheme="minorBidi"/>
            <w:noProof/>
            <w:lang w:val="en-US"/>
          </w:rPr>
          <w:tab/>
        </w:r>
        <w:r w:rsidRPr="00756F7C">
          <w:rPr>
            <w:rStyle w:val="Hyperlink"/>
            <w:noProof/>
          </w:rPr>
          <w:t>Python</w:t>
        </w:r>
        <w:r>
          <w:rPr>
            <w:noProof/>
            <w:webHidden/>
          </w:rPr>
          <w:tab/>
        </w:r>
        <w:r>
          <w:rPr>
            <w:noProof/>
            <w:webHidden/>
          </w:rPr>
          <w:fldChar w:fldCharType="begin"/>
        </w:r>
        <w:r>
          <w:rPr>
            <w:noProof/>
            <w:webHidden/>
          </w:rPr>
          <w:instrText xml:space="preserve"> PAGEREF _Toc398287333 \h </w:instrText>
        </w:r>
        <w:r>
          <w:rPr>
            <w:noProof/>
            <w:webHidden/>
          </w:rPr>
        </w:r>
        <w:r>
          <w:rPr>
            <w:noProof/>
            <w:webHidden/>
          </w:rPr>
          <w:fldChar w:fldCharType="separate"/>
        </w:r>
        <w:r>
          <w:rPr>
            <w:noProof/>
            <w:webHidden/>
          </w:rPr>
          <w:t>22</w:t>
        </w:r>
        <w:r>
          <w:rPr>
            <w:noProof/>
            <w:webHidden/>
          </w:rPr>
          <w:fldChar w:fldCharType="end"/>
        </w:r>
      </w:hyperlink>
    </w:p>
    <w:p w14:paraId="0E12F5A6" w14:textId="77777777" w:rsidR="0068071C" w:rsidRDefault="0068071C">
      <w:pPr>
        <w:pStyle w:val="TOC1"/>
        <w:rPr>
          <w:rFonts w:asciiTheme="minorHAnsi" w:eastAsiaTheme="minorEastAsia" w:hAnsiTheme="minorHAnsi" w:cstheme="minorBidi"/>
          <w:noProof/>
          <w:lang w:val="en-US"/>
        </w:rPr>
      </w:pPr>
      <w:hyperlink w:anchor="_Toc398287334" w:history="1">
        <w:r w:rsidRPr="00756F7C">
          <w:rPr>
            <w:rStyle w:val="Hyperlink"/>
            <w:noProof/>
          </w:rPr>
          <w:t>4.</w:t>
        </w:r>
        <w:r>
          <w:rPr>
            <w:rFonts w:asciiTheme="minorHAnsi" w:eastAsiaTheme="minorEastAsia" w:hAnsiTheme="minorHAnsi" w:cstheme="minorBidi"/>
            <w:noProof/>
            <w:lang w:val="en-US"/>
          </w:rPr>
          <w:tab/>
        </w:r>
        <w:r w:rsidRPr="00756F7C">
          <w:rPr>
            <w:rStyle w:val="Hyperlink"/>
            <w:noProof/>
          </w:rPr>
          <w:t>ReaFID – Spiel, Umsetzung und Analyse</w:t>
        </w:r>
        <w:r>
          <w:rPr>
            <w:noProof/>
            <w:webHidden/>
          </w:rPr>
          <w:tab/>
        </w:r>
        <w:r>
          <w:rPr>
            <w:noProof/>
            <w:webHidden/>
          </w:rPr>
          <w:fldChar w:fldCharType="begin"/>
        </w:r>
        <w:r>
          <w:rPr>
            <w:noProof/>
            <w:webHidden/>
          </w:rPr>
          <w:instrText xml:space="preserve"> PAGEREF _Toc398287334 \h </w:instrText>
        </w:r>
        <w:r>
          <w:rPr>
            <w:noProof/>
            <w:webHidden/>
          </w:rPr>
        </w:r>
        <w:r>
          <w:rPr>
            <w:noProof/>
            <w:webHidden/>
          </w:rPr>
          <w:fldChar w:fldCharType="separate"/>
        </w:r>
        <w:r>
          <w:rPr>
            <w:noProof/>
            <w:webHidden/>
          </w:rPr>
          <w:t>23</w:t>
        </w:r>
        <w:r>
          <w:rPr>
            <w:noProof/>
            <w:webHidden/>
          </w:rPr>
          <w:fldChar w:fldCharType="end"/>
        </w:r>
      </w:hyperlink>
    </w:p>
    <w:p w14:paraId="08668DBE" w14:textId="77777777" w:rsidR="0068071C" w:rsidRDefault="0068071C">
      <w:pPr>
        <w:pStyle w:val="TOC2"/>
        <w:rPr>
          <w:rFonts w:asciiTheme="minorHAnsi" w:eastAsiaTheme="minorEastAsia" w:hAnsiTheme="minorHAnsi" w:cstheme="minorBidi"/>
          <w:noProof/>
          <w:lang w:val="en-US"/>
        </w:rPr>
      </w:pPr>
      <w:hyperlink w:anchor="_Toc398287335" w:history="1">
        <w:r w:rsidRPr="00756F7C">
          <w:rPr>
            <w:rStyle w:val="Hyperlink"/>
            <w:noProof/>
          </w:rPr>
          <w:t>4.1.</w:t>
        </w:r>
        <w:r>
          <w:rPr>
            <w:rFonts w:asciiTheme="minorHAnsi" w:eastAsiaTheme="minorEastAsia" w:hAnsiTheme="minorHAnsi" w:cstheme="minorBidi"/>
            <w:noProof/>
            <w:lang w:val="en-US"/>
          </w:rPr>
          <w:tab/>
        </w:r>
        <w:r w:rsidRPr="00756F7C">
          <w:rPr>
            <w:rStyle w:val="Hyperlink"/>
            <w:noProof/>
          </w:rPr>
          <w:t>Das Spiel</w:t>
        </w:r>
        <w:r>
          <w:rPr>
            <w:noProof/>
            <w:webHidden/>
          </w:rPr>
          <w:tab/>
        </w:r>
        <w:r>
          <w:rPr>
            <w:noProof/>
            <w:webHidden/>
          </w:rPr>
          <w:fldChar w:fldCharType="begin"/>
        </w:r>
        <w:r>
          <w:rPr>
            <w:noProof/>
            <w:webHidden/>
          </w:rPr>
          <w:instrText xml:space="preserve"> PAGEREF _Toc398287335 \h </w:instrText>
        </w:r>
        <w:r>
          <w:rPr>
            <w:noProof/>
            <w:webHidden/>
          </w:rPr>
        </w:r>
        <w:r>
          <w:rPr>
            <w:noProof/>
            <w:webHidden/>
          </w:rPr>
          <w:fldChar w:fldCharType="separate"/>
        </w:r>
        <w:r>
          <w:rPr>
            <w:noProof/>
            <w:webHidden/>
          </w:rPr>
          <w:t>23</w:t>
        </w:r>
        <w:r>
          <w:rPr>
            <w:noProof/>
            <w:webHidden/>
          </w:rPr>
          <w:fldChar w:fldCharType="end"/>
        </w:r>
      </w:hyperlink>
    </w:p>
    <w:p w14:paraId="61585A7C" w14:textId="77777777" w:rsidR="0068071C" w:rsidRDefault="0068071C">
      <w:pPr>
        <w:pStyle w:val="TOC2"/>
        <w:rPr>
          <w:rFonts w:asciiTheme="minorHAnsi" w:eastAsiaTheme="minorEastAsia" w:hAnsiTheme="minorHAnsi" w:cstheme="minorBidi"/>
          <w:noProof/>
          <w:lang w:val="en-US"/>
        </w:rPr>
      </w:pPr>
      <w:hyperlink w:anchor="_Toc398287336" w:history="1">
        <w:r w:rsidRPr="00756F7C">
          <w:rPr>
            <w:rStyle w:val="Hyperlink"/>
            <w:noProof/>
          </w:rPr>
          <w:t>4.2.</w:t>
        </w:r>
        <w:r>
          <w:rPr>
            <w:rFonts w:asciiTheme="minorHAnsi" w:eastAsiaTheme="minorEastAsia" w:hAnsiTheme="minorHAnsi" w:cstheme="minorBidi"/>
            <w:noProof/>
            <w:lang w:val="en-US"/>
          </w:rPr>
          <w:tab/>
        </w:r>
        <w:r w:rsidRPr="00756F7C">
          <w:rPr>
            <w:rStyle w:val="Hyperlink"/>
            <w:noProof/>
          </w:rPr>
          <w:t>Ausgangslage</w:t>
        </w:r>
        <w:r>
          <w:rPr>
            <w:noProof/>
            <w:webHidden/>
          </w:rPr>
          <w:tab/>
        </w:r>
        <w:r>
          <w:rPr>
            <w:noProof/>
            <w:webHidden/>
          </w:rPr>
          <w:fldChar w:fldCharType="begin"/>
        </w:r>
        <w:r>
          <w:rPr>
            <w:noProof/>
            <w:webHidden/>
          </w:rPr>
          <w:instrText xml:space="preserve"> PAGEREF _Toc398287336 \h </w:instrText>
        </w:r>
        <w:r>
          <w:rPr>
            <w:noProof/>
            <w:webHidden/>
          </w:rPr>
        </w:r>
        <w:r>
          <w:rPr>
            <w:noProof/>
            <w:webHidden/>
          </w:rPr>
          <w:fldChar w:fldCharType="separate"/>
        </w:r>
        <w:r>
          <w:rPr>
            <w:noProof/>
            <w:webHidden/>
          </w:rPr>
          <w:t>24</w:t>
        </w:r>
        <w:r>
          <w:rPr>
            <w:noProof/>
            <w:webHidden/>
          </w:rPr>
          <w:fldChar w:fldCharType="end"/>
        </w:r>
      </w:hyperlink>
    </w:p>
    <w:p w14:paraId="15942430" w14:textId="77777777" w:rsidR="0068071C" w:rsidRDefault="0068071C">
      <w:pPr>
        <w:pStyle w:val="TOC2"/>
        <w:rPr>
          <w:rFonts w:asciiTheme="minorHAnsi" w:eastAsiaTheme="minorEastAsia" w:hAnsiTheme="minorHAnsi" w:cstheme="minorBidi"/>
          <w:noProof/>
          <w:lang w:val="en-US"/>
        </w:rPr>
      </w:pPr>
      <w:hyperlink w:anchor="_Toc398287337" w:history="1">
        <w:r w:rsidRPr="00756F7C">
          <w:rPr>
            <w:rStyle w:val="Hyperlink"/>
            <w:noProof/>
          </w:rPr>
          <w:t>4.3.</w:t>
        </w:r>
        <w:r>
          <w:rPr>
            <w:rFonts w:asciiTheme="minorHAnsi" w:eastAsiaTheme="minorEastAsia" w:hAnsiTheme="minorHAnsi" w:cstheme="minorBidi"/>
            <w:noProof/>
            <w:lang w:val="en-US"/>
          </w:rPr>
          <w:tab/>
        </w:r>
        <w:r w:rsidRPr="00756F7C">
          <w:rPr>
            <w:rStyle w:val="Hyperlink"/>
            <w:noProof/>
          </w:rPr>
          <w:t>Systemarchitektur</w:t>
        </w:r>
        <w:r>
          <w:rPr>
            <w:noProof/>
            <w:webHidden/>
          </w:rPr>
          <w:tab/>
        </w:r>
        <w:r>
          <w:rPr>
            <w:noProof/>
            <w:webHidden/>
          </w:rPr>
          <w:fldChar w:fldCharType="begin"/>
        </w:r>
        <w:r>
          <w:rPr>
            <w:noProof/>
            <w:webHidden/>
          </w:rPr>
          <w:instrText xml:space="preserve"> PAGEREF _Toc398287337 \h </w:instrText>
        </w:r>
        <w:r>
          <w:rPr>
            <w:noProof/>
            <w:webHidden/>
          </w:rPr>
        </w:r>
        <w:r>
          <w:rPr>
            <w:noProof/>
            <w:webHidden/>
          </w:rPr>
          <w:fldChar w:fldCharType="separate"/>
        </w:r>
        <w:r>
          <w:rPr>
            <w:noProof/>
            <w:webHidden/>
          </w:rPr>
          <w:t>24</w:t>
        </w:r>
        <w:r>
          <w:rPr>
            <w:noProof/>
            <w:webHidden/>
          </w:rPr>
          <w:fldChar w:fldCharType="end"/>
        </w:r>
      </w:hyperlink>
    </w:p>
    <w:p w14:paraId="6F3CF072" w14:textId="77777777" w:rsidR="0068071C" w:rsidRDefault="0068071C">
      <w:pPr>
        <w:pStyle w:val="TOC2"/>
        <w:rPr>
          <w:rFonts w:asciiTheme="minorHAnsi" w:eastAsiaTheme="minorEastAsia" w:hAnsiTheme="minorHAnsi" w:cstheme="minorBidi"/>
          <w:noProof/>
          <w:lang w:val="en-US"/>
        </w:rPr>
      </w:pPr>
      <w:hyperlink w:anchor="_Toc398287338" w:history="1">
        <w:r w:rsidRPr="00756F7C">
          <w:rPr>
            <w:rStyle w:val="Hyperlink"/>
            <w:noProof/>
          </w:rPr>
          <w:t>4.4.</w:t>
        </w:r>
        <w:r>
          <w:rPr>
            <w:rFonts w:asciiTheme="minorHAnsi" w:eastAsiaTheme="minorEastAsia" w:hAnsiTheme="minorHAnsi" w:cstheme="minorBidi"/>
            <w:noProof/>
            <w:lang w:val="en-US"/>
          </w:rPr>
          <w:tab/>
        </w:r>
        <w:r w:rsidRPr="00756F7C">
          <w:rPr>
            <w:rStyle w:val="Hyperlink"/>
            <w:noProof/>
          </w:rPr>
          <w:t>GUI-Architektur</w:t>
        </w:r>
        <w:r>
          <w:rPr>
            <w:noProof/>
            <w:webHidden/>
          </w:rPr>
          <w:tab/>
        </w:r>
        <w:r>
          <w:rPr>
            <w:noProof/>
            <w:webHidden/>
          </w:rPr>
          <w:fldChar w:fldCharType="begin"/>
        </w:r>
        <w:r>
          <w:rPr>
            <w:noProof/>
            <w:webHidden/>
          </w:rPr>
          <w:instrText xml:space="preserve"> PAGEREF _Toc398287338 \h </w:instrText>
        </w:r>
        <w:r>
          <w:rPr>
            <w:noProof/>
            <w:webHidden/>
          </w:rPr>
        </w:r>
        <w:r>
          <w:rPr>
            <w:noProof/>
            <w:webHidden/>
          </w:rPr>
          <w:fldChar w:fldCharType="separate"/>
        </w:r>
        <w:r>
          <w:rPr>
            <w:noProof/>
            <w:webHidden/>
          </w:rPr>
          <w:t>25</w:t>
        </w:r>
        <w:r>
          <w:rPr>
            <w:noProof/>
            <w:webHidden/>
          </w:rPr>
          <w:fldChar w:fldCharType="end"/>
        </w:r>
      </w:hyperlink>
    </w:p>
    <w:p w14:paraId="0FE1294C" w14:textId="77777777" w:rsidR="0068071C" w:rsidRDefault="0068071C">
      <w:pPr>
        <w:pStyle w:val="TOC2"/>
        <w:rPr>
          <w:rFonts w:asciiTheme="minorHAnsi" w:eastAsiaTheme="minorEastAsia" w:hAnsiTheme="minorHAnsi" w:cstheme="minorBidi"/>
          <w:noProof/>
          <w:lang w:val="en-US"/>
        </w:rPr>
      </w:pPr>
      <w:hyperlink w:anchor="_Toc398287339" w:history="1">
        <w:r w:rsidRPr="00756F7C">
          <w:rPr>
            <w:rStyle w:val="Hyperlink"/>
            <w:noProof/>
          </w:rPr>
          <w:t>4.5.</w:t>
        </w:r>
        <w:r>
          <w:rPr>
            <w:rFonts w:asciiTheme="minorHAnsi" w:eastAsiaTheme="minorEastAsia" w:hAnsiTheme="minorHAnsi" w:cstheme="minorBidi"/>
            <w:noProof/>
            <w:lang w:val="en-US"/>
          </w:rPr>
          <w:tab/>
        </w:r>
        <w:r w:rsidRPr="00756F7C">
          <w:rPr>
            <w:rStyle w:val="Hyperlink"/>
            <w:noProof/>
          </w:rPr>
          <w:t>Software Architektur</w:t>
        </w:r>
        <w:r>
          <w:rPr>
            <w:noProof/>
            <w:webHidden/>
          </w:rPr>
          <w:tab/>
        </w:r>
        <w:r>
          <w:rPr>
            <w:noProof/>
            <w:webHidden/>
          </w:rPr>
          <w:fldChar w:fldCharType="begin"/>
        </w:r>
        <w:r>
          <w:rPr>
            <w:noProof/>
            <w:webHidden/>
          </w:rPr>
          <w:instrText xml:space="preserve"> PAGEREF _Toc398287339 \h </w:instrText>
        </w:r>
        <w:r>
          <w:rPr>
            <w:noProof/>
            <w:webHidden/>
          </w:rPr>
        </w:r>
        <w:r>
          <w:rPr>
            <w:noProof/>
            <w:webHidden/>
          </w:rPr>
          <w:fldChar w:fldCharType="separate"/>
        </w:r>
        <w:r>
          <w:rPr>
            <w:noProof/>
            <w:webHidden/>
          </w:rPr>
          <w:t>26</w:t>
        </w:r>
        <w:r>
          <w:rPr>
            <w:noProof/>
            <w:webHidden/>
          </w:rPr>
          <w:fldChar w:fldCharType="end"/>
        </w:r>
      </w:hyperlink>
    </w:p>
    <w:p w14:paraId="4BFA0108" w14:textId="77777777" w:rsidR="0068071C" w:rsidRDefault="0068071C">
      <w:pPr>
        <w:pStyle w:val="TOC3"/>
        <w:rPr>
          <w:rFonts w:asciiTheme="minorHAnsi" w:eastAsiaTheme="minorEastAsia" w:hAnsiTheme="minorHAnsi" w:cstheme="minorBidi"/>
          <w:noProof/>
          <w:lang w:val="en-US"/>
        </w:rPr>
      </w:pPr>
      <w:hyperlink w:anchor="_Toc398287340" w:history="1">
        <w:r w:rsidRPr="00756F7C">
          <w:rPr>
            <w:rStyle w:val="Hyperlink"/>
            <w:noProof/>
          </w:rPr>
          <w:t>4.5.1.</w:t>
        </w:r>
        <w:r>
          <w:rPr>
            <w:rFonts w:asciiTheme="minorHAnsi" w:eastAsiaTheme="minorEastAsia" w:hAnsiTheme="minorHAnsi" w:cstheme="minorBidi"/>
            <w:noProof/>
            <w:lang w:val="en-US"/>
          </w:rPr>
          <w:tab/>
        </w:r>
        <w:r w:rsidRPr="00756F7C">
          <w:rPr>
            <w:rStyle w:val="Hyperlink"/>
            <w:noProof/>
          </w:rPr>
          <w:t>Design Patterns</w:t>
        </w:r>
        <w:r>
          <w:rPr>
            <w:noProof/>
            <w:webHidden/>
          </w:rPr>
          <w:tab/>
        </w:r>
        <w:r>
          <w:rPr>
            <w:noProof/>
            <w:webHidden/>
          </w:rPr>
          <w:fldChar w:fldCharType="begin"/>
        </w:r>
        <w:r>
          <w:rPr>
            <w:noProof/>
            <w:webHidden/>
          </w:rPr>
          <w:instrText xml:space="preserve"> PAGEREF _Toc398287340 \h </w:instrText>
        </w:r>
        <w:r>
          <w:rPr>
            <w:noProof/>
            <w:webHidden/>
          </w:rPr>
        </w:r>
        <w:r>
          <w:rPr>
            <w:noProof/>
            <w:webHidden/>
          </w:rPr>
          <w:fldChar w:fldCharType="separate"/>
        </w:r>
        <w:r>
          <w:rPr>
            <w:noProof/>
            <w:webHidden/>
          </w:rPr>
          <w:t>26</w:t>
        </w:r>
        <w:r>
          <w:rPr>
            <w:noProof/>
            <w:webHidden/>
          </w:rPr>
          <w:fldChar w:fldCharType="end"/>
        </w:r>
      </w:hyperlink>
    </w:p>
    <w:p w14:paraId="51066121" w14:textId="77777777" w:rsidR="0068071C" w:rsidRDefault="0068071C">
      <w:pPr>
        <w:pStyle w:val="TOC4"/>
        <w:rPr>
          <w:rFonts w:asciiTheme="minorHAnsi" w:eastAsiaTheme="minorEastAsia" w:hAnsiTheme="minorHAnsi" w:cstheme="minorBidi"/>
          <w:noProof/>
          <w:lang w:val="en-US"/>
        </w:rPr>
      </w:pPr>
      <w:hyperlink w:anchor="_Toc398287341" w:history="1">
        <w:r w:rsidRPr="00756F7C">
          <w:rPr>
            <w:rStyle w:val="Hyperlink"/>
            <w:noProof/>
            <w:lang w:val="en-US"/>
          </w:rPr>
          <w:t>4.5.1.1.</w:t>
        </w:r>
        <w:r>
          <w:rPr>
            <w:rFonts w:asciiTheme="minorHAnsi" w:eastAsiaTheme="minorEastAsia" w:hAnsiTheme="minorHAnsi" w:cstheme="minorBidi"/>
            <w:noProof/>
            <w:lang w:val="en-US"/>
          </w:rPr>
          <w:tab/>
        </w:r>
        <w:r w:rsidRPr="00756F7C">
          <w:rPr>
            <w:rStyle w:val="Hyperlink"/>
            <w:noProof/>
            <w:lang w:val="en-US"/>
          </w:rPr>
          <w:t>MVC – Model View Control Pattern</w:t>
        </w:r>
        <w:r>
          <w:rPr>
            <w:noProof/>
            <w:webHidden/>
          </w:rPr>
          <w:tab/>
        </w:r>
        <w:r>
          <w:rPr>
            <w:noProof/>
            <w:webHidden/>
          </w:rPr>
          <w:fldChar w:fldCharType="begin"/>
        </w:r>
        <w:r>
          <w:rPr>
            <w:noProof/>
            <w:webHidden/>
          </w:rPr>
          <w:instrText xml:space="preserve"> PAGEREF _Toc398287341 \h </w:instrText>
        </w:r>
        <w:r>
          <w:rPr>
            <w:noProof/>
            <w:webHidden/>
          </w:rPr>
        </w:r>
        <w:r>
          <w:rPr>
            <w:noProof/>
            <w:webHidden/>
          </w:rPr>
          <w:fldChar w:fldCharType="separate"/>
        </w:r>
        <w:r>
          <w:rPr>
            <w:noProof/>
            <w:webHidden/>
          </w:rPr>
          <w:t>26</w:t>
        </w:r>
        <w:r>
          <w:rPr>
            <w:noProof/>
            <w:webHidden/>
          </w:rPr>
          <w:fldChar w:fldCharType="end"/>
        </w:r>
      </w:hyperlink>
    </w:p>
    <w:p w14:paraId="7CC904ED" w14:textId="77777777" w:rsidR="0068071C" w:rsidRDefault="0068071C">
      <w:pPr>
        <w:pStyle w:val="TOC4"/>
        <w:rPr>
          <w:rFonts w:asciiTheme="minorHAnsi" w:eastAsiaTheme="minorEastAsia" w:hAnsiTheme="minorHAnsi" w:cstheme="minorBidi"/>
          <w:noProof/>
          <w:lang w:val="en-US"/>
        </w:rPr>
      </w:pPr>
      <w:hyperlink w:anchor="_Toc398287342" w:history="1">
        <w:r w:rsidRPr="00756F7C">
          <w:rPr>
            <w:rStyle w:val="Hyperlink"/>
            <w:noProof/>
          </w:rPr>
          <w:t>4.5.1.2.</w:t>
        </w:r>
        <w:r>
          <w:rPr>
            <w:rFonts w:asciiTheme="minorHAnsi" w:eastAsiaTheme="minorEastAsia" w:hAnsiTheme="minorHAnsi" w:cstheme="minorBidi"/>
            <w:noProof/>
            <w:lang w:val="en-US"/>
          </w:rPr>
          <w:tab/>
        </w:r>
        <w:r w:rsidRPr="00756F7C">
          <w:rPr>
            <w:rStyle w:val="Hyperlink"/>
            <w:noProof/>
          </w:rPr>
          <w:t>Singleton Pattern</w:t>
        </w:r>
        <w:r>
          <w:rPr>
            <w:noProof/>
            <w:webHidden/>
          </w:rPr>
          <w:tab/>
        </w:r>
        <w:r>
          <w:rPr>
            <w:noProof/>
            <w:webHidden/>
          </w:rPr>
          <w:fldChar w:fldCharType="begin"/>
        </w:r>
        <w:r>
          <w:rPr>
            <w:noProof/>
            <w:webHidden/>
          </w:rPr>
          <w:instrText xml:space="preserve"> PAGEREF _Toc398287342 \h </w:instrText>
        </w:r>
        <w:r>
          <w:rPr>
            <w:noProof/>
            <w:webHidden/>
          </w:rPr>
        </w:r>
        <w:r>
          <w:rPr>
            <w:noProof/>
            <w:webHidden/>
          </w:rPr>
          <w:fldChar w:fldCharType="separate"/>
        </w:r>
        <w:r>
          <w:rPr>
            <w:noProof/>
            <w:webHidden/>
          </w:rPr>
          <w:t>27</w:t>
        </w:r>
        <w:r>
          <w:rPr>
            <w:noProof/>
            <w:webHidden/>
          </w:rPr>
          <w:fldChar w:fldCharType="end"/>
        </w:r>
      </w:hyperlink>
    </w:p>
    <w:p w14:paraId="46CF056A" w14:textId="77777777" w:rsidR="0068071C" w:rsidRDefault="0068071C">
      <w:pPr>
        <w:pStyle w:val="TOC4"/>
        <w:rPr>
          <w:rFonts w:asciiTheme="minorHAnsi" w:eastAsiaTheme="minorEastAsia" w:hAnsiTheme="minorHAnsi" w:cstheme="minorBidi"/>
          <w:noProof/>
          <w:lang w:val="en-US"/>
        </w:rPr>
      </w:pPr>
      <w:hyperlink w:anchor="_Toc398287343" w:history="1">
        <w:r w:rsidRPr="00756F7C">
          <w:rPr>
            <w:rStyle w:val="Hyperlink"/>
            <w:noProof/>
          </w:rPr>
          <w:t>4.5.1.3.</w:t>
        </w:r>
        <w:r>
          <w:rPr>
            <w:rFonts w:asciiTheme="minorHAnsi" w:eastAsiaTheme="minorEastAsia" w:hAnsiTheme="minorHAnsi" w:cstheme="minorBidi"/>
            <w:noProof/>
            <w:lang w:val="en-US"/>
          </w:rPr>
          <w:tab/>
        </w:r>
        <w:r w:rsidRPr="00756F7C">
          <w:rPr>
            <w:rStyle w:val="Hyperlink"/>
            <w:noProof/>
          </w:rPr>
          <w:t>Factory Pattern</w:t>
        </w:r>
        <w:r>
          <w:rPr>
            <w:noProof/>
            <w:webHidden/>
          </w:rPr>
          <w:tab/>
        </w:r>
        <w:r>
          <w:rPr>
            <w:noProof/>
            <w:webHidden/>
          </w:rPr>
          <w:fldChar w:fldCharType="begin"/>
        </w:r>
        <w:r>
          <w:rPr>
            <w:noProof/>
            <w:webHidden/>
          </w:rPr>
          <w:instrText xml:space="preserve"> PAGEREF _Toc398287343 \h </w:instrText>
        </w:r>
        <w:r>
          <w:rPr>
            <w:noProof/>
            <w:webHidden/>
          </w:rPr>
        </w:r>
        <w:r>
          <w:rPr>
            <w:noProof/>
            <w:webHidden/>
          </w:rPr>
          <w:fldChar w:fldCharType="separate"/>
        </w:r>
        <w:r>
          <w:rPr>
            <w:noProof/>
            <w:webHidden/>
          </w:rPr>
          <w:t>28</w:t>
        </w:r>
        <w:r>
          <w:rPr>
            <w:noProof/>
            <w:webHidden/>
          </w:rPr>
          <w:fldChar w:fldCharType="end"/>
        </w:r>
      </w:hyperlink>
    </w:p>
    <w:p w14:paraId="0F0F7D2A" w14:textId="77777777" w:rsidR="0068071C" w:rsidRDefault="0068071C">
      <w:pPr>
        <w:pStyle w:val="TOC4"/>
        <w:rPr>
          <w:rFonts w:asciiTheme="minorHAnsi" w:eastAsiaTheme="minorEastAsia" w:hAnsiTheme="minorHAnsi" w:cstheme="minorBidi"/>
          <w:noProof/>
          <w:lang w:val="en-US"/>
        </w:rPr>
      </w:pPr>
      <w:hyperlink w:anchor="_Toc398287344" w:history="1">
        <w:r w:rsidRPr="00756F7C">
          <w:rPr>
            <w:rStyle w:val="Hyperlink"/>
            <w:noProof/>
          </w:rPr>
          <w:t>4.5.1.4.</w:t>
        </w:r>
        <w:r>
          <w:rPr>
            <w:rFonts w:asciiTheme="minorHAnsi" w:eastAsiaTheme="minorEastAsia" w:hAnsiTheme="minorHAnsi" w:cstheme="minorBidi"/>
            <w:noProof/>
            <w:lang w:val="en-US"/>
          </w:rPr>
          <w:tab/>
        </w:r>
        <w:r w:rsidRPr="00756F7C">
          <w:rPr>
            <w:rStyle w:val="Hyperlink"/>
            <w:noProof/>
          </w:rPr>
          <w:t>Strategy Pattern</w:t>
        </w:r>
        <w:r>
          <w:rPr>
            <w:noProof/>
            <w:webHidden/>
          </w:rPr>
          <w:tab/>
        </w:r>
        <w:r>
          <w:rPr>
            <w:noProof/>
            <w:webHidden/>
          </w:rPr>
          <w:fldChar w:fldCharType="begin"/>
        </w:r>
        <w:r>
          <w:rPr>
            <w:noProof/>
            <w:webHidden/>
          </w:rPr>
          <w:instrText xml:space="preserve"> PAGEREF _Toc398287344 \h </w:instrText>
        </w:r>
        <w:r>
          <w:rPr>
            <w:noProof/>
            <w:webHidden/>
          </w:rPr>
        </w:r>
        <w:r>
          <w:rPr>
            <w:noProof/>
            <w:webHidden/>
          </w:rPr>
          <w:fldChar w:fldCharType="separate"/>
        </w:r>
        <w:r>
          <w:rPr>
            <w:noProof/>
            <w:webHidden/>
          </w:rPr>
          <w:t>29</w:t>
        </w:r>
        <w:r>
          <w:rPr>
            <w:noProof/>
            <w:webHidden/>
          </w:rPr>
          <w:fldChar w:fldCharType="end"/>
        </w:r>
      </w:hyperlink>
    </w:p>
    <w:p w14:paraId="60417CF0" w14:textId="77777777" w:rsidR="0068071C" w:rsidRDefault="0068071C">
      <w:pPr>
        <w:pStyle w:val="TOC3"/>
        <w:rPr>
          <w:rFonts w:asciiTheme="minorHAnsi" w:eastAsiaTheme="minorEastAsia" w:hAnsiTheme="minorHAnsi" w:cstheme="minorBidi"/>
          <w:noProof/>
          <w:lang w:val="en-US"/>
        </w:rPr>
      </w:pPr>
      <w:hyperlink w:anchor="_Toc398287345" w:history="1">
        <w:r w:rsidRPr="00756F7C">
          <w:rPr>
            <w:rStyle w:val="Hyperlink"/>
            <w:noProof/>
          </w:rPr>
          <w:t>4.5.2.</w:t>
        </w:r>
        <w:r>
          <w:rPr>
            <w:rFonts w:asciiTheme="minorHAnsi" w:eastAsiaTheme="minorEastAsia" w:hAnsiTheme="minorHAnsi" w:cstheme="minorBidi"/>
            <w:noProof/>
            <w:lang w:val="en-US"/>
          </w:rPr>
          <w:tab/>
        </w:r>
        <w:r w:rsidRPr="00756F7C">
          <w:rPr>
            <w:rStyle w:val="Hyperlink"/>
            <w:noProof/>
          </w:rPr>
          <w:t>Use Cases</w:t>
        </w:r>
        <w:r>
          <w:rPr>
            <w:noProof/>
            <w:webHidden/>
          </w:rPr>
          <w:tab/>
        </w:r>
        <w:r>
          <w:rPr>
            <w:noProof/>
            <w:webHidden/>
          </w:rPr>
          <w:fldChar w:fldCharType="begin"/>
        </w:r>
        <w:r>
          <w:rPr>
            <w:noProof/>
            <w:webHidden/>
          </w:rPr>
          <w:instrText xml:space="preserve"> PAGEREF _Toc398287345 \h </w:instrText>
        </w:r>
        <w:r>
          <w:rPr>
            <w:noProof/>
            <w:webHidden/>
          </w:rPr>
        </w:r>
        <w:r>
          <w:rPr>
            <w:noProof/>
            <w:webHidden/>
          </w:rPr>
          <w:fldChar w:fldCharType="separate"/>
        </w:r>
        <w:r>
          <w:rPr>
            <w:noProof/>
            <w:webHidden/>
          </w:rPr>
          <w:t>30</w:t>
        </w:r>
        <w:r>
          <w:rPr>
            <w:noProof/>
            <w:webHidden/>
          </w:rPr>
          <w:fldChar w:fldCharType="end"/>
        </w:r>
      </w:hyperlink>
    </w:p>
    <w:p w14:paraId="4B62E45E" w14:textId="77777777" w:rsidR="0068071C" w:rsidRDefault="0068071C">
      <w:pPr>
        <w:pStyle w:val="TOC4"/>
        <w:rPr>
          <w:rFonts w:asciiTheme="minorHAnsi" w:eastAsiaTheme="minorEastAsia" w:hAnsiTheme="minorHAnsi" w:cstheme="minorBidi"/>
          <w:noProof/>
          <w:lang w:val="en-US"/>
        </w:rPr>
      </w:pPr>
      <w:hyperlink w:anchor="_Toc398287346" w:history="1">
        <w:r w:rsidRPr="00756F7C">
          <w:rPr>
            <w:rStyle w:val="Hyperlink"/>
            <w:noProof/>
          </w:rPr>
          <w:t>4.5.2.1.</w:t>
        </w:r>
        <w:r>
          <w:rPr>
            <w:rFonts w:asciiTheme="minorHAnsi" w:eastAsiaTheme="minorEastAsia" w:hAnsiTheme="minorHAnsi" w:cstheme="minorBidi"/>
            <w:noProof/>
            <w:lang w:val="en-US"/>
          </w:rPr>
          <w:tab/>
        </w:r>
        <w:r w:rsidRPr="00756F7C">
          <w:rPr>
            <w:rStyle w:val="Hyperlink"/>
            <w:noProof/>
          </w:rPr>
          <w:t>Spieldurchlauf</w:t>
        </w:r>
        <w:r>
          <w:rPr>
            <w:noProof/>
            <w:webHidden/>
          </w:rPr>
          <w:tab/>
        </w:r>
        <w:r>
          <w:rPr>
            <w:noProof/>
            <w:webHidden/>
          </w:rPr>
          <w:fldChar w:fldCharType="begin"/>
        </w:r>
        <w:r>
          <w:rPr>
            <w:noProof/>
            <w:webHidden/>
          </w:rPr>
          <w:instrText xml:space="preserve"> PAGEREF _Toc398287346 \h </w:instrText>
        </w:r>
        <w:r>
          <w:rPr>
            <w:noProof/>
            <w:webHidden/>
          </w:rPr>
        </w:r>
        <w:r>
          <w:rPr>
            <w:noProof/>
            <w:webHidden/>
          </w:rPr>
          <w:fldChar w:fldCharType="separate"/>
        </w:r>
        <w:r>
          <w:rPr>
            <w:noProof/>
            <w:webHidden/>
          </w:rPr>
          <w:t>30</w:t>
        </w:r>
        <w:r>
          <w:rPr>
            <w:noProof/>
            <w:webHidden/>
          </w:rPr>
          <w:fldChar w:fldCharType="end"/>
        </w:r>
      </w:hyperlink>
    </w:p>
    <w:p w14:paraId="2BDFDA8B" w14:textId="77777777" w:rsidR="0068071C" w:rsidRDefault="0068071C">
      <w:pPr>
        <w:pStyle w:val="TOC4"/>
        <w:rPr>
          <w:rFonts w:asciiTheme="minorHAnsi" w:eastAsiaTheme="minorEastAsia" w:hAnsiTheme="minorHAnsi" w:cstheme="minorBidi"/>
          <w:noProof/>
          <w:lang w:val="en-US"/>
        </w:rPr>
      </w:pPr>
      <w:hyperlink w:anchor="_Toc398287347" w:history="1">
        <w:r w:rsidRPr="00756F7C">
          <w:rPr>
            <w:rStyle w:val="Hyperlink"/>
            <w:noProof/>
          </w:rPr>
          <w:t>4.5.2.2.</w:t>
        </w:r>
        <w:r>
          <w:rPr>
            <w:rFonts w:asciiTheme="minorHAnsi" w:eastAsiaTheme="minorEastAsia" w:hAnsiTheme="minorHAnsi" w:cstheme="minorBidi"/>
            <w:noProof/>
            <w:lang w:val="en-US"/>
          </w:rPr>
          <w:tab/>
        </w:r>
        <w:r w:rsidRPr="00756F7C">
          <w:rPr>
            <w:rStyle w:val="Hyperlink"/>
            <w:noProof/>
          </w:rPr>
          <w:t>Konfiguration der seriellen Verbindung</w:t>
        </w:r>
        <w:r>
          <w:rPr>
            <w:noProof/>
            <w:webHidden/>
          </w:rPr>
          <w:tab/>
        </w:r>
        <w:r>
          <w:rPr>
            <w:noProof/>
            <w:webHidden/>
          </w:rPr>
          <w:fldChar w:fldCharType="begin"/>
        </w:r>
        <w:r>
          <w:rPr>
            <w:noProof/>
            <w:webHidden/>
          </w:rPr>
          <w:instrText xml:space="preserve"> PAGEREF _Toc398287347 \h </w:instrText>
        </w:r>
        <w:r>
          <w:rPr>
            <w:noProof/>
            <w:webHidden/>
          </w:rPr>
        </w:r>
        <w:r>
          <w:rPr>
            <w:noProof/>
            <w:webHidden/>
          </w:rPr>
          <w:fldChar w:fldCharType="separate"/>
        </w:r>
        <w:r>
          <w:rPr>
            <w:noProof/>
            <w:webHidden/>
          </w:rPr>
          <w:t>31</w:t>
        </w:r>
        <w:r>
          <w:rPr>
            <w:noProof/>
            <w:webHidden/>
          </w:rPr>
          <w:fldChar w:fldCharType="end"/>
        </w:r>
      </w:hyperlink>
    </w:p>
    <w:p w14:paraId="45CFCBA8" w14:textId="77777777" w:rsidR="0068071C" w:rsidRDefault="0068071C">
      <w:pPr>
        <w:pStyle w:val="TOC4"/>
        <w:rPr>
          <w:rFonts w:asciiTheme="minorHAnsi" w:eastAsiaTheme="minorEastAsia" w:hAnsiTheme="minorHAnsi" w:cstheme="minorBidi"/>
          <w:noProof/>
          <w:lang w:val="en-US"/>
        </w:rPr>
      </w:pPr>
      <w:hyperlink w:anchor="_Toc398287348" w:history="1">
        <w:r w:rsidRPr="00756F7C">
          <w:rPr>
            <w:rStyle w:val="Hyperlink"/>
            <w:noProof/>
          </w:rPr>
          <w:t>4.5.2.3.</w:t>
        </w:r>
        <w:r>
          <w:rPr>
            <w:rFonts w:asciiTheme="minorHAnsi" w:eastAsiaTheme="minorEastAsia" w:hAnsiTheme="minorHAnsi" w:cstheme="minorBidi"/>
            <w:noProof/>
            <w:lang w:val="en-US"/>
          </w:rPr>
          <w:tab/>
        </w:r>
        <w:r w:rsidRPr="00756F7C">
          <w:rPr>
            <w:rStyle w:val="Hyperlink"/>
            <w:noProof/>
          </w:rPr>
          <w:t>Wahl des Spielmodus</w:t>
        </w:r>
        <w:r>
          <w:rPr>
            <w:noProof/>
            <w:webHidden/>
          </w:rPr>
          <w:tab/>
        </w:r>
        <w:r>
          <w:rPr>
            <w:noProof/>
            <w:webHidden/>
          </w:rPr>
          <w:fldChar w:fldCharType="begin"/>
        </w:r>
        <w:r>
          <w:rPr>
            <w:noProof/>
            <w:webHidden/>
          </w:rPr>
          <w:instrText xml:space="preserve"> PAGEREF _Toc398287348 \h </w:instrText>
        </w:r>
        <w:r>
          <w:rPr>
            <w:noProof/>
            <w:webHidden/>
          </w:rPr>
        </w:r>
        <w:r>
          <w:rPr>
            <w:noProof/>
            <w:webHidden/>
          </w:rPr>
          <w:fldChar w:fldCharType="separate"/>
        </w:r>
        <w:r>
          <w:rPr>
            <w:noProof/>
            <w:webHidden/>
          </w:rPr>
          <w:t>33</w:t>
        </w:r>
        <w:r>
          <w:rPr>
            <w:noProof/>
            <w:webHidden/>
          </w:rPr>
          <w:fldChar w:fldCharType="end"/>
        </w:r>
      </w:hyperlink>
    </w:p>
    <w:p w14:paraId="4FC4B89B" w14:textId="77777777" w:rsidR="0068071C" w:rsidRDefault="0068071C">
      <w:pPr>
        <w:pStyle w:val="TOC2"/>
        <w:rPr>
          <w:rFonts w:asciiTheme="minorHAnsi" w:eastAsiaTheme="minorEastAsia" w:hAnsiTheme="minorHAnsi" w:cstheme="minorBidi"/>
          <w:noProof/>
          <w:lang w:val="en-US"/>
        </w:rPr>
      </w:pPr>
      <w:hyperlink w:anchor="_Toc398287349" w:history="1">
        <w:r w:rsidRPr="00756F7C">
          <w:rPr>
            <w:rStyle w:val="Hyperlink"/>
            <w:noProof/>
          </w:rPr>
          <w:t>4.6.</w:t>
        </w:r>
        <w:r>
          <w:rPr>
            <w:rFonts w:asciiTheme="minorHAnsi" w:eastAsiaTheme="minorEastAsia" w:hAnsiTheme="minorHAnsi" w:cstheme="minorBidi"/>
            <w:noProof/>
            <w:lang w:val="en-US"/>
          </w:rPr>
          <w:tab/>
        </w:r>
        <w:r w:rsidRPr="00756F7C">
          <w:rPr>
            <w:rStyle w:val="Hyperlink"/>
            <w:noProof/>
          </w:rPr>
          <w:t>Implementierungsdetails</w:t>
        </w:r>
        <w:r>
          <w:rPr>
            <w:noProof/>
            <w:webHidden/>
          </w:rPr>
          <w:tab/>
        </w:r>
        <w:r>
          <w:rPr>
            <w:noProof/>
            <w:webHidden/>
          </w:rPr>
          <w:fldChar w:fldCharType="begin"/>
        </w:r>
        <w:r>
          <w:rPr>
            <w:noProof/>
            <w:webHidden/>
          </w:rPr>
          <w:instrText xml:space="preserve"> PAGEREF _Toc398287349 \h </w:instrText>
        </w:r>
        <w:r>
          <w:rPr>
            <w:noProof/>
            <w:webHidden/>
          </w:rPr>
        </w:r>
        <w:r>
          <w:rPr>
            <w:noProof/>
            <w:webHidden/>
          </w:rPr>
          <w:fldChar w:fldCharType="separate"/>
        </w:r>
        <w:r>
          <w:rPr>
            <w:noProof/>
            <w:webHidden/>
          </w:rPr>
          <w:t>35</w:t>
        </w:r>
        <w:r>
          <w:rPr>
            <w:noProof/>
            <w:webHidden/>
          </w:rPr>
          <w:fldChar w:fldCharType="end"/>
        </w:r>
      </w:hyperlink>
    </w:p>
    <w:p w14:paraId="48EB0493" w14:textId="77777777" w:rsidR="0068071C" w:rsidRDefault="0068071C">
      <w:pPr>
        <w:pStyle w:val="TOC3"/>
        <w:rPr>
          <w:rFonts w:asciiTheme="minorHAnsi" w:eastAsiaTheme="minorEastAsia" w:hAnsiTheme="minorHAnsi" w:cstheme="minorBidi"/>
          <w:noProof/>
          <w:lang w:val="en-US"/>
        </w:rPr>
      </w:pPr>
      <w:hyperlink w:anchor="_Toc398287350" w:history="1">
        <w:r w:rsidRPr="00756F7C">
          <w:rPr>
            <w:rStyle w:val="Hyperlink"/>
            <w:noProof/>
          </w:rPr>
          <w:t>4.6.1.</w:t>
        </w:r>
        <w:r>
          <w:rPr>
            <w:rFonts w:asciiTheme="minorHAnsi" w:eastAsiaTheme="minorEastAsia" w:hAnsiTheme="minorHAnsi" w:cstheme="minorBidi"/>
            <w:noProof/>
            <w:lang w:val="en-US"/>
          </w:rPr>
          <w:tab/>
        </w:r>
        <w:r w:rsidRPr="00756F7C">
          <w:rPr>
            <w:rStyle w:val="Hyperlink"/>
            <w:noProof/>
          </w:rPr>
          <w:t>Zeitmessfunktion</w:t>
        </w:r>
        <w:r>
          <w:rPr>
            <w:noProof/>
            <w:webHidden/>
          </w:rPr>
          <w:tab/>
        </w:r>
        <w:r>
          <w:rPr>
            <w:noProof/>
            <w:webHidden/>
          </w:rPr>
          <w:fldChar w:fldCharType="begin"/>
        </w:r>
        <w:r>
          <w:rPr>
            <w:noProof/>
            <w:webHidden/>
          </w:rPr>
          <w:instrText xml:space="preserve"> PAGEREF _Toc398287350 \h </w:instrText>
        </w:r>
        <w:r>
          <w:rPr>
            <w:noProof/>
            <w:webHidden/>
          </w:rPr>
        </w:r>
        <w:r>
          <w:rPr>
            <w:noProof/>
            <w:webHidden/>
          </w:rPr>
          <w:fldChar w:fldCharType="separate"/>
        </w:r>
        <w:r>
          <w:rPr>
            <w:noProof/>
            <w:webHidden/>
          </w:rPr>
          <w:t>35</w:t>
        </w:r>
        <w:r>
          <w:rPr>
            <w:noProof/>
            <w:webHidden/>
          </w:rPr>
          <w:fldChar w:fldCharType="end"/>
        </w:r>
      </w:hyperlink>
    </w:p>
    <w:p w14:paraId="7B1B5550" w14:textId="77777777" w:rsidR="0068071C" w:rsidRDefault="0068071C">
      <w:pPr>
        <w:pStyle w:val="TOC3"/>
        <w:rPr>
          <w:rFonts w:asciiTheme="minorHAnsi" w:eastAsiaTheme="minorEastAsia" w:hAnsiTheme="minorHAnsi" w:cstheme="minorBidi"/>
          <w:noProof/>
          <w:lang w:val="en-US"/>
        </w:rPr>
      </w:pPr>
      <w:hyperlink w:anchor="_Toc398287351" w:history="1">
        <w:r w:rsidRPr="00756F7C">
          <w:rPr>
            <w:rStyle w:val="Hyperlink"/>
            <w:noProof/>
          </w:rPr>
          <w:t>4.6.2.</w:t>
        </w:r>
        <w:r>
          <w:rPr>
            <w:rFonts w:asciiTheme="minorHAnsi" w:eastAsiaTheme="minorEastAsia" w:hAnsiTheme="minorHAnsi" w:cstheme="minorBidi"/>
            <w:noProof/>
            <w:lang w:val="en-US"/>
          </w:rPr>
          <w:tab/>
        </w:r>
        <w:r w:rsidRPr="00756F7C">
          <w:rPr>
            <w:rStyle w:val="Hyperlink"/>
            <w:noProof/>
          </w:rPr>
          <w:t>Serielle Verbindung zum Arduino</w:t>
        </w:r>
        <w:r>
          <w:rPr>
            <w:noProof/>
            <w:webHidden/>
          </w:rPr>
          <w:tab/>
        </w:r>
        <w:r>
          <w:rPr>
            <w:noProof/>
            <w:webHidden/>
          </w:rPr>
          <w:fldChar w:fldCharType="begin"/>
        </w:r>
        <w:r>
          <w:rPr>
            <w:noProof/>
            <w:webHidden/>
          </w:rPr>
          <w:instrText xml:space="preserve"> PAGEREF _Toc398287351 \h </w:instrText>
        </w:r>
        <w:r>
          <w:rPr>
            <w:noProof/>
            <w:webHidden/>
          </w:rPr>
        </w:r>
        <w:r>
          <w:rPr>
            <w:noProof/>
            <w:webHidden/>
          </w:rPr>
          <w:fldChar w:fldCharType="separate"/>
        </w:r>
        <w:r>
          <w:rPr>
            <w:noProof/>
            <w:webHidden/>
          </w:rPr>
          <w:t>36</w:t>
        </w:r>
        <w:r>
          <w:rPr>
            <w:noProof/>
            <w:webHidden/>
          </w:rPr>
          <w:fldChar w:fldCharType="end"/>
        </w:r>
      </w:hyperlink>
    </w:p>
    <w:p w14:paraId="62A4DD10" w14:textId="77777777" w:rsidR="0068071C" w:rsidRDefault="0068071C">
      <w:pPr>
        <w:pStyle w:val="TOC4"/>
        <w:rPr>
          <w:rFonts w:asciiTheme="minorHAnsi" w:eastAsiaTheme="minorEastAsia" w:hAnsiTheme="minorHAnsi" w:cstheme="minorBidi"/>
          <w:noProof/>
          <w:lang w:val="en-US"/>
        </w:rPr>
      </w:pPr>
      <w:hyperlink w:anchor="_Toc398287352" w:history="1">
        <w:r w:rsidRPr="00756F7C">
          <w:rPr>
            <w:rStyle w:val="Hyperlink"/>
            <w:noProof/>
          </w:rPr>
          <w:t>4.6.2.1.</w:t>
        </w:r>
        <w:r>
          <w:rPr>
            <w:rFonts w:asciiTheme="minorHAnsi" w:eastAsiaTheme="minorEastAsia" w:hAnsiTheme="minorHAnsi" w:cstheme="minorBidi"/>
            <w:noProof/>
            <w:lang w:val="en-US"/>
          </w:rPr>
          <w:tab/>
        </w:r>
        <w:r w:rsidRPr="00756F7C">
          <w:rPr>
            <w:rStyle w:val="Hyperlink"/>
            <w:noProof/>
          </w:rPr>
          <w:t>Implementation Arduino</w:t>
        </w:r>
        <w:r>
          <w:rPr>
            <w:noProof/>
            <w:webHidden/>
          </w:rPr>
          <w:tab/>
        </w:r>
        <w:r>
          <w:rPr>
            <w:noProof/>
            <w:webHidden/>
          </w:rPr>
          <w:fldChar w:fldCharType="begin"/>
        </w:r>
        <w:r>
          <w:rPr>
            <w:noProof/>
            <w:webHidden/>
          </w:rPr>
          <w:instrText xml:space="preserve"> PAGEREF _Toc398287352 \h </w:instrText>
        </w:r>
        <w:r>
          <w:rPr>
            <w:noProof/>
            <w:webHidden/>
          </w:rPr>
        </w:r>
        <w:r>
          <w:rPr>
            <w:noProof/>
            <w:webHidden/>
          </w:rPr>
          <w:fldChar w:fldCharType="separate"/>
        </w:r>
        <w:r>
          <w:rPr>
            <w:noProof/>
            <w:webHidden/>
          </w:rPr>
          <w:t>36</w:t>
        </w:r>
        <w:r>
          <w:rPr>
            <w:noProof/>
            <w:webHidden/>
          </w:rPr>
          <w:fldChar w:fldCharType="end"/>
        </w:r>
      </w:hyperlink>
    </w:p>
    <w:p w14:paraId="69C1AA84" w14:textId="77777777" w:rsidR="0068071C" w:rsidRDefault="0068071C">
      <w:pPr>
        <w:pStyle w:val="TOC4"/>
        <w:rPr>
          <w:rFonts w:asciiTheme="minorHAnsi" w:eastAsiaTheme="minorEastAsia" w:hAnsiTheme="minorHAnsi" w:cstheme="minorBidi"/>
          <w:noProof/>
          <w:lang w:val="en-US"/>
        </w:rPr>
      </w:pPr>
      <w:hyperlink w:anchor="_Toc398287353" w:history="1">
        <w:r w:rsidRPr="00756F7C">
          <w:rPr>
            <w:rStyle w:val="Hyperlink"/>
            <w:noProof/>
          </w:rPr>
          <w:t>4.6.2.2.</w:t>
        </w:r>
        <w:r>
          <w:rPr>
            <w:rFonts w:asciiTheme="minorHAnsi" w:eastAsiaTheme="minorEastAsia" w:hAnsiTheme="minorHAnsi" w:cstheme="minorBidi"/>
            <w:noProof/>
            <w:lang w:val="en-US"/>
          </w:rPr>
          <w:tab/>
        </w:r>
        <w:r w:rsidRPr="00756F7C">
          <w:rPr>
            <w:rStyle w:val="Hyperlink"/>
            <w:noProof/>
          </w:rPr>
          <w:t>Implementation Python</w:t>
        </w:r>
        <w:r>
          <w:rPr>
            <w:noProof/>
            <w:webHidden/>
          </w:rPr>
          <w:tab/>
        </w:r>
        <w:r>
          <w:rPr>
            <w:noProof/>
            <w:webHidden/>
          </w:rPr>
          <w:fldChar w:fldCharType="begin"/>
        </w:r>
        <w:r>
          <w:rPr>
            <w:noProof/>
            <w:webHidden/>
          </w:rPr>
          <w:instrText xml:space="preserve"> PAGEREF _Toc398287353 \h </w:instrText>
        </w:r>
        <w:r>
          <w:rPr>
            <w:noProof/>
            <w:webHidden/>
          </w:rPr>
        </w:r>
        <w:r>
          <w:rPr>
            <w:noProof/>
            <w:webHidden/>
          </w:rPr>
          <w:fldChar w:fldCharType="separate"/>
        </w:r>
        <w:r>
          <w:rPr>
            <w:noProof/>
            <w:webHidden/>
          </w:rPr>
          <w:t>36</w:t>
        </w:r>
        <w:r>
          <w:rPr>
            <w:noProof/>
            <w:webHidden/>
          </w:rPr>
          <w:fldChar w:fldCharType="end"/>
        </w:r>
      </w:hyperlink>
    </w:p>
    <w:p w14:paraId="45B785E2" w14:textId="77777777" w:rsidR="0068071C" w:rsidRDefault="0068071C">
      <w:pPr>
        <w:pStyle w:val="TOC3"/>
        <w:rPr>
          <w:rFonts w:asciiTheme="minorHAnsi" w:eastAsiaTheme="minorEastAsia" w:hAnsiTheme="minorHAnsi" w:cstheme="minorBidi"/>
          <w:noProof/>
          <w:lang w:val="en-US"/>
        </w:rPr>
      </w:pPr>
      <w:hyperlink w:anchor="_Toc398287354" w:history="1">
        <w:r w:rsidRPr="00756F7C">
          <w:rPr>
            <w:rStyle w:val="Hyperlink"/>
            <w:noProof/>
          </w:rPr>
          <w:t>4.6.3.</w:t>
        </w:r>
        <w:r>
          <w:rPr>
            <w:rFonts w:asciiTheme="minorHAnsi" w:eastAsiaTheme="minorEastAsia" w:hAnsiTheme="minorHAnsi" w:cstheme="minorBidi"/>
            <w:noProof/>
            <w:lang w:val="en-US"/>
          </w:rPr>
          <w:tab/>
        </w:r>
        <w:r w:rsidRPr="00756F7C">
          <w:rPr>
            <w:rStyle w:val="Hyperlink"/>
            <w:noProof/>
          </w:rPr>
          <w:t>Serialisierung der Kartenkonfiguration</w:t>
        </w:r>
        <w:r>
          <w:rPr>
            <w:noProof/>
            <w:webHidden/>
          </w:rPr>
          <w:tab/>
        </w:r>
        <w:r>
          <w:rPr>
            <w:noProof/>
            <w:webHidden/>
          </w:rPr>
          <w:fldChar w:fldCharType="begin"/>
        </w:r>
        <w:r>
          <w:rPr>
            <w:noProof/>
            <w:webHidden/>
          </w:rPr>
          <w:instrText xml:space="preserve"> PAGEREF _Toc398287354 \h </w:instrText>
        </w:r>
        <w:r>
          <w:rPr>
            <w:noProof/>
            <w:webHidden/>
          </w:rPr>
        </w:r>
        <w:r>
          <w:rPr>
            <w:noProof/>
            <w:webHidden/>
          </w:rPr>
          <w:fldChar w:fldCharType="separate"/>
        </w:r>
        <w:r>
          <w:rPr>
            <w:noProof/>
            <w:webHidden/>
          </w:rPr>
          <w:t>37</w:t>
        </w:r>
        <w:r>
          <w:rPr>
            <w:noProof/>
            <w:webHidden/>
          </w:rPr>
          <w:fldChar w:fldCharType="end"/>
        </w:r>
      </w:hyperlink>
    </w:p>
    <w:p w14:paraId="2C981994" w14:textId="77777777" w:rsidR="0068071C" w:rsidRDefault="0068071C">
      <w:pPr>
        <w:pStyle w:val="TOC3"/>
        <w:rPr>
          <w:rFonts w:asciiTheme="minorHAnsi" w:eastAsiaTheme="minorEastAsia" w:hAnsiTheme="minorHAnsi" w:cstheme="minorBidi"/>
          <w:noProof/>
          <w:lang w:val="en-US"/>
        </w:rPr>
      </w:pPr>
      <w:hyperlink w:anchor="_Toc398287355" w:history="1">
        <w:r w:rsidRPr="00756F7C">
          <w:rPr>
            <w:rStyle w:val="Hyperlink"/>
            <w:noProof/>
          </w:rPr>
          <w:t>4.6.4.</w:t>
        </w:r>
        <w:r>
          <w:rPr>
            <w:rFonts w:asciiTheme="minorHAnsi" w:eastAsiaTheme="minorEastAsia" w:hAnsiTheme="minorHAnsi" w:cstheme="minorBidi"/>
            <w:noProof/>
            <w:lang w:val="en-US"/>
          </w:rPr>
          <w:tab/>
        </w:r>
        <w:r w:rsidRPr="00756F7C">
          <w:rPr>
            <w:rStyle w:val="Hyperlink"/>
            <w:noProof/>
          </w:rPr>
          <w:t>Entwickeln des GUI</w:t>
        </w:r>
        <w:r>
          <w:rPr>
            <w:noProof/>
            <w:webHidden/>
          </w:rPr>
          <w:tab/>
        </w:r>
        <w:r>
          <w:rPr>
            <w:noProof/>
            <w:webHidden/>
          </w:rPr>
          <w:fldChar w:fldCharType="begin"/>
        </w:r>
        <w:r>
          <w:rPr>
            <w:noProof/>
            <w:webHidden/>
          </w:rPr>
          <w:instrText xml:space="preserve"> PAGEREF _Toc398287355 \h </w:instrText>
        </w:r>
        <w:r>
          <w:rPr>
            <w:noProof/>
            <w:webHidden/>
          </w:rPr>
        </w:r>
        <w:r>
          <w:rPr>
            <w:noProof/>
            <w:webHidden/>
          </w:rPr>
          <w:fldChar w:fldCharType="separate"/>
        </w:r>
        <w:r>
          <w:rPr>
            <w:noProof/>
            <w:webHidden/>
          </w:rPr>
          <w:t>37</w:t>
        </w:r>
        <w:r>
          <w:rPr>
            <w:noProof/>
            <w:webHidden/>
          </w:rPr>
          <w:fldChar w:fldCharType="end"/>
        </w:r>
      </w:hyperlink>
    </w:p>
    <w:p w14:paraId="6219FA83" w14:textId="77777777" w:rsidR="0068071C" w:rsidRDefault="0068071C">
      <w:pPr>
        <w:pStyle w:val="TOC4"/>
        <w:rPr>
          <w:rFonts w:asciiTheme="minorHAnsi" w:eastAsiaTheme="minorEastAsia" w:hAnsiTheme="minorHAnsi" w:cstheme="minorBidi"/>
          <w:noProof/>
          <w:lang w:val="en-US"/>
        </w:rPr>
      </w:pPr>
      <w:hyperlink w:anchor="_Toc398287356" w:history="1">
        <w:r w:rsidRPr="00756F7C">
          <w:rPr>
            <w:rStyle w:val="Hyperlink"/>
            <w:noProof/>
          </w:rPr>
          <w:t>4.6.4.1.</w:t>
        </w:r>
        <w:r>
          <w:rPr>
            <w:rFonts w:asciiTheme="minorHAnsi" w:eastAsiaTheme="minorEastAsia" w:hAnsiTheme="minorHAnsi" w:cstheme="minorBidi"/>
            <w:noProof/>
            <w:lang w:val="en-US"/>
          </w:rPr>
          <w:tab/>
        </w:r>
        <w:r w:rsidRPr="00756F7C">
          <w:rPr>
            <w:rStyle w:val="Hyperlink"/>
            <w:noProof/>
          </w:rPr>
          <w:t>Analyse</w:t>
        </w:r>
        <w:r>
          <w:rPr>
            <w:noProof/>
            <w:webHidden/>
          </w:rPr>
          <w:tab/>
        </w:r>
        <w:r>
          <w:rPr>
            <w:noProof/>
            <w:webHidden/>
          </w:rPr>
          <w:fldChar w:fldCharType="begin"/>
        </w:r>
        <w:r>
          <w:rPr>
            <w:noProof/>
            <w:webHidden/>
          </w:rPr>
          <w:instrText xml:space="preserve"> PAGEREF _Toc398287356 \h </w:instrText>
        </w:r>
        <w:r>
          <w:rPr>
            <w:noProof/>
            <w:webHidden/>
          </w:rPr>
        </w:r>
        <w:r>
          <w:rPr>
            <w:noProof/>
            <w:webHidden/>
          </w:rPr>
          <w:fldChar w:fldCharType="separate"/>
        </w:r>
        <w:r>
          <w:rPr>
            <w:noProof/>
            <w:webHidden/>
          </w:rPr>
          <w:t>37</w:t>
        </w:r>
        <w:r>
          <w:rPr>
            <w:noProof/>
            <w:webHidden/>
          </w:rPr>
          <w:fldChar w:fldCharType="end"/>
        </w:r>
      </w:hyperlink>
    </w:p>
    <w:p w14:paraId="19AC52D4" w14:textId="77777777" w:rsidR="0068071C" w:rsidRDefault="0068071C">
      <w:pPr>
        <w:pStyle w:val="TOC4"/>
        <w:rPr>
          <w:rFonts w:asciiTheme="minorHAnsi" w:eastAsiaTheme="minorEastAsia" w:hAnsiTheme="minorHAnsi" w:cstheme="minorBidi"/>
          <w:noProof/>
          <w:lang w:val="en-US"/>
        </w:rPr>
      </w:pPr>
      <w:hyperlink w:anchor="_Toc398287357" w:history="1">
        <w:r w:rsidRPr="00756F7C">
          <w:rPr>
            <w:rStyle w:val="Hyperlink"/>
            <w:noProof/>
          </w:rPr>
          <w:t>4.6.4.2.</w:t>
        </w:r>
        <w:r>
          <w:rPr>
            <w:rFonts w:asciiTheme="minorHAnsi" w:eastAsiaTheme="minorEastAsia" w:hAnsiTheme="minorHAnsi" w:cstheme="minorBidi"/>
            <w:noProof/>
            <w:lang w:val="en-US"/>
          </w:rPr>
          <w:tab/>
        </w:r>
        <w:r w:rsidRPr="00756F7C">
          <w:rPr>
            <w:rStyle w:val="Hyperlink"/>
            <w:noProof/>
          </w:rPr>
          <w:t>Umsetzung</w:t>
        </w:r>
        <w:r>
          <w:rPr>
            <w:noProof/>
            <w:webHidden/>
          </w:rPr>
          <w:tab/>
        </w:r>
        <w:r>
          <w:rPr>
            <w:noProof/>
            <w:webHidden/>
          </w:rPr>
          <w:fldChar w:fldCharType="begin"/>
        </w:r>
        <w:r>
          <w:rPr>
            <w:noProof/>
            <w:webHidden/>
          </w:rPr>
          <w:instrText xml:space="preserve"> PAGEREF _Toc398287357 \h </w:instrText>
        </w:r>
        <w:r>
          <w:rPr>
            <w:noProof/>
            <w:webHidden/>
          </w:rPr>
        </w:r>
        <w:r>
          <w:rPr>
            <w:noProof/>
            <w:webHidden/>
          </w:rPr>
          <w:fldChar w:fldCharType="separate"/>
        </w:r>
        <w:r>
          <w:rPr>
            <w:noProof/>
            <w:webHidden/>
          </w:rPr>
          <w:t>37</w:t>
        </w:r>
        <w:r>
          <w:rPr>
            <w:noProof/>
            <w:webHidden/>
          </w:rPr>
          <w:fldChar w:fldCharType="end"/>
        </w:r>
      </w:hyperlink>
    </w:p>
    <w:p w14:paraId="02F23D53" w14:textId="77777777" w:rsidR="0068071C" w:rsidRDefault="0068071C">
      <w:pPr>
        <w:pStyle w:val="TOC3"/>
        <w:rPr>
          <w:rFonts w:asciiTheme="minorHAnsi" w:eastAsiaTheme="minorEastAsia" w:hAnsiTheme="minorHAnsi" w:cstheme="minorBidi"/>
          <w:noProof/>
          <w:lang w:val="en-US"/>
        </w:rPr>
      </w:pPr>
      <w:hyperlink w:anchor="_Toc398287358" w:history="1">
        <w:r w:rsidRPr="00756F7C">
          <w:rPr>
            <w:rStyle w:val="Hyperlink"/>
            <w:noProof/>
          </w:rPr>
          <w:t>4.6.5.</w:t>
        </w:r>
        <w:r>
          <w:rPr>
            <w:rFonts w:asciiTheme="minorHAnsi" w:eastAsiaTheme="minorEastAsia" w:hAnsiTheme="minorHAnsi" w:cstheme="minorBidi"/>
            <w:noProof/>
            <w:lang w:val="en-US"/>
          </w:rPr>
          <w:tab/>
        </w:r>
        <w:r w:rsidRPr="00756F7C">
          <w:rPr>
            <w:rStyle w:val="Hyperlink"/>
            <w:noProof/>
          </w:rPr>
          <w:t>Entwickeln der Spiellogik</w:t>
        </w:r>
        <w:r>
          <w:rPr>
            <w:noProof/>
            <w:webHidden/>
          </w:rPr>
          <w:tab/>
        </w:r>
        <w:r>
          <w:rPr>
            <w:noProof/>
            <w:webHidden/>
          </w:rPr>
          <w:fldChar w:fldCharType="begin"/>
        </w:r>
        <w:r>
          <w:rPr>
            <w:noProof/>
            <w:webHidden/>
          </w:rPr>
          <w:instrText xml:space="preserve"> PAGEREF _Toc398287358 \h </w:instrText>
        </w:r>
        <w:r>
          <w:rPr>
            <w:noProof/>
            <w:webHidden/>
          </w:rPr>
        </w:r>
        <w:r>
          <w:rPr>
            <w:noProof/>
            <w:webHidden/>
          </w:rPr>
          <w:fldChar w:fldCharType="separate"/>
        </w:r>
        <w:r>
          <w:rPr>
            <w:noProof/>
            <w:webHidden/>
          </w:rPr>
          <w:t>39</w:t>
        </w:r>
        <w:r>
          <w:rPr>
            <w:noProof/>
            <w:webHidden/>
          </w:rPr>
          <w:fldChar w:fldCharType="end"/>
        </w:r>
      </w:hyperlink>
    </w:p>
    <w:p w14:paraId="2227565F" w14:textId="77777777" w:rsidR="0068071C" w:rsidRDefault="0068071C">
      <w:pPr>
        <w:pStyle w:val="TOC3"/>
        <w:rPr>
          <w:rFonts w:asciiTheme="minorHAnsi" w:eastAsiaTheme="minorEastAsia" w:hAnsiTheme="minorHAnsi" w:cstheme="minorBidi"/>
          <w:noProof/>
          <w:lang w:val="en-US"/>
        </w:rPr>
      </w:pPr>
      <w:hyperlink w:anchor="_Toc398287359" w:history="1">
        <w:r w:rsidRPr="00756F7C">
          <w:rPr>
            <w:rStyle w:val="Hyperlink"/>
            <w:noProof/>
          </w:rPr>
          <w:t>4.6.6.</w:t>
        </w:r>
        <w:r>
          <w:rPr>
            <w:rFonts w:asciiTheme="minorHAnsi" w:eastAsiaTheme="minorEastAsia" w:hAnsiTheme="minorHAnsi" w:cstheme="minorBidi"/>
            <w:noProof/>
            <w:lang w:val="en-US"/>
          </w:rPr>
          <w:tab/>
        </w:r>
        <w:r w:rsidRPr="00756F7C">
          <w:rPr>
            <w:rStyle w:val="Hyperlink"/>
            <w:noProof/>
          </w:rPr>
          <w:t>Tests</w:t>
        </w:r>
        <w:r>
          <w:rPr>
            <w:noProof/>
            <w:webHidden/>
          </w:rPr>
          <w:tab/>
        </w:r>
        <w:r>
          <w:rPr>
            <w:noProof/>
            <w:webHidden/>
          </w:rPr>
          <w:fldChar w:fldCharType="begin"/>
        </w:r>
        <w:r>
          <w:rPr>
            <w:noProof/>
            <w:webHidden/>
          </w:rPr>
          <w:instrText xml:space="preserve"> PAGEREF _Toc398287359 \h </w:instrText>
        </w:r>
        <w:r>
          <w:rPr>
            <w:noProof/>
            <w:webHidden/>
          </w:rPr>
        </w:r>
        <w:r>
          <w:rPr>
            <w:noProof/>
            <w:webHidden/>
          </w:rPr>
          <w:fldChar w:fldCharType="separate"/>
        </w:r>
        <w:r>
          <w:rPr>
            <w:noProof/>
            <w:webHidden/>
          </w:rPr>
          <w:t>41</w:t>
        </w:r>
        <w:r>
          <w:rPr>
            <w:noProof/>
            <w:webHidden/>
          </w:rPr>
          <w:fldChar w:fldCharType="end"/>
        </w:r>
      </w:hyperlink>
    </w:p>
    <w:p w14:paraId="5A293D59" w14:textId="77777777" w:rsidR="0068071C" w:rsidRDefault="0068071C">
      <w:pPr>
        <w:pStyle w:val="TOC2"/>
        <w:rPr>
          <w:rFonts w:asciiTheme="minorHAnsi" w:eastAsiaTheme="minorEastAsia" w:hAnsiTheme="minorHAnsi" w:cstheme="minorBidi"/>
          <w:noProof/>
          <w:lang w:val="en-US"/>
        </w:rPr>
      </w:pPr>
      <w:hyperlink w:anchor="_Toc398287360" w:history="1">
        <w:r w:rsidRPr="00756F7C">
          <w:rPr>
            <w:rStyle w:val="Hyperlink"/>
            <w:noProof/>
          </w:rPr>
          <w:t>4.7.</w:t>
        </w:r>
        <w:r>
          <w:rPr>
            <w:rFonts w:asciiTheme="minorHAnsi" w:eastAsiaTheme="minorEastAsia" w:hAnsiTheme="minorHAnsi" w:cstheme="minorBidi"/>
            <w:noProof/>
            <w:lang w:val="en-US"/>
          </w:rPr>
          <w:tab/>
        </w:r>
        <w:r w:rsidRPr="00756F7C">
          <w:rPr>
            <w:rStyle w:val="Hyperlink"/>
            <w:noProof/>
          </w:rPr>
          <w:t>Fazit</w:t>
        </w:r>
        <w:r>
          <w:rPr>
            <w:noProof/>
            <w:webHidden/>
          </w:rPr>
          <w:tab/>
        </w:r>
        <w:r>
          <w:rPr>
            <w:noProof/>
            <w:webHidden/>
          </w:rPr>
          <w:fldChar w:fldCharType="begin"/>
        </w:r>
        <w:r>
          <w:rPr>
            <w:noProof/>
            <w:webHidden/>
          </w:rPr>
          <w:instrText xml:space="preserve"> PAGEREF _Toc398287360 \h </w:instrText>
        </w:r>
        <w:r>
          <w:rPr>
            <w:noProof/>
            <w:webHidden/>
          </w:rPr>
        </w:r>
        <w:r>
          <w:rPr>
            <w:noProof/>
            <w:webHidden/>
          </w:rPr>
          <w:fldChar w:fldCharType="separate"/>
        </w:r>
        <w:r>
          <w:rPr>
            <w:noProof/>
            <w:webHidden/>
          </w:rPr>
          <w:t>43</w:t>
        </w:r>
        <w:r>
          <w:rPr>
            <w:noProof/>
            <w:webHidden/>
          </w:rPr>
          <w:fldChar w:fldCharType="end"/>
        </w:r>
      </w:hyperlink>
    </w:p>
    <w:p w14:paraId="7B237112" w14:textId="77777777" w:rsidR="0068071C" w:rsidRDefault="0068071C">
      <w:pPr>
        <w:pStyle w:val="TOC2"/>
        <w:rPr>
          <w:rFonts w:asciiTheme="minorHAnsi" w:eastAsiaTheme="minorEastAsia" w:hAnsiTheme="minorHAnsi" w:cstheme="minorBidi"/>
          <w:noProof/>
          <w:lang w:val="en-US"/>
        </w:rPr>
      </w:pPr>
      <w:hyperlink w:anchor="_Toc398287361" w:history="1">
        <w:r w:rsidRPr="00756F7C">
          <w:rPr>
            <w:rStyle w:val="Hyperlink"/>
            <w:noProof/>
          </w:rPr>
          <w:t>4.8.</w:t>
        </w:r>
        <w:r>
          <w:rPr>
            <w:rFonts w:asciiTheme="minorHAnsi" w:eastAsiaTheme="minorEastAsia" w:hAnsiTheme="minorHAnsi" w:cstheme="minorBidi"/>
            <w:noProof/>
            <w:lang w:val="en-US"/>
          </w:rPr>
          <w:tab/>
        </w:r>
        <w:r w:rsidRPr="00756F7C">
          <w:rPr>
            <w:rStyle w:val="Hyperlink"/>
            <w:noProof/>
          </w:rPr>
          <w:t>Ausblick</w:t>
        </w:r>
        <w:r>
          <w:rPr>
            <w:noProof/>
            <w:webHidden/>
          </w:rPr>
          <w:tab/>
        </w:r>
        <w:r>
          <w:rPr>
            <w:noProof/>
            <w:webHidden/>
          </w:rPr>
          <w:fldChar w:fldCharType="begin"/>
        </w:r>
        <w:r>
          <w:rPr>
            <w:noProof/>
            <w:webHidden/>
          </w:rPr>
          <w:instrText xml:space="preserve"> PAGEREF _Toc398287361 \h </w:instrText>
        </w:r>
        <w:r>
          <w:rPr>
            <w:noProof/>
            <w:webHidden/>
          </w:rPr>
        </w:r>
        <w:r>
          <w:rPr>
            <w:noProof/>
            <w:webHidden/>
          </w:rPr>
          <w:fldChar w:fldCharType="separate"/>
        </w:r>
        <w:r>
          <w:rPr>
            <w:noProof/>
            <w:webHidden/>
          </w:rPr>
          <w:t>45</w:t>
        </w:r>
        <w:r>
          <w:rPr>
            <w:noProof/>
            <w:webHidden/>
          </w:rPr>
          <w:fldChar w:fldCharType="end"/>
        </w:r>
      </w:hyperlink>
    </w:p>
    <w:p w14:paraId="19B5B567" w14:textId="77777777" w:rsidR="0068071C" w:rsidRDefault="0068071C">
      <w:pPr>
        <w:pStyle w:val="TOC1"/>
        <w:rPr>
          <w:rFonts w:asciiTheme="minorHAnsi" w:eastAsiaTheme="minorEastAsia" w:hAnsiTheme="minorHAnsi" w:cstheme="minorBidi"/>
          <w:noProof/>
          <w:lang w:val="en-US"/>
        </w:rPr>
      </w:pPr>
      <w:hyperlink w:anchor="_Toc398287362" w:history="1">
        <w:r w:rsidRPr="00756F7C">
          <w:rPr>
            <w:rStyle w:val="Hyperlink"/>
            <w:noProof/>
          </w:rPr>
          <w:t>5.</w:t>
        </w:r>
        <w:r>
          <w:rPr>
            <w:rFonts w:asciiTheme="minorHAnsi" w:eastAsiaTheme="minorEastAsia" w:hAnsiTheme="minorHAnsi" w:cstheme="minorBidi"/>
            <w:noProof/>
            <w:lang w:val="en-US"/>
          </w:rPr>
          <w:tab/>
        </w:r>
        <w:r w:rsidRPr="00756F7C">
          <w:rPr>
            <w:rStyle w:val="Hyperlink"/>
            <w:noProof/>
          </w:rPr>
          <w:t>Diskussion des eigenen Beitrags</w:t>
        </w:r>
        <w:r>
          <w:rPr>
            <w:noProof/>
            <w:webHidden/>
          </w:rPr>
          <w:tab/>
        </w:r>
        <w:r>
          <w:rPr>
            <w:noProof/>
            <w:webHidden/>
          </w:rPr>
          <w:fldChar w:fldCharType="begin"/>
        </w:r>
        <w:r>
          <w:rPr>
            <w:noProof/>
            <w:webHidden/>
          </w:rPr>
          <w:instrText xml:space="preserve"> PAGEREF _Toc398287362 \h </w:instrText>
        </w:r>
        <w:r>
          <w:rPr>
            <w:noProof/>
            <w:webHidden/>
          </w:rPr>
        </w:r>
        <w:r>
          <w:rPr>
            <w:noProof/>
            <w:webHidden/>
          </w:rPr>
          <w:fldChar w:fldCharType="separate"/>
        </w:r>
        <w:r>
          <w:rPr>
            <w:noProof/>
            <w:webHidden/>
          </w:rPr>
          <w:t>47</w:t>
        </w:r>
        <w:r>
          <w:rPr>
            <w:noProof/>
            <w:webHidden/>
          </w:rPr>
          <w:fldChar w:fldCharType="end"/>
        </w:r>
      </w:hyperlink>
    </w:p>
    <w:p w14:paraId="6AFCFF9D" w14:textId="77777777" w:rsidR="0068071C" w:rsidRDefault="0068071C">
      <w:pPr>
        <w:pStyle w:val="TOC2"/>
        <w:rPr>
          <w:rFonts w:asciiTheme="minorHAnsi" w:eastAsiaTheme="minorEastAsia" w:hAnsiTheme="minorHAnsi" w:cstheme="minorBidi"/>
          <w:noProof/>
          <w:lang w:val="en-US"/>
        </w:rPr>
      </w:pPr>
      <w:hyperlink w:anchor="_Toc398287363" w:history="1">
        <w:r w:rsidRPr="00756F7C">
          <w:rPr>
            <w:rStyle w:val="Hyperlink"/>
            <w:noProof/>
          </w:rPr>
          <w:t>5.1.</w:t>
        </w:r>
        <w:r>
          <w:rPr>
            <w:rFonts w:asciiTheme="minorHAnsi" w:eastAsiaTheme="minorEastAsia" w:hAnsiTheme="minorHAnsi" w:cstheme="minorBidi"/>
            <w:noProof/>
            <w:lang w:val="en-US"/>
          </w:rPr>
          <w:tab/>
        </w:r>
        <w:r w:rsidRPr="00756F7C">
          <w:rPr>
            <w:rStyle w:val="Hyperlink"/>
            <w:noProof/>
          </w:rPr>
          <w:t>Studieren der RFID Technologie und Bauen eines Reader mittels eines Arduinos und einem RFID Shield</w:t>
        </w:r>
        <w:r>
          <w:rPr>
            <w:noProof/>
            <w:webHidden/>
          </w:rPr>
          <w:tab/>
        </w:r>
        <w:r>
          <w:rPr>
            <w:noProof/>
            <w:webHidden/>
          </w:rPr>
          <w:fldChar w:fldCharType="begin"/>
        </w:r>
        <w:r>
          <w:rPr>
            <w:noProof/>
            <w:webHidden/>
          </w:rPr>
          <w:instrText xml:space="preserve"> PAGEREF _Toc398287363 \h </w:instrText>
        </w:r>
        <w:r>
          <w:rPr>
            <w:noProof/>
            <w:webHidden/>
          </w:rPr>
        </w:r>
        <w:r>
          <w:rPr>
            <w:noProof/>
            <w:webHidden/>
          </w:rPr>
          <w:fldChar w:fldCharType="separate"/>
        </w:r>
        <w:r>
          <w:rPr>
            <w:noProof/>
            <w:webHidden/>
          </w:rPr>
          <w:t>47</w:t>
        </w:r>
        <w:r>
          <w:rPr>
            <w:noProof/>
            <w:webHidden/>
          </w:rPr>
          <w:fldChar w:fldCharType="end"/>
        </w:r>
      </w:hyperlink>
    </w:p>
    <w:p w14:paraId="06E72A04" w14:textId="77777777" w:rsidR="0068071C" w:rsidRDefault="0068071C">
      <w:pPr>
        <w:pStyle w:val="TOC2"/>
        <w:rPr>
          <w:rFonts w:asciiTheme="minorHAnsi" w:eastAsiaTheme="minorEastAsia" w:hAnsiTheme="minorHAnsi" w:cstheme="minorBidi"/>
          <w:noProof/>
          <w:lang w:val="en-US"/>
        </w:rPr>
      </w:pPr>
      <w:hyperlink w:anchor="_Toc398287364" w:history="1">
        <w:r w:rsidRPr="00756F7C">
          <w:rPr>
            <w:rStyle w:val="Hyperlink"/>
            <w:noProof/>
          </w:rPr>
          <w:t>5.2.</w:t>
        </w:r>
        <w:r>
          <w:rPr>
            <w:rFonts w:asciiTheme="minorHAnsi" w:eastAsiaTheme="minorEastAsia" w:hAnsiTheme="minorHAnsi" w:cstheme="minorBidi"/>
            <w:noProof/>
            <w:lang w:val="en-US"/>
          </w:rPr>
          <w:tab/>
        </w:r>
        <w:r w:rsidRPr="00756F7C">
          <w:rPr>
            <w:rStyle w:val="Hyperlink"/>
            <w:noProof/>
          </w:rPr>
          <w:t>Dokumentieren von Herausforderungen beim Bauen eines RFID Readers</w:t>
        </w:r>
        <w:r>
          <w:rPr>
            <w:noProof/>
            <w:webHidden/>
          </w:rPr>
          <w:tab/>
        </w:r>
        <w:r>
          <w:rPr>
            <w:noProof/>
            <w:webHidden/>
          </w:rPr>
          <w:fldChar w:fldCharType="begin"/>
        </w:r>
        <w:r>
          <w:rPr>
            <w:noProof/>
            <w:webHidden/>
          </w:rPr>
          <w:instrText xml:space="preserve"> PAGEREF _Toc398287364 \h </w:instrText>
        </w:r>
        <w:r>
          <w:rPr>
            <w:noProof/>
            <w:webHidden/>
          </w:rPr>
        </w:r>
        <w:r>
          <w:rPr>
            <w:noProof/>
            <w:webHidden/>
          </w:rPr>
          <w:fldChar w:fldCharType="separate"/>
        </w:r>
        <w:r>
          <w:rPr>
            <w:noProof/>
            <w:webHidden/>
          </w:rPr>
          <w:t>47</w:t>
        </w:r>
        <w:r>
          <w:rPr>
            <w:noProof/>
            <w:webHidden/>
          </w:rPr>
          <w:fldChar w:fldCharType="end"/>
        </w:r>
      </w:hyperlink>
    </w:p>
    <w:p w14:paraId="6D439838" w14:textId="77777777" w:rsidR="0068071C" w:rsidRDefault="0068071C">
      <w:pPr>
        <w:pStyle w:val="TOC2"/>
        <w:rPr>
          <w:rFonts w:asciiTheme="minorHAnsi" w:eastAsiaTheme="minorEastAsia" w:hAnsiTheme="minorHAnsi" w:cstheme="minorBidi"/>
          <w:noProof/>
          <w:lang w:val="en-US"/>
        </w:rPr>
      </w:pPr>
      <w:hyperlink w:anchor="_Toc398287365" w:history="1">
        <w:r w:rsidRPr="00756F7C">
          <w:rPr>
            <w:rStyle w:val="Hyperlink"/>
            <w:noProof/>
          </w:rPr>
          <w:t>5.3.</w:t>
        </w:r>
        <w:r>
          <w:rPr>
            <w:rFonts w:asciiTheme="minorHAnsi" w:eastAsiaTheme="minorEastAsia" w:hAnsiTheme="minorHAnsi" w:cstheme="minorBidi"/>
            <w:noProof/>
            <w:lang w:val="en-US"/>
          </w:rPr>
          <w:tab/>
        </w:r>
        <w:r w:rsidRPr="00756F7C">
          <w:rPr>
            <w:rStyle w:val="Hyperlink"/>
            <w:noProof/>
          </w:rPr>
          <w:t>Machbarkeitsanalyse zum Auslesen unserer neuen Campus Card</w:t>
        </w:r>
        <w:r>
          <w:rPr>
            <w:noProof/>
            <w:webHidden/>
          </w:rPr>
          <w:tab/>
        </w:r>
        <w:r>
          <w:rPr>
            <w:noProof/>
            <w:webHidden/>
          </w:rPr>
          <w:fldChar w:fldCharType="begin"/>
        </w:r>
        <w:r>
          <w:rPr>
            <w:noProof/>
            <w:webHidden/>
          </w:rPr>
          <w:instrText xml:space="preserve"> PAGEREF _Toc398287365 \h </w:instrText>
        </w:r>
        <w:r>
          <w:rPr>
            <w:noProof/>
            <w:webHidden/>
          </w:rPr>
        </w:r>
        <w:r>
          <w:rPr>
            <w:noProof/>
            <w:webHidden/>
          </w:rPr>
          <w:fldChar w:fldCharType="separate"/>
        </w:r>
        <w:r>
          <w:rPr>
            <w:noProof/>
            <w:webHidden/>
          </w:rPr>
          <w:t>48</w:t>
        </w:r>
        <w:r>
          <w:rPr>
            <w:noProof/>
            <w:webHidden/>
          </w:rPr>
          <w:fldChar w:fldCharType="end"/>
        </w:r>
      </w:hyperlink>
    </w:p>
    <w:p w14:paraId="55338218" w14:textId="77777777" w:rsidR="0068071C" w:rsidRDefault="0068071C">
      <w:pPr>
        <w:pStyle w:val="TOC2"/>
        <w:rPr>
          <w:rFonts w:asciiTheme="minorHAnsi" w:eastAsiaTheme="minorEastAsia" w:hAnsiTheme="minorHAnsi" w:cstheme="minorBidi"/>
          <w:noProof/>
          <w:lang w:val="en-US"/>
        </w:rPr>
      </w:pPr>
      <w:hyperlink w:anchor="_Toc398287366" w:history="1">
        <w:r w:rsidRPr="00756F7C">
          <w:rPr>
            <w:rStyle w:val="Hyperlink"/>
            <w:noProof/>
          </w:rPr>
          <w:t>5.4.</w:t>
        </w:r>
        <w:r>
          <w:rPr>
            <w:rFonts w:asciiTheme="minorHAnsi" w:eastAsiaTheme="minorEastAsia" w:hAnsiTheme="minorHAnsi" w:cstheme="minorBidi"/>
            <w:noProof/>
            <w:lang w:val="en-US"/>
          </w:rPr>
          <w:tab/>
        </w:r>
        <w:r w:rsidRPr="00756F7C">
          <w:rPr>
            <w:rStyle w:val="Hyperlink"/>
            <w:noProof/>
          </w:rPr>
          <w:t>Spiel in Python und mit einem Arduino</w:t>
        </w:r>
        <w:r>
          <w:rPr>
            <w:noProof/>
            <w:webHidden/>
          </w:rPr>
          <w:tab/>
        </w:r>
        <w:r>
          <w:rPr>
            <w:noProof/>
            <w:webHidden/>
          </w:rPr>
          <w:fldChar w:fldCharType="begin"/>
        </w:r>
        <w:r>
          <w:rPr>
            <w:noProof/>
            <w:webHidden/>
          </w:rPr>
          <w:instrText xml:space="preserve"> PAGEREF _Toc398287366 \h </w:instrText>
        </w:r>
        <w:r>
          <w:rPr>
            <w:noProof/>
            <w:webHidden/>
          </w:rPr>
        </w:r>
        <w:r>
          <w:rPr>
            <w:noProof/>
            <w:webHidden/>
          </w:rPr>
          <w:fldChar w:fldCharType="separate"/>
        </w:r>
        <w:r>
          <w:rPr>
            <w:noProof/>
            <w:webHidden/>
          </w:rPr>
          <w:t>50</w:t>
        </w:r>
        <w:r>
          <w:rPr>
            <w:noProof/>
            <w:webHidden/>
          </w:rPr>
          <w:fldChar w:fldCharType="end"/>
        </w:r>
      </w:hyperlink>
    </w:p>
    <w:p w14:paraId="3412C656" w14:textId="77777777" w:rsidR="0068071C" w:rsidRDefault="0068071C">
      <w:pPr>
        <w:pStyle w:val="TOC1"/>
        <w:rPr>
          <w:rFonts w:asciiTheme="minorHAnsi" w:eastAsiaTheme="minorEastAsia" w:hAnsiTheme="minorHAnsi" w:cstheme="minorBidi"/>
          <w:noProof/>
          <w:lang w:val="en-US"/>
        </w:rPr>
      </w:pPr>
      <w:hyperlink w:anchor="_Toc398287367" w:history="1">
        <w:r w:rsidRPr="00756F7C">
          <w:rPr>
            <w:rStyle w:val="Hyperlink"/>
            <w:noProof/>
          </w:rPr>
          <w:t>6.</w:t>
        </w:r>
        <w:r>
          <w:rPr>
            <w:rFonts w:asciiTheme="minorHAnsi" w:eastAsiaTheme="minorEastAsia" w:hAnsiTheme="minorHAnsi" w:cstheme="minorBidi"/>
            <w:noProof/>
            <w:lang w:val="en-US"/>
          </w:rPr>
          <w:tab/>
        </w:r>
        <w:r w:rsidRPr="00756F7C">
          <w:rPr>
            <w:rStyle w:val="Hyperlink"/>
            <w:noProof/>
          </w:rPr>
          <w:t>Schlussfolgerungen</w:t>
        </w:r>
        <w:r>
          <w:rPr>
            <w:noProof/>
            <w:webHidden/>
          </w:rPr>
          <w:tab/>
        </w:r>
        <w:r>
          <w:rPr>
            <w:noProof/>
            <w:webHidden/>
          </w:rPr>
          <w:fldChar w:fldCharType="begin"/>
        </w:r>
        <w:r>
          <w:rPr>
            <w:noProof/>
            <w:webHidden/>
          </w:rPr>
          <w:instrText xml:space="preserve"> PAGEREF _Toc398287367 \h </w:instrText>
        </w:r>
        <w:r>
          <w:rPr>
            <w:noProof/>
            <w:webHidden/>
          </w:rPr>
        </w:r>
        <w:r>
          <w:rPr>
            <w:noProof/>
            <w:webHidden/>
          </w:rPr>
          <w:fldChar w:fldCharType="separate"/>
        </w:r>
        <w:r>
          <w:rPr>
            <w:noProof/>
            <w:webHidden/>
          </w:rPr>
          <w:t>51</w:t>
        </w:r>
        <w:r>
          <w:rPr>
            <w:noProof/>
            <w:webHidden/>
          </w:rPr>
          <w:fldChar w:fldCharType="end"/>
        </w:r>
      </w:hyperlink>
    </w:p>
    <w:p w14:paraId="4F4F8F22" w14:textId="77777777" w:rsidR="0068071C" w:rsidRDefault="0068071C">
      <w:pPr>
        <w:pStyle w:val="TOC1"/>
        <w:rPr>
          <w:rFonts w:asciiTheme="minorHAnsi" w:eastAsiaTheme="minorEastAsia" w:hAnsiTheme="minorHAnsi" w:cstheme="minorBidi"/>
          <w:noProof/>
          <w:lang w:val="en-US"/>
        </w:rPr>
      </w:pPr>
      <w:hyperlink w:anchor="_Toc398287368" w:history="1">
        <w:r w:rsidRPr="00756F7C">
          <w:rPr>
            <w:rStyle w:val="Hyperlink"/>
            <w:noProof/>
          </w:rPr>
          <w:t>7.</w:t>
        </w:r>
        <w:r>
          <w:rPr>
            <w:rFonts w:asciiTheme="minorHAnsi" w:eastAsiaTheme="minorEastAsia" w:hAnsiTheme="minorHAnsi" w:cstheme="minorBidi"/>
            <w:noProof/>
            <w:lang w:val="en-US"/>
          </w:rPr>
          <w:tab/>
        </w:r>
        <w:r w:rsidRPr="00756F7C">
          <w:rPr>
            <w:rStyle w:val="Hyperlink"/>
            <w:noProof/>
          </w:rPr>
          <w:t>Literaturverzeichnis</w:t>
        </w:r>
        <w:r>
          <w:rPr>
            <w:noProof/>
            <w:webHidden/>
          </w:rPr>
          <w:tab/>
        </w:r>
        <w:r>
          <w:rPr>
            <w:noProof/>
            <w:webHidden/>
          </w:rPr>
          <w:fldChar w:fldCharType="begin"/>
        </w:r>
        <w:r>
          <w:rPr>
            <w:noProof/>
            <w:webHidden/>
          </w:rPr>
          <w:instrText xml:space="preserve"> PAGEREF _Toc398287368 \h </w:instrText>
        </w:r>
        <w:r>
          <w:rPr>
            <w:noProof/>
            <w:webHidden/>
          </w:rPr>
        </w:r>
        <w:r>
          <w:rPr>
            <w:noProof/>
            <w:webHidden/>
          </w:rPr>
          <w:fldChar w:fldCharType="separate"/>
        </w:r>
        <w:r>
          <w:rPr>
            <w:noProof/>
            <w:webHidden/>
          </w:rPr>
          <w:t>53</w:t>
        </w:r>
        <w:r>
          <w:rPr>
            <w:noProof/>
            <w:webHidden/>
          </w:rPr>
          <w:fldChar w:fldCharType="end"/>
        </w:r>
      </w:hyperlink>
    </w:p>
    <w:p w14:paraId="3A32E68A" w14:textId="77777777" w:rsidR="0068071C" w:rsidRDefault="0068071C">
      <w:pPr>
        <w:pStyle w:val="TOC1"/>
        <w:rPr>
          <w:rFonts w:asciiTheme="minorHAnsi" w:eastAsiaTheme="minorEastAsia" w:hAnsiTheme="minorHAnsi" w:cstheme="minorBidi"/>
          <w:noProof/>
          <w:lang w:val="en-US"/>
        </w:rPr>
      </w:pPr>
      <w:hyperlink w:anchor="_Toc398287369" w:history="1">
        <w:r w:rsidRPr="00756F7C">
          <w:rPr>
            <w:rStyle w:val="Hyperlink"/>
            <w:noProof/>
          </w:rPr>
          <w:t>8.</w:t>
        </w:r>
        <w:r>
          <w:rPr>
            <w:rFonts w:asciiTheme="minorHAnsi" w:eastAsiaTheme="minorEastAsia" w:hAnsiTheme="minorHAnsi" w:cstheme="minorBidi"/>
            <w:noProof/>
            <w:lang w:val="en-US"/>
          </w:rPr>
          <w:tab/>
        </w:r>
        <w:r w:rsidRPr="00756F7C">
          <w:rPr>
            <w:rStyle w:val="Hyperlink"/>
            <w:noProof/>
          </w:rPr>
          <w:t>Anhang</w:t>
        </w:r>
        <w:r>
          <w:rPr>
            <w:noProof/>
            <w:webHidden/>
          </w:rPr>
          <w:tab/>
        </w:r>
        <w:r>
          <w:rPr>
            <w:noProof/>
            <w:webHidden/>
          </w:rPr>
          <w:fldChar w:fldCharType="begin"/>
        </w:r>
        <w:r>
          <w:rPr>
            <w:noProof/>
            <w:webHidden/>
          </w:rPr>
          <w:instrText xml:space="preserve"> PAGEREF _Toc398287369 \h </w:instrText>
        </w:r>
        <w:r>
          <w:rPr>
            <w:noProof/>
            <w:webHidden/>
          </w:rPr>
        </w:r>
        <w:r>
          <w:rPr>
            <w:noProof/>
            <w:webHidden/>
          </w:rPr>
          <w:fldChar w:fldCharType="separate"/>
        </w:r>
        <w:r>
          <w:rPr>
            <w:noProof/>
            <w:webHidden/>
          </w:rPr>
          <w:t>55</w:t>
        </w:r>
        <w:r>
          <w:rPr>
            <w:noProof/>
            <w:webHidden/>
          </w:rPr>
          <w:fldChar w:fldCharType="end"/>
        </w:r>
      </w:hyperlink>
    </w:p>
    <w:p w14:paraId="4DC31825" w14:textId="77777777" w:rsidR="0068071C" w:rsidRDefault="0068071C">
      <w:pPr>
        <w:pStyle w:val="TOC2"/>
        <w:rPr>
          <w:rFonts w:asciiTheme="minorHAnsi" w:eastAsiaTheme="minorEastAsia" w:hAnsiTheme="minorHAnsi" w:cstheme="minorBidi"/>
          <w:noProof/>
          <w:lang w:val="en-US"/>
        </w:rPr>
      </w:pPr>
      <w:hyperlink w:anchor="_Toc398287370" w:history="1">
        <w:r w:rsidRPr="00756F7C">
          <w:rPr>
            <w:rStyle w:val="Hyperlink"/>
            <w:noProof/>
          </w:rPr>
          <w:t>8.1.</w:t>
        </w:r>
        <w:r>
          <w:rPr>
            <w:rFonts w:asciiTheme="minorHAnsi" w:eastAsiaTheme="minorEastAsia" w:hAnsiTheme="minorHAnsi" w:cstheme="minorBidi"/>
            <w:noProof/>
            <w:lang w:val="en-US"/>
          </w:rPr>
          <w:tab/>
        </w:r>
        <w:r w:rsidRPr="00756F7C">
          <w:rPr>
            <w:rStyle w:val="Hyperlink"/>
            <w:noProof/>
          </w:rPr>
          <w:t>Glossar</w:t>
        </w:r>
        <w:r>
          <w:rPr>
            <w:noProof/>
            <w:webHidden/>
          </w:rPr>
          <w:tab/>
        </w:r>
        <w:r>
          <w:rPr>
            <w:noProof/>
            <w:webHidden/>
          </w:rPr>
          <w:fldChar w:fldCharType="begin"/>
        </w:r>
        <w:r>
          <w:rPr>
            <w:noProof/>
            <w:webHidden/>
          </w:rPr>
          <w:instrText xml:space="preserve"> PAGEREF _Toc398287370 \h </w:instrText>
        </w:r>
        <w:r>
          <w:rPr>
            <w:noProof/>
            <w:webHidden/>
          </w:rPr>
        </w:r>
        <w:r>
          <w:rPr>
            <w:noProof/>
            <w:webHidden/>
          </w:rPr>
          <w:fldChar w:fldCharType="separate"/>
        </w:r>
        <w:r>
          <w:rPr>
            <w:noProof/>
            <w:webHidden/>
          </w:rPr>
          <w:t>55</w:t>
        </w:r>
        <w:r>
          <w:rPr>
            <w:noProof/>
            <w:webHidden/>
          </w:rPr>
          <w:fldChar w:fldCharType="end"/>
        </w:r>
      </w:hyperlink>
    </w:p>
    <w:p w14:paraId="50821F61" w14:textId="77777777" w:rsidR="0068071C" w:rsidRDefault="0068071C">
      <w:pPr>
        <w:pStyle w:val="TOC2"/>
        <w:rPr>
          <w:rFonts w:asciiTheme="minorHAnsi" w:eastAsiaTheme="minorEastAsia" w:hAnsiTheme="minorHAnsi" w:cstheme="minorBidi"/>
          <w:noProof/>
          <w:lang w:val="en-US"/>
        </w:rPr>
      </w:pPr>
      <w:hyperlink w:anchor="_Toc398287371" w:history="1">
        <w:r w:rsidRPr="00756F7C">
          <w:rPr>
            <w:rStyle w:val="Hyperlink"/>
            <w:noProof/>
          </w:rPr>
          <w:t>8.2.</w:t>
        </w:r>
        <w:r>
          <w:rPr>
            <w:rFonts w:asciiTheme="minorHAnsi" w:eastAsiaTheme="minorEastAsia" w:hAnsiTheme="minorHAnsi" w:cstheme="minorBidi"/>
            <w:noProof/>
            <w:lang w:val="en-US"/>
          </w:rPr>
          <w:tab/>
        </w:r>
        <w:r w:rsidRPr="00756F7C">
          <w:rPr>
            <w:rStyle w:val="Hyperlink"/>
            <w:noProof/>
          </w:rPr>
          <w:t>Sprint-Reporte</w:t>
        </w:r>
        <w:r>
          <w:rPr>
            <w:noProof/>
            <w:webHidden/>
          </w:rPr>
          <w:tab/>
        </w:r>
        <w:r>
          <w:rPr>
            <w:noProof/>
            <w:webHidden/>
          </w:rPr>
          <w:fldChar w:fldCharType="begin"/>
        </w:r>
        <w:r>
          <w:rPr>
            <w:noProof/>
            <w:webHidden/>
          </w:rPr>
          <w:instrText xml:space="preserve"> PAGEREF _Toc398287371 \h </w:instrText>
        </w:r>
        <w:r>
          <w:rPr>
            <w:noProof/>
            <w:webHidden/>
          </w:rPr>
        </w:r>
        <w:r>
          <w:rPr>
            <w:noProof/>
            <w:webHidden/>
          </w:rPr>
          <w:fldChar w:fldCharType="separate"/>
        </w:r>
        <w:r>
          <w:rPr>
            <w:noProof/>
            <w:webHidden/>
          </w:rPr>
          <w:t>56</w:t>
        </w:r>
        <w:r>
          <w:rPr>
            <w:noProof/>
            <w:webHidden/>
          </w:rPr>
          <w:fldChar w:fldCharType="end"/>
        </w:r>
      </w:hyperlink>
    </w:p>
    <w:p w14:paraId="2AFAA135" w14:textId="77777777" w:rsidR="0068071C" w:rsidRDefault="0068071C">
      <w:pPr>
        <w:pStyle w:val="TOC3"/>
        <w:rPr>
          <w:rFonts w:asciiTheme="minorHAnsi" w:eastAsiaTheme="minorEastAsia" w:hAnsiTheme="minorHAnsi" w:cstheme="minorBidi"/>
          <w:noProof/>
          <w:lang w:val="en-US"/>
        </w:rPr>
      </w:pPr>
      <w:hyperlink w:anchor="_Toc398287372" w:history="1">
        <w:r w:rsidRPr="00756F7C">
          <w:rPr>
            <w:rStyle w:val="Hyperlink"/>
            <w:noProof/>
          </w:rPr>
          <w:t>8.2.1.</w:t>
        </w:r>
        <w:r>
          <w:rPr>
            <w:rFonts w:asciiTheme="minorHAnsi" w:eastAsiaTheme="minorEastAsia" w:hAnsiTheme="minorHAnsi" w:cstheme="minorBidi"/>
            <w:noProof/>
            <w:lang w:val="en-US"/>
          </w:rPr>
          <w:tab/>
        </w:r>
        <w:r w:rsidRPr="00756F7C">
          <w:rPr>
            <w:rStyle w:val="Hyperlink"/>
            <w:noProof/>
          </w:rPr>
          <w:t>Sprint 1</w:t>
        </w:r>
        <w:r>
          <w:rPr>
            <w:noProof/>
            <w:webHidden/>
          </w:rPr>
          <w:tab/>
        </w:r>
        <w:r>
          <w:rPr>
            <w:noProof/>
            <w:webHidden/>
          </w:rPr>
          <w:fldChar w:fldCharType="begin"/>
        </w:r>
        <w:r>
          <w:rPr>
            <w:noProof/>
            <w:webHidden/>
          </w:rPr>
          <w:instrText xml:space="preserve"> PAGEREF _Toc398287372 \h </w:instrText>
        </w:r>
        <w:r>
          <w:rPr>
            <w:noProof/>
            <w:webHidden/>
          </w:rPr>
        </w:r>
        <w:r>
          <w:rPr>
            <w:noProof/>
            <w:webHidden/>
          </w:rPr>
          <w:fldChar w:fldCharType="separate"/>
        </w:r>
        <w:r>
          <w:rPr>
            <w:noProof/>
            <w:webHidden/>
          </w:rPr>
          <w:t>56</w:t>
        </w:r>
        <w:r>
          <w:rPr>
            <w:noProof/>
            <w:webHidden/>
          </w:rPr>
          <w:fldChar w:fldCharType="end"/>
        </w:r>
      </w:hyperlink>
    </w:p>
    <w:p w14:paraId="6C074757" w14:textId="77777777" w:rsidR="0068071C" w:rsidRDefault="0068071C">
      <w:pPr>
        <w:pStyle w:val="TOC3"/>
        <w:rPr>
          <w:rFonts w:asciiTheme="minorHAnsi" w:eastAsiaTheme="minorEastAsia" w:hAnsiTheme="minorHAnsi" w:cstheme="minorBidi"/>
          <w:noProof/>
          <w:lang w:val="en-US"/>
        </w:rPr>
      </w:pPr>
      <w:hyperlink w:anchor="_Toc398287373" w:history="1">
        <w:r w:rsidRPr="00756F7C">
          <w:rPr>
            <w:rStyle w:val="Hyperlink"/>
            <w:noProof/>
          </w:rPr>
          <w:t>8.2.2.</w:t>
        </w:r>
        <w:r>
          <w:rPr>
            <w:rFonts w:asciiTheme="minorHAnsi" w:eastAsiaTheme="minorEastAsia" w:hAnsiTheme="minorHAnsi" w:cstheme="minorBidi"/>
            <w:noProof/>
            <w:lang w:val="en-US"/>
          </w:rPr>
          <w:tab/>
        </w:r>
        <w:r w:rsidRPr="00756F7C">
          <w:rPr>
            <w:rStyle w:val="Hyperlink"/>
            <w:noProof/>
          </w:rPr>
          <w:t>Sprint 2</w:t>
        </w:r>
        <w:r>
          <w:rPr>
            <w:noProof/>
            <w:webHidden/>
          </w:rPr>
          <w:tab/>
        </w:r>
        <w:r>
          <w:rPr>
            <w:noProof/>
            <w:webHidden/>
          </w:rPr>
          <w:fldChar w:fldCharType="begin"/>
        </w:r>
        <w:r>
          <w:rPr>
            <w:noProof/>
            <w:webHidden/>
          </w:rPr>
          <w:instrText xml:space="preserve"> PAGEREF _Toc398287373 \h </w:instrText>
        </w:r>
        <w:r>
          <w:rPr>
            <w:noProof/>
            <w:webHidden/>
          </w:rPr>
        </w:r>
        <w:r>
          <w:rPr>
            <w:noProof/>
            <w:webHidden/>
          </w:rPr>
          <w:fldChar w:fldCharType="separate"/>
        </w:r>
        <w:r>
          <w:rPr>
            <w:noProof/>
            <w:webHidden/>
          </w:rPr>
          <w:t>56</w:t>
        </w:r>
        <w:r>
          <w:rPr>
            <w:noProof/>
            <w:webHidden/>
          </w:rPr>
          <w:fldChar w:fldCharType="end"/>
        </w:r>
      </w:hyperlink>
    </w:p>
    <w:p w14:paraId="6E48D3AE" w14:textId="77777777" w:rsidR="0068071C" w:rsidRDefault="0068071C">
      <w:pPr>
        <w:pStyle w:val="TOC3"/>
        <w:rPr>
          <w:rFonts w:asciiTheme="minorHAnsi" w:eastAsiaTheme="minorEastAsia" w:hAnsiTheme="minorHAnsi" w:cstheme="minorBidi"/>
          <w:noProof/>
          <w:lang w:val="en-US"/>
        </w:rPr>
      </w:pPr>
      <w:hyperlink w:anchor="_Toc398287374" w:history="1">
        <w:r w:rsidRPr="00756F7C">
          <w:rPr>
            <w:rStyle w:val="Hyperlink"/>
            <w:noProof/>
          </w:rPr>
          <w:t>8.2.3.</w:t>
        </w:r>
        <w:r>
          <w:rPr>
            <w:rFonts w:asciiTheme="minorHAnsi" w:eastAsiaTheme="minorEastAsia" w:hAnsiTheme="minorHAnsi" w:cstheme="minorBidi"/>
            <w:noProof/>
            <w:lang w:val="en-US"/>
          </w:rPr>
          <w:tab/>
        </w:r>
        <w:r w:rsidRPr="00756F7C">
          <w:rPr>
            <w:rStyle w:val="Hyperlink"/>
            <w:noProof/>
          </w:rPr>
          <w:t>Sprint 3</w:t>
        </w:r>
        <w:r>
          <w:rPr>
            <w:noProof/>
            <w:webHidden/>
          </w:rPr>
          <w:tab/>
        </w:r>
        <w:r>
          <w:rPr>
            <w:noProof/>
            <w:webHidden/>
          </w:rPr>
          <w:fldChar w:fldCharType="begin"/>
        </w:r>
        <w:r>
          <w:rPr>
            <w:noProof/>
            <w:webHidden/>
          </w:rPr>
          <w:instrText xml:space="preserve"> PAGEREF _Toc398287374 \h </w:instrText>
        </w:r>
        <w:r>
          <w:rPr>
            <w:noProof/>
            <w:webHidden/>
          </w:rPr>
        </w:r>
        <w:r>
          <w:rPr>
            <w:noProof/>
            <w:webHidden/>
          </w:rPr>
          <w:fldChar w:fldCharType="separate"/>
        </w:r>
        <w:r>
          <w:rPr>
            <w:noProof/>
            <w:webHidden/>
          </w:rPr>
          <w:t>57</w:t>
        </w:r>
        <w:r>
          <w:rPr>
            <w:noProof/>
            <w:webHidden/>
          </w:rPr>
          <w:fldChar w:fldCharType="end"/>
        </w:r>
      </w:hyperlink>
    </w:p>
    <w:p w14:paraId="7AEDBCCF" w14:textId="77777777" w:rsidR="0068071C" w:rsidRDefault="0068071C">
      <w:pPr>
        <w:pStyle w:val="TOC3"/>
        <w:rPr>
          <w:rFonts w:asciiTheme="minorHAnsi" w:eastAsiaTheme="minorEastAsia" w:hAnsiTheme="minorHAnsi" w:cstheme="minorBidi"/>
          <w:noProof/>
          <w:lang w:val="en-US"/>
        </w:rPr>
      </w:pPr>
      <w:hyperlink w:anchor="_Toc398287375" w:history="1">
        <w:r w:rsidRPr="00756F7C">
          <w:rPr>
            <w:rStyle w:val="Hyperlink"/>
            <w:noProof/>
          </w:rPr>
          <w:t>8.2.4.</w:t>
        </w:r>
        <w:r>
          <w:rPr>
            <w:rFonts w:asciiTheme="minorHAnsi" w:eastAsiaTheme="minorEastAsia" w:hAnsiTheme="minorHAnsi" w:cstheme="minorBidi"/>
            <w:noProof/>
            <w:lang w:val="en-US"/>
          </w:rPr>
          <w:tab/>
        </w:r>
        <w:r w:rsidRPr="00756F7C">
          <w:rPr>
            <w:rStyle w:val="Hyperlink"/>
            <w:noProof/>
          </w:rPr>
          <w:t>Sprint 4</w:t>
        </w:r>
        <w:r>
          <w:rPr>
            <w:noProof/>
            <w:webHidden/>
          </w:rPr>
          <w:tab/>
        </w:r>
        <w:r>
          <w:rPr>
            <w:noProof/>
            <w:webHidden/>
          </w:rPr>
          <w:fldChar w:fldCharType="begin"/>
        </w:r>
        <w:r>
          <w:rPr>
            <w:noProof/>
            <w:webHidden/>
          </w:rPr>
          <w:instrText xml:space="preserve"> PAGEREF _Toc398287375 \h </w:instrText>
        </w:r>
        <w:r>
          <w:rPr>
            <w:noProof/>
            <w:webHidden/>
          </w:rPr>
        </w:r>
        <w:r>
          <w:rPr>
            <w:noProof/>
            <w:webHidden/>
          </w:rPr>
          <w:fldChar w:fldCharType="separate"/>
        </w:r>
        <w:r>
          <w:rPr>
            <w:noProof/>
            <w:webHidden/>
          </w:rPr>
          <w:t>57</w:t>
        </w:r>
        <w:r>
          <w:rPr>
            <w:noProof/>
            <w:webHidden/>
          </w:rPr>
          <w:fldChar w:fldCharType="end"/>
        </w:r>
      </w:hyperlink>
    </w:p>
    <w:p w14:paraId="0D71421F" w14:textId="77777777" w:rsidR="0068071C" w:rsidRDefault="0068071C">
      <w:pPr>
        <w:pStyle w:val="TOC3"/>
        <w:rPr>
          <w:rFonts w:asciiTheme="minorHAnsi" w:eastAsiaTheme="minorEastAsia" w:hAnsiTheme="minorHAnsi" w:cstheme="minorBidi"/>
          <w:noProof/>
          <w:lang w:val="en-US"/>
        </w:rPr>
      </w:pPr>
      <w:hyperlink w:anchor="_Toc398287376" w:history="1">
        <w:r w:rsidRPr="00756F7C">
          <w:rPr>
            <w:rStyle w:val="Hyperlink"/>
            <w:noProof/>
          </w:rPr>
          <w:t>8.2.5.</w:t>
        </w:r>
        <w:r>
          <w:rPr>
            <w:rFonts w:asciiTheme="minorHAnsi" w:eastAsiaTheme="minorEastAsia" w:hAnsiTheme="minorHAnsi" w:cstheme="minorBidi"/>
            <w:noProof/>
            <w:lang w:val="en-US"/>
          </w:rPr>
          <w:tab/>
        </w:r>
        <w:r w:rsidRPr="00756F7C">
          <w:rPr>
            <w:rStyle w:val="Hyperlink"/>
            <w:noProof/>
          </w:rPr>
          <w:t>Sprint 5</w:t>
        </w:r>
        <w:r>
          <w:rPr>
            <w:noProof/>
            <w:webHidden/>
          </w:rPr>
          <w:tab/>
        </w:r>
        <w:r>
          <w:rPr>
            <w:noProof/>
            <w:webHidden/>
          </w:rPr>
          <w:fldChar w:fldCharType="begin"/>
        </w:r>
        <w:r>
          <w:rPr>
            <w:noProof/>
            <w:webHidden/>
          </w:rPr>
          <w:instrText xml:space="preserve"> PAGEREF _Toc398287376 \h </w:instrText>
        </w:r>
        <w:r>
          <w:rPr>
            <w:noProof/>
            <w:webHidden/>
          </w:rPr>
        </w:r>
        <w:r>
          <w:rPr>
            <w:noProof/>
            <w:webHidden/>
          </w:rPr>
          <w:fldChar w:fldCharType="separate"/>
        </w:r>
        <w:r>
          <w:rPr>
            <w:noProof/>
            <w:webHidden/>
          </w:rPr>
          <w:t>58</w:t>
        </w:r>
        <w:r>
          <w:rPr>
            <w:noProof/>
            <w:webHidden/>
          </w:rPr>
          <w:fldChar w:fldCharType="end"/>
        </w:r>
      </w:hyperlink>
    </w:p>
    <w:p w14:paraId="420ED2F4" w14:textId="77777777" w:rsidR="005279A3" w:rsidRPr="00CF25F1" w:rsidRDefault="006723BB" w:rsidP="00D81415">
      <w:pPr>
        <w:spacing w:before="0" w:after="0" w:line="240" w:lineRule="auto"/>
        <w:jc w:val="left"/>
      </w:pPr>
      <w:r w:rsidRPr="00CF25F1">
        <w:fldChar w:fldCharType="end"/>
      </w:r>
      <w:r w:rsidR="005279A3" w:rsidRPr="00CF25F1">
        <w:br w:type="page"/>
      </w:r>
    </w:p>
    <w:p w14:paraId="5BC68FD4" w14:textId="77777777" w:rsidR="00997F52" w:rsidRDefault="00997F52" w:rsidP="00997F52">
      <w:pPr>
        <w:pStyle w:val="Heading1"/>
        <w:numPr>
          <w:ilvl w:val="0"/>
          <w:numId w:val="0"/>
        </w:numPr>
      </w:pPr>
      <w:bookmarkStart w:id="3" w:name="_Toc398287319"/>
      <w:r>
        <w:lastRenderedPageBreak/>
        <w:t>Verzeichnisse</w:t>
      </w:r>
      <w:bookmarkEnd w:id="3"/>
    </w:p>
    <w:p w14:paraId="014D535F" w14:textId="268D4CB7" w:rsidR="00997F52" w:rsidRDefault="00997F52" w:rsidP="00997F52">
      <w:pPr>
        <w:pStyle w:val="Heading2"/>
        <w:numPr>
          <w:ilvl w:val="0"/>
          <w:numId w:val="0"/>
        </w:numPr>
      </w:pPr>
      <w:bookmarkStart w:id="4" w:name="_Toc398287320"/>
      <w:r>
        <w:t>Abbildungsverzeichnis</w:t>
      </w:r>
      <w:bookmarkEnd w:id="4"/>
    </w:p>
    <w:p w14:paraId="782F1329" w14:textId="77777777" w:rsidR="0068071C" w:rsidRDefault="00134687">
      <w:pPr>
        <w:pStyle w:val="TableofFigures"/>
        <w:tabs>
          <w:tab w:val="right" w:leader="dot" w:pos="9062"/>
        </w:tabs>
        <w:rPr>
          <w:rFonts w:asciiTheme="minorHAnsi" w:eastAsiaTheme="minorEastAsia" w:hAnsiTheme="minorHAnsi" w:cstheme="minorBidi"/>
          <w:noProof/>
          <w:lang w:val="en-US"/>
        </w:rPr>
      </w:pPr>
      <w:r>
        <w:fldChar w:fldCharType="begin"/>
      </w:r>
      <w:r>
        <w:instrText xml:space="preserve"> TOC \h \z \c "Abbildung" </w:instrText>
      </w:r>
      <w:r>
        <w:fldChar w:fldCharType="separate"/>
      </w:r>
      <w:hyperlink w:anchor="_Toc398287377" w:history="1">
        <w:r w:rsidR="0068071C" w:rsidRPr="00577517">
          <w:rPr>
            <w:rStyle w:val="Hyperlink"/>
            <w:noProof/>
          </w:rPr>
          <w:t>Abbildung 1: Aufgabenstellung</w:t>
        </w:r>
        <w:r w:rsidR="0068071C">
          <w:rPr>
            <w:noProof/>
            <w:webHidden/>
          </w:rPr>
          <w:tab/>
        </w:r>
        <w:r w:rsidR="0068071C">
          <w:rPr>
            <w:noProof/>
            <w:webHidden/>
          </w:rPr>
          <w:fldChar w:fldCharType="begin"/>
        </w:r>
        <w:r w:rsidR="0068071C">
          <w:rPr>
            <w:noProof/>
            <w:webHidden/>
          </w:rPr>
          <w:instrText xml:space="preserve"> PAGEREF _Toc398287377 \h </w:instrText>
        </w:r>
        <w:r w:rsidR="0068071C">
          <w:rPr>
            <w:noProof/>
            <w:webHidden/>
          </w:rPr>
        </w:r>
        <w:r w:rsidR="0068071C">
          <w:rPr>
            <w:noProof/>
            <w:webHidden/>
          </w:rPr>
          <w:fldChar w:fldCharType="separate"/>
        </w:r>
        <w:r w:rsidR="0068071C">
          <w:rPr>
            <w:noProof/>
            <w:webHidden/>
          </w:rPr>
          <w:t>13</w:t>
        </w:r>
        <w:r w:rsidR="0068071C">
          <w:rPr>
            <w:noProof/>
            <w:webHidden/>
          </w:rPr>
          <w:fldChar w:fldCharType="end"/>
        </w:r>
      </w:hyperlink>
    </w:p>
    <w:p w14:paraId="40FF00B5"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378" w:history="1">
        <w:r w:rsidRPr="00577517">
          <w:rPr>
            <w:rStyle w:val="Hyperlink"/>
            <w:noProof/>
          </w:rPr>
          <w:t>Abbildung 2: Übersicht RFID-Typen [1, Abbildung 2.18]</w:t>
        </w:r>
        <w:r>
          <w:rPr>
            <w:noProof/>
            <w:webHidden/>
          </w:rPr>
          <w:tab/>
        </w:r>
        <w:r>
          <w:rPr>
            <w:noProof/>
            <w:webHidden/>
          </w:rPr>
          <w:fldChar w:fldCharType="begin"/>
        </w:r>
        <w:r>
          <w:rPr>
            <w:noProof/>
            <w:webHidden/>
          </w:rPr>
          <w:instrText xml:space="preserve"> PAGEREF _Toc398287378 \h </w:instrText>
        </w:r>
        <w:r>
          <w:rPr>
            <w:noProof/>
            <w:webHidden/>
          </w:rPr>
        </w:r>
        <w:r>
          <w:rPr>
            <w:noProof/>
            <w:webHidden/>
          </w:rPr>
          <w:fldChar w:fldCharType="separate"/>
        </w:r>
        <w:r>
          <w:rPr>
            <w:noProof/>
            <w:webHidden/>
          </w:rPr>
          <w:t>19</w:t>
        </w:r>
        <w:r>
          <w:rPr>
            <w:noProof/>
            <w:webHidden/>
          </w:rPr>
          <w:fldChar w:fldCharType="end"/>
        </w:r>
      </w:hyperlink>
    </w:p>
    <w:p w14:paraId="11CB007D"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379" w:history="1">
        <w:r w:rsidRPr="00577517">
          <w:rPr>
            <w:rStyle w:val="Hyperlink"/>
            <w:noProof/>
          </w:rPr>
          <w:t>Abbildung 3: RFID-Kommunikationsprotokoll nach ISO 14443</w:t>
        </w:r>
        <w:r>
          <w:rPr>
            <w:noProof/>
            <w:webHidden/>
          </w:rPr>
          <w:tab/>
        </w:r>
        <w:r>
          <w:rPr>
            <w:noProof/>
            <w:webHidden/>
          </w:rPr>
          <w:fldChar w:fldCharType="begin"/>
        </w:r>
        <w:r>
          <w:rPr>
            <w:noProof/>
            <w:webHidden/>
          </w:rPr>
          <w:instrText xml:space="preserve"> PAGEREF _Toc398287379 \h </w:instrText>
        </w:r>
        <w:r>
          <w:rPr>
            <w:noProof/>
            <w:webHidden/>
          </w:rPr>
        </w:r>
        <w:r>
          <w:rPr>
            <w:noProof/>
            <w:webHidden/>
          </w:rPr>
          <w:fldChar w:fldCharType="separate"/>
        </w:r>
        <w:r>
          <w:rPr>
            <w:noProof/>
            <w:webHidden/>
          </w:rPr>
          <w:t>20</w:t>
        </w:r>
        <w:r>
          <w:rPr>
            <w:noProof/>
            <w:webHidden/>
          </w:rPr>
          <w:fldChar w:fldCharType="end"/>
        </w:r>
      </w:hyperlink>
    </w:p>
    <w:p w14:paraId="33DE81FE"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380" w:history="1">
        <w:r w:rsidRPr="00577517">
          <w:rPr>
            <w:rStyle w:val="Hyperlink"/>
            <w:noProof/>
          </w:rPr>
          <w:t>Abbildung 4: Arduino UNO Version 3 [8]</w:t>
        </w:r>
        <w:r>
          <w:rPr>
            <w:noProof/>
            <w:webHidden/>
          </w:rPr>
          <w:tab/>
        </w:r>
        <w:r>
          <w:rPr>
            <w:noProof/>
            <w:webHidden/>
          </w:rPr>
          <w:fldChar w:fldCharType="begin"/>
        </w:r>
        <w:r>
          <w:rPr>
            <w:noProof/>
            <w:webHidden/>
          </w:rPr>
          <w:instrText xml:space="preserve"> PAGEREF _Toc398287380 \h </w:instrText>
        </w:r>
        <w:r>
          <w:rPr>
            <w:noProof/>
            <w:webHidden/>
          </w:rPr>
        </w:r>
        <w:r>
          <w:rPr>
            <w:noProof/>
            <w:webHidden/>
          </w:rPr>
          <w:fldChar w:fldCharType="separate"/>
        </w:r>
        <w:r>
          <w:rPr>
            <w:noProof/>
            <w:webHidden/>
          </w:rPr>
          <w:t>21</w:t>
        </w:r>
        <w:r>
          <w:rPr>
            <w:noProof/>
            <w:webHidden/>
          </w:rPr>
          <w:fldChar w:fldCharType="end"/>
        </w:r>
      </w:hyperlink>
    </w:p>
    <w:p w14:paraId="7A2DCB28"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381" w:history="1">
        <w:r w:rsidRPr="00577517">
          <w:rPr>
            <w:rStyle w:val="Hyperlink"/>
            <w:noProof/>
          </w:rPr>
          <w:t>Abbildung 5: Arduino UNO mit einem XBee RFID Shield [9]</w:t>
        </w:r>
        <w:r>
          <w:rPr>
            <w:noProof/>
            <w:webHidden/>
          </w:rPr>
          <w:tab/>
        </w:r>
        <w:r>
          <w:rPr>
            <w:noProof/>
            <w:webHidden/>
          </w:rPr>
          <w:fldChar w:fldCharType="begin"/>
        </w:r>
        <w:r>
          <w:rPr>
            <w:noProof/>
            <w:webHidden/>
          </w:rPr>
          <w:instrText xml:space="preserve"> PAGEREF _Toc398287381 \h </w:instrText>
        </w:r>
        <w:r>
          <w:rPr>
            <w:noProof/>
            <w:webHidden/>
          </w:rPr>
        </w:r>
        <w:r>
          <w:rPr>
            <w:noProof/>
            <w:webHidden/>
          </w:rPr>
          <w:fldChar w:fldCharType="separate"/>
        </w:r>
        <w:r>
          <w:rPr>
            <w:noProof/>
            <w:webHidden/>
          </w:rPr>
          <w:t>21</w:t>
        </w:r>
        <w:r>
          <w:rPr>
            <w:noProof/>
            <w:webHidden/>
          </w:rPr>
          <w:fldChar w:fldCharType="end"/>
        </w:r>
      </w:hyperlink>
    </w:p>
    <w:p w14:paraId="49D7AE39"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382" w:history="1">
        <w:r w:rsidRPr="00577517">
          <w:rPr>
            <w:rStyle w:val="Hyperlink"/>
            <w:noProof/>
          </w:rPr>
          <w:t>Abbildung 6: Spielhauptfenster nach Start mit zufällig gewählter Karte</w:t>
        </w:r>
        <w:r>
          <w:rPr>
            <w:noProof/>
            <w:webHidden/>
          </w:rPr>
          <w:tab/>
        </w:r>
        <w:r>
          <w:rPr>
            <w:noProof/>
            <w:webHidden/>
          </w:rPr>
          <w:fldChar w:fldCharType="begin"/>
        </w:r>
        <w:r>
          <w:rPr>
            <w:noProof/>
            <w:webHidden/>
          </w:rPr>
          <w:instrText xml:space="preserve"> PAGEREF _Toc398287382 \h </w:instrText>
        </w:r>
        <w:r>
          <w:rPr>
            <w:noProof/>
            <w:webHidden/>
          </w:rPr>
        </w:r>
        <w:r>
          <w:rPr>
            <w:noProof/>
            <w:webHidden/>
          </w:rPr>
          <w:fldChar w:fldCharType="separate"/>
        </w:r>
        <w:r>
          <w:rPr>
            <w:noProof/>
            <w:webHidden/>
          </w:rPr>
          <w:t>23</w:t>
        </w:r>
        <w:r>
          <w:rPr>
            <w:noProof/>
            <w:webHidden/>
          </w:rPr>
          <w:fldChar w:fldCharType="end"/>
        </w:r>
      </w:hyperlink>
    </w:p>
    <w:p w14:paraId="7243A1BD"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383" w:history="1">
        <w:r w:rsidRPr="00577517">
          <w:rPr>
            <w:rStyle w:val="Hyperlink"/>
            <w:noProof/>
          </w:rPr>
          <w:t>Abbildung 7: ReaFID Systemarchitektur</w:t>
        </w:r>
        <w:r>
          <w:rPr>
            <w:noProof/>
            <w:webHidden/>
          </w:rPr>
          <w:tab/>
        </w:r>
        <w:r>
          <w:rPr>
            <w:noProof/>
            <w:webHidden/>
          </w:rPr>
          <w:fldChar w:fldCharType="begin"/>
        </w:r>
        <w:r>
          <w:rPr>
            <w:noProof/>
            <w:webHidden/>
          </w:rPr>
          <w:instrText xml:space="preserve"> PAGEREF _Toc398287383 \h </w:instrText>
        </w:r>
        <w:r>
          <w:rPr>
            <w:noProof/>
            <w:webHidden/>
          </w:rPr>
        </w:r>
        <w:r>
          <w:rPr>
            <w:noProof/>
            <w:webHidden/>
          </w:rPr>
          <w:fldChar w:fldCharType="separate"/>
        </w:r>
        <w:r>
          <w:rPr>
            <w:noProof/>
            <w:webHidden/>
          </w:rPr>
          <w:t>25</w:t>
        </w:r>
        <w:r>
          <w:rPr>
            <w:noProof/>
            <w:webHidden/>
          </w:rPr>
          <w:fldChar w:fldCharType="end"/>
        </w:r>
      </w:hyperlink>
    </w:p>
    <w:p w14:paraId="27A0B21E"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384" w:history="1">
        <w:r w:rsidRPr="00577517">
          <w:rPr>
            <w:rStyle w:val="Hyperlink"/>
            <w:noProof/>
          </w:rPr>
          <w:t>Abbildung 8: GUI Hauptfenster Beschreibung</w:t>
        </w:r>
        <w:r>
          <w:rPr>
            <w:noProof/>
            <w:webHidden/>
          </w:rPr>
          <w:tab/>
        </w:r>
        <w:r>
          <w:rPr>
            <w:noProof/>
            <w:webHidden/>
          </w:rPr>
          <w:fldChar w:fldCharType="begin"/>
        </w:r>
        <w:r>
          <w:rPr>
            <w:noProof/>
            <w:webHidden/>
          </w:rPr>
          <w:instrText xml:space="preserve"> PAGEREF _Toc398287384 \h </w:instrText>
        </w:r>
        <w:r>
          <w:rPr>
            <w:noProof/>
            <w:webHidden/>
          </w:rPr>
        </w:r>
        <w:r>
          <w:rPr>
            <w:noProof/>
            <w:webHidden/>
          </w:rPr>
          <w:fldChar w:fldCharType="separate"/>
        </w:r>
        <w:r>
          <w:rPr>
            <w:noProof/>
            <w:webHidden/>
          </w:rPr>
          <w:t>26</w:t>
        </w:r>
        <w:r>
          <w:rPr>
            <w:noProof/>
            <w:webHidden/>
          </w:rPr>
          <w:fldChar w:fldCharType="end"/>
        </w:r>
      </w:hyperlink>
    </w:p>
    <w:p w14:paraId="5ADDF673"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385" w:history="1">
        <w:r w:rsidRPr="00577517">
          <w:rPr>
            <w:rStyle w:val="Hyperlink"/>
            <w:noProof/>
          </w:rPr>
          <w:t>Abbildung 9: GUI-Konfiguration der seriellen Verbindung</w:t>
        </w:r>
        <w:r>
          <w:rPr>
            <w:noProof/>
            <w:webHidden/>
          </w:rPr>
          <w:tab/>
        </w:r>
        <w:r>
          <w:rPr>
            <w:noProof/>
            <w:webHidden/>
          </w:rPr>
          <w:fldChar w:fldCharType="begin"/>
        </w:r>
        <w:r>
          <w:rPr>
            <w:noProof/>
            <w:webHidden/>
          </w:rPr>
          <w:instrText xml:space="preserve"> PAGEREF _Toc398287385 \h </w:instrText>
        </w:r>
        <w:r>
          <w:rPr>
            <w:noProof/>
            <w:webHidden/>
          </w:rPr>
        </w:r>
        <w:r>
          <w:rPr>
            <w:noProof/>
            <w:webHidden/>
          </w:rPr>
          <w:fldChar w:fldCharType="separate"/>
        </w:r>
        <w:r>
          <w:rPr>
            <w:noProof/>
            <w:webHidden/>
          </w:rPr>
          <w:t>26</w:t>
        </w:r>
        <w:r>
          <w:rPr>
            <w:noProof/>
            <w:webHidden/>
          </w:rPr>
          <w:fldChar w:fldCharType="end"/>
        </w:r>
      </w:hyperlink>
    </w:p>
    <w:p w14:paraId="1044738B"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386" w:history="1">
        <w:r w:rsidRPr="00577517">
          <w:rPr>
            <w:rStyle w:val="Hyperlink"/>
            <w:noProof/>
          </w:rPr>
          <w:t>Abbildung 10: MVC-Dateistruktur des Python-Programms</w:t>
        </w:r>
        <w:r>
          <w:rPr>
            <w:noProof/>
            <w:webHidden/>
          </w:rPr>
          <w:tab/>
        </w:r>
        <w:r>
          <w:rPr>
            <w:noProof/>
            <w:webHidden/>
          </w:rPr>
          <w:fldChar w:fldCharType="begin"/>
        </w:r>
        <w:r>
          <w:rPr>
            <w:noProof/>
            <w:webHidden/>
          </w:rPr>
          <w:instrText xml:space="preserve"> PAGEREF _Toc398287386 \h </w:instrText>
        </w:r>
        <w:r>
          <w:rPr>
            <w:noProof/>
            <w:webHidden/>
          </w:rPr>
        </w:r>
        <w:r>
          <w:rPr>
            <w:noProof/>
            <w:webHidden/>
          </w:rPr>
          <w:fldChar w:fldCharType="separate"/>
        </w:r>
        <w:r>
          <w:rPr>
            <w:noProof/>
            <w:webHidden/>
          </w:rPr>
          <w:t>27</w:t>
        </w:r>
        <w:r>
          <w:rPr>
            <w:noProof/>
            <w:webHidden/>
          </w:rPr>
          <w:fldChar w:fldCharType="end"/>
        </w:r>
      </w:hyperlink>
    </w:p>
    <w:p w14:paraId="2D116633"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387" w:history="1">
        <w:r w:rsidRPr="00577517">
          <w:rPr>
            <w:rStyle w:val="Hyperlink"/>
            <w:noProof/>
          </w:rPr>
          <w:t>Abbildung 11: UML-Klassendiagramm „Singleton“ und dessen Anwenderklassen</w:t>
        </w:r>
        <w:r>
          <w:rPr>
            <w:noProof/>
            <w:webHidden/>
          </w:rPr>
          <w:tab/>
        </w:r>
        <w:r>
          <w:rPr>
            <w:noProof/>
            <w:webHidden/>
          </w:rPr>
          <w:fldChar w:fldCharType="begin"/>
        </w:r>
        <w:r>
          <w:rPr>
            <w:noProof/>
            <w:webHidden/>
          </w:rPr>
          <w:instrText xml:space="preserve"> PAGEREF _Toc398287387 \h </w:instrText>
        </w:r>
        <w:r>
          <w:rPr>
            <w:noProof/>
            <w:webHidden/>
          </w:rPr>
        </w:r>
        <w:r>
          <w:rPr>
            <w:noProof/>
            <w:webHidden/>
          </w:rPr>
          <w:fldChar w:fldCharType="separate"/>
        </w:r>
        <w:r>
          <w:rPr>
            <w:noProof/>
            <w:webHidden/>
          </w:rPr>
          <w:t>28</w:t>
        </w:r>
        <w:r>
          <w:rPr>
            <w:noProof/>
            <w:webHidden/>
          </w:rPr>
          <w:fldChar w:fldCharType="end"/>
        </w:r>
      </w:hyperlink>
    </w:p>
    <w:p w14:paraId="0F8A900B"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388" w:history="1">
        <w:r w:rsidRPr="00577517">
          <w:rPr>
            <w:rStyle w:val="Hyperlink"/>
            <w:noProof/>
          </w:rPr>
          <w:t>Abbildung 12: UML-Klassendiagramm der Card Factory</w:t>
        </w:r>
        <w:r>
          <w:rPr>
            <w:noProof/>
            <w:webHidden/>
          </w:rPr>
          <w:tab/>
        </w:r>
        <w:r>
          <w:rPr>
            <w:noProof/>
            <w:webHidden/>
          </w:rPr>
          <w:fldChar w:fldCharType="begin"/>
        </w:r>
        <w:r>
          <w:rPr>
            <w:noProof/>
            <w:webHidden/>
          </w:rPr>
          <w:instrText xml:space="preserve"> PAGEREF _Toc398287388 \h </w:instrText>
        </w:r>
        <w:r>
          <w:rPr>
            <w:noProof/>
            <w:webHidden/>
          </w:rPr>
        </w:r>
        <w:r>
          <w:rPr>
            <w:noProof/>
            <w:webHidden/>
          </w:rPr>
          <w:fldChar w:fldCharType="separate"/>
        </w:r>
        <w:r>
          <w:rPr>
            <w:noProof/>
            <w:webHidden/>
          </w:rPr>
          <w:t>28</w:t>
        </w:r>
        <w:r>
          <w:rPr>
            <w:noProof/>
            <w:webHidden/>
          </w:rPr>
          <w:fldChar w:fldCharType="end"/>
        </w:r>
      </w:hyperlink>
    </w:p>
    <w:p w14:paraId="51C49D7C"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389" w:history="1">
        <w:r w:rsidRPr="00577517">
          <w:rPr>
            <w:rStyle w:val="Hyperlink"/>
            <w:noProof/>
          </w:rPr>
          <w:t>Abbildung 13: UML-Klassendiagramm des umgesetzten Strategy Pattern</w:t>
        </w:r>
        <w:r>
          <w:rPr>
            <w:noProof/>
            <w:webHidden/>
          </w:rPr>
          <w:tab/>
        </w:r>
        <w:r>
          <w:rPr>
            <w:noProof/>
            <w:webHidden/>
          </w:rPr>
          <w:fldChar w:fldCharType="begin"/>
        </w:r>
        <w:r>
          <w:rPr>
            <w:noProof/>
            <w:webHidden/>
          </w:rPr>
          <w:instrText xml:space="preserve"> PAGEREF _Toc398287389 \h </w:instrText>
        </w:r>
        <w:r>
          <w:rPr>
            <w:noProof/>
            <w:webHidden/>
          </w:rPr>
        </w:r>
        <w:r>
          <w:rPr>
            <w:noProof/>
            <w:webHidden/>
          </w:rPr>
          <w:fldChar w:fldCharType="separate"/>
        </w:r>
        <w:r>
          <w:rPr>
            <w:noProof/>
            <w:webHidden/>
          </w:rPr>
          <w:t>29</w:t>
        </w:r>
        <w:r>
          <w:rPr>
            <w:noProof/>
            <w:webHidden/>
          </w:rPr>
          <w:fldChar w:fldCharType="end"/>
        </w:r>
      </w:hyperlink>
    </w:p>
    <w:p w14:paraId="7EDA6D51"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390" w:history="1">
        <w:r w:rsidRPr="00577517">
          <w:rPr>
            <w:rStyle w:val="Hyperlink"/>
            <w:noProof/>
          </w:rPr>
          <w:t>Abbildung 14: Flussdiagramm Spieldurchlauf</w:t>
        </w:r>
        <w:r>
          <w:rPr>
            <w:noProof/>
            <w:webHidden/>
          </w:rPr>
          <w:tab/>
        </w:r>
        <w:r>
          <w:rPr>
            <w:noProof/>
            <w:webHidden/>
          </w:rPr>
          <w:fldChar w:fldCharType="begin"/>
        </w:r>
        <w:r>
          <w:rPr>
            <w:noProof/>
            <w:webHidden/>
          </w:rPr>
          <w:instrText xml:space="preserve"> PAGEREF _Toc398287390 \h </w:instrText>
        </w:r>
        <w:r>
          <w:rPr>
            <w:noProof/>
            <w:webHidden/>
          </w:rPr>
        </w:r>
        <w:r>
          <w:rPr>
            <w:noProof/>
            <w:webHidden/>
          </w:rPr>
          <w:fldChar w:fldCharType="separate"/>
        </w:r>
        <w:r>
          <w:rPr>
            <w:noProof/>
            <w:webHidden/>
          </w:rPr>
          <w:t>30</w:t>
        </w:r>
        <w:r>
          <w:rPr>
            <w:noProof/>
            <w:webHidden/>
          </w:rPr>
          <w:fldChar w:fldCharType="end"/>
        </w:r>
      </w:hyperlink>
    </w:p>
    <w:p w14:paraId="1CA0C360"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391" w:history="1">
        <w:r w:rsidRPr="00577517">
          <w:rPr>
            <w:rStyle w:val="Hyperlink"/>
            <w:noProof/>
          </w:rPr>
          <w:t>Abbildung 15: UML Sequenzdiagramm Spieldurchlauf</w:t>
        </w:r>
        <w:r>
          <w:rPr>
            <w:noProof/>
            <w:webHidden/>
          </w:rPr>
          <w:tab/>
        </w:r>
        <w:r>
          <w:rPr>
            <w:noProof/>
            <w:webHidden/>
          </w:rPr>
          <w:fldChar w:fldCharType="begin"/>
        </w:r>
        <w:r>
          <w:rPr>
            <w:noProof/>
            <w:webHidden/>
          </w:rPr>
          <w:instrText xml:space="preserve"> PAGEREF _Toc398287391 \h </w:instrText>
        </w:r>
        <w:r>
          <w:rPr>
            <w:noProof/>
            <w:webHidden/>
          </w:rPr>
        </w:r>
        <w:r>
          <w:rPr>
            <w:noProof/>
            <w:webHidden/>
          </w:rPr>
          <w:fldChar w:fldCharType="separate"/>
        </w:r>
        <w:r>
          <w:rPr>
            <w:noProof/>
            <w:webHidden/>
          </w:rPr>
          <w:t>31</w:t>
        </w:r>
        <w:r>
          <w:rPr>
            <w:noProof/>
            <w:webHidden/>
          </w:rPr>
          <w:fldChar w:fldCharType="end"/>
        </w:r>
      </w:hyperlink>
    </w:p>
    <w:p w14:paraId="5E73F298"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392" w:history="1">
        <w:r w:rsidRPr="00577517">
          <w:rPr>
            <w:rStyle w:val="Hyperlink"/>
            <w:noProof/>
          </w:rPr>
          <w:t>Abbildung 16: Flussdiagramm zur Konfiguration der Seriellen Verbindung</w:t>
        </w:r>
        <w:r>
          <w:rPr>
            <w:noProof/>
            <w:webHidden/>
          </w:rPr>
          <w:tab/>
        </w:r>
        <w:r>
          <w:rPr>
            <w:noProof/>
            <w:webHidden/>
          </w:rPr>
          <w:fldChar w:fldCharType="begin"/>
        </w:r>
        <w:r>
          <w:rPr>
            <w:noProof/>
            <w:webHidden/>
          </w:rPr>
          <w:instrText xml:space="preserve"> PAGEREF _Toc398287392 \h </w:instrText>
        </w:r>
        <w:r>
          <w:rPr>
            <w:noProof/>
            <w:webHidden/>
          </w:rPr>
        </w:r>
        <w:r>
          <w:rPr>
            <w:noProof/>
            <w:webHidden/>
          </w:rPr>
          <w:fldChar w:fldCharType="separate"/>
        </w:r>
        <w:r>
          <w:rPr>
            <w:noProof/>
            <w:webHidden/>
          </w:rPr>
          <w:t>32</w:t>
        </w:r>
        <w:r>
          <w:rPr>
            <w:noProof/>
            <w:webHidden/>
          </w:rPr>
          <w:fldChar w:fldCharType="end"/>
        </w:r>
      </w:hyperlink>
    </w:p>
    <w:p w14:paraId="212E9E51"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393" w:history="1">
        <w:r w:rsidRPr="00577517">
          <w:rPr>
            <w:rStyle w:val="Hyperlink"/>
            <w:noProof/>
          </w:rPr>
          <w:t>Abbildung 17: UML Sequenzdiagramm Serielle Interface Aktualisierung</w:t>
        </w:r>
        <w:r>
          <w:rPr>
            <w:noProof/>
            <w:webHidden/>
          </w:rPr>
          <w:tab/>
        </w:r>
        <w:r>
          <w:rPr>
            <w:noProof/>
            <w:webHidden/>
          </w:rPr>
          <w:fldChar w:fldCharType="begin"/>
        </w:r>
        <w:r>
          <w:rPr>
            <w:noProof/>
            <w:webHidden/>
          </w:rPr>
          <w:instrText xml:space="preserve"> PAGEREF _Toc398287393 \h </w:instrText>
        </w:r>
        <w:r>
          <w:rPr>
            <w:noProof/>
            <w:webHidden/>
          </w:rPr>
        </w:r>
        <w:r>
          <w:rPr>
            <w:noProof/>
            <w:webHidden/>
          </w:rPr>
          <w:fldChar w:fldCharType="separate"/>
        </w:r>
        <w:r>
          <w:rPr>
            <w:noProof/>
            <w:webHidden/>
          </w:rPr>
          <w:t>33</w:t>
        </w:r>
        <w:r>
          <w:rPr>
            <w:noProof/>
            <w:webHidden/>
          </w:rPr>
          <w:fldChar w:fldCharType="end"/>
        </w:r>
      </w:hyperlink>
    </w:p>
    <w:p w14:paraId="147C4EE3"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394" w:history="1">
        <w:r w:rsidRPr="00577517">
          <w:rPr>
            <w:rStyle w:val="Hyperlink"/>
            <w:noProof/>
          </w:rPr>
          <w:t>Abbildung 18: Dialog zur Auswahl des Game Play Modes</w:t>
        </w:r>
        <w:r>
          <w:rPr>
            <w:noProof/>
            <w:webHidden/>
          </w:rPr>
          <w:tab/>
        </w:r>
        <w:r>
          <w:rPr>
            <w:noProof/>
            <w:webHidden/>
          </w:rPr>
          <w:fldChar w:fldCharType="begin"/>
        </w:r>
        <w:r>
          <w:rPr>
            <w:noProof/>
            <w:webHidden/>
          </w:rPr>
          <w:instrText xml:space="preserve"> PAGEREF _Toc398287394 \h </w:instrText>
        </w:r>
        <w:r>
          <w:rPr>
            <w:noProof/>
            <w:webHidden/>
          </w:rPr>
        </w:r>
        <w:r>
          <w:rPr>
            <w:noProof/>
            <w:webHidden/>
          </w:rPr>
          <w:fldChar w:fldCharType="separate"/>
        </w:r>
        <w:r>
          <w:rPr>
            <w:noProof/>
            <w:webHidden/>
          </w:rPr>
          <w:t>33</w:t>
        </w:r>
        <w:r>
          <w:rPr>
            <w:noProof/>
            <w:webHidden/>
          </w:rPr>
          <w:fldChar w:fldCharType="end"/>
        </w:r>
      </w:hyperlink>
    </w:p>
    <w:p w14:paraId="7FEB1C8C"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395" w:history="1">
        <w:r w:rsidRPr="00577517">
          <w:rPr>
            <w:rStyle w:val="Hyperlink"/>
            <w:noProof/>
          </w:rPr>
          <w:t>Abbildung 19: Flussdiagramm zur Wahl des Spielmodus</w:t>
        </w:r>
        <w:r>
          <w:rPr>
            <w:noProof/>
            <w:webHidden/>
          </w:rPr>
          <w:tab/>
        </w:r>
        <w:r>
          <w:rPr>
            <w:noProof/>
            <w:webHidden/>
          </w:rPr>
          <w:fldChar w:fldCharType="begin"/>
        </w:r>
        <w:r>
          <w:rPr>
            <w:noProof/>
            <w:webHidden/>
          </w:rPr>
          <w:instrText xml:space="preserve"> PAGEREF _Toc398287395 \h </w:instrText>
        </w:r>
        <w:r>
          <w:rPr>
            <w:noProof/>
            <w:webHidden/>
          </w:rPr>
        </w:r>
        <w:r>
          <w:rPr>
            <w:noProof/>
            <w:webHidden/>
          </w:rPr>
          <w:fldChar w:fldCharType="separate"/>
        </w:r>
        <w:r>
          <w:rPr>
            <w:noProof/>
            <w:webHidden/>
          </w:rPr>
          <w:t>34</w:t>
        </w:r>
        <w:r>
          <w:rPr>
            <w:noProof/>
            <w:webHidden/>
          </w:rPr>
          <w:fldChar w:fldCharType="end"/>
        </w:r>
      </w:hyperlink>
    </w:p>
    <w:p w14:paraId="79B32F00"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396" w:history="1">
        <w:r w:rsidRPr="00577517">
          <w:rPr>
            <w:rStyle w:val="Hyperlink"/>
            <w:noProof/>
          </w:rPr>
          <w:t>Abbildung 20: Sequenzdiagramm Spielmodus Dialog</w:t>
        </w:r>
        <w:r>
          <w:rPr>
            <w:noProof/>
            <w:webHidden/>
          </w:rPr>
          <w:tab/>
        </w:r>
        <w:r>
          <w:rPr>
            <w:noProof/>
            <w:webHidden/>
          </w:rPr>
          <w:fldChar w:fldCharType="begin"/>
        </w:r>
        <w:r>
          <w:rPr>
            <w:noProof/>
            <w:webHidden/>
          </w:rPr>
          <w:instrText xml:space="preserve"> PAGEREF _Toc398287396 \h </w:instrText>
        </w:r>
        <w:r>
          <w:rPr>
            <w:noProof/>
            <w:webHidden/>
          </w:rPr>
        </w:r>
        <w:r>
          <w:rPr>
            <w:noProof/>
            <w:webHidden/>
          </w:rPr>
          <w:fldChar w:fldCharType="separate"/>
        </w:r>
        <w:r>
          <w:rPr>
            <w:noProof/>
            <w:webHidden/>
          </w:rPr>
          <w:t>35</w:t>
        </w:r>
        <w:r>
          <w:rPr>
            <w:noProof/>
            <w:webHidden/>
          </w:rPr>
          <w:fldChar w:fldCharType="end"/>
        </w:r>
      </w:hyperlink>
    </w:p>
    <w:p w14:paraId="6A1F14D9"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397" w:history="1">
        <w:r w:rsidRPr="00577517">
          <w:rPr>
            <w:rStyle w:val="Hyperlink"/>
            <w:noProof/>
          </w:rPr>
          <w:t>Abbildung 21: UML-Klassendiagramm „TimeMeasure“</w:t>
        </w:r>
        <w:r>
          <w:rPr>
            <w:noProof/>
            <w:webHidden/>
          </w:rPr>
          <w:tab/>
        </w:r>
        <w:r>
          <w:rPr>
            <w:noProof/>
            <w:webHidden/>
          </w:rPr>
          <w:fldChar w:fldCharType="begin"/>
        </w:r>
        <w:r>
          <w:rPr>
            <w:noProof/>
            <w:webHidden/>
          </w:rPr>
          <w:instrText xml:space="preserve"> PAGEREF _Toc398287397 \h </w:instrText>
        </w:r>
        <w:r>
          <w:rPr>
            <w:noProof/>
            <w:webHidden/>
          </w:rPr>
        </w:r>
        <w:r>
          <w:rPr>
            <w:noProof/>
            <w:webHidden/>
          </w:rPr>
          <w:fldChar w:fldCharType="separate"/>
        </w:r>
        <w:r>
          <w:rPr>
            <w:noProof/>
            <w:webHidden/>
          </w:rPr>
          <w:t>35</w:t>
        </w:r>
        <w:r>
          <w:rPr>
            <w:noProof/>
            <w:webHidden/>
          </w:rPr>
          <w:fldChar w:fldCharType="end"/>
        </w:r>
      </w:hyperlink>
    </w:p>
    <w:p w14:paraId="456FC0CB"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398" w:history="1">
        <w:r w:rsidRPr="00577517">
          <w:rPr>
            <w:rStyle w:val="Hyperlink"/>
            <w:noProof/>
          </w:rPr>
          <w:t>Abbildung 22: UML-Klassendiagramm „RFIDReader“</w:t>
        </w:r>
        <w:r>
          <w:rPr>
            <w:noProof/>
            <w:webHidden/>
          </w:rPr>
          <w:tab/>
        </w:r>
        <w:r>
          <w:rPr>
            <w:noProof/>
            <w:webHidden/>
          </w:rPr>
          <w:fldChar w:fldCharType="begin"/>
        </w:r>
        <w:r>
          <w:rPr>
            <w:noProof/>
            <w:webHidden/>
          </w:rPr>
          <w:instrText xml:space="preserve"> PAGEREF _Toc398287398 \h </w:instrText>
        </w:r>
        <w:r>
          <w:rPr>
            <w:noProof/>
            <w:webHidden/>
          </w:rPr>
        </w:r>
        <w:r>
          <w:rPr>
            <w:noProof/>
            <w:webHidden/>
          </w:rPr>
          <w:fldChar w:fldCharType="separate"/>
        </w:r>
        <w:r>
          <w:rPr>
            <w:noProof/>
            <w:webHidden/>
          </w:rPr>
          <w:t>36</w:t>
        </w:r>
        <w:r>
          <w:rPr>
            <w:noProof/>
            <w:webHidden/>
          </w:rPr>
          <w:fldChar w:fldCharType="end"/>
        </w:r>
      </w:hyperlink>
    </w:p>
    <w:p w14:paraId="6B43FE2A"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399" w:history="1">
        <w:r w:rsidRPr="00577517">
          <w:rPr>
            <w:rStyle w:val="Hyperlink"/>
            <w:noProof/>
          </w:rPr>
          <w:t>Abbildung 23: Source Code Ausschnitt "pickle"</w:t>
        </w:r>
        <w:r>
          <w:rPr>
            <w:noProof/>
            <w:webHidden/>
          </w:rPr>
          <w:tab/>
        </w:r>
        <w:r>
          <w:rPr>
            <w:noProof/>
            <w:webHidden/>
          </w:rPr>
          <w:fldChar w:fldCharType="begin"/>
        </w:r>
        <w:r>
          <w:rPr>
            <w:noProof/>
            <w:webHidden/>
          </w:rPr>
          <w:instrText xml:space="preserve"> PAGEREF _Toc398287399 \h </w:instrText>
        </w:r>
        <w:r>
          <w:rPr>
            <w:noProof/>
            <w:webHidden/>
          </w:rPr>
        </w:r>
        <w:r>
          <w:rPr>
            <w:noProof/>
            <w:webHidden/>
          </w:rPr>
          <w:fldChar w:fldCharType="separate"/>
        </w:r>
        <w:r>
          <w:rPr>
            <w:noProof/>
            <w:webHidden/>
          </w:rPr>
          <w:t>37</w:t>
        </w:r>
        <w:r>
          <w:rPr>
            <w:noProof/>
            <w:webHidden/>
          </w:rPr>
          <w:fldChar w:fldCharType="end"/>
        </w:r>
      </w:hyperlink>
    </w:p>
    <w:p w14:paraId="2A7A89F8"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00" w:history="1">
        <w:r w:rsidRPr="00577517">
          <w:rPr>
            <w:rStyle w:val="Hyperlink"/>
            <w:noProof/>
          </w:rPr>
          <w:t>Abbildung 24: UML-Klassendiagramm „MainGui“</w:t>
        </w:r>
        <w:r>
          <w:rPr>
            <w:noProof/>
            <w:webHidden/>
          </w:rPr>
          <w:tab/>
        </w:r>
        <w:r>
          <w:rPr>
            <w:noProof/>
            <w:webHidden/>
          </w:rPr>
          <w:fldChar w:fldCharType="begin"/>
        </w:r>
        <w:r>
          <w:rPr>
            <w:noProof/>
            <w:webHidden/>
          </w:rPr>
          <w:instrText xml:space="preserve"> PAGEREF _Toc398287400 \h </w:instrText>
        </w:r>
        <w:r>
          <w:rPr>
            <w:noProof/>
            <w:webHidden/>
          </w:rPr>
        </w:r>
        <w:r>
          <w:rPr>
            <w:noProof/>
            <w:webHidden/>
          </w:rPr>
          <w:fldChar w:fldCharType="separate"/>
        </w:r>
        <w:r>
          <w:rPr>
            <w:noProof/>
            <w:webHidden/>
          </w:rPr>
          <w:t>38</w:t>
        </w:r>
        <w:r>
          <w:rPr>
            <w:noProof/>
            <w:webHidden/>
          </w:rPr>
          <w:fldChar w:fldCharType="end"/>
        </w:r>
      </w:hyperlink>
    </w:p>
    <w:p w14:paraId="3A0BBA8C"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01" w:history="1">
        <w:r w:rsidRPr="00577517">
          <w:rPr>
            <w:rStyle w:val="Hyperlink"/>
            <w:noProof/>
          </w:rPr>
          <w:t>Abbildung 25: UML-Klassendiagramme der Dialog GUIs</w:t>
        </w:r>
        <w:r>
          <w:rPr>
            <w:noProof/>
            <w:webHidden/>
          </w:rPr>
          <w:tab/>
        </w:r>
        <w:r>
          <w:rPr>
            <w:noProof/>
            <w:webHidden/>
          </w:rPr>
          <w:fldChar w:fldCharType="begin"/>
        </w:r>
        <w:r>
          <w:rPr>
            <w:noProof/>
            <w:webHidden/>
          </w:rPr>
          <w:instrText xml:space="preserve"> PAGEREF _Toc398287401 \h </w:instrText>
        </w:r>
        <w:r>
          <w:rPr>
            <w:noProof/>
            <w:webHidden/>
          </w:rPr>
        </w:r>
        <w:r>
          <w:rPr>
            <w:noProof/>
            <w:webHidden/>
          </w:rPr>
          <w:fldChar w:fldCharType="separate"/>
        </w:r>
        <w:r>
          <w:rPr>
            <w:noProof/>
            <w:webHidden/>
          </w:rPr>
          <w:t>39</w:t>
        </w:r>
        <w:r>
          <w:rPr>
            <w:noProof/>
            <w:webHidden/>
          </w:rPr>
          <w:fldChar w:fldCharType="end"/>
        </w:r>
      </w:hyperlink>
    </w:p>
    <w:p w14:paraId="6F006353"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02" w:history="1">
        <w:r w:rsidRPr="00577517">
          <w:rPr>
            <w:rStyle w:val="Hyperlink"/>
            <w:noProof/>
          </w:rPr>
          <w:t>Abbildung 26: Source Code zur Methode play() der Klasse „GameStrategyEasy“</w:t>
        </w:r>
        <w:r>
          <w:rPr>
            <w:noProof/>
            <w:webHidden/>
          </w:rPr>
          <w:tab/>
        </w:r>
        <w:r>
          <w:rPr>
            <w:noProof/>
            <w:webHidden/>
          </w:rPr>
          <w:fldChar w:fldCharType="begin"/>
        </w:r>
        <w:r>
          <w:rPr>
            <w:noProof/>
            <w:webHidden/>
          </w:rPr>
          <w:instrText xml:space="preserve"> PAGEREF _Toc398287402 \h </w:instrText>
        </w:r>
        <w:r>
          <w:rPr>
            <w:noProof/>
            <w:webHidden/>
          </w:rPr>
        </w:r>
        <w:r>
          <w:rPr>
            <w:noProof/>
            <w:webHidden/>
          </w:rPr>
          <w:fldChar w:fldCharType="separate"/>
        </w:r>
        <w:r>
          <w:rPr>
            <w:noProof/>
            <w:webHidden/>
          </w:rPr>
          <w:t>40</w:t>
        </w:r>
        <w:r>
          <w:rPr>
            <w:noProof/>
            <w:webHidden/>
          </w:rPr>
          <w:fldChar w:fldCharType="end"/>
        </w:r>
      </w:hyperlink>
    </w:p>
    <w:p w14:paraId="7CEF5884"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03" w:history="1">
        <w:r w:rsidRPr="00577517">
          <w:rPr>
            <w:rStyle w:val="Hyperlink"/>
            <w:noProof/>
          </w:rPr>
          <w:t>Abbildung 27: Source Code der Klasse „GamePlayManager“</w:t>
        </w:r>
        <w:r>
          <w:rPr>
            <w:noProof/>
            <w:webHidden/>
          </w:rPr>
          <w:tab/>
        </w:r>
        <w:r>
          <w:rPr>
            <w:noProof/>
            <w:webHidden/>
          </w:rPr>
          <w:fldChar w:fldCharType="begin"/>
        </w:r>
        <w:r>
          <w:rPr>
            <w:noProof/>
            <w:webHidden/>
          </w:rPr>
          <w:instrText xml:space="preserve"> PAGEREF _Toc398287403 \h </w:instrText>
        </w:r>
        <w:r>
          <w:rPr>
            <w:noProof/>
            <w:webHidden/>
          </w:rPr>
        </w:r>
        <w:r>
          <w:rPr>
            <w:noProof/>
            <w:webHidden/>
          </w:rPr>
          <w:fldChar w:fldCharType="separate"/>
        </w:r>
        <w:r>
          <w:rPr>
            <w:noProof/>
            <w:webHidden/>
          </w:rPr>
          <w:t>41</w:t>
        </w:r>
        <w:r>
          <w:rPr>
            <w:noProof/>
            <w:webHidden/>
          </w:rPr>
          <w:fldChar w:fldCharType="end"/>
        </w:r>
      </w:hyperlink>
    </w:p>
    <w:p w14:paraId="0523B96A"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04" w:history="1">
        <w:r w:rsidRPr="00577517">
          <w:rPr>
            <w:rStyle w:val="Hyperlink"/>
            <w:noProof/>
          </w:rPr>
          <w:t>Abbildung 28: Testklasse des Card Manager</w:t>
        </w:r>
        <w:r>
          <w:rPr>
            <w:noProof/>
            <w:webHidden/>
          </w:rPr>
          <w:tab/>
        </w:r>
        <w:r>
          <w:rPr>
            <w:noProof/>
            <w:webHidden/>
          </w:rPr>
          <w:fldChar w:fldCharType="begin"/>
        </w:r>
        <w:r>
          <w:rPr>
            <w:noProof/>
            <w:webHidden/>
          </w:rPr>
          <w:instrText xml:space="preserve"> PAGEREF _Toc398287404 \h </w:instrText>
        </w:r>
        <w:r>
          <w:rPr>
            <w:noProof/>
            <w:webHidden/>
          </w:rPr>
        </w:r>
        <w:r>
          <w:rPr>
            <w:noProof/>
            <w:webHidden/>
          </w:rPr>
          <w:fldChar w:fldCharType="separate"/>
        </w:r>
        <w:r>
          <w:rPr>
            <w:noProof/>
            <w:webHidden/>
          </w:rPr>
          <w:t>42</w:t>
        </w:r>
        <w:r>
          <w:rPr>
            <w:noProof/>
            <w:webHidden/>
          </w:rPr>
          <w:fldChar w:fldCharType="end"/>
        </w:r>
      </w:hyperlink>
    </w:p>
    <w:p w14:paraId="468CDBEB"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05" w:history="1">
        <w:r w:rsidRPr="00577517">
          <w:rPr>
            <w:rStyle w:val="Hyperlink"/>
            <w:noProof/>
          </w:rPr>
          <w:t>Abbildung 29: Ausschnitt aus der Dokumentation zum Seeed Studio Reader [12, Seite 7]</w:t>
        </w:r>
        <w:r>
          <w:rPr>
            <w:noProof/>
            <w:webHidden/>
          </w:rPr>
          <w:tab/>
        </w:r>
        <w:r>
          <w:rPr>
            <w:noProof/>
            <w:webHidden/>
          </w:rPr>
          <w:fldChar w:fldCharType="begin"/>
        </w:r>
        <w:r>
          <w:rPr>
            <w:noProof/>
            <w:webHidden/>
          </w:rPr>
          <w:instrText xml:space="preserve"> PAGEREF _Toc398287405 \h </w:instrText>
        </w:r>
        <w:r>
          <w:rPr>
            <w:noProof/>
            <w:webHidden/>
          </w:rPr>
        </w:r>
        <w:r>
          <w:rPr>
            <w:noProof/>
            <w:webHidden/>
          </w:rPr>
          <w:fldChar w:fldCharType="separate"/>
        </w:r>
        <w:r>
          <w:rPr>
            <w:noProof/>
            <w:webHidden/>
          </w:rPr>
          <w:t>47</w:t>
        </w:r>
        <w:r>
          <w:rPr>
            <w:noProof/>
            <w:webHidden/>
          </w:rPr>
          <w:fldChar w:fldCharType="end"/>
        </w:r>
      </w:hyperlink>
    </w:p>
    <w:p w14:paraId="24DD99FE"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06" w:history="1">
        <w:r w:rsidRPr="00577517">
          <w:rPr>
            <w:rStyle w:val="Hyperlink"/>
            <w:noProof/>
          </w:rPr>
          <w:t>Abbildung 30: Success Story InterCard - ZHAW</w:t>
        </w:r>
        <w:r>
          <w:rPr>
            <w:noProof/>
            <w:webHidden/>
          </w:rPr>
          <w:tab/>
        </w:r>
        <w:r>
          <w:rPr>
            <w:noProof/>
            <w:webHidden/>
          </w:rPr>
          <w:fldChar w:fldCharType="begin"/>
        </w:r>
        <w:r>
          <w:rPr>
            <w:noProof/>
            <w:webHidden/>
          </w:rPr>
          <w:instrText xml:space="preserve"> PAGEREF _Toc398287406 \h </w:instrText>
        </w:r>
        <w:r>
          <w:rPr>
            <w:noProof/>
            <w:webHidden/>
          </w:rPr>
        </w:r>
        <w:r>
          <w:rPr>
            <w:noProof/>
            <w:webHidden/>
          </w:rPr>
          <w:fldChar w:fldCharType="separate"/>
        </w:r>
        <w:r>
          <w:rPr>
            <w:noProof/>
            <w:webHidden/>
          </w:rPr>
          <w:t>48</w:t>
        </w:r>
        <w:r>
          <w:rPr>
            <w:noProof/>
            <w:webHidden/>
          </w:rPr>
          <w:fldChar w:fldCharType="end"/>
        </w:r>
      </w:hyperlink>
    </w:p>
    <w:p w14:paraId="64697405"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07" w:history="1">
        <w:r w:rsidRPr="00577517">
          <w:rPr>
            <w:rStyle w:val="Hyperlink"/>
            <w:noProof/>
          </w:rPr>
          <w:t>Abbildung 31: Kartentypen im Angebot von InterCard [10]</w:t>
        </w:r>
        <w:r>
          <w:rPr>
            <w:noProof/>
            <w:webHidden/>
          </w:rPr>
          <w:tab/>
        </w:r>
        <w:r>
          <w:rPr>
            <w:noProof/>
            <w:webHidden/>
          </w:rPr>
          <w:fldChar w:fldCharType="begin"/>
        </w:r>
        <w:r>
          <w:rPr>
            <w:noProof/>
            <w:webHidden/>
          </w:rPr>
          <w:instrText xml:space="preserve"> PAGEREF _Toc398287407 \h </w:instrText>
        </w:r>
        <w:r>
          <w:rPr>
            <w:noProof/>
            <w:webHidden/>
          </w:rPr>
        </w:r>
        <w:r>
          <w:rPr>
            <w:noProof/>
            <w:webHidden/>
          </w:rPr>
          <w:fldChar w:fldCharType="separate"/>
        </w:r>
        <w:r>
          <w:rPr>
            <w:noProof/>
            <w:webHidden/>
          </w:rPr>
          <w:t>49</w:t>
        </w:r>
        <w:r>
          <w:rPr>
            <w:noProof/>
            <w:webHidden/>
          </w:rPr>
          <w:fldChar w:fldCharType="end"/>
        </w:r>
      </w:hyperlink>
    </w:p>
    <w:p w14:paraId="3C94E059"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08" w:history="1">
        <w:r w:rsidRPr="00577517">
          <w:rPr>
            <w:rStyle w:val="Hyperlink"/>
            <w:noProof/>
          </w:rPr>
          <w:t>Abbildung 32: Auszug aus dem technischen Prospekt der InterCard</w:t>
        </w:r>
        <w:r>
          <w:rPr>
            <w:noProof/>
            <w:webHidden/>
          </w:rPr>
          <w:tab/>
        </w:r>
        <w:r>
          <w:rPr>
            <w:noProof/>
            <w:webHidden/>
          </w:rPr>
          <w:fldChar w:fldCharType="begin"/>
        </w:r>
        <w:r>
          <w:rPr>
            <w:noProof/>
            <w:webHidden/>
          </w:rPr>
          <w:instrText xml:space="preserve"> PAGEREF _Toc398287408 \h </w:instrText>
        </w:r>
        <w:r>
          <w:rPr>
            <w:noProof/>
            <w:webHidden/>
          </w:rPr>
        </w:r>
        <w:r>
          <w:rPr>
            <w:noProof/>
            <w:webHidden/>
          </w:rPr>
          <w:fldChar w:fldCharType="separate"/>
        </w:r>
        <w:r>
          <w:rPr>
            <w:noProof/>
            <w:webHidden/>
          </w:rPr>
          <w:t>50</w:t>
        </w:r>
        <w:r>
          <w:rPr>
            <w:noProof/>
            <w:webHidden/>
          </w:rPr>
          <w:fldChar w:fldCharType="end"/>
        </w:r>
      </w:hyperlink>
    </w:p>
    <w:p w14:paraId="366F8BD3"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09" w:history="1">
        <w:r w:rsidRPr="00577517">
          <w:rPr>
            <w:rStyle w:val="Hyperlink"/>
            <w:noProof/>
          </w:rPr>
          <w:t>Abbildung 33: Sprint 1-Report</w:t>
        </w:r>
        <w:r>
          <w:rPr>
            <w:noProof/>
            <w:webHidden/>
          </w:rPr>
          <w:tab/>
        </w:r>
        <w:r>
          <w:rPr>
            <w:noProof/>
            <w:webHidden/>
          </w:rPr>
          <w:fldChar w:fldCharType="begin"/>
        </w:r>
        <w:r>
          <w:rPr>
            <w:noProof/>
            <w:webHidden/>
          </w:rPr>
          <w:instrText xml:space="preserve"> PAGEREF _Toc398287409 \h </w:instrText>
        </w:r>
        <w:r>
          <w:rPr>
            <w:noProof/>
            <w:webHidden/>
          </w:rPr>
        </w:r>
        <w:r>
          <w:rPr>
            <w:noProof/>
            <w:webHidden/>
          </w:rPr>
          <w:fldChar w:fldCharType="separate"/>
        </w:r>
        <w:r>
          <w:rPr>
            <w:noProof/>
            <w:webHidden/>
          </w:rPr>
          <w:t>56</w:t>
        </w:r>
        <w:r>
          <w:rPr>
            <w:noProof/>
            <w:webHidden/>
          </w:rPr>
          <w:fldChar w:fldCharType="end"/>
        </w:r>
      </w:hyperlink>
    </w:p>
    <w:p w14:paraId="70540128"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10" w:history="1">
        <w:r w:rsidRPr="00577517">
          <w:rPr>
            <w:rStyle w:val="Hyperlink"/>
            <w:noProof/>
          </w:rPr>
          <w:t>Abbildung 34: Sprint 2-Report</w:t>
        </w:r>
        <w:r>
          <w:rPr>
            <w:noProof/>
            <w:webHidden/>
          </w:rPr>
          <w:tab/>
        </w:r>
        <w:r>
          <w:rPr>
            <w:noProof/>
            <w:webHidden/>
          </w:rPr>
          <w:fldChar w:fldCharType="begin"/>
        </w:r>
        <w:r>
          <w:rPr>
            <w:noProof/>
            <w:webHidden/>
          </w:rPr>
          <w:instrText xml:space="preserve"> PAGEREF _Toc398287410 \h </w:instrText>
        </w:r>
        <w:r>
          <w:rPr>
            <w:noProof/>
            <w:webHidden/>
          </w:rPr>
        </w:r>
        <w:r>
          <w:rPr>
            <w:noProof/>
            <w:webHidden/>
          </w:rPr>
          <w:fldChar w:fldCharType="separate"/>
        </w:r>
        <w:r>
          <w:rPr>
            <w:noProof/>
            <w:webHidden/>
          </w:rPr>
          <w:t>56</w:t>
        </w:r>
        <w:r>
          <w:rPr>
            <w:noProof/>
            <w:webHidden/>
          </w:rPr>
          <w:fldChar w:fldCharType="end"/>
        </w:r>
      </w:hyperlink>
    </w:p>
    <w:p w14:paraId="61BD3DC3"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11" w:history="1">
        <w:r w:rsidRPr="00577517">
          <w:rPr>
            <w:rStyle w:val="Hyperlink"/>
            <w:noProof/>
          </w:rPr>
          <w:t>Abbildung 35: Sprint 3-Report</w:t>
        </w:r>
        <w:r>
          <w:rPr>
            <w:noProof/>
            <w:webHidden/>
          </w:rPr>
          <w:tab/>
        </w:r>
        <w:r>
          <w:rPr>
            <w:noProof/>
            <w:webHidden/>
          </w:rPr>
          <w:fldChar w:fldCharType="begin"/>
        </w:r>
        <w:r>
          <w:rPr>
            <w:noProof/>
            <w:webHidden/>
          </w:rPr>
          <w:instrText xml:space="preserve"> PAGEREF _Toc398287411 \h </w:instrText>
        </w:r>
        <w:r>
          <w:rPr>
            <w:noProof/>
            <w:webHidden/>
          </w:rPr>
        </w:r>
        <w:r>
          <w:rPr>
            <w:noProof/>
            <w:webHidden/>
          </w:rPr>
          <w:fldChar w:fldCharType="separate"/>
        </w:r>
        <w:r>
          <w:rPr>
            <w:noProof/>
            <w:webHidden/>
          </w:rPr>
          <w:t>57</w:t>
        </w:r>
        <w:r>
          <w:rPr>
            <w:noProof/>
            <w:webHidden/>
          </w:rPr>
          <w:fldChar w:fldCharType="end"/>
        </w:r>
      </w:hyperlink>
    </w:p>
    <w:p w14:paraId="33F740C6"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12" w:history="1">
        <w:r w:rsidRPr="00577517">
          <w:rPr>
            <w:rStyle w:val="Hyperlink"/>
            <w:noProof/>
          </w:rPr>
          <w:t>Abbildung 36: Sprint 4-Report</w:t>
        </w:r>
        <w:r>
          <w:rPr>
            <w:noProof/>
            <w:webHidden/>
          </w:rPr>
          <w:tab/>
        </w:r>
        <w:r>
          <w:rPr>
            <w:noProof/>
            <w:webHidden/>
          </w:rPr>
          <w:fldChar w:fldCharType="begin"/>
        </w:r>
        <w:r>
          <w:rPr>
            <w:noProof/>
            <w:webHidden/>
          </w:rPr>
          <w:instrText xml:space="preserve"> PAGEREF _Toc398287412 \h </w:instrText>
        </w:r>
        <w:r>
          <w:rPr>
            <w:noProof/>
            <w:webHidden/>
          </w:rPr>
        </w:r>
        <w:r>
          <w:rPr>
            <w:noProof/>
            <w:webHidden/>
          </w:rPr>
          <w:fldChar w:fldCharType="separate"/>
        </w:r>
        <w:r>
          <w:rPr>
            <w:noProof/>
            <w:webHidden/>
          </w:rPr>
          <w:t>57</w:t>
        </w:r>
        <w:r>
          <w:rPr>
            <w:noProof/>
            <w:webHidden/>
          </w:rPr>
          <w:fldChar w:fldCharType="end"/>
        </w:r>
      </w:hyperlink>
    </w:p>
    <w:p w14:paraId="3C2CD213" w14:textId="0704A6F1" w:rsidR="00134687" w:rsidRPr="00134687" w:rsidRDefault="0068071C" w:rsidP="00F31D22">
      <w:pPr>
        <w:pStyle w:val="TableofFigures"/>
        <w:tabs>
          <w:tab w:val="right" w:leader="dot" w:pos="9062"/>
        </w:tabs>
      </w:pPr>
      <w:hyperlink w:anchor="_Toc398287413" w:history="1">
        <w:r w:rsidRPr="00577517">
          <w:rPr>
            <w:rStyle w:val="Hyperlink"/>
            <w:noProof/>
          </w:rPr>
          <w:t>Abbildung 37: Sprint 5-Report</w:t>
        </w:r>
        <w:r>
          <w:rPr>
            <w:noProof/>
            <w:webHidden/>
          </w:rPr>
          <w:tab/>
        </w:r>
        <w:r>
          <w:rPr>
            <w:noProof/>
            <w:webHidden/>
          </w:rPr>
          <w:fldChar w:fldCharType="begin"/>
        </w:r>
        <w:r>
          <w:rPr>
            <w:noProof/>
            <w:webHidden/>
          </w:rPr>
          <w:instrText xml:space="preserve"> PAGEREF _Toc398287413 \h </w:instrText>
        </w:r>
        <w:r>
          <w:rPr>
            <w:noProof/>
            <w:webHidden/>
          </w:rPr>
        </w:r>
        <w:r>
          <w:rPr>
            <w:noProof/>
            <w:webHidden/>
          </w:rPr>
          <w:fldChar w:fldCharType="separate"/>
        </w:r>
        <w:r>
          <w:rPr>
            <w:noProof/>
            <w:webHidden/>
          </w:rPr>
          <w:t>58</w:t>
        </w:r>
        <w:r>
          <w:rPr>
            <w:noProof/>
            <w:webHidden/>
          </w:rPr>
          <w:fldChar w:fldCharType="end"/>
        </w:r>
      </w:hyperlink>
      <w:r w:rsidR="00134687">
        <w:fldChar w:fldCharType="end"/>
      </w:r>
    </w:p>
    <w:p w14:paraId="792BF61A" w14:textId="15C4D955" w:rsidR="00997F52" w:rsidRDefault="00997F52" w:rsidP="00997F52">
      <w:pPr>
        <w:pStyle w:val="Heading2"/>
        <w:numPr>
          <w:ilvl w:val="0"/>
          <w:numId w:val="0"/>
        </w:numPr>
      </w:pPr>
      <w:bookmarkStart w:id="5" w:name="_Toc398287321"/>
      <w:r>
        <w:t>Tabellenverzeichnis</w:t>
      </w:r>
      <w:bookmarkEnd w:id="5"/>
    </w:p>
    <w:p w14:paraId="21BC86F0" w14:textId="77777777" w:rsidR="0068071C" w:rsidRDefault="00134687">
      <w:pPr>
        <w:pStyle w:val="TableofFigures"/>
        <w:tabs>
          <w:tab w:val="right" w:leader="dot" w:pos="9062"/>
        </w:tabs>
        <w:rPr>
          <w:rFonts w:asciiTheme="minorHAnsi" w:eastAsiaTheme="minorEastAsia" w:hAnsiTheme="minorHAnsi" w:cstheme="minorBidi"/>
          <w:noProof/>
          <w:lang w:val="en-US"/>
        </w:rPr>
      </w:pPr>
      <w:r>
        <w:fldChar w:fldCharType="begin"/>
      </w:r>
      <w:r>
        <w:instrText xml:space="preserve"> TOC \h \z \c "Tabelle" </w:instrText>
      </w:r>
      <w:r>
        <w:fldChar w:fldCharType="separate"/>
      </w:r>
      <w:hyperlink w:anchor="_Toc398287414" w:history="1">
        <w:r w:rsidR="0068071C" w:rsidRPr="00A7027F">
          <w:rPr>
            <w:rStyle w:val="Hyperlink"/>
            <w:noProof/>
          </w:rPr>
          <w:t>Tabelle 1: Arbeitsschritte des Phase 1 des Projekts</w:t>
        </w:r>
        <w:r w:rsidR="0068071C">
          <w:rPr>
            <w:noProof/>
            <w:webHidden/>
          </w:rPr>
          <w:tab/>
        </w:r>
        <w:r w:rsidR="0068071C">
          <w:rPr>
            <w:noProof/>
            <w:webHidden/>
          </w:rPr>
          <w:fldChar w:fldCharType="begin"/>
        </w:r>
        <w:r w:rsidR="0068071C">
          <w:rPr>
            <w:noProof/>
            <w:webHidden/>
          </w:rPr>
          <w:instrText xml:space="preserve"> PAGEREF _Toc398287414 \h </w:instrText>
        </w:r>
        <w:r w:rsidR="0068071C">
          <w:rPr>
            <w:noProof/>
            <w:webHidden/>
          </w:rPr>
        </w:r>
        <w:r w:rsidR="0068071C">
          <w:rPr>
            <w:noProof/>
            <w:webHidden/>
          </w:rPr>
          <w:fldChar w:fldCharType="separate"/>
        </w:r>
        <w:r w:rsidR="0068071C">
          <w:rPr>
            <w:noProof/>
            <w:webHidden/>
          </w:rPr>
          <w:t>14</w:t>
        </w:r>
        <w:r w:rsidR="0068071C">
          <w:rPr>
            <w:noProof/>
            <w:webHidden/>
          </w:rPr>
          <w:fldChar w:fldCharType="end"/>
        </w:r>
      </w:hyperlink>
    </w:p>
    <w:p w14:paraId="589165A0"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15" w:history="1">
        <w:r w:rsidRPr="00A7027F">
          <w:rPr>
            <w:rStyle w:val="Hyperlink"/>
            <w:noProof/>
          </w:rPr>
          <w:t>Tabelle 2: Arbeitsschritte der Phase 2 des Projekts</w:t>
        </w:r>
        <w:r>
          <w:rPr>
            <w:noProof/>
            <w:webHidden/>
          </w:rPr>
          <w:tab/>
        </w:r>
        <w:r>
          <w:rPr>
            <w:noProof/>
            <w:webHidden/>
          </w:rPr>
          <w:fldChar w:fldCharType="begin"/>
        </w:r>
        <w:r>
          <w:rPr>
            <w:noProof/>
            <w:webHidden/>
          </w:rPr>
          <w:instrText xml:space="preserve"> PAGEREF _Toc398287415 \h </w:instrText>
        </w:r>
        <w:r>
          <w:rPr>
            <w:noProof/>
            <w:webHidden/>
          </w:rPr>
        </w:r>
        <w:r>
          <w:rPr>
            <w:noProof/>
            <w:webHidden/>
          </w:rPr>
          <w:fldChar w:fldCharType="separate"/>
        </w:r>
        <w:r>
          <w:rPr>
            <w:noProof/>
            <w:webHidden/>
          </w:rPr>
          <w:t>14</w:t>
        </w:r>
        <w:r>
          <w:rPr>
            <w:noProof/>
            <w:webHidden/>
          </w:rPr>
          <w:fldChar w:fldCharType="end"/>
        </w:r>
      </w:hyperlink>
    </w:p>
    <w:p w14:paraId="5CF48D0E"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16" w:history="1">
        <w:r w:rsidRPr="00A7027F">
          <w:rPr>
            <w:rStyle w:val="Hyperlink"/>
            <w:noProof/>
          </w:rPr>
          <w:t>Tabelle 3: Projekttermine</w:t>
        </w:r>
        <w:r>
          <w:rPr>
            <w:noProof/>
            <w:webHidden/>
          </w:rPr>
          <w:tab/>
        </w:r>
        <w:r>
          <w:rPr>
            <w:noProof/>
            <w:webHidden/>
          </w:rPr>
          <w:fldChar w:fldCharType="begin"/>
        </w:r>
        <w:r>
          <w:rPr>
            <w:noProof/>
            <w:webHidden/>
          </w:rPr>
          <w:instrText xml:space="preserve"> PAGEREF _Toc398287416 \h </w:instrText>
        </w:r>
        <w:r>
          <w:rPr>
            <w:noProof/>
            <w:webHidden/>
          </w:rPr>
        </w:r>
        <w:r>
          <w:rPr>
            <w:noProof/>
            <w:webHidden/>
          </w:rPr>
          <w:fldChar w:fldCharType="separate"/>
        </w:r>
        <w:r>
          <w:rPr>
            <w:noProof/>
            <w:webHidden/>
          </w:rPr>
          <w:t>15</w:t>
        </w:r>
        <w:r>
          <w:rPr>
            <w:noProof/>
            <w:webHidden/>
          </w:rPr>
          <w:fldChar w:fldCharType="end"/>
        </w:r>
      </w:hyperlink>
    </w:p>
    <w:p w14:paraId="2CD43B70"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17" w:history="1">
        <w:r w:rsidRPr="00A7027F">
          <w:rPr>
            <w:rStyle w:val="Hyperlink"/>
            <w:noProof/>
          </w:rPr>
          <w:t>Tabelle 4: Tatsächliche Aufwände Phase 1</w:t>
        </w:r>
        <w:r>
          <w:rPr>
            <w:noProof/>
            <w:webHidden/>
          </w:rPr>
          <w:tab/>
        </w:r>
        <w:r>
          <w:rPr>
            <w:noProof/>
            <w:webHidden/>
          </w:rPr>
          <w:fldChar w:fldCharType="begin"/>
        </w:r>
        <w:r>
          <w:rPr>
            <w:noProof/>
            <w:webHidden/>
          </w:rPr>
          <w:instrText xml:space="preserve"> PAGEREF _Toc398287417 \h </w:instrText>
        </w:r>
        <w:r>
          <w:rPr>
            <w:noProof/>
            <w:webHidden/>
          </w:rPr>
        </w:r>
        <w:r>
          <w:rPr>
            <w:noProof/>
            <w:webHidden/>
          </w:rPr>
          <w:fldChar w:fldCharType="separate"/>
        </w:r>
        <w:r>
          <w:rPr>
            <w:noProof/>
            <w:webHidden/>
          </w:rPr>
          <w:t>15</w:t>
        </w:r>
        <w:r>
          <w:rPr>
            <w:noProof/>
            <w:webHidden/>
          </w:rPr>
          <w:fldChar w:fldCharType="end"/>
        </w:r>
      </w:hyperlink>
    </w:p>
    <w:p w14:paraId="64F8F9FF"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18" w:history="1">
        <w:r w:rsidRPr="00A7027F">
          <w:rPr>
            <w:rStyle w:val="Hyperlink"/>
            <w:noProof/>
          </w:rPr>
          <w:t>Tabelle 5: Tatsächliche Aufwände Phase 2</w:t>
        </w:r>
        <w:r>
          <w:rPr>
            <w:noProof/>
            <w:webHidden/>
          </w:rPr>
          <w:tab/>
        </w:r>
        <w:r>
          <w:rPr>
            <w:noProof/>
            <w:webHidden/>
          </w:rPr>
          <w:fldChar w:fldCharType="begin"/>
        </w:r>
        <w:r>
          <w:rPr>
            <w:noProof/>
            <w:webHidden/>
          </w:rPr>
          <w:instrText xml:space="preserve"> PAGEREF _Toc398287418 \h </w:instrText>
        </w:r>
        <w:r>
          <w:rPr>
            <w:noProof/>
            <w:webHidden/>
          </w:rPr>
        </w:r>
        <w:r>
          <w:rPr>
            <w:noProof/>
            <w:webHidden/>
          </w:rPr>
          <w:fldChar w:fldCharType="separate"/>
        </w:r>
        <w:r>
          <w:rPr>
            <w:noProof/>
            <w:webHidden/>
          </w:rPr>
          <w:t>16</w:t>
        </w:r>
        <w:r>
          <w:rPr>
            <w:noProof/>
            <w:webHidden/>
          </w:rPr>
          <w:fldChar w:fldCharType="end"/>
        </w:r>
      </w:hyperlink>
    </w:p>
    <w:p w14:paraId="3E9BA253"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19" w:history="1">
        <w:r w:rsidRPr="00A7027F">
          <w:rPr>
            <w:rStyle w:val="Hyperlink"/>
            <w:noProof/>
          </w:rPr>
          <w:t>Tabelle 6: Während des Sprints erstellte Stories</w:t>
        </w:r>
        <w:r>
          <w:rPr>
            <w:noProof/>
            <w:webHidden/>
          </w:rPr>
          <w:tab/>
        </w:r>
        <w:r>
          <w:rPr>
            <w:noProof/>
            <w:webHidden/>
          </w:rPr>
          <w:fldChar w:fldCharType="begin"/>
        </w:r>
        <w:r>
          <w:rPr>
            <w:noProof/>
            <w:webHidden/>
          </w:rPr>
          <w:instrText xml:space="preserve"> PAGEREF _Toc398287419 \h </w:instrText>
        </w:r>
        <w:r>
          <w:rPr>
            <w:noProof/>
            <w:webHidden/>
          </w:rPr>
        </w:r>
        <w:r>
          <w:rPr>
            <w:noProof/>
            <w:webHidden/>
          </w:rPr>
          <w:fldChar w:fldCharType="separate"/>
        </w:r>
        <w:r>
          <w:rPr>
            <w:noProof/>
            <w:webHidden/>
          </w:rPr>
          <w:t>17</w:t>
        </w:r>
        <w:r>
          <w:rPr>
            <w:noProof/>
            <w:webHidden/>
          </w:rPr>
          <w:fldChar w:fldCharType="end"/>
        </w:r>
      </w:hyperlink>
    </w:p>
    <w:p w14:paraId="73AF1933"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20" w:history="1">
        <w:r w:rsidRPr="00A7027F">
          <w:rPr>
            <w:rStyle w:val="Hyperlink"/>
            <w:noProof/>
          </w:rPr>
          <w:t>Tabelle 7: Summe der Aufwände</w:t>
        </w:r>
        <w:r>
          <w:rPr>
            <w:noProof/>
            <w:webHidden/>
          </w:rPr>
          <w:tab/>
        </w:r>
        <w:r>
          <w:rPr>
            <w:noProof/>
            <w:webHidden/>
          </w:rPr>
          <w:fldChar w:fldCharType="begin"/>
        </w:r>
        <w:r>
          <w:rPr>
            <w:noProof/>
            <w:webHidden/>
          </w:rPr>
          <w:instrText xml:space="preserve"> PAGEREF _Toc398287420 \h </w:instrText>
        </w:r>
        <w:r>
          <w:rPr>
            <w:noProof/>
            <w:webHidden/>
          </w:rPr>
        </w:r>
        <w:r>
          <w:rPr>
            <w:noProof/>
            <w:webHidden/>
          </w:rPr>
          <w:fldChar w:fldCharType="separate"/>
        </w:r>
        <w:r>
          <w:rPr>
            <w:noProof/>
            <w:webHidden/>
          </w:rPr>
          <w:t>17</w:t>
        </w:r>
        <w:r>
          <w:rPr>
            <w:noProof/>
            <w:webHidden/>
          </w:rPr>
          <w:fldChar w:fldCharType="end"/>
        </w:r>
      </w:hyperlink>
    </w:p>
    <w:p w14:paraId="1F66AB92"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21" w:history="1">
        <w:r w:rsidRPr="00A7027F">
          <w:rPr>
            <w:rStyle w:val="Hyperlink"/>
            <w:noProof/>
          </w:rPr>
          <w:t>Tabelle 8: Übersicht Erreichung der in Scrum Stories gesetzter Ziele</w:t>
        </w:r>
        <w:r>
          <w:rPr>
            <w:noProof/>
            <w:webHidden/>
          </w:rPr>
          <w:tab/>
        </w:r>
        <w:r>
          <w:rPr>
            <w:noProof/>
            <w:webHidden/>
          </w:rPr>
          <w:fldChar w:fldCharType="begin"/>
        </w:r>
        <w:r>
          <w:rPr>
            <w:noProof/>
            <w:webHidden/>
          </w:rPr>
          <w:instrText xml:space="preserve"> PAGEREF _Toc398287421 \h </w:instrText>
        </w:r>
        <w:r>
          <w:rPr>
            <w:noProof/>
            <w:webHidden/>
          </w:rPr>
        </w:r>
        <w:r>
          <w:rPr>
            <w:noProof/>
            <w:webHidden/>
          </w:rPr>
          <w:fldChar w:fldCharType="separate"/>
        </w:r>
        <w:r>
          <w:rPr>
            <w:noProof/>
            <w:webHidden/>
          </w:rPr>
          <w:t>44</w:t>
        </w:r>
        <w:r>
          <w:rPr>
            <w:noProof/>
            <w:webHidden/>
          </w:rPr>
          <w:fldChar w:fldCharType="end"/>
        </w:r>
      </w:hyperlink>
    </w:p>
    <w:p w14:paraId="40D0C533"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22" w:history="1">
        <w:r w:rsidRPr="00A7027F">
          <w:rPr>
            <w:rStyle w:val="Hyperlink"/>
            <w:noProof/>
          </w:rPr>
          <w:t>Tabelle 9: Weiterentwicklungsmöglichkeiten</w:t>
        </w:r>
        <w:r>
          <w:rPr>
            <w:noProof/>
            <w:webHidden/>
          </w:rPr>
          <w:tab/>
        </w:r>
        <w:r>
          <w:rPr>
            <w:noProof/>
            <w:webHidden/>
          </w:rPr>
          <w:fldChar w:fldCharType="begin"/>
        </w:r>
        <w:r>
          <w:rPr>
            <w:noProof/>
            <w:webHidden/>
          </w:rPr>
          <w:instrText xml:space="preserve"> PAGEREF _Toc398287422 \h </w:instrText>
        </w:r>
        <w:r>
          <w:rPr>
            <w:noProof/>
            <w:webHidden/>
          </w:rPr>
        </w:r>
        <w:r>
          <w:rPr>
            <w:noProof/>
            <w:webHidden/>
          </w:rPr>
          <w:fldChar w:fldCharType="separate"/>
        </w:r>
        <w:r>
          <w:rPr>
            <w:noProof/>
            <w:webHidden/>
          </w:rPr>
          <w:t>45</w:t>
        </w:r>
        <w:r>
          <w:rPr>
            <w:noProof/>
            <w:webHidden/>
          </w:rPr>
          <w:fldChar w:fldCharType="end"/>
        </w:r>
      </w:hyperlink>
    </w:p>
    <w:p w14:paraId="242A021B"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23" w:history="1">
        <w:r w:rsidRPr="00A7027F">
          <w:rPr>
            <w:rStyle w:val="Hyperlink"/>
            <w:noProof/>
          </w:rPr>
          <w:t>Tabelle 10: Literaturverzeichnis</w:t>
        </w:r>
        <w:r>
          <w:rPr>
            <w:noProof/>
            <w:webHidden/>
          </w:rPr>
          <w:tab/>
        </w:r>
        <w:r>
          <w:rPr>
            <w:noProof/>
            <w:webHidden/>
          </w:rPr>
          <w:fldChar w:fldCharType="begin"/>
        </w:r>
        <w:r>
          <w:rPr>
            <w:noProof/>
            <w:webHidden/>
          </w:rPr>
          <w:instrText xml:space="preserve"> PAGEREF _Toc398287423 \h </w:instrText>
        </w:r>
        <w:r>
          <w:rPr>
            <w:noProof/>
            <w:webHidden/>
          </w:rPr>
        </w:r>
        <w:r>
          <w:rPr>
            <w:noProof/>
            <w:webHidden/>
          </w:rPr>
          <w:fldChar w:fldCharType="separate"/>
        </w:r>
        <w:r>
          <w:rPr>
            <w:noProof/>
            <w:webHidden/>
          </w:rPr>
          <w:t>53</w:t>
        </w:r>
        <w:r>
          <w:rPr>
            <w:noProof/>
            <w:webHidden/>
          </w:rPr>
          <w:fldChar w:fldCharType="end"/>
        </w:r>
      </w:hyperlink>
    </w:p>
    <w:p w14:paraId="7A9F91B5" w14:textId="77777777" w:rsidR="0068071C" w:rsidRDefault="0068071C">
      <w:pPr>
        <w:pStyle w:val="TableofFigures"/>
        <w:tabs>
          <w:tab w:val="right" w:leader="dot" w:pos="9062"/>
        </w:tabs>
        <w:rPr>
          <w:rFonts w:asciiTheme="minorHAnsi" w:eastAsiaTheme="minorEastAsia" w:hAnsiTheme="minorHAnsi" w:cstheme="minorBidi"/>
          <w:noProof/>
          <w:lang w:val="en-US"/>
        </w:rPr>
      </w:pPr>
      <w:hyperlink w:anchor="_Toc398287424" w:history="1">
        <w:r w:rsidRPr="00A7027F">
          <w:rPr>
            <w:rStyle w:val="Hyperlink"/>
            <w:noProof/>
          </w:rPr>
          <w:t>Tabelle 11: Glossar</w:t>
        </w:r>
        <w:r>
          <w:rPr>
            <w:noProof/>
            <w:webHidden/>
          </w:rPr>
          <w:tab/>
        </w:r>
        <w:r>
          <w:rPr>
            <w:noProof/>
            <w:webHidden/>
          </w:rPr>
          <w:fldChar w:fldCharType="begin"/>
        </w:r>
        <w:r>
          <w:rPr>
            <w:noProof/>
            <w:webHidden/>
          </w:rPr>
          <w:instrText xml:space="preserve"> PAGEREF _Toc398287424 \h </w:instrText>
        </w:r>
        <w:r>
          <w:rPr>
            <w:noProof/>
            <w:webHidden/>
          </w:rPr>
        </w:r>
        <w:r>
          <w:rPr>
            <w:noProof/>
            <w:webHidden/>
          </w:rPr>
          <w:fldChar w:fldCharType="separate"/>
        </w:r>
        <w:r>
          <w:rPr>
            <w:noProof/>
            <w:webHidden/>
          </w:rPr>
          <w:t>55</w:t>
        </w:r>
        <w:r>
          <w:rPr>
            <w:noProof/>
            <w:webHidden/>
          </w:rPr>
          <w:fldChar w:fldCharType="end"/>
        </w:r>
      </w:hyperlink>
    </w:p>
    <w:p w14:paraId="47772A33" w14:textId="77777777" w:rsidR="00134687" w:rsidRPr="00134687" w:rsidRDefault="00134687" w:rsidP="00134687">
      <w:r>
        <w:fldChar w:fldCharType="end"/>
      </w:r>
    </w:p>
    <w:p w14:paraId="3F312789" w14:textId="6B88A8C8" w:rsidR="00997F52" w:rsidRDefault="00997F52">
      <w:pPr>
        <w:spacing w:before="0" w:after="0" w:line="240" w:lineRule="auto"/>
        <w:jc w:val="left"/>
        <w:rPr>
          <w:color w:val="365F91" w:themeColor="accent1" w:themeShade="BF"/>
        </w:rPr>
      </w:pPr>
      <w:r>
        <w:rPr>
          <w:color w:val="365F91" w:themeColor="accent1" w:themeShade="BF"/>
        </w:rPr>
        <w:br w:type="page"/>
      </w:r>
    </w:p>
    <w:p w14:paraId="69A61EDE" w14:textId="24FB1D5E" w:rsidR="00997F52" w:rsidRDefault="00997F52" w:rsidP="00997F52">
      <w:pPr>
        <w:pStyle w:val="Heading1"/>
        <w:numPr>
          <w:ilvl w:val="0"/>
          <w:numId w:val="0"/>
        </w:numPr>
      </w:pPr>
      <w:bookmarkStart w:id="6" w:name="_Toc398287322"/>
      <w:r>
        <w:lastRenderedPageBreak/>
        <w:t>Zusammenfassung</w:t>
      </w:r>
      <w:bookmarkEnd w:id="6"/>
    </w:p>
    <w:p w14:paraId="3025EF41" w14:textId="421963F6" w:rsidR="00D67903" w:rsidRPr="00221C1C" w:rsidRDefault="00306467" w:rsidP="00D67903">
      <w:r w:rsidRPr="00221C1C">
        <w:t xml:space="preserve">In dieser Arbeit sollte ein Projekt mit Hilfe eines Arduinos und einem RFID realisiert und erste Erfahrungen mit Python gesammelt werden. Das primäre Ziel war dabei eine Machbarkeitsanalyse zum Thema Sicherheit der </w:t>
      </w:r>
      <w:r w:rsidR="00944C72" w:rsidRPr="00221C1C">
        <w:t>ZHAW Campus Card. A</w:t>
      </w:r>
      <w:r w:rsidRPr="00221C1C">
        <w:t>ls Alternativziel wurde allerdings gleich zu Beginn ein Spiel auf Basis der Technologien in Betracht gezogen.</w:t>
      </w:r>
    </w:p>
    <w:p w14:paraId="4B8D3D7C" w14:textId="712988A1" w:rsidR="00D67903" w:rsidRDefault="00D67903" w:rsidP="00D67903">
      <w:r>
        <w:t>Realisiert wurde ein Spiel, bei welchem mit Hilfe des RFID</w:t>
      </w:r>
      <w:r w:rsidR="004D3CA6">
        <w:t>-</w:t>
      </w:r>
      <w:r>
        <w:t xml:space="preserve">Sensors die Reaktionsgeschwindigkeit </w:t>
      </w:r>
      <w:r w:rsidR="004D3CA6">
        <w:t xml:space="preserve">des Spielers </w:t>
      </w:r>
      <w:r>
        <w:t>getestet wird. Für die Programmierung wurden diverse Design Patterns verwendet und implementiert.</w:t>
      </w:r>
    </w:p>
    <w:p w14:paraId="5D5C3017" w14:textId="672C1BAC" w:rsidR="00D67903" w:rsidRDefault="00D67903" w:rsidP="00D67903">
      <w:r>
        <w:t xml:space="preserve">Diese Arbeit enthält Erläuterungen zu den eingesetzten Technologien, welche dem technischen Verständnis dienen. </w:t>
      </w:r>
      <w:r w:rsidR="00944C72">
        <w:t xml:space="preserve">Des Weiteren befasst sich das Dokument mit den </w:t>
      </w:r>
      <w:r w:rsidR="00306467" w:rsidRPr="00221C1C">
        <w:t xml:space="preserve">Überlegungen </w:t>
      </w:r>
      <w:r w:rsidR="00944C72" w:rsidRPr="00221C1C">
        <w:t xml:space="preserve">zu </w:t>
      </w:r>
      <w:r w:rsidR="00142D6C" w:rsidRPr="00221C1C">
        <w:t>den getroffenen Design-Entscheiden</w:t>
      </w:r>
      <w:r w:rsidR="00306467" w:rsidRPr="00221C1C">
        <w:t xml:space="preserve"> </w:t>
      </w:r>
      <w:r w:rsidR="00944C72" w:rsidRPr="00221C1C">
        <w:t>betreffend der</w:t>
      </w:r>
      <w:r w:rsidR="00306467" w:rsidRPr="00221C1C">
        <w:t xml:space="preserve"> </w:t>
      </w:r>
      <w:r w:rsidR="00944C72" w:rsidRPr="00221C1C">
        <w:t xml:space="preserve">Softwarearchitektur. Von Anfang an wurde </w:t>
      </w:r>
      <w:r w:rsidR="00142D6C" w:rsidRPr="00221C1C">
        <w:t xml:space="preserve">der </w:t>
      </w:r>
      <w:r w:rsidR="00306467">
        <w:t xml:space="preserve">Erweiterungsfähigkeit </w:t>
      </w:r>
      <w:r w:rsidR="00142D6C">
        <w:t>einen hohen Stellenwert zugemessen</w:t>
      </w:r>
      <w:r w:rsidR="00306467">
        <w:t xml:space="preserve">. </w:t>
      </w:r>
      <w:r>
        <w:t xml:space="preserve">Herausforderungen und </w:t>
      </w:r>
      <w:r w:rsidR="00142D6C">
        <w:t>Schwierigkeiten</w:t>
      </w:r>
      <w:r>
        <w:t>, welche meist technischer Natur waren und mit Hilfe von Suchmaschinen und vertiefter Einarbeitung gelöst werden konnten</w:t>
      </w:r>
      <w:r w:rsidR="00306467">
        <w:t xml:space="preserve"> </w:t>
      </w:r>
      <w:r w:rsidR="00306467" w:rsidRPr="00221C1C">
        <w:t>runden die Arbeit ab</w:t>
      </w:r>
      <w:r>
        <w:t>.</w:t>
      </w:r>
    </w:p>
    <w:p w14:paraId="35E39234" w14:textId="50C939DA" w:rsidR="00D0363E" w:rsidRPr="00D67903" w:rsidRDefault="00D0363E" w:rsidP="00D67903">
      <w:r>
        <w:t>Z</w:t>
      </w:r>
      <w:r w:rsidR="00306467">
        <w:t>um Abschluss wird</w:t>
      </w:r>
      <w:r>
        <w:t xml:space="preserve"> die konkreten Aufgabenstellungen</w:t>
      </w:r>
      <w:r w:rsidR="00306467">
        <w:t xml:space="preserve"> </w:t>
      </w:r>
      <w:r w:rsidR="00306467" w:rsidRPr="00221C1C">
        <w:t>und die Erreichung der Ziele diskutiert,</w:t>
      </w:r>
      <w:r>
        <w:t xml:space="preserve"> wobei nach dem DRY</w:t>
      </w:r>
      <w:r w:rsidR="00306467" w:rsidRPr="00221C1C">
        <w:rPr>
          <w:vertAlign w:val="superscript"/>
        </w:rPr>
        <w:footnoteReference w:id="1"/>
      </w:r>
      <w:r w:rsidR="00484667">
        <w:t>-</w:t>
      </w:r>
      <w:r>
        <w:t xml:space="preserve">Prinzip zum Teil auf die entsprechenden Kapitel verwiesen </w:t>
      </w:r>
      <w:r w:rsidR="008E6179">
        <w:t>wird</w:t>
      </w:r>
      <w:r>
        <w:t>.</w:t>
      </w:r>
    </w:p>
    <w:p w14:paraId="77132D1F" w14:textId="77777777" w:rsidR="00A062D7" w:rsidRPr="00A062D7" w:rsidRDefault="00997F52" w:rsidP="00A062D7">
      <w:pPr>
        <w:jc w:val="center"/>
      </w:pPr>
      <w:r>
        <w:rPr>
          <w:color w:val="365F91" w:themeColor="accent1" w:themeShade="BF"/>
        </w:rPr>
        <w:br w:type="page"/>
      </w:r>
      <w:r w:rsidR="00A062D7">
        <w:lastRenderedPageBreak/>
        <w:t>Diese Seite ist absichtlich leer.</w:t>
      </w:r>
    </w:p>
    <w:p w14:paraId="1CFCC715" w14:textId="77E1FF4F" w:rsidR="00F15261" w:rsidRDefault="00F15261">
      <w:pPr>
        <w:spacing w:before="0" w:after="0" w:line="240" w:lineRule="auto"/>
        <w:jc w:val="left"/>
        <w:rPr>
          <w:color w:val="365F91" w:themeColor="accent1" w:themeShade="BF"/>
        </w:rPr>
      </w:pPr>
      <w:r>
        <w:rPr>
          <w:color w:val="365F91" w:themeColor="accent1" w:themeShade="BF"/>
        </w:rPr>
        <w:br w:type="page"/>
      </w:r>
    </w:p>
    <w:p w14:paraId="4DBFA139" w14:textId="76790D36" w:rsidR="00BB6ACF" w:rsidRDefault="00BB6ACF" w:rsidP="005279A3">
      <w:pPr>
        <w:pStyle w:val="Heading1"/>
        <w:rPr>
          <w:color w:val="365F91" w:themeColor="accent1" w:themeShade="BF"/>
        </w:rPr>
      </w:pPr>
      <w:bookmarkStart w:id="7" w:name="_Toc398287323"/>
      <w:r w:rsidRPr="00CF25F1">
        <w:rPr>
          <w:color w:val="365F91" w:themeColor="accent1" w:themeShade="BF"/>
        </w:rPr>
        <w:lastRenderedPageBreak/>
        <w:t>Einleitung</w:t>
      </w:r>
      <w:bookmarkEnd w:id="0"/>
      <w:bookmarkEnd w:id="7"/>
    </w:p>
    <w:p w14:paraId="1287F546" w14:textId="58ADD868" w:rsidR="007415CC" w:rsidRPr="00221C1C" w:rsidRDefault="007415CC" w:rsidP="00997F52">
      <w:r>
        <w:t xml:space="preserve">Das ursprüngliche Ziel dieser Arbeit war es, Einblicke zu erhalten, wie gut unsere Studentenausweise abgesichert sind. Durch administrative Einschränkungen wurde in der Anfangsphase des Projekts das Ziel abgeändert und stattdessen ein Reaktionsspiel mit Hilfe eines RFID Readers, einem Arduino und der Programmiersprache Python implementiert. Alle drei Komponenten waren für </w:t>
      </w:r>
      <w:r w:rsidR="00D06740">
        <w:t>mich</w:t>
      </w:r>
      <w:r>
        <w:t xml:space="preserve"> neue Technologien für welche Interesse bestand, sich einzuarbeiten.</w:t>
      </w:r>
    </w:p>
    <w:p w14:paraId="273D0CC9" w14:textId="05D61C8D" w:rsidR="00997F52" w:rsidRPr="00221C1C" w:rsidRDefault="00997F52" w:rsidP="00997F52">
      <w:r w:rsidRPr="00221C1C">
        <w:t xml:space="preserve">Diese Arbeit </w:t>
      </w:r>
      <w:r w:rsidR="00CB0307" w:rsidRPr="00221C1C">
        <w:t xml:space="preserve">diente </w:t>
      </w:r>
      <w:r w:rsidRPr="00221C1C">
        <w:t>als Möglichkeit, sich mit der RFID</w:t>
      </w:r>
      <w:r w:rsidR="00CB0307" w:rsidRPr="00221C1C">
        <w:t>-</w:t>
      </w:r>
      <w:r w:rsidRPr="00221C1C">
        <w:t>Technologie auseinanderzusetzen. Da die RFID</w:t>
      </w:r>
      <w:r w:rsidR="00CB0307" w:rsidRPr="00221C1C">
        <w:t>-</w:t>
      </w:r>
      <w:r w:rsidRPr="00221C1C">
        <w:t>Technologie, speziell der in Europa verbreitete Mifare</w:t>
      </w:r>
      <w:r w:rsidR="00CB0307" w:rsidRPr="00221C1C">
        <w:t>-</w:t>
      </w:r>
      <w:r w:rsidRPr="00221C1C">
        <w:t>Standard, in den letzten Jahren häufig an Hacker</w:t>
      </w:r>
      <w:r w:rsidR="00CB0307" w:rsidRPr="00221C1C">
        <w:t>-K</w:t>
      </w:r>
      <w:r w:rsidRPr="00221C1C">
        <w:t xml:space="preserve">onferenzen thematisiert wurde, sind dessen Schwachstellen in der </w:t>
      </w:r>
      <w:r w:rsidR="007A3C5A" w:rsidRPr="00221C1C">
        <w:t>Implementierung</w:t>
      </w:r>
      <w:r w:rsidRPr="00221C1C">
        <w:t xml:space="preserve"> ausreichend bekannt.  </w:t>
      </w:r>
    </w:p>
    <w:p w14:paraId="6C2043B3" w14:textId="734B35FD" w:rsidR="00997F52" w:rsidRPr="00221C1C" w:rsidRDefault="00997F52" w:rsidP="00997F52">
      <w:r w:rsidRPr="00221C1C">
        <w:t xml:space="preserve">Ursprünglich war geplant, die von InterCard hergestellten Studentenausweise der ZHAW genauer zu </w:t>
      </w:r>
      <w:r w:rsidR="00555244" w:rsidRPr="00221C1C">
        <w:t>analysieren.</w:t>
      </w:r>
      <w:r w:rsidRPr="00221C1C">
        <w:t xml:space="preserve"> </w:t>
      </w:r>
      <w:r w:rsidR="00555244" w:rsidRPr="00221C1C">
        <w:t>A</w:t>
      </w:r>
      <w:r w:rsidRPr="00221C1C">
        <w:t xml:space="preserve">llerdings wurde diesem Vorhaben von den Sicherheitsbeauftragen der ZHAW einige Hürden in Form von NDAs in den Weg gestellt, welche eine sinnvolle Auseinandersetzung inklusive der Dokumentation  der Befunde erschwert hätten.  </w:t>
      </w:r>
    </w:p>
    <w:p w14:paraId="2CD20B36" w14:textId="7B821679" w:rsidR="00997F52" w:rsidRPr="00221C1C" w:rsidRDefault="00D06740" w:rsidP="00997F52">
      <w:r w:rsidRPr="00221C1C">
        <w:t xml:space="preserve">Nach Absprache mit dem Betreuer der Semesterarbeit </w:t>
      </w:r>
      <w:r w:rsidR="00997F52" w:rsidRPr="00221C1C">
        <w:t>wurde auf Basis von einem Arduino und einem RFID Shield</w:t>
      </w:r>
      <w:r w:rsidR="002C59BC">
        <w:rPr>
          <w:rStyle w:val="FootnoteReference"/>
        </w:rPr>
        <w:footnoteReference w:id="2"/>
      </w:r>
      <w:r w:rsidR="00997F52" w:rsidRPr="00221C1C">
        <w:t xml:space="preserve"> ein Spiel entwickelt, welches die Technologie kreativ nutzt. Der ursprüngliche Fokus von „Hacken“ und „Reverse Engineer</w:t>
      </w:r>
      <w:r w:rsidR="00555244" w:rsidRPr="00221C1C">
        <w:t>ing</w:t>
      </w:r>
      <w:r w:rsidR="00997F52" w:rsidRPr="00221C1C">
        <w:t xml:space="preserve">“ der Technologie wurde verlegt auf das Entwerfen und Programmieren eines Spiels in einer bis </w:t>
      </w:r>
      <w:r w:rsidR="00555244" w:rsidRPr="00221C1C">
        <w:t xml:space="preserve">dato </w:t>
      </w:r>
      <w:r w:rsidR="00997F52" w:rsidRPr="00221C1C">
        <w:t>dem Autor unbekannten Sprache. Da die RFID</w:t>
      </w:r>
      <w:r w:rsidR="00555244" w:rsidRPr="00221C1C">
        <w:t>-</w:t>
      </w:r>
      <w:r w:rsidR="00997F52" w:rsidRPr="00221C1C">
        <w:t xml:space="preserve">Technologie in beiden Projektzielen verwendet wird, </w:t>
      </w:r>
      <w:r w:rsidR="00555244" w:rsidRPr="00221C1C">
        <w:t xml:space="preserve">konnte </w:t>
      </w:r>
      <w:r w:rsidR="00997F52" w:rsidRPr="00221C1C">
        <w:t>trotzdem das Wissen über die Technologie angeeignet und entwickelt werden.</w:t>
      </w:r>
    </w:p>
    <w:p w14:paraId="5ED5C85A" w14:textId="0F527B04" w:rsidR="00D06740" w:rsidRPr="00221C1C" w:rsidRDefault="00D06740" w:rsidP="00997F52">
      <w:r w:rsidRPr="00221C1C">
        <w:t>Das Spielkonzept wurde selbst erfunden und entwickelt um die RFID</w:t>
      </w:r>
      <w:r w:rsidR="00142D6C" w:rsidRPr="00221C1C">
        <w:t>-</w:t>
      </w:r>
      <w:r w:rsidRPr="00221C1C">
        <w:t>Technolo</w:t>
      </w:r>
      <w:r w:rsidR="00142D6C" w:rsidRPr="00221C1C">
        <w:t>gie zu einem anderen Zweck als zum V</w:t>
      </w:r>
      <w:r w:rsidRPr="00221C1C">
        <w:t xml:space="preserve">erfolgen von Gegenständen </w:t>
      </w:r>
      <w:r w:rsidR="00142D6C" w:rsidRPr="00221C1C">
        <w:t xml:space="preserve">(ursprünglicher Anwendungsfall) </w:t>
      </w:r>
      <w:r w:rsidRPr="00221C1C">
        <w:t>zu benutzen.</w:t>
      </w:r>
    </w:p>
    <w:p w14:paraId="0724BB96" w14:textId="77777777" w:rsidR="00997F52" w:rsidRPr="00997F52" w:rsidRDefault="00997F52" w:rsidP="00997F52"/>
    <w:p w14:paraId="35B6F5D9" w14:textId="77777777" w:rsidR="00A062D7" w:rsidRPr="00A062D7" w:rsidRDefault="00325F4F" w:rsidP="00A062D7">
      <w:pPr>
        <w:jc w:val="center"/>
      </w:pPr>
      <w:r w:rsidRPr="00CF25F1">
        <w:br w:type="page"/>
      </w:r>
      <w:r w:rsidR="00A062D7">
        <w:lastRenderedPageBreak/>
        <w:t>Diese Seite ist absichtlich leer.</w:t>
      </w:r>
    </w:p>
    <w:p w14:paraId="55B055E4" w14:textId="672F9851" w:rsidR="00F15261" w:rsidRDefault="00F15261">
      <w:pPr>
        <w:spacing w:before="0" w:after="0" w:line="240" w:lineRule="auto"/>
        <w:jc w:val="left"/>
      </w:pPr>
      <w:r>
        <w:br w:type="page"/>
      </w:r>
    </w:p>
    <w:p w14:paraId="68DBEE48" w14:textId="2B7D4BCB" w:rsidR="00895396" w:rsidRPr="00CF25F1" w:rsidRDefault="00E81B75" w:rsidP="00E62855">
      <w:pPr>
        <w:pStyle w:val="Heading1"/>
      </w:pPr>
      <w:bookmarkStart w:id="8" w:name="_Toc398287324"/>
      <w:r w:rsidRPr="00CF25F1">
        <w:lastRenderedPageBreak/>
        <w:t>Umsetzung de</w:t>
      </w:r>
      <w:r w:rsidR="00451969">
        <w:t>s Projekts</w:t>
      </w:r>
      <w:bookmarkEnd w:id="8"/>
    </w:p>
    <w:p w14:paraId="585133EB" w14:textId="77777777" w:rsidR="00EA0221" w:rsidRDefault="00EA0221" w:rsidP="00AB426E">
      <w:pPr>
        <w:pStyle w:val="Heading2"/>
      </w:pPr>
      <w:bookmarkStart w:id="9" w:name="_Toc379647228"/>
      <w:bookmarkStart w:id="10" w:name="_Toc398287325"/>
      <w:r w:rsidRPr="00CF25F1">
        <w:t>Aufgabenstellung</w:t>
      </w:r>
      <w:bookmarkEnd w:id="10"/>
    </w:p>
    <w:p w14:paraId="5D0CD6C8" w14:textId="0FAA09C6" w:rsidR="002B1165" w:rsidRDefault="00A11C31" w:rsidP="00B5297C">
      <w:r>
        <w:t xml:space="preserve">Die Aufgabenstellung wurde im EBS wie </w:t>
      </w:r>
      <w:r w:rsidR="00055CC8">
        <w:t xml:space="preserve">in </w:t>
      </w:r>
      <w:r w:rsidR="009B1AF6">
        <w:fldChar w:fldCharType="begin"/>
      </w:r>
      <w:r w:rsidR="009B1AF6">
        <w:instrText xml:space="preserve"> REF _Ref398279802 \h </w:instrText>
      </w:r>
      <w:r w:rsidR="009B1AF6">
        <w:fldChar w:fldCharType="separate"/>
      </w:r>
      <w:r w:rsidR="0068071C">
        <w:t xml:space="preserve">Abbildung </w:t>
      </w:r>
      <w:r w:rsidR="0068071C">
        <w:rPr>
          <w:noProof/>
        </w:rPr>
        <w:t>1</w:t>
      </w:r>
      <w:r w:rsidR="009B1AF6">
        <w:fldChar w:fldCharType="end"/>
      </w:r>
      <w:r w:rsidR="00055CC8">
        <w:t xml:space="preserve"> folgend</w:t>
      </w:r>
      <w:r>
        <w:t xml:space="preserve"> definiert</w:t>
      </w:r>
      <w:r w:rsidR="002B1165">
        <w:t>:</w:t>
      </w:r>
    </w:p>
    <w:p w14:paraId="3E4B0B00" w14:textId="0CDA110A" w:rsidR="002B1165" w:rsidRPr="00B5297C" w:rsidRDefault="002B1165" w:rsidP="00B5297C">
      <w:pPr>
        <w:rPr>
          <w:sz w:val="2"/>
          <w:szCs w:val="2"/>
        </w:rPr>
      </w:pPr>
    </w:p>
    <w:p w14:paraId="791F5741" w14:textId="039A1345" w:rsidR="003A2576" w:rsidRDefault="00997F52" w:rsidP="00221C1C">
      <w:pPr>
        <w:jc w:val="center"/>
      </w:pPr>
      <w:r>
        <w:rPr>
          <w:rFonts w:cs="Calibri"/>
          <w:noProof/>
          <w:lang w:val="en-US"/>
        </w:rPr>
        <w:drawing>
          <wp:inline distT="0" distB="0" distL="0" distR="0" wp14:anchorId="48E1EFAB" wp14:editId="2B2B54CE">
            <wp:extent cx="5399405" cy="2308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t="1" b="2529"/>
                    <a:stretch/>
                  </pic:blipFill>
                  <pic:spPr bwMode="auto">
                    <a:xfrm>
                      <a:off x="0" y="0"/>
                      <a:ext cx="5400000" cy="2308888"/>
                    </a:xfrm>
                    <a:prstGeom prst="rect">
                      <a:avLst/>
                    </a:prstGeom>
                    <a:noFill/>
                    <a:ln>
                      <a:noFill/>
                    </a:ln>
                    <a:extLst>
                      <a:ext uri="{53640926-AAD7-44D8-BBD7-CCE9431645EC}">
                        <a14:shadowObscured xmlns:a14="http://schemas.microsoft.com/office/drawing/2010/main"/>
                      </a:ext>
                    </a:extLst>
                  </pic:spPr>
                </pic:pic>
              </a:graphicData>
            </a:graphic>
          </wp:inline>
        </w:drawing>
      </w:r>
    </w:p>
    <w:p w14:paraId="42635BBD" w14:textId="09C055A6" w:rsidR="00A11C31" w:rsidRDefault="003A2576" w:rsidP="00B5297C">
      <w:pPr>
        <w:pStyle w:val="Caption"/>
        <w:spacing w:before="240" w:after="360"/>
        <w:jc w:val="center"/>
      </w:pPr>
      <w:bookmarkStart w:id="11" w:name="_Ref398279802"/>
      <w:bookmarkStart w:id="12" w:name="_Toc391829636"/>
      <w:bookmarkStart w:id="13" w:name="_Toc398287377"/>
      <w:r>
        <w:t xml:space="preserve">Abbildung </w:t>
      </w:r>
      <w:r w:rsidR="001745BF">
        <w:fldChar w:fldCharType="begin"/>
      </w:r>
      <w:r w:rsidR="001745BF">
        <w:instrText xml:space="preserve"> SEQ Abbildung \* ARABIC </w:instrText>
      </w:r>
      <w:r w:rsidR="001745BF">
        <w:fldChar w:fldCharType="separate"/>
      </w:r>
      <w:r w:rsidR="0068071C">
        <w:rPr>
          <w:noProof/>
        </w:rPr>
        <w:t>1</w:t>
      </w:r>
      <w:r w:rsidR="001745BF">
        <w:rPr>
          <w:noProof/>
        </w:rPr>
        <w:fldChar w:fldCharType="end"/>
      </w:r>
      <w:bookmarkEnd w:id="11"/>
      <w:r>
        <w:t>: Aufgabenstellung</w:t>
      </w:r>
      <w:bookmarkEnd w:id="12"/>
      <w:bookmarkEnd w:id="13"/>
    </w:p>
    <w:p w14:paraId="7AAFB5E3" w14:textId="69491A8F" w:rsidR="00B72617" w:rsidRPr="00221C1C" w:rsidRDefault="00B72617" w:rsidP="00B72617">
      <w:r w:rsidRPr="00221C1C">
        <w:t xml:space="preserve">Da schon zu Beginn das Risiko abgewogen werden musste, dass das „Auslesen des Schulausweises“ nicht umgesetzt werden kann, wurde auch von Anfang an ein </w:t>
      </w:r>
      <w:r w:rsidR="00491C86" w:rsidRPr="00221C1C">
        <w:t>a</w:t>
      </w:r>
      <w:r w:rsidRPr="00221C1C">
        <w:t>lternatives Projektziel definiert. Viele der ursprünglichen Ziele konnten aber während des Projekts trotzdem erfüllt werden.</w:t>
      </w:r>
    </w:p>
    <w:p w14:paraId="78C336B3" w14:textId="77777777" w:rsidR="00895396" w:rsidRDefault="00EA0221" w:rsidP="009D10B2">
      <w:pPr>
        <w:pStyle w:val="Heading2"/>
      </w:pPr>
      <w:bookmarkStart w:id="14" w:name="_Toc398287326"/>
      <w:bookmarkEnd w:id="9"/>
      <w:r w:rsidRPr="00CF25F1">
        <w:t>Arbeitsplanung</w:t>
      </w:r>
      <w:bookmarkEnd w:id="14"/>
    </w:p>
    <w:p w14:paraId="7FC9186A" w14:textId="216ACAF3" w:rsidR="0066011A" w:rsidRPr="00221C1C" w:rsidRDefault="00997F52" w:rsidP="00997F52">
      <w:r w:rsidRPr="00221C1C">
        <w:t>In der ersten Phase</w:t>
      </w:r>
      <w:r w:rsidR="00554AE3" w:rsidRPr="00221C1C">
        <w:t xml:space="preserve">, welche in der </w:t>
      </w:r>
      <w:r w:rsidR="00C42BA5">
        <w:fldChar w:fldCharType="begin"/>
      </w:r>
      <w:r w:rsidR="00C42BA5">
        <w:instrText xml:space="preserve"> REF _Ref398279846 \h </w:instrText>
      </w:r>
      <w:r w:rsidR="00C42BA5">
        <w:fldChar w:fldCharType="separate"/>
      </w:r>
      <w:r w:rsidR="0068071C">
        <w:t xml:space="preserve">Tabelle </w:t>
      </w:r>
      <w:r w:rsidR="0068071C">
        <w:rPr>
          <w:noProof/>
        </w:rPr>
        <w:t>1</w:t>
      </w:r>
      <w:r w:rsidR="00C42BA5">
        <w:fldChar w:fldCharType="end"/>
      </w:r>
      <w:r w:rsidR="00C42BA5">
        <w:t xml:space="preserve"> </w:t>
      </w:r>
      <w:r w:rsidR="00554AE3" w:rsidRPr="00221C1C">
        <w:t>dargestellt ist,</w:t>
      </w:r>
      <w:r w:rsidRPr="00221C1C">
        <w:t xml:space="preserve"> wurden die Arbeiten in </w:t>
      </w:r>
      <w:r w:rsidR="00554AE3" w:rsidRPr="00221C1C">
        <w:t>Scrum</w:t>
      </w:r>
      <w:r w:rsidR="001832F3">
        <w:rPr>
          <w:rStyle w:val="FootnoteReference"/>
        </w:rPr>
        <w:footnoteReference w:id="3"/>
      </w:r>
      <w:r w:rsidR="00554AE3" w:rsidRPr="00221C1C">
        <w:t xml:space="preserve"> </w:t>
      </w:r>
      <w:r w:rsidRPr="00221C1C">
        <w:t xml:space="preserve">Stories aufgeteilt und der Aufwand geschätzt. In dieser Phase konnte auch geklärt werden, dass das ursprüngliche Ziel (Auslesen eines Schulausweises) aus rechtlichen Gründen nicht sinnvoll als Semesterarbeit umsetzbar ist. </w:t>
      </w:r>
      <w:r w:rsidR="00CA54D5" w:rsidRPr="00221C1C">
        <w:t xml:space="preserve">Am </w:t>
      </w:r>
      <w:r w:rsidRPr="00221C1C">
        <w:t xml:space="preserve">Design Review wurde entsprechend entschieden, dass stattdessen das </w:t>
      </w:r>
      <w:r w:rsidR="00CA54D5" w:rsidRPr="00221C1C">
        <w:t>a</w:t>
      </w:r>
      <w:r w:rsidRPr="00221C1C">
        <w:t>lternative Projektziel „Programmieren eines Reaktionsspiels mit Hilfe der RFID</w:t>
      </w:r>
      <w:r w:rsidR="00CA54D5" w:rsidRPr="00221C1C">
        <w:t>-</w:t>
      </w:r>
      <w:r w:rsidRPr="00221C1C">
        <w:t xml:space="preserve">Technologie“ verfolgt wird. Aus diesem Grund </w:t>
      </w:r>
      <w:r w:rsidR="00554AE3" w:rsidRPr="00221C1C">
        <w:t xml:space="preserve">musste anschliessend die Arbeitsplanung für die verbleibende Zeit angepasst werden. Die Planung für die zweite Phase ist in der </w:t>
      </w:r>
      <w:r w:rsidR="00C42BA5">
        <w:fldChar w:fldCharType="begin"/>
      </w:r>
      <w:r w:rsidR="00C42BA5">
        <w:instrText xml:space="preserve"> REF _Ref398279881 \h </w:instrText>
      </w:r>
      <w:r w:rsidR="00C42BA5">
        <w:fldChar w:fldCharType="separate"/>
      </w:r>
      <w:r w:rsidR="0068071C">
        <w:t xml:space="preserve">Tabelle </w:t>
      </w:r>
      <w:r w:rsidR="0068071C">
        <w:rPr>
          <w:noProof/>
        </w:rPr>
        <w:t>2</w:t>
      </w:r>
      <w:r w:rsidR="00C42BA5">
        <w:fldChar w:fldCharType="end"/>
      </w:r>
      <w:r w:rsidR="00C42BA5">
        <w:t xml:space="preserve"> </w:t>
      </w:r>
      <w:r w:rsidR="00554AE3" w:rsidRPr="00221C1C">
        <w:t>zu finden.</w:t>
      </w:r>
      <w:r w:rsidRPr="00221C1C">
        <w:t xml:space="preserve"> </w:t>
      </w:r>
    </w:p>
    <w:p w14:paraId="6C935A82" w14:textId="500EB285" w:rsidR="00997F52" w:rsidRPr="00221C1C" w:rsidRDefault="00997F52" w:rsidP="00997F52">
      <w:r w:rsidRPr="00221C1C">
        <w:t>Bis zu</w:t>
      </w:r>
      <w:r w:rsidR="00CA54D5" w:rsidRPr="00221C1C">
        <w:t>m</w:t>
      </w:r>
      <w:r w:rsidRPr="00221C1C">
        <w:t xml:space="preserve"> Projektende </w:t>
      </w:r>
      <w:r w:rsidR="00CA54D5" w:rsidRPr="00221C1C">
        <w:t xml:space="preserve">hin </w:t>
      </w:r>
      <w:r w:rsidRPr="00221C1C">
        <w:t xml:space="preserve">wurden </w:t>
      </w:r>
      <w:r w:rsidR="00CA54D5" w:rsidRPr="00221C1C">
        <w:t>drei</w:t>
      </w:r>
      <w:r w:rsidRPr="00221C1C">
        <w:t xml:space="preserve"> Sprints </w:t>
      </w:r>
      <w:r w:rsidR="0066011A" w:rsidRPr="00221C1C">
        <w:t xml:space="preserve">(Nummer 3 – 5) für die Umsetzung vorgesehen </w:t>
      </w:r>
      <w:r w:rsidRPr="00221C1C">
        <w:t xml:space="preserve">und die Arbeitsschritte auf diese verteilt. </w:t>
      </w:r>
      <w:r w:rsidR="00554AE3" w:rsidRPr="00221C1C">
        <w:t xml:space="preserve">Stories welche nach Abschätzung des Zeitaufwandes </w:t>
      </w:r>
      <w:r w:rsidR="00491C86" w:rsidRPr="00221C1C">
        <w:t xml:space="preserve">eine reduzierte </w:t>
      </w:r>
      <w:r w:rsidR="00554AE3" w:rsidRPr="00221C1C">
        <w:t xml:space="preserve">Priorität </w:t>
      </w:r>
      <w:r w:rsidR="00491C86" w:rsidRPr="00221C1C">
        <w:t>erhielten</w:t>
      </w:r>
      <w:r w:rsidR="00554AE3" w:rsidRPr="00221C1C">
        <w:t>, wurden im Backlog</w:t>
      </w:r>
      <w:r w:rsidR="006D699C">
        <w:rPr>
          <w:rStyle w:val="FootnoteReference"/>
        </w:rPr>
        <w:footnoteReference w:id="4"/>
      </w:r>
      <w:r w:rsidR="00554AE3" w:rsidRPr="00221C1C">
        <w:t xml:space="preserve"> festgehalten.</w:t>
      </w:r>
      <w:r w:rsidRPr="00221C1C">
        <w:t xml:space="preserve"> Die  Aufwände wurden  dabei  jeweils in 2-Stundenblöcke (analog zur Pomodoro</w:t>
      </w:r>
      <w:r w:rsidR="001832F3">
        <w:rPr>
          <w:rStyle w:val="FootnoteReference"/>
        </w:rPr>
        <w:footnoteReference w:id="5"/>
      </w:r>
      <w:r w:rsidRPr="00221C1C">
        <w:t xml:space="preserve">-Technik) unterteilt und über die zur Verfügung stehenden Wochen der Semesterarbeit verteilt. </w:t>
      </w:r>
      <w:r w:rsidR="00451969" w:rsidRPr="00221C1C">
        <w:t>Die Sprint-Planung und der Fortschritt wurde mittels JIRA Agile durchgeführt und festgehalten</w:t>
      </w:r>
    </w:p>
    <w:p w14:paraId="5506D7D7" w14:textId="300602ED" w:rsidR="00134687" w:rsidRDefault="00134687" w:rsidP="008C7C4D">
      <w:pPr>
        <w:pStyle w:val="Caption"/>
        <w:keepNext/>
        <w:spacing w:before="360" w:after="240"/>
        <w:jc w:val="center"/>
      </w:pPr>
      <w:bookmarkStart w:id="15" w:name="_Ref398279846"/>
      <w:bookmarkStart w:id="16" w:name="_Toc398287414"/>
      <w:r>
        <w:lastRenderedPageBreak/>
        <w:t xml:space="preserve">Tabelle </w:t>
      </w:r>
      <w:r w:rsidR="001745BF">
        <w:fldChar w:fldCharType="begin"/>
      </w:r>
      <w:r w:rsidR="001745BF">
        <w:instrText xml:space="preserve"> SEQ Tabelle \* ARABIC </w:instrText>
      </w:r>
      <w:r w:rsidR="001745BF">
        <w:fldChar w:fldCharType="separate"/>
      </w:r>
      <w:r w:rsidR="0068071C">
        <w:rPr>
          <w:noProof/>
        </w:rPr>
        <w:t>1</w:t>
      </w:r>
      <w:r w:rsidR="001745BF">
        <w:rPr>
          <w:noProof/>
        </w:rPr>
        <w:fldChar w:fldCharType="end"/>
      </w:r>
      <w:bookmarkEnd w:id="15"/>
      <w:r>
        <w:t>:</w:t>
      </w:r>
      <w:r w:rsidRPr="005A038A">
        <w:t xml:space="preserve"> </w:t>
      </w:r>
      <w:r w:rsidR="00CA54D5">
        <w:t xml:space="preserve">Arbeitsschritte des </w:t>
      </w:r>
      <w:r w:rsidRPr="005A038A">
        <w:t>Phase 1 des Projekts</w:t>
      </w:r>
      <w:bookmarkEnd w:id="16"/>
    </w:p>
    <w:tbl>
      <w:tblPr>
        <w:tblW w:w="4500" w:type="pct"/>
        <w:jc w:val="center"/>
        <w:tblBorders>
          <w:top w:val="single" w:sz="8" w:space="0" w:color="auto"/>
          <w:bottom w:val="single" w:sz="8" w:space="0" w:color="auto"/>
        </w:tblBorders>
        <w:tblLayout w:type="fixed"/>
        <w:tblLook w:val="0000" w:firstRow="0" w:lastRow="0" w:firstColumn="0" w:lastColumn="0" w:noHBand="0" w:noVBand="0"/>
      </w:tblPr>
      <w:tblGrid>
        <w:gridCol w:w="891"/>
        <w:gridCol w:w="1355"/>
        <w:gridCol w:w="4628"/>
        <w:gridCol w:w="1485"/>
      </w:tblGrid>
      <w:tr w:rsidR="00997F52" w14:paraId="64ED9E31" w14:textId="77777777" w:rsidTr="00680C85">
        <w:trPr>
          <w:jc w:val="center"/>
        </w:trPr>
        <w:tc>
          <w:tcPr>
            <w:tcW w:w="891" w:type="dxa"/>
            <w:tcBorders>
              <w:top w:val="single" w:sz="8" w:space="0" w:color="5B9BD5"/>
              <w:left w:val="nil"/>
              <w:bottom w:val="single" w:sz="8" w:space="0" w:color="5B9BD5"/>
              <w:right w:val="nil"/>
            </w:tcBorders>
          </w:tcPr>
          <w:p w14:paraId="759D9A28" w14:textId="26626D6A" w:rsidR="00997F52" w:rsidRPr="00D025FA" w:rsidRDefault="00997F52" w:rsidP="00680C85">
            <w:pPr>
              <w:spacing w:after="60" w:line="240" w:lineRule="auto"/>
              <w:jc w:val="center"/>
              <w:rPr>
                <w:rFonts w:cs="Calibri"/>
                <w:b/>
                <w:bCs/>
                <w:color w:val="2E74B5"/>
              </w:rPr>
            </w:pPr>
            <w:r w:rsidRPr="00D025FA">
              <w:rPr>
                <w:rFonts w:cs="Calibri"/>
                <w:b/>
                <w:bCs/>
                <w:color w:val="2E74B5"/>
              </w:rPr>
              <w:t>Sprint</w:t>
            </w:r>
          </w:p>
        </w:tc>
        <w:tc>
          <w:tcPr>
            <w:tcW w:w="1355" w:type="dxa"/>
            <w:tcBorders>
              <w:top w:val="single" w:sz="8" w:space="0" w:color="5B9BD5"/>
              <w:left w:val="nil"/>
              <w:bottom w:val="single" w:sz="8" w:space="0" w:color="5B9BD5"/>
              <w:right w:val="nil"/>
            </w:tcBorders>
          </w:tcPr>
          <w:p w14:paraId="5D69A013" w14:textId="159ACDE0" w:rsidR="00997F52" w:rsidRPr="00D025FA" w:rsidRDefault="0066011A" w:rsidP="00680C85">
            <w:pPr>
              <w:spacing w:after="60" w:line="240" w:lineRule="auto"/>
              <w:jc w:val="center"/>
              <w:rPr>
                <w:rFonts w:cs="Calibri"/>
                <w:b/>
                <w:bCs/>
                <w:color w:val="2E74B5"/>
              </w:rPr>
            </w:pPr>
            <w:r w:rsidRPr="00D025FA">
              <w:rPr>
                <w:rFonts w:cs="Calibri"/>
                <w:b/>
                <w:bCs/>
                <w:color w:val="2E74B5"/>
              </w:rPr>
              <w:t>JIRA ID</w:t>
            </w:r>
          </w:p>
        </w:tc>
        <w:tc>
          <w:tcPr>
            <w:tcW w:w="4628" w:type="dxa"/>
            <w:tcBorders>
              <w:top w:val="single" w:sz="8" w:space="0" w:color="5B9BD5"/>
              <w:left w:val="nil"/>
              <w:bottom w:val="single" w:sz="8" w:space="0" w:color="5B9BD5"/>
              <w:right w:val="nil"/>
            </w:tcBorders>
          </w:tcPr>
          <w:p w14:paraId="7A9C0F0F" w14:textId="6ED8C56A" w:rsidR="00997F52" w:rsidRPr="00D025FA" w:rsidRDefault="00CA54D5" w:rsidP="00680C85">
            <w:pPr>
              <w:spacing w:after="60" w:line="240" w:lineRule="auto"/>
              <w:jc w:val="left"/>
              <w:rPr>
                <w:rFonts w:cs="Calibri"/>
                <w:b/>
                <w:bCs/>
                <w:color w:val="2E74B5"/>
              </w:rPr>
            </w:pPr>
            <w:r w:rsidRPr="00D025FA">
              <w:rPr>
                <w:rFonts w:cs="Calibri"/>
                <w:b/>
                <w:bCs/>
                <w:color w:val="2E74B5"/>
              </w:rPr>
              <w:t>Arbeitsschritt</w:t>
            </w:r>
          </w:p>
        </w:tc>
        <w:tc>
          <w:tcPr>
            <w:tcW w:w="1485" w:type="dxa"/>
            <w:tcBorders>
              <w:top w:val="single" w:sz="8" w:space="0" w:color="5B9BD5"/>
              <w:left w:val="nil"/>
              <w:bottom w:val="single" w:sz="8" w:space="0" w:color="5B9BD5"/>
              <w:right w:val="nil"/>
            </w:tcBorders>
          </w:tcPr>
          <w:p w14:paraId="5E14F451" w14:textId="1B141F93" w:rsidR="00997F52" w:rsidRPr="00D025FA" w:rsidRDefault="00997F52" w:rsidP="00680C85">
            <w:pPr>
              <w:spacing w:after="60" w:line="240" w:lineRule="auto"/>
              <w:jc w:val="right"/>
              <w:rPr>
                <w:rFonts w:cs="Calibri"/>
                <w:b/>
                <w:bCs/>
                <w:color w:val="2E74B5"/>
              </w:rPr>
            </w:pPr>
            <w:r w:rsidRPr="00D025FA">
              <w:rPr>
                <w:rFonts w:cs="Calibri"/>
                <w:b/>
                <w:bCs/>
                <w:color w:val="2E74B5"/>
              </w:rPr>
              <w:t>Aufwand</w:t>
            </w:r>
            <w:r w:rsidR="00680C85" w:rsidRPr="00D025FA">
              <w:rPr>
                <w:rFonts w:cs="Calibri"/>
                <w:b/>
                <w:bCs/>
                <w:color w:val="2E74B5"/>
              </w:rPr>
              <w:t xml:space="preserve"> [h]</w:t>
            </w:r>
          </w:p>
        </w:tc>
      </w:tr>
      <w:tr w:rsidR="00997F52" w14:paraId="0FB5FEA2" w14:textId="77777777" w:rsidTr="00D025FA">
        <w:trPr>
          <w:jc w:val="center"/>
        </w:trPr>
        <w:tc>
          <w:tcPr>
            <w:tcW w:w="891" w:type="dxa"/>
            <w:tcBorders>
              <w:top w:val="nil"/>
              <w:left w:val="nil"/>
              <w:bottom w:val="nil"/>
              <w:right w:val="nil"/>
            </w:tcBorders>
            <w:shd w:val="clear" w:color="auto" w:fill="B8CCE4" w:themeFill="accent1" w:themeFillTint="66"/>
          </w:tcPr>
          <w:p w14:paraId="00EC69C0" w14:textId="6BEFB899" w:rsidR="00997F52" w:rsidRPr="00D025FA" w:rsidRDefault="00997F52" w:rsidP="00680C85">
            <w:pPr>
              <w:spacing w:after="60" w:line="240" w:lineRule="auto"/>
              <w:jc w:val="center"/>
              <w:rPr>
                <w:rFonts w:cs="Calibri"/>
                <w:bCs/>
                <w:color w:val="2E74B5"/>
              </w:rPr>
            </w:pPr>
            <w:r w:rsidRPr="00D025FA">
              <w:rPr>
                <w:rFonts w:cs="Calibri"/>
                <w:bCs/>
                <w:color w:val="2E74B5"/>
              </w:rPr>
              <w:t>1</w:t>
            </w:r>
          </w:p>
        </w:tc>
        <w:tc>
          <w:tcPr>
            <w:tcW w:w="1355" w:type="dxa"/>
            <w:tcBorders>
              <w:top w:val="nil"/>
              <w:left w:val="nil"/>
              <w:bottom w:val="nil"/>
              <w:right w:val="nil"/>
            </w:tcBorders>
            <w:shd w:val="clear" w:color="auto" w:fill="B8CCE4" w:themeFill="accent1" w:themeFillTint="66"/>
          </w:tcPr>
          <w:p w14:paraId="3CF4D516" w14:textId="6689ACFB" w:rsidR="00997F52" w:rsidRPr="00D025FA" w:rsidRDefault="00997F52" w:rsidP="00680C85">
            <w:pPr>
              <w:spacing w:after="60" w:line="240" w:lineRule="auto"/>
              <w:jc w:val="center"/>
              <w:rPr>
                <w:rFonts w:cs="Calibri"/>
                <w:bCs/>
                <w:color w:val="2E74B5"/>
              </w:rPr>
            </w:pPr>
            <w:r w:rsidRPr="00D025FA">
              <w:rPr>
                <w:rFonts w:cs="Calibri"/>
                <w:bCs/>
                <w:color w:val="2E74B5"/>
              </w:rPr>
              <w:t>RFID-1</w:t>
            </w:r>
          </w:p>
        </w:tc>
        <w:tc>
          <w:tcPr>
            <w:tcW w:w="4628" w:type="dxa"/>
            <w:tcBorders>
              <w:top w:val="nil"/>
              <w:left w:val="nil"/>
              <w:bottom w:val="nil"/>
              <w:right w:val="nil"/>
            </w:tcBorders>
            <w:shd w:val="clear" w:color="auto" w:fill="B8CCE4" w:themeFill="accent1" w:themeFillTint="66"/>
          </w:tcPr>
          <w:p w14:paraId="5DC97DBD" w14:textId="0D1A78CF" w:rsidR="00997F52" w:rsidRPr="00D025FA" w:rsidRDefault="00997F52" w:rsidP="00680C85">
            <w:pPr>
              <w:spacing w:after="60" w:line="240" w:lineRule="auto"/>
              <w:jc w:val="left"/>
              <w:rPr>
                <w:rFonts w:cs="Calibri"/>
                <w:bCs/>
                <w:color w:val="2E74B5"/>
              </w:rPr>
            </w:pPr>
            <w:r w:rsidRPr="00D025FA">
              <w:rPr>
                <w:rFonts w:cs="Calibri"/>
                <w:bCs/>
                <w:color w:val="2E74B5"/>
              </w:rPr>
              <w:t>Projekt</w:t>
            </w:r>
            <w:r w:rsidR="00DC292E" w:rsidRPr="00D025FA">
              <w:rPr>
                <w:rFonts w:cs="Calibri"/>
                <w:bCs/>
                <w:color w:val="2E74B5"/>
              </w:rPr>
              <w:t xml:space="preserve"> aufsetzen</w:t>
            </w:r>
          </w:p>
        </w:tc>
        <w:tc>
          <w:tcPr>
            <w:tcW w:w="1485" w:type="dxa"/>
            <w:tcBorders>
              <w:top w:val="nil"/>
              <w:left w:val="nil"/>
              <w:bottom w:val="nil"/>
              <w:right w:val="nil"/>
            </w:tcBorders>
            <w:shd w:val="clear" w:color="auto" w:fill="B8CCE4" w:themeFill="accent1" w:themeFillTint="66"/>
          </w:tcPr>
          <w:p w14:paraId="3EB70E8D" w14:textId="77F252E1" w:rsidR="00997F52" w:rsidRPr="00D025FA" w:rsidRDefault="00997F52" w:rsidP="00680C85">
            <w:pPr>
              <w:spacing w:after="60" w:line="240" w:lineRule="auto"/>
              <w:jc w:val="right"/>
              <w:rPr>
                <w:rFonts w:cs="Calibri"/>
                <w:bCs/>
                <w:color w:val="2E74B5"/>
              </w:rPr>
            </w:pPr>
            <w:r w:rsidRPr="00D025FA">
              <w:rPr>
                <w:rFonts w:cs="Calibri"/>
                <w:bCs/>
                <w:color w:val="2E74B5"/>
              </w:rPr>
              <w:t>3</w:t>
            </w:r>
          </w:p>
        </w:tc>
      </w:tr>
      <w:tr w:rsidR="00997F52" w14:paraId="4B74D749" w14:textId="77777777" w:rsidTr="00680C85">
        <w:trPr>
          <w:jc w:val="center"/>
        </w:trPr>
        <w:tc>
          <w:tcPr>
            <w:tcW w:w="891" w:type="dxa"/>
            <w:tcBorders>
              <w:top w:val="nil"/>
              <w:left w:val="nil"/>
              <w:bottom w:val="nil"/>
              <w:right w:val="nil"/>
            </w:tcBorders>
          </w:tcPr>
          <w:p w14:paraId="29A70156" w14:textId="19C9D1F5" w:rsidR="00997F52" w:rsidRPr="00D025FA" w:rsidRDefault="00997F52" w:rsidP="00680C85">
            <w:pPr>
              <w:spacing w:after="60" w:line="240" w:lineRule="auto"/>
              <w:jc w:val="center"/>
              <w:rPr>
                <w:rFonts w:cs="Calibri"/>
                <w:bCs/>
                <w:color w:val="2E74B5"/>
              </w:rPr>
            </w:pPr>
            <w:r w:rsidRPr="00D025FA">
              <w:rPr>
                <w:rFonts w:cs="Calibri"/>
                <w:bCs/>
                <w:color w:val="2E74B5"/>
              </w:rPr>
              <w:t>1</w:t>
            </w:r>
          </w:p>
        </w:tc>
        <w:tc>
          <w:tcPr>
            <w:tcW w:w="1355" w:type="dxa"/>
            <w:tcBorders>
              <w:top w:val="nil"/>
              <w:left w:val="nil"/>
              <w:bottom w:val="nil"/>
              <w:right w:val="nil"/>
            </w:tcBorders>
          </w:tcPr>
          <w:p w14:paraId="0046B7FE" w14:textId="6E886929" w:rsidR="00997F52" w:rsidRPr="00D025FA" w:rsidRDefault="00997F52" w:rsidP="00680C85">
            <w:pPr>
              <w:spacing w:after="60" w:line="240" w:lineRule="auto"/>
              <w:jc w:val="center"/>
              <w:rPr>
                <w:rFonts w:cs="Calibri"/>
                <w:bCs/>
                <w:color w:val="2E74B5"/>
              </w:rPr>
            </w:pPr>
            <w:r w:rsidRPr="00D025FA">
              <w:rPr>
                <w:rFonts w:cs="Calibri"/>
                <w:bCs/>
                <w:color w:val="2E74B5"/>
              </w:rPr>
              <w:t>RFID-2</w:t>
            </w:r>
          </w:p>
        </w:tc>
        <w:tc>
          <w:tcPr>
            <w:tcW w:w="4628" w:type="dxa"/>
            <w:tcBorders>
              <w:top w:val="nil"/>
              <w:left w:val="nil"/>
              <w:bottom w:val="nil"/>
              <w:right w:val="nil"/>
            </w:tcBorders>
          </w:tcPr>
          <w:p w14:paraId="79D70CCF" w14:textId="00D17F0B" w:rsidR="00997F52" w:rsidRPr="00D025FA" w:rsidRDefault="00451969" w:rsidP="00680C85">
            <w:pPr>
              <w:spacing w:after="60" w:line="240" w:lineRule="auto"/>
              <w:jc w:val="left"/>
              <w:rPr>
                <w:rFonts w:cs="Calibri"/>
                <w:bCs/>
                <w:color w:val="2E74B5"/>
              </w:rPr>
            </w:pPr>
            <w:r w:rsidRPr="00D025FA">
              <w:rPr>
                <w:rFonts w:cs="Calibri"/>
                <w:bCs/>
                <w:color w:val="2E74B5"/>
              </w:rPr>
              <w:t xml:space="preserve">Lernen von </w:t>
            </w:r>
            <w:r w:rsidR="00997F52" w:rsidRPr="00D025FA">
              <w:rPr>
                <w:rFonts w:cs="Calibri"/>
                <w:bCs/>
                <w:color w:val="2E74B5"/>
              </w:rPr>
              <w:t>Python (Code Academy)</w:t>
            </w:r>
          </w:p>
        </w:tc>
        <w:tc>
          <w:tcPr>
            <w:tcW w:w="1485" w:type="dxa"/>
            <w:tcBorders>
              <w:top w:val="nil"/>
              <w:left w:val="nil"/>
              <w:bottom w:val="nil"/>
              <w:right w:val="nil"/>
            </w:tcBorders>
          </w:tcPr>
          <w:p w14:paraId="6564148A" w14:textId="1C25A9CC" w:rsidR="00997F52" w:rsidRPr="00D025FA" w:rsidRDefault="00997F52" w:rsidP="00680C85">
            <w:pPr>
              <w:spacing w:after="60" w:line="240" w:lineRule="auto"/>
              <w:jc w:val="right"/>
              <w:rPr>
                <w:rFonts w:cs="Calibri"/>
                <w:bCs/>
                <w:color w:val="2E74B5"/>
              </w:rPr>
            </w:pPr>
            <w:r w:rsidRPr="00D025FA">
              <w:rPr>
                <w:rFonts w:cs="Calibri"/>
                <w:bCs/>
                <w:color w:val="2E74B5"/>
              </w:rPr>
              <w:t>8</w:t>
            </w:r>
          </w:p>
        </w:tc>
      </w:tr>
      <w:tr w:rsidR="00997F52" w14:paraId="38A6B140" w14:textId="77777777" w:rsidTr="00D025FA">
        <w:trPr>
          <w:jc w:val="center"/>
        </w:trPr>
        <w:tc>
          <w:tcPr>
            <w:tcW w:w="891" w:type="dxa"/>
            <w:tcBorders>
              <w:top w:val="nil"/>
              <w:left w:val="nil"/>
              <w:bottom w:val="nil"/>
              <w:right w:val="nil"/>
            </w:tcBorders>
            <w:shd w:val="clear" w:color="auto" w:fill="B8CCE4" w:themeFill="accent1" w:themeFillTint="66"/>
          </w:tcPr>
          <w:p w14:paraId="666EFDDE" w14:textId="0FBA5D3E" w:rsidR="00997F52" w:rsidRPr="00D025FA" w:rsidRDefault="00997F52" w:rsidP="00680C85">
            <w:pPr>
              <w:spacing w:after="60" w:line="240" w:lineRule="auto"/>
              <w:jc w:val="center"/>
              <w:rPr>
                <w:rFonts w:cs="Calibri"/>
                <w:bCs/>
                <w:color w:val="2E74B5"/>
              </w:rPr>
            </w:pPr>
            <w:r w:rsidRPr="00D025FA">
              <w:rPr>
                <w:rFonts w:cs="Calibri"/>
                <w:bCs/>
                <w:color w:val="2E74B5"/>
              </w:rPr>
              <w:t>1</w:t>
            </w:r>
          </w:p>
        </w:tc>
        <w:tc>
          <w:tcPr>
            <w:tcW w:w="1355" w:type="dxa"/>
            <w:tcBorders>
              <w:top w:val="nil"/>
              <w:left w:val="nil"/>
              <w:bottom w:val="nil"/>
              <w:right w:val="nil"/>
            </w:tcBorders>
            <w:shd w:val="clear" w:color="auto" w:fill="B8CCE4" w:themeFill="accent1" w:themeFillTint="66"/>
          </w:tcPr>
          <w:p w14:paraId="753F0CB3" w14:textId="7B97D41C" w:rsidR="00997F52" w:rsidRPr="00D025FA" w:rsidRDefault="00997F52" w:rsidP="00680C85">
            <w:pPr>
              <w:spacing w:after="60" w:line="240" w:lineRule="auto"/>
              <w:jc w:val="center"/>
              <w:rPr>
                <w:rFonts w:cs="Calibri"/>
                <w:bCs/>
                <w:color w:val="2E74B5"/>
              </w:rPr>
            </w:pPr>
            <w:r w:rsidRPr="00D025FA">
              <w:rPr>
                <w:rFonts w:cs="Calibri"/>
                <w:bCs/>
                <w:color w:val="2E74B5"/>
              </w:rPr>
              <w:t>RFID-3</w:t>
            </w:r>
          </w:p>
        </w:tc>
        <w:tc>
          <w:tcPr>
            <w:tcW w:w="4628" w:type="dxa"/>
            <w:tcBorders>
              <w:top w:val="nil"/>
              <w:left w:val="nil"/>
              <w:bottom w:val="nil"/>
              <w:right w:val="nil"/>
            </w:tcBorders>
            <w:shd w:val="clear" w:color="auto" w:fill="B8CCE4" w:themeFill="accent1" w:themeFillTint="66"/>
          </w:tcPr>
          <w:p w14:paraId="6D8F9AF5" w14:textId="4B995612" w:rsidR="00997F52" w:rsidRPr="00D025FA" w:rsidRDefault="00DC292E" w:rsidP="00680C85">
            <w:pPr>
              <w:spacing w:after="60" w:line="240" w:lineRule="auto"/>
              <w:jc w:val="left"/>
              <w:rPr>
                <w:rFonts w:cs="Calibri"/>
                <w:bCs/>
                <w:color w:val="2E74B5"/>
              </w:rPr>
            </w:pPr>
            <w:r w:rsidRPr="00D025FA">
              <w:rPr>
                <w:rFonts w:cs="Calibri"/>
                <w:bCs/>
                <w:color w:val="2E74B5"/>
              </w:rPr>
              <w:t xml:space="preserve">Einlesen in </w:t>
            </w:r>
            <w:r w:rsidR="00997F52" w:rsidRPr="00D025FA">
              <w:rPr>
                <w:rFonts w:cs="Calibri"/>
                <w:bCs/>
                <w:color w:val="2E74B5"/>
              </w:rPr>
              <w:t>RFID</w:t>
            </w:r>
            <w:r w:rsidRPr="00D025FA">
              <w:rPr>
                <w:rFonts w:cs="Calibri"/>
                <w:bCs/>
                <w:color w:val="2E74B5"/>
              </w:rPr>
              <w:t>-</w:t>
            </w:r>
            <w:r w:rsidR="00997F52" w:rsidRPr="00D025FA">
              <w:rPr>
                <w:rFonts w:cs="Calibri"/>
                <w:bCs/>
                <w:color w:val="2E74B5"/>
              </w:rPr>
              <w:t>Technologie</w:t>
            </w:r>
          </w:p>
        </w:tc>
        <w:tc>
          <w:tcPr>
            <w:tcW w:w="1485" w:type="dxa"/>
            <w:tcBorders>
              <w:top w:val="nil"/>
              <w:left w:val="nil"/>
              <w:bottom w:val="nil"/>
              <w:right w:val="nil"/>
            </w:tcBorders>
            <w:shd w:val="clear" w:color="auto" w:fill="B8CCE4" w:themeFill="accent1" w:themeFillTint="66"/>
          </w:tcPr>
          <w:p w14:paraId="4C3C1962" w14:textId="490D2ED1" w:rsidR="00997F52" w:rsidRPr="00D025FA" w:rsidRDefault="00997F52" w:rsidP="00680C85">
            <w:pPr>
              <w:spacing w:after="60" w:line="240" w:lineRule="auto"/>
              <w:jc w:val="right"/>
              <w:rPr>
                <w:rFonts w:cs="Calibri"/>
                <w:bCs/>
                <w:color w:val="2E74B5"/>
              </w:rPr>
            </w:pPr>
            <w:r w:rsidRPr="00D025FA">
              <w:rPr>
                <w:rFonts w:cs="Calibri"/>
                <w:bCs/>
                <w:color w:val="2E74B5"/>
              </w:rPr>
              <w:t>8</w:t>
            </w:r>
          </w:p>
        </w:tc>
      </w:tr>
      <w:tr w:rsidR="00997F52" w14:paraId="3AA9452E" w14:textId="77777777" w:rsidTr="00680C85">
        <w:trPr>
          <w:jc w:val="center"/>
        </w:trPr>
        <w:tc>
          <w:tcPr>
            <w:tcW w:w="891" w:type="dxa"/>
            <w:tcBorders>
              <w:top w:val="nil"/>
              <w:left w:val="nil"/>
              <w:bottom w:val="nil"/>
              <w:right w:val="nil"/>
            </w:tcBorders>
          </w:tcPr>
          <w:p w14:paraId="5DF93327" w14:textId="6F660B04" w:rsidR="00997F52" w:rsidRPr="00D025FA" w:rsidRDefault="00997F52" w:rsidP="00680C85">
            <w:pPr>
              <w:spacing w:after="60" w:line="240" w:lineRule="auto"/>
              <w:jc w:val="center"/>
              <w:rPr>
                <w:rFonts w:cs="Calibri"/>
                <w:bCs/>
                <w:color w:val="2E74B5"/>
              </w:rPr>
            </w:pPr>
            <w:r w:rsidRPr="00D025FA">
              <w:rPr>
                <w:rFonts w:cs="Calibri"/>
                <w:bCs/>
                <w:color w:val="2E74B5"/>
              </w:rPr>
              <w:t>2</w:t>
            </w:r>
          </w:p>
        </w:tc>
        <w:tc>
          <w:tcPr>
            <w:tcW w:w="1355" w:type="dxa"/>
            <w:tcBorders>
              <w:top w:val="nil"/>
              <w:left w:val="nil"/>
              <w:bottom w:val="nil"/>
              <w:right w:val="nil"/>
            </w:tcBorders>
          </w:tcPr>
          <w:p w14:paraId="086E4993" w14:textId="38C18BB2" w:rsidR="00997F52" w:rsidRPr="00D025FA" w:rsidRDefault="00997F52" w:rsidP="00680C85">
            <w:pPr>
              <w:spacing w:after="60" w:line="240" w:lineRule="auto"/>
              <w:jc w:val="center"/>
              <w:rPr>
                <w:rFonts w:cs="Calibri"/>
                <w:bCs/>
                <w:color w:val="2E74B5"/>
              </w:rPr>
            </w:pPr>
            <w:r w:rsidRPr="00D025FA">
              <w:rPr>
                <w:rFonts w:cs="Calibri"/>
                <w:bCs/>
                <w:color w:val="2E74B5"/>
              </w:rPr>
              <w:t>RFID-4</w:t>
            </w:r>
          </w:p>
        </w:tc>
        <w:tc>
          <w:tcPr>
            <w:tcW w:w="4628" w:type="dxa"/>
            <w:tcBorders>
              <w:top w:val="nil"/>
              <w:left w:val="nil"/>
              <w:bottom w:val="nil"/>
              <w:right w:val="nil"/>
            </w:tcBorders>
          </w:tcPr>
          <w:p w14:paraId="1EE1B80D" w14:textId="7B51A16F" w:rsidR="00997F52" w:rsidRPr="00D025FA" w:rsidRDefault="00997F52" w:rsidP="00680C85">
            <w:pPr>
              <w:spacing w:after="60" w:line="240" w:lineRule="auto"/>
              <w:jc w:val="left"/>
              <w:rPr>
                <w:rFonts w:cs="Calibri"/>
                <w:bCs/>
                <w:color w:val="2E74B5"/>
              </w:rPr>
            </w:pPr>
            <w:r w:rsidRPr="00D025FA">
              <w:rPr>
                <w:rFonts w:cs="Calibri"/>
                <w:bCs/>
                <w:color w:val="2E74B5"/>
              </w:rPr>
              <w:t>Unterschiede der Arduino RFID Reader ausfindig machen</w:t>
            </w:r>
          </w:p>
        </w:tc>
        <w:tc>
          <w:tcPr>
            <w:tcW w:w="1485" w:type="dxa"/>
            <w:tcBorders>
              <w:top w:val="nil"/>
              <w:left w:val="nil"/>
              <w:bottom w:val="nil"/>
              <w:right w:val="nil"/>
            </w:tcBorders>
          </w:tcPr>
          <w:p w14:paraId="4BE210BF" w14:textId="05AB17BD" w:rsidR="00997F52" w:rsidRPr="00D025FA" w:rsidRDefault="00997F52" w:rsidP="00680C85">
            <w:pPr>
              <w:spacing w:after="60" w:line="240" w:lineRule="auto"/>
              <w:jc w:val="right"/>
              <w:rPr>
                <w:rFonts w:cs="Calibri"/>
                <w:bCs/>
                <w:color w:val="2E74B5"/>
              </w:rPr>
            </w:pPr>
            <w:r w:rsidRPr="00D025FA">
              <w:rPr>
                <w:rFonts w:cs="Calibri"/>
                <w:bCs/>
                <w:color w:val="2E74B5"/>
              </w:rPr>
              <w:t>6</w:t>
            </w:r>
          </w:p>
        </w:tc>
      </w:tr>
      <w:tr w:rsidR="00997F52" w14:paraId="40E26466" w14:textId="77777777" w:rsidTr="00D025FA">
        <w:trPr>
          <w:jc w:val="center"/>
        </w:trPr>
        <w:tc>
          <w:tcPr>
            <w:tcW w:w="891" w:type="dxa"/>
            <w:tcBorders>
              <w:top w:val="nil"/>
              <w:left w:val="nil"/>
              <w:bottom w:val="nil"/>
              <w:right w:val="nil"/>
            </w:tcBorders>
            <w:shd w:val="clear" w:color="auto" w:fill="B8CCE4" w:themeFill="accent1" w:themeFillTint="66"/>
          </w:tcPr>
          <w:p w14:paraId="613A8751" w14:textId="45A56340" w:rsidR="00997F52" w:rsidRPr="00D025FA" w:rsidRDefault="00997F52" w:rsidP="00680C85">
            <w:pPr>
              <w:spacing w:after="60" w:line="240" w:lineRule="auto"/>
              <w:jc w:val="center"/>
              <w:rPr>
                <w:rFonts w:cs="Calibri"/>
                <w:bCs/>
                <w:color w:val="2E74B5"/>
              </w:rPr>
            </w:pPr>
            <w:r w:rsidRPr="00D025FA">
              <w:rPr>
                <w:rFonts w:cs="Calibri"/>
                <w:bCs/>
                <w:color w:val="2E74B5"/>
              </w:rPr>
              <w:t>2</w:t>
            </w:r>
          </w:p>
        </w:tc>
        <w:tc>
          <w:tcPr>
            <w:tcW w:w="1355" w:type="dxa"/>
            <w:tcBorders>
              <w:top w:val="nil"/>
              <w:left w:val="nil"/>
              <w:bottom w:val="nil"/>
              <w:right w:val="nil"/>
            </w:tcBorders>
            <w:shd w:val="clear" w:color="auto" w:fill="B8CCE4" w:themeFill="accent1" w:themeFillTint="66"/>
          </w:tcPr>
          <w:p w14:paraId="6F51FF1F" w14:textId="74DD738D" w:rsidR="00997F52" w:rsidRPr="00D025FA" w:rsidRDefault="00997F52" w:rsidP="00680C85">
            <w:pPr>
              <w:spacing w:after="60" w:line="240" w:lineRule="auto"/>
              <w:jc w:val="center"/>
              <w:rPr>
                <w:rFonts w:cs="Calibri"/>
                <w:bCs/>
                <w:color w:val="2E74B5"/>
              </w:rPr>
            </w:pPr>
            <w:r w:rsidRPr="00D025FA">
              <w:rPr>
                <w:rFonts w:cs="Calibri"/>
                <w:bCs/>
                <w:color w:val="2E74B5"/>
              </w:rPr>
              <w:t>RFID-5</w:t>
            </w:r>
          </w:p>
        </w:tc>
        <w:tc>
          <w:tcPr>
            <w:tcW w:w="4628" w:type="dxa"/>
            <w:tcBorders>
              <w:top w:val="nil"/>
              <w:left w:val="nil"/>
              <w:bottom w:val="nil"/>
              <w:right w:val="nil"/>
            </w:tcBorders>
            <w:shd w:val="clear" w:color="auto" w:fill="B8CCE4" w:themeFill="accent1" w:themeFillTint="66"/>
          </w:tcPr>
          <w:p w14:paraId="3E9BC692" w14:textId="77A565D5" w:rsidR="00997F52" w:rsidRPr="00D025FA" w:rsidRDefault="00997F52" w:rsidP="00680C85">
            <w:pPr>
              <w:spacing w:after="60" w:line="240" w:lineRule="auto"/>
              <w:jc w:val="left"/>
              <w:rPr>
                <w:rFonts w:cs="Calibri"/>
                <w:bCs/>
                <w:color w:val="2E74B5"/>
              </w:rPr>
            </w:pPr>
            <w:r w:rsidRPr="00D025FA">
              <w:rPr>
                <w:rFonts w:cs="Calibri"/>
                <w:bCs/>
                <w:color w:val="2E74B5"/>
              </w:rPr>
              <w:t xml:space="preserve">Bestimmen </w:t>
            </w:r>
            <w:r w:rsidR="00261BD4" w:rsidRPr="00D025FA">
              <w:rPr>
                <w:rFonts w:cs="Calibri"/>
                <w:bCs/>
                <w:color w:val="2E74B5"/>
              </w:rPr>
              <w:t xml:space="preserve">des </w:t>
            </w:r>
            <w:r w:rsidRPr="00D025FA">
              <w:rPr>
                <w:rFonts w:cs="Calibri"/>
                <w:bCs/>
                <w:color w:val="2E74B5"/>
              </w:rPr>
              <w:t>genaue</w:t>
            </w:r>
            <w:r w:rsidR="00261BD4" w:rsidRPr="00D025FA">
              <w:rPr>
                <w:rFonts w:cs="Calibri"/>
                <w:bCs/>
                <w:color w:val="2E74B5"/>
              </w:rPr>
              <w:t>n</w:t>
            </w:r>
            <w:r w:rsidRPr="00D025FA">
              <w:rPr>
                <w:rFonts w:cs="Calibri"/>
                <w:bCs/>
                <w:color w:val="2E74B5"/>
              </w:rPr>
              <w:t xml:space="preserve"> Karte</w:t>
            </w:r>
            <w:r w:rsidR="00261BD4" w:rsidRPr="00D025FA">
              <w:rPr>
                <w:rFonts w:cs="Calibri"/>
                <w:bCs/>
                <w:color w:val="2E74B5"/>
              </w:rPr>
              <w:t>ntyps</w:t>
            </w:r>
          </w:p>
        </w:tc>
        <w:tc>
          <w:tcPr>
            <w:tcW w:w="1485" w:type="dxa"/>
            <w:tcBorders>
              <w:top w:val="nil"/>
              <w:left w:val="nil"/>
              <w:bottom w:val="nil"/>
              <w:right w:val="nil"/>
            </w:tcBorders>
            <w:shd w:val="clear" w:color="auto" w:fill="B8CCE4" w:themeFill="accent1" w:themeFillTint="66"/>
          </w:tcPr>
          <w:p w14:paraId="7FDC48D1" w14:textId="11C28B48" w:rsidR="00997F52" w:rsidRPr="00D025FA" w:rsidRDefault="00997F52" w:rsidP="00680C85">
            <w:pPr>
              <w:spacing w:after="60" w:line="240" w:lineRule="auto"/>
              <w:jc w:val="right"/>
              <w:rPr>
                <w:rFonts w:cs="Calibri"/>
                <w:bCs/>
                <w:color w:val="2E74B5"/>
              </w:rPr>
            </w:pPr>
            <w:r w:rsidRPr="00D025FA">
              <w:rPr>
                <w:rFonts w:cs="Calibri"/>
                <w:bCs/>
                <w:color w:val="2E74B5"/>
              </w:rPr>
              <w:t>4</w:t>
            </w:r>
          </w:p>
        </w:tc>
      </w:tr>
      <w:tr w:rsidR="00997F52" w14:paraId="0D038176" w14:textId="77777777" w:rsidTr="00680C85">
        <w:trPr>
          <w:jc w:val="center"/>
        </w:trPr>
        <w:tc>
          <w:tcPr>
            <w:tcW w:w="891" w:type="dxa"/>
            <w:tcBorders>
              <w:top w:val="nil"/>
              <w:left w:val="nil"/>
              <w:bottom w:val="single" w:sz="8" w:space="0" w:color="5B9BD5"/>
              <w:right w:val="nil"/>
            </w:tcBorders>
          </w:tcPr>
          <w:p w14:paraId="53AEB95D" w14:textId="0E03C76B" w:rsidR="00997F52" w:rsidRPr="00D025FA" w:rsidRDefault="00997F52" w:rsidP="00680C85">
            <w:pPr>
              <w:spacing w:after="60" w:line="240" w:lineRule="auto"/>
              <w:jc w:val="center"/>
              <w:rPr>
                <w:rFonts w:cs="Calibri"/>
                <w:bCs/>
                <w:color w:val="2E74B5"/>
              </w:rPr>
            </w:pPr>
            <w:r w:rsidRPr="00D025FA">
              <w:rPr>
                <w:rFonts w:cs="Calibri"/>
                <w:bCs/>
                <w:color w:val="2E74B5"/>
              </w:rPr>
              <w:t>2</w:t>
            </w:r>
          </w:p>
        </w:tc>
        <w:tc>
          <w:tcPr>
            <w:tcW w:w="1355" w:type="dxa"/>
            <w:tcBorders>
              <w:top w:val="nil"/>
              <w:left w:val="nil"/>
              <w:bottom w:val="single" w:sz="8" w:space="0" w:color="5B9BD5"/>
              <w:right w:val="nil"/>
            </w:tcBorders>
          </w:tcPr>
          <w:p w14:paraId="2615A1D6" w14:textId="42060E3E" w:rsidR="00997F52" w:rsidRPr="00D025FA" w:rsidRDefault="00997F52" w:rsidP="00680C85">
            <w:pPr>
              <w:spacing w:after="60" w:line="240" w:lineRule="auto"/>
              <w:jc w:val="center"/>
              <w:rPr>
                <w:rFonts w:cs="Calibri"/>
                <w:bCs/>
                <w:color w:val="2E74B5"/>
              </w:rPr>
            </w:pPr>
            <w:r w:rsidRPr="00D025FA">
              <w:rPr>
                <w:rFonts w:cs="Calibri"/>
                <w:bCs/>
                <w:color w:val="2E74B5"/>
              </w:rPr>
              <w:t>RFID-6</w:t>
            </w:r>
          </w:p>
        </w:tc>
        <w:tc>
          <w:tcPr>
            <w:tcW w:w="4628" w:type="dxa"/>
            <w:tcBorders>
              <w:top w:val="nil"/>
              <w:left w:val="nil"/>
              <w:bottom w:val="single" w:sz="8" w:space="0" w:color="5B9BD5"/>
              <w:right w:val="nil"/>
            </w:tcBorders>
          </w:tcPr>
          <w:p w14:paraId="1F3B1B53" w14:textId="1D6E20F7" w:rsidR="00997F52" w:rsidRPr="00D025FA" w:rsidRDefault="00997F52" w:rsidP="00680C85">
            <w:pPr>
              <w:spacing w:after="60" w:line="240" w:lineRule="auto"/>
              <w:jc w:val="left"/>
              <w:rPr>
                <w:rFonts w:cs="Calibri"/>
                <w:bCs/>
                <w:color w:val="2E74B5"/>
              </w:rPr>
            </w:pPr>
            <w:r w:rsidRPr="00D025FA">
              <w:rPr>
                <w:rFonts w:cs="Calibri"/>
                <w:bCs/>
                <w:color w:val="2E74B5"/>
              </w:rPr>
              <w:t xml:space="preserve">Erstellen des </w:t>
            </w:r>
            <w:r w:rsidR="00B174BC" w:rsidRPr="00D025FA">
              <w:rPr>
                <w:rFonts w:cs="Calibri"/>
                <w:bCs/>
                <w:color w:val="2E74B5"/>
              </w:rPr>
              <w:t xml:space="preserve">Skripts zum </w:t>
            </w:r>
            <w:r w:rsidRPr="00D025FA">
              <w:rPr>
                <w:rFonts w:cs="Calibri"/>
                <w:bCs/>
                <w:color w:val="2E74B5"/>
              </w:rPr>
              <w:t>Auslesen</w:t>
            </w:r>
            <w:r w:rsidR="00B174BC" w:rsidRPr="00D025FA">
              <w:rPr>
                <w:rFonts w:cs="Calibri"/>
                <w:bCs/>
                <w:color w:val="2E74B5"/>
              </w:rPr>
              <w:t xml:space="preserve"> </w:t>
            </w:r>
          </w:p>
        </w:tc>
        <w:tc>
          <w:tcPr>
            <w:tcW w:w="1485" w:type="dxa"/>
            <w:tcBorders>
              <w:top w:val="nil"/>
              <w:left w:val="nil"/>
              <w:bottom w:val="single" w:sz="8" w:space="0" w:color="5B9BD5"/>
              <w:right w:val="nil"/>
            </w:tcBorders>
          </w:tcPr>
          <w:p w14:paraId="006A6724" w14:textId="3FD0BB11" w:rsidR="00997F52" w:rsidRPr="00D025FA" w:rsidRDefault="00997F52" w:rsidP="00680C85">
            <w:pPr>
              <w:spacing w:after="60" w:line="240" w:lineRule="auto"/>
              <w:jc w:val="right"/>
              <w:rPr>
                <w:rFonts w:cs="Calibri"/>
                <w:bCs/>
                <w:color w:val="2E74B5"/>
              </w:rPr>
            </w:pPr>
            <w:r w:rsidRPr="00D025FA">
              <w:rPr>
                <w:rFonts w:cs="Calibri"/>
                <w:bCs/>
                <w:color w:val="2E74B5"/>
              </w:rPr>
              <w:t>12</w:t>
            </w:r>
          </w:p>
        </w:tc>
      </w:tr>
    </w:tbl>
    <w:p w14:paraId="5A8A33E1" w14:textId="77777777" w:rsidR="00997F52" w:rsidRDefault="00997F52" w:rsidP="00997F52">
      <w:pPr>
        <w:jc w:val="center"/>
        <w:rPr>
          <w:rFonts w:ascii="Times New Roman" w:hAnsi="Times New Roman"/>
          <w:b/>
          <w:bCs/>
          <w:color w:val="4F81BD"/>
          <w:sz w:val="2"/>
          <w:szCs w:val="2"/>
        </w:rPr>
      </w:pPr>
    </w:p>
    <w:p w14:paraId="66E3CF32" w14:textId="5FF6A071" w:rsidR="00134687" w:rsidRDefault="00134687" w:rsidP="008C7C4D">
      <w:pPr>
        <w:pStyle w:val="Caption"/>
        <w:keepNext/>
        <w:spacing w:before="360" w:after="240"/>
        <w:jc w:val="center"/>
      </w:pPr>
      <w:bookmarkStart w:id="17" w:name="_Ref398279881"/>
      <w:bookmarkStart w:id="18" w:name="_Toc398287415"/>
      <w:r>
        <w:t xml:space="preserve">Tabelle </w:t>
      </w:r>
      <w:r w:rsidR="001745BF">
        <w:fldChar w:fldCharType="begin"/>
      </w:r>
      <w:r w:rsidR="001745BF">
        <w:instrText xml:space="preserve"> SEQ Tabelle \* ARABIC </w:instrText>
      </w:r>
      <w:r w:rsidR="001745BF">
        <w:fldChar w:fldCharType="separate"/>
      </w:r>
      <w:r w:rsidR="0068071C">
        <w:rPr>
          <w:noProof/>
        </w:rPr>
        <w:t>2</w:t>
      </w:r>
      <w:r w:rsidR="001745BF">
        <w:rPr>
          <w:noProof/>
        </w:rPr>
        <w:fldChar w:fldCharType="end"/>
      </w:r>
      <w:bookmarkEnd w:id="17"/>
      <w:r>
        <w:t xml:space="preserve">: </w:t>
      </w:r>
      <w:r w:rsidR="004F7E9F">
        <w:t xml:space="preserve">Arbeitsschritte der </w:t>
      </w:r>
      <w:r w:rsidRPr="000A50D7">
        <w:t>Phase 2 des Projekts</w:t>
      </w:r>
      <w:bookmarkEnd w:id="18"/>
    </w:p>
    <w:tbl>
      <w:tblPr>
        <w:tblW w:w="4500" w:type="pct"/>
        <w:jc w:val="center"/>
        <w:tblBorders>
          <w:top w:val="single" w:sz="8" w:space="0" w:color="auto"/>
          <w:bottom w:val="single" w:sz="8" w:space="0" w:color="auto"/>
        </w:tblBorders>
        <w:tblLayout w:type="fixed"/>
        <w:tblLook w:val="0000" w:firstRow="0" w:lastRow="0" w:firstColumn="0" w:lastColumn="0" w:noHBand="0" w:noVBand="0"/>
      </w:tblPr>
      <w:tblGrid>
        <w:gridCol w:w="964"/>
        <w:gridCol w:w="1282"/>
        <w:gridCol w:w="4666"/>
        <w:gridCol w:w="1447"/>
      </w:tblGrid>
      <w:tr w:rsidR="00997F52" w14:paraId="2C94EE02" w14:textId="77777777" w:rsidTr="00680C85">
        <w:trPr>
          <w:jc w:val="center"/>
        </w:trPr>
        <w:tc>
          <w:tcPr>
            <w:tcW w:w="964" w:type="dxa"/>
            <w:tcBorders>
              <w:top w:val="single" w:sz="8" w:space="0" w:color="5B9BD5"/>
              <w:left w:val="nil"/>
              <w:bottom w:val="single" w:sz="8" w:space="0" w:color="5B9BD5"/>
              <w:right w:val="nil"/>
            </w:tcBorders>
          </w:tcPr>
          <w:p w14:paraId="7CF31928" w14:textId="32F84A23" w:rsidR="00997F52" w:rsidRPr="00D025FA" w:rsidRDefault="00997F52" w:rsidP="00680C85">
            <w:pPr>
              <w:spacing w:after="60" w:line="240" w:lineRule="auto"/>
              <w:jc w:val="center"/>
              <w:rPr>
                <w:rFonts w:ascii="Times New Roman" w:hAnsi="Times New Roman"/>
                <w:color w:val="2E74B5"/>
              </w:rPr>
            </w:pPr>
            <w:r w:rsidRPr="00D025FA">
              <w:rPr>
                <w:rFonts w:cs="Calibri"/>
                <w:b/>
                <w:bCs/>
                <w:color w:val="2E74B5"/>
              </w:rPr>
              <w:t>Sprint</w:t>
            </w:r>
          </w:p>
        </w:tc>
        <w:tc>
          <w:tcPr>
            <w:tcW w:w="1282" w:type="dxa"/>
            <w:tcBorders>
              <w:top w:val="single" w:sz="8" w:space="0" w:color="5B9BD5"/>
              <w:left w:val="nil"/>
              <w:bottom w:val="single" w:sz="8" w:space="0" w:color="5B9BD5"/>
              <w:right w:val="nil"/>
            </w:tcBorders>
          </w:tcPr>
          <w:p w14:paraId="7B2E6676" w14:textId="10E3826F" w:rsidR="00997F52" w:rsidRPr="00D025FA" w:rsidRDefault="0066011A" w:rsidP="00680C85">
            <w:pPr>
              <w:spacing w:after="60" w:line="240" w:lineRule="auto"/>
              <w:jc w:val="center"/>
              <w:rPr>
                <w:rFonts w:ascii="Times New Roman" w:hAnsi="Times New Roman"/>
                <w:color w:val="2E74B5"/>
              </w:rPr>
            </w:pPr>
            <w:r w:rsidRPr="00D025FA">
              <w:rPr>
                <w:rFonts w:cs="Calibri"/>
                <w:b/>
                <w:bCs/>
                <w:color w:val="2E74B5"/>
              </w:rPr>
              <w:t>JIRA ID</w:t>
            </w:r>
          </w:p>
        </w:tc>
        <w:tc>
          <w:tcPr>
            <w:tcW w:w="4666" w:type="dxa"/>
            <w:tcBorders>
              <w:top w:val="single" w:sz="8" w:space="0" w:color="5B9BD5"/>
              <w:left w:val="nil"/>
              <w:bottom w:val="single" w:sz="8" w:space="0" w:color="5B9BD5"/>
              <w:right w:val="nil"/>
            </w:tcBorders>
          </w:tcPr>
          <w:p w14:paraId="14D459E9" w14:textId="030F8444" w:rsidR="00997F52" w:rsidRPr="00D025FA" w:rsidRDefault="00543D53" w:rsidP="00680C85">
            <w:pPr>
              <w:spacing w:after="60" w:line="240" w:lineRule="auto"/>
              <w:jc w:val="left"/>
              <w:rPr>
                <w:rFonts w:ascii="Times New Roman" w:hAnsi="Times New Roman"/>
                <w:color w:val="2E74B5"/>
              </w:rPr>
            </w:pPr>
            <w:r w:rsidRPr="00D025FA">
              <w:rPr>
                <w:rFonts w:cs="Calibri"/>
                <w:b/>
                <w:bCs/>
                <w:color w:val="2E74B5"/>
              </w:rPr>
              <w:t>Arbeitsschritt</w:t>
            </w:r>
          </w:p>
        </w:tc>
        <w:tc>
          <w:tcPr>
            <w:tcW w:w="1447" w:type="dxa"/>
            <w:tcBorders>
              <w:top w:val="single" w:sz="8" w:space="0" w:color="5B9BD5"/>
              <w:left w:val="nil"/>
              <w:bottom w:val="single" w:sz="8" w:space="0" w:color="5B9BD5"/>
              <w:right w:val="nil"/>
            </w:tcBorders>
          </w:tcPr>
          <w:p w14:paraId="12F06D11" w14:textId="555D51EF" w:rsidR="00997F52" w:rsidRPr="00D025FA" w:rsidRDefault="00997F52" w:rsidP="00680C85">
            <w:pPr>
              <w:spacing w:after="60" w:line="240" w:lineRule="auto"/>
              <w:jc w:val="right"/>
              <w:rPr>
                <w:rFonts w:ascii="Times New Roman" w:hAnsi="Times New Roman"/>
                <w:color w:val="2E74B5"/>
              </w:rPr>
            </w:pPr>
            <w:r w:rsidRPr="00D025FA">
              <w:rPr>
                <w:rFonts w:cs="Calibri"/>
                <w:b/>
                <w:bCs/>
                <w:color w:val="2E74B5"/>
              </w:rPr>
              <w:t xml:space="preserve">Aufwand </w:t>
            </w:r>
            <w:r w:rsidR="00680C85" w:rsidRPr="00D025FA">
              <w:rPr>
                <w:rFonts w:cs="Calibri"/>
                <w:b/>
                <w:bCs/>
                <w:color w:val="2E74B5"/>
              </w:rPr>
              <w:t>[h]</w:t>
            </w:r>
          </w:p>
        </w:tc>
      </w:tr>
      <w:tr w:rsidR="00997F52" w14:paraId="3A8EE9B6" w14:textId="77777777" w:rsidTr="00D025FA">
        <w:trPr>
          <w:jc w:val="center"/>
        </w:trPr>
        <w:tc>
          <w:tcPr>
            <w:tcW w:w="964" w:type="dxa"/>
            <w:tcBorders>
              <w:top w:val="nil"/>
              <w:left w:val="nil"/>
              <w:bottom w:val="nil"/>
              <w:right w:val="nil"/>
            </w:tcBorders>
            <w:shd w:val="clear" w:color="auto" w:fill="B8CCE4" w:themeFill="accent1" w:themeFillTint="66"/>
          </w:tcPr>
          <w:p w14:paraId="66A2D5D5" w14:textId="7E3711F6" w:rsidR="00997F52" w:rsidRPr="00D025FA" w:rsidRDefault="00997F52" w:rsidP="00680C85">
            <w:pPr>
              <w:spacing w:after="60" w:line="240" w:lineRule="auto"/>
              <w:jc w:val="center"/>
              <w:rPr>
                <w:rFonts w:ascii="Times New Roman" w:hAnsi="Times New Roman"/>
                <w:color w:val="2E74B5"/>
              </w:rPr>
            </w:pPr>
            <w:r w:rsidRPr="00D025FA">
              <w:rPr>
                <w:rFonts w:cs="Calibri"/>
                <w:color w:val="2E74B5"/>
              </w:rPr>
              <w:t>3</w:t>
            </w:r>
          </w:p>
        </w:tc>
        <w:tc>
          <w:tcPr>
            <w:tcW w:w="1282" w:type="dxa"/>
            <w:tcBorders>
              <w:top w:val="nil"/>
              <w:left w:val="nil"/>
              <w:bottom w:val="nil"/>
              <w:right w:val="nil"/>
            </w:tcBorders>
            <w:shd w:val="clear" w:color="auto" w:fill="B8CCE4" w:themeFill="accent1" w:themeFillTint="66"/>
          </w:tcPr>
          <w:p w14:paraId="5A742433" w14:textId="21B8F43E" w:rsidR="00997F52" w:rsidRPr="00D025FA" w:rsidRDefault="00997F52" w:rsidP="00680C85">
            <w:pPr>
              <w:spacing w:after="60" w:line="240" w:lineRule="auto"/>
              <w:jc w:val="center"/>
              <w:rPr>
                <w:rFonts w:cs="Calibri"/>
                <w:color w:val="2E74B5"/>
              </w:rPr>
            </w:pPr>
            <w:r w:rsidRPr="00D025FA">
              <w:rPr>
                <w:rFonts w:cs="Calibri"/>
                <w:color w:val="2E74B5"/>
              </w:rPr>
              <w:t>RFID-7</w:t>
            </w:r>
          </w:p>
        </w:tc>
        <w:tc>
          <w:tcPr>
            <w:tcW w:w="4666" w:type="dxa"/>
            <w:tcBorders>
              <w:top w:val="nil"/>
              <w:left w:val="nil"/>
              <w:bottom w:val="nil"/>
              <w:right w:val="nil"/>
            </w:tcBorders>
            <w:shd w:val="clear" w:color="auto" w:fill="B8CCE4" w:themeFill="accent1" w:themeFillTint="66"/>
          </w:tcPr>
          <w:p w14:paraId="1F40CC94" w14:textId="4A5E0EEC" w:rsidR="00997F52" w:rsidRPr="00D025FA" w:rsidRDefault="00997F52" w:rsidP="006C7E73">
            <w:pPr>
              <w:spacing w:after="60" w:line="240" w:lineRule="auto"/>
              <w:jc w:val="left"/>
              <w:rPr>
                <w:rFonts w:cs="Calibri"/>
                <w:color w:val="2E74B5"/>
              </w:rPr>
            </w:pPr>
            <w:r w:rsidRPr="00D025FA">
              <w:rPr>
                <w:rFonts w:cs="Calibri"/>
                <w:color w:val="2E74B5"/>
              </w:rPr>
              <w:t>ReaFID</w:t>
            </w:r>
            <w:r w:rsidR="00B87BD8" w:rsidRPr="00D025FA">
              <w:rPr>
                <w:rFonts w:cs="Calibri"/>
                <w:color w:val="2E74B5"/>
              </w:rPr>
              <w:t xml:space="preserve"> </w:t>
            </w:r>
            <w:r w:rsidRPr="00D025FA">
              <w:rPr>
                <w:rFonts w:cs="Calibri"/>
                <w:color w:val="2E74B5"/>
              </w:rPr>
              <w:t xml:space="preserve">Funktion </w:t>
            </w:r>
            <w:r w:rsidR="006C7E73" w:rsidRPr="00D025FA">
              <w:rPr>
                <w:rFonts w:cs="Calibri"/>
                <w:color w:val="2E74B5"/>
              </w:rPr>
              <w:t>-</w:t>
            </w:r>
            <w:r w:rsidRPr="00D025FA">
              <w:rPr>
                <w:rFonts w:cs="Calibri"/>
                <w:color w:val="2E74B5"/>
              </w:rPr>
              <w:t xml:space="preserve"> </w:t>
            </w:r>
            <w:r w:rsidR="00B87BD8" w:rsidRPr="00D025FA">
              <w:rPr>
                <w:rFonts w:cs="Calibri"/>
                <w:color w:val="2E74B5"/>
              </w:rPr>
              <w:t>K</w:t>
            </w:r>
            <w:r w:rsidRPr="00D025FA">
              <w:rPr>
                <w:rFonts w:cs="Calibri"/>
                <w:color w:val="2E74B5"/>
              </w:rPr>
              <w:t>onfigurieren von Karten</w:t>
            </w:r>
          </w:p>
        </w:tc>
        <w:tc>
          <w:tcPr>
            <w:tcW w:w="1447" w:type="dxa"/>
            <w:tcBorders>
              <w:top w:val="nil"/>
              <w:left w:val="nil"/>
              <w:bottom w:val="nil"/>
              <w:right w:val="nil"/>
            </w:tcBorders>
            <w:shd w:val="clear" w:color="auto" w:fill="B8CCE4" w:themeFill="accent1" w:themeFillTint="66"/>
          </w:tcPr>
          <w:p w14:paraId="38EEC1D5" w14:textId="34D38DEB" w:rsidR="00997F52" w:rsidRPr="00D025FA" w:rsidRDefault="00997F52" w:rsidP="00680C85">
            <w:pPr>
              <w:spacing w:after="60" w:line="240" w:lineRule="auto"/>
              <w:jc w:val="right"/>
              <w:rPr>
                <w:rFonts w:cs="Calibri"/>
                <w:color w:val="2E74B5"/>
              </w:rPr>
            </w:pPr>
            <w:r w:rsidRPr="00D025FA">
              <w:rPr>
                <w:rFonts w:cs="Calibri"/>
                <w:color w:val="2E74B5"/>
              </w:rPr>
              <w:t>8</w:t>
            </w:r>
          </w:p>
        </w:tc>
      </w:tr>
      <w:tr w:rsidR="00997F52" w14:paraId="7F18C0ED" w14:textId="77777777" w:rsidTr="00680C85">
        <w:trPr>
          <w:jc w:val="center"/>
        </w:trPr>
        <w:tc>
          <w:tcPr>
            <w:tcW w:w="964" w:type="dxa"/>
            <w:tcBorders>
              <w:top w:val="nil"/>
              <w:left w:val="nil"/>
              <w:bottom w:val="nil"/>
              <w:right w:val="nil"/>
            </w:tcBorders>
          </w:tcPr>
          <w:p w14:paraId="4050DFE9" w14:textId="261DD35F" w:rsidR="00997F52" w:rsidRPr="00D025FA" w:rsidRDefault="00997F52" w:rsidP="00680C85">
            <w:pPr>
              <w:spacing w:after="60" w:line="240" w:lineRule="auto"/>
              <w:jc w:val="center"/>
              <w:rPr>
                <w:rFonts w:ascii="Times New Roman" w:hAnsi="Times New Roman"/>
                <w:color w:val="2E74B5"/>
              </w:rPr>
            </w:pPr>
            <w:r w:rsidRPr="00D025FA">
              <w:rPr>
                <w:rFonts w:cs="Calibri"/>
                <w:color w:val="2E74B5"/>
              </w:rPr>
              <w:t>3</w:t>
            </w:r>
          </w:p>
        </w:tc>
        <w:tc>
          <w:tcPr>
            <w:tcW w:w="1282" w:type="dxa"/>
            <w:tcBorders>
              <w:top w:val="nil"/>
              <w:left w:val="nil"/>
              <w:bottom w:val="nil"/>
              <w:right w:val="nil"/>
            </w:tcBorders>
          </w:tcPr>
          <w:p w14:paraId="25D3A751" w14:textId="6142A898" w:rsidR="00997F52" w:rsidRPr="00D025FA" w:rsidRDefault="00997F52" w:rsidP="00680C85">
            <w:pPr>
              <w:spacing w:after="60" w:line="240" w:lineRule="auto"/>
              <w:jc w:val="center"/>
              <w:rPr>
                <w:rFonts w:cs="Calibri"/>
                <w:color w:val="2E74B5"/>
              </w:rPr>
            </w:pPr>
            <w:r w:rsidRPr="00D025FA">
              <w:rPr>
                <w:rFonts w:cs="Calibri"/>
                <w:color w:val="2E74B5"/>
              </w:rPr>
              <w:t>RFID-8</w:t>
            </w:r>
          </w:p>
        </w:tc>
        <w:tc>
          <w:tcPr>
            <w:tcW w:w="4666" w:type="dxa"/>
            <w:tcBorders>
              <w:top w:val="nil"/>
              <w:left w:val="nil"/>
              <w:bottom w:val="nil"/>
              <w:right w:val="nil"/>
            </w:tcBorders>
          </w:tcPr>
          <w:p w14:paraId="36CA8F08" w14:textId="68EEBE5C" w:rsidR="00997F52" w:rsidRPr="00D025FA" w:rsidRDefault="00997F52" w:rsidP="006C7E73">
            <w:pPr>
              <w:spacing w:after="60" w:line="240" w:lineRule="auto"/>
              <w:jc w:val="left"/>
              <w:rPr>
                <w:rFonts w:cs="Calibri"/>
                <w:color w:val="2E74B5"/>
              </w:rPr>
            </w:pPr>
            <w:r w:rsidRPr="00D025FA">
              <w:rPr>
                <w:rFonts w:cs="Calibri"/>
                <w:color w:val="2E74B5"/>
              </w:rPr>
              <w:t xml:space="preserve">ReaFID Funktion </w:t>
            </w:r>
            <w:r w:rsidR="006C7E73" w:rsidRPr="00D025FA">
              <w:rPr>
                <w:rFonts w:cs="Calibri"/>
                <w:color w:val="2E74B5"/>
              </w:rPr>
              <w:t>-</w:t>
            </w:r>
            <w:r w:rsidRPr="00D025FA">
              <w:rPr>
                <w:rFonts w:cs="Calibri"/>
                <w:color w:val="2E74B5"/>
              </w:rPr>
              <w:t xml:space="preserve"> </w:t>
            </w:r>
            <w:r w:rsidR="00B87BD8" w:rsidRPr="00D025FA">
              <w:rPr>
                <w:rFonts w:cs="Calibri"/>
                <w:color w:val="2E74B5"/>
              </w:rPr>
              <w:t>L</w:t>
            </w:r>
            <w:r w:rsidRPr="00D025FA">
              <w:rPr>
                <w:rFonts w:cs="Calibri"/>
                <w:color w:val="2E74B5"/>
              </w:rPr>
              <w:t>esen von Karten</w:t>
            </w:r>
          </w:p>
        </w:tc>
        <w:tc>
          <w:tcPr>
            <w:tcW w:w="1447" w:type="dxa"/>
            <w:tcBorders>
              <w:top w:val="nil"/>
              <w:left w:val="nil"/>
              <w:bottom w:val="nil"/>
              <w:right w:val="nil"/>
            </w:tcBorders>
          </w:tcPr>
          <w:p w14:paraId="45D45DA1" w14:textId="18047632" w:rsidR="00997F52" w:rsidRPr="00D025FA" w:rsidRDefault="00997F52" w:rsidP="00680C85">
            <w:pPr>
              <w:spacing w:after="60" w:line="240" w:lineRule="auto"/>
              <w:jc w:val="right"/>
              <w:rPr>
                <w:rFonts w:cs="Calibri"/>
                <w:color w:val="2E74B5"/>
              </w:rPr>
            </w:pPr>
            <w:r w:rsidRPr="00D025FA">
              <w:rPr>
                <w:rFonts w:cs="Calibri"/>
                <w:color w:val="2E74B5"/>
              </w:rPr>
              <w:t>8</w:t>
            </w:r>
          </w:p>
        </w:tc>
      </w:tr>
      <w:tr w:rsidR="00997F52" w14:paraId="66EC6262" w14:textId="77777777" w:rsidTr="00D025FA">
        <w:trPr>
          <w:jc w:val="center"/>
        </w:trPr>
        <w:tc>
          <w:tcPr>
            <w:tcW w:w="964" w:type="dxa"/>
            <w:tcBorders>
              <w:top w:val="nil"/>
              <w:left w:val="nil"/>
              <w:bottom w:val="nil"/>
              <w:right w:val="nil"/>
            </w:tcBorders>
            <w:shd w:val="clear" w:color="auto" w:fill="B8CCE4" w:themeFill="accent1" w:themeFillTint="66"/>
          </w:tcPr>
          <w:p w14:paraId="7F59B179" w14:textId="7AADDF4A" w:rsidR="00997F52" w:rsidRPr="00D025FA" w:rsidRDefault="00997F52" w:rsidP="00680C85">
            <w:pPr>
              <w:spacing w:after="60" w:line="240" w:lineRule="auto"/>
              <w:jc w:val="center"/>
              <w:rPr>
                <w:rFonts w:ascii="Times New Roman" w:hAnsi="Times New Roman"/>
                <w:color w:val="2E74B5"/>
              </w:rPr>
            </w:pPr>
            <w:r w:rsidRPr="00D025FA">
              <w:rPr>
                <w:rFonts w:cs="Calibri"/>
                <w:color w:val="2E74B5"/>
              </w:rPr>
              <w:t>3</w:t>
            </w:r>
          </w:p>
        </w:tc>
        <w:tc>
          <w:tcPr>
            <w:tcW w:w="1282" w:type="dxa"/>
            <w:tcBorders>
              <w:top w:val="nil"/>
              <w:left w:val="nil"/>
              <w:bottom w:val="nil"/>
              <w:right w:val="nil"/>
            </w:tcBorders>
            <w:shd w:val="clear" w:color="auto" w:fill="B8CCE4" w:themeFill="accent1" w:themeFillTint="66"/>
          </w:tcPr>
          <w:p w14:paraId="57175A32" w14:textId="7B5C05A0" w:rsidR="00997F52" w:rsidRPr="00D025FA" w:rsidRDefault="00997F52" w:rsidP="00680C85">
            <w:pPr>
              <w:spacing w:after="60" w:line="240" w:lineRule="auto"/>
              <w:jc w:val="center"/>
              <w:rPr>
                <w:rFonts w:cs="Calibri"/>
                <w:color w:val="2E74B5"/>
              </w:rPr>
            </w:pPr>
            <w:r w:rsidRPr="00D025FA">
              <w:rPr>
                <w:rFonts w:cs="Calibri"/>
                <w:color w:val="2E74B5"/>
              </w:rPr>
              <w:t>RFID-9</w:t>
            </w:r>
          </w:p>
        </w:tc>
        <w:tc>
          <w:tcPr>
            <w:tcW w:w="4666" w:type="dxa"/>
            <w:tcBorders>
              <w:top w:val="nil"/>
              <w:left w:val="nil"/>
              <w:bottom w:val="nil"/>
              <w:right w:val="nil"/>
            </w:tcBorders>
            <w:shd w:val="clear" w:color="auto" w:fill="B8CCE4" w:themeFill="accent1" w:themeFillTint="66"/>
          </w:tcPr>
          <w:p w14:paraId="3AD2BF57" w14:textId="50CBD435" w:rsidR="00997F52" w:rsidRPr="00D025FA" w:rsidRDefault="00997F52" w:rsidP="006C7E73">
            <w:pPr>
              <w:spacing w:after="60" w:line="240" w:lineRule="auto"/>
              <w:jc w:val="left"/>
              <w:rPr>
                <w:rFonts w:cs="Calibri"/>
                <w:color w:val="2E74B5"/>
              </w:rPr>
            </w:pPr>
            <w:r w:rsidRPr="00D025FA">
              <w:rPr>
                <w:rFonts w:cs="Calibri"/>
                <w:color w:val="2E74B5"/>
              </w:rPr>
              <w:t>ReaFID Spiel</w:t>
            </w:r>
            <w:r w:rsidR="00B87BD8" w:rsidRPr="00D025FA">
              <w:rPr>
                <w:rFonts w:cs="Calibri"/>
                <w:color w:val="2E74B5"/>
              </w:rPr>
              <w:t>f</w:t>
            </w:r>
            <w:r w:rsidRPr="00D025FA">
              <w:rPr>
                <w:rFonts w:cs="Calibri"/>
                <w:color w:val="2E74B5"/>
              </w:rPr>
              <w:t xml:space="preserve">unktion </w:t>
            </w:r>
            <w:r w:rsidR="006C7E73" w:rsidRPr="00D025FA">
              <w:rPr>
                <w:rFonts w:cs="Calibri"/>
                <w:color w:val="2E74B5"/>
              </w:rPr>
              <w:t>-</w:t>
            </w:r>
            <w:r w:rsidRPr="00D025FA">
              <w:rPr>
                <w:rFonts w:cs="Calibri"/>
                <w:color w:val="2E74B5"/>
              </w:rPr>
              <w:t xml:space="preserve"> Zeitstoppen</w:t>
            </w:r>
          </w:p>
        </w:tc>
        <w:tc>
          <w:tcPr>
            <w:tcW w:w="1447" w:type="dxa"/>
            <w:tcBorders>
              <w:top w:val="nil"/>
              <w:left w:val="nil"/>
              <w:bottom w:val="nil"/>
              <w:right w:val="nil"/>
            </w:tcBorders>
            <w:shd w:val="clear" w:color="auto" w:fill="B8CCE4" w:themeFill="accent1" w:themeFillTint="66"/>
          </w:tcPr>
          <w:p w14:paraId="0F345D4F" w14:textId="13AB1A54" w:rsidR="00997F52" w:rsidRPr="00D025FA" w:rsidRDefault="00997F52" w:rsidP="00680C85">
            <w:pPr>
              <w:spacing w:after="60" w:line="240" w:lineRule="auto"/>
              <w:jc w:val="right"/>
              <w:rPr>
                <w:rFonts w:cs="Calibri"/>
                <w:color w:val="2E74B5"/>
              </w:rPr>
            </w:pPr>
            <w:r w:rsidRPr="00D025FA">
              <w:rPr>
                <w:rFonts w:cs="Calibri"/>
                <w:color w:val="2E74B5"/>
              </w:rPr>
              <w:t>5</w:t>
            </w:r>
          </w:p>
        </w:tc>
      </w:tr>
      <w:tr w:rsidR="00997F52" w14:paraId="22815502" w14:textId="77777777" w:rsidTr="00680C85">
        <w:trPr>
          <w:jc w:val="center"/>
        </w:trPr>
        <w:tc>
          <w:tcPr>
            <w:tcW w:w="964" w:type="dxa"/>
            <w:tcBorders>
              <w:top w:val="nil"/>
              <w:left w:val="nil"/>
              <w:bottom w:val="nil"/>
              <w:right w:val="nil"/>
            </w:tcBorders>
          </w:tcPr>
          <w:p w14:paraId="00330C04" w14:textId="1F803324" w:rsidR="00997F52" w:rsidRPr="00D025FA" w:rsidRDefault="00997F52" w:rsidP="00680C85">
            <w:pPr>
              <w:spacing w:after="60" w:line="240" w:lineRule="auto"/>
              <w:jc w:val="center"/>
              <w:rPr>
                <w:rFonts w:ascii="Times New Roman" w:hAnsi="Times New Roman"/>
                <w:color w:val="2E74B5"/>
              </w:rPr>
            </w:pPr>
            <w:r w:rsidRPr="00D025FA">
              <w:rPr>
                <w:rFonts w:cs="Calibri"/>
                <w:color w:val="2E74B5"/>
              </w:rPr>
              <w:t>3</w:t>
            </w:r>
          </w:p>
        </w:tc>
        <w:tc>
          <w:tcPr>
            <w:tcW w:w="1282" w:type="dxa"/>
            <w:tcBorders>
              <w:top w:val="nil"/>
              <w:left w:val="nil"/>
              <w:bottom w:val="nil"/>
              <w:right w:val="nil"/>
            </w:tcBorders>
          </w:tcPr>
          <w:p w14:paraId="32661958" w14:textId="1436AD92" w:rsidR="00997F52" w:rsidRPr="00D025FA" w:rsidRDefault="00997F52" w:rsidP="00680C85">
            <w:pPr>
              <w:spacing w:after="60" w:line="240" w:lineRule="auto"/>
              <w:jc w:val="center"/>
              <w:rPr>
                <w:rFonts w:cs="Calibri"/>
                <w:color w:val="2E74B5"/>
              </w:rPr>
            </w:pPr>
            <w:r w:rsidRPr="00D025FA">
              <w:rPr>
                <w:rFonts w:cs="Calibri"/>
                <w:color w:val="2E74B5"/>
              </w:rPr>
              <w:t>RFID-12</w:t>
            </w:r>
          </w:p>
        </w:tc>
        <w:tc>
          <w:tcPr>
            <w:tcW w:w="4666" w:type="dxa"/>
            <w:tcBorders>
              <w:top w:val="nil"/>
              <w:left w:val="nil"/>
              <w:bottom w:val="nil"/>
              <w:right w:val="nil"/>
            </w:tcBorders>
          </w:tcPr>
          <w:p w14:paraId="6A78FE29" w14:textId="6438C85D" w:rsidR="00997F52" w:rsidRPr="00D025FA" w:rsidRDefault="00997F52" w:rsidP="00680C85">
            <w:pPr>
              <w:spacing w:after="60" w:line="240" w:lineRule="auto"/>
              <w:jc w:val="left"/>
              <w:rPr>
                <w:rFonts w:cs="Calibri"/>
                <w:color w:val="2E74B5"/>
              </w:rPr>
            </w:pPr>
            <w:r w:rsidRPr="00D025FA">
              <w:rPr>
                <w:rFonts w:cs="Calibri"/>
                <w:color w:val="2E74B5"/>
              </w:rPr>
              <w:t>ReaFID Dokumentation</w:t>
            </w:r>
            <w:r w:rsidR="00B87BD8" w:rsidRPr="00D025FA">
              <w:rPr>
                <w:rFonts w:cs="Calibri"/>
                <w:color w:val="2E74B5"/>
              </w:rPr>
              <w:t xml:space="preserve"> 1</w:t>
            </w:r>
          </w:p>
        </w:tc>
        <w:tc>
          <w:tcPr>
            <w:tcW w:w="1447" w:type="dxa"/>
            <w:tcBorders>
              <w:top w:val="nil"/>
              <w:left w:val="nil"/>
              <w:bottom w:val="nil"/>
              <w:right w:val="nil"/>
            </w:tcBorders>
          </w:tcPr>
          <w:p w14:paraId="37646B9E" w14:textId="66E502EB" w:rsidR="00997F52" w:rsidRPr="00D025FA" w:rsidRDefault="00997F52" w:rsidP="00680C85">
            <w:pPr>
              <w:spacing w:after="60" w:line="240" w:lineRule="auto"/>
              <w:jc w:val="right"/>
              <w:rPr>
                <w:rFonts w:cs="Calibri"/>
                <w:color w:val="2E74B5"/>
              </w:rPr>
            </w:pPr>
            <w:r w:rsidRPr="00D025FA">
              <w:rPr>
                <w:rFonts w:cs="Calibri"/>
                <w:color w:val="2E74B5"/>
              </w:rPr>
              <w:t>10</w:t>
            </w:r>
          </w:p>
        </w:tc>
      </w:tr>
      <w:tr w:rsidR="00997F52" w14:paraId="4BE6C31E" w14:textId="77777777" w:rsidTr="00D025FA">
        <w:trPr>
          <w:jc w:val="center"/>
        </w:trPr>
        <w:tc>
          <w:tcPr>
            <w:tcW w:w="964" w:type="dxa"/>
            <w:tcBorders>
              <w:top w:val="nil"/>
              <w:left w:val="nil"/>
              <w:bottom w:val="nil"/>
              <w:right w:val="nil"/>
            </w:tcBorders>
            <w:shd w:val="clear" w:color="auto" w:fill="B8CCE4" w:themeFill="accent1" w:themeFillTint="66"/>
          </w:tcPr>
          <w:p w14:paraId="5B28B8EA" w14:textId="758A41A5" w:rsidR="00997F52" w:rsidRPr="00D025FA" w:rsidRDefault="00997F52" w:rsidP="00680C85">
            <w:pPr>
              <w:spacing w:after="60" w:line="240" w:lineRule="auto"/>
              <w:jc w:val="center"/>
              <w:rPr>
                <w:rFonts w:ascii="Times New Roman" w:hAnsi="Times New Roman"/>
                <w:color w:val="2E74B5"/>
              </w:rPr>
            </w:pPr>
            <w:r w:rsidRPr="00D025FA">
              <w:rPr>
                <w:rFonts w:cs="Calibri"/>
                <w:color w:val="2E74B5"/>
              </w:rPr>
              <w:t>3</w:t>
            </w:r>
          </w:p>
        </w:tc>
        <w:tc>
          <w:tcPr>
            <w:tcW w:w="1282" w:type="dxa"/>
            <w:tcBorders>
              <w:top w:val="nil"/>
              <w:left w:val="nil"/>
              <w:bottom w:val="nil"/>
              <w:right w:val="nil"/>
            </w:tcBorders>
            <w:shd w:val="clear" w:color="auto" w:fill="B8CCE4" w:themeFill="accent1" w:themeFillTint="66"/>
          </w:tcPr>
          <w:p w14:paraId="05B9D2A2" w14:textId="5405569E" w:rsidR="00997F52" w:rsidRPr="00D025FA" w:rsidRDefault="00997F52" w:rsidP="00680C85">
            <w:pPr>
              <w:spacing w:after="60" w:line="240" w:lineRule="auto"/>
              <w:jc w:val="center"/>
              <w:rPr>
                <w:rFonts w:cs="Calibri"/>
                <w:color w:val="2E74B5"/>
              </w:rPr>
            </w:pPr>
            <w:r w:rsidRPr="00D025FA">
              <w:rPr>
                <w:rFonts w:cs="Calibri"/>
                <w:color w:val="2E74B5"/>
              </w:rPr>
              <w:t>RFID-20</w:t>
            </w:r>
          </w:p>
        </w:tc>
        <w:tc>
          <w:tcPr>
            <w:tcW w:w="4666" w:type="dxa"/>
            <w:tcBorders>
              <w:top w:val="nil"/>
              <w:left w:val="nil"/>
              <w:bottom w:val="nil"/>
              <w:right w:val="nil"/>
            </w:tcBorders>
            <w:shd w:val="clear" w:color="auto" w:fill="B8CCE4" w:themeFill="accent1" w:themeFillTint="66"/>
          </w:tcPr>
          <w:p w14:paraId="5293F0AD" w14:textId="5E210274" w:rsidR="00997F52" w:rsidRPr="00D025FA" w:rsidRDefault="00997F52" w:rsidP="00680C85">
            <w:pPr>
              <w:spacing w:after="60" w:line="240" w:lineRule="auto"/>
              <w:jc w:val="left"/>
              <w:rPr>
                <w:rFonts w:cs="Calibri"/>
                <w:color w:val="2E74B5"/>
              </w:rPr>
            </w:pPr>
            <w:r w:rsidRPr="00D025FA">
              <w:rPr>
                <w:rFonts w:cs="Calibri"/>
                <w:color w:val="2E74B5"/>
              </w:rPr>
              <w:t>ReaFID Proje</w:t>
            </w:r>
            <w:r w:rsidR="00B87BD8" w:rsidRPr="00D025FA">
              <w:rPr>
                <w:rFonts w:cs="Calibri"/>
                <w:color w:val="2E74B5"/>
              </w:rPr>
              <w:t>ktm</w:t>
            </w:r>
            <w:r w:rsidRPr="00D025FA">
              <w:rPr>
                <w:rFonts w:cs="Calibri"/>
                <w:color w:val="2E74B5"/>
              </w:rPr>
              <w:t>anagement</w:t>
            </w:r>
            <w:r w:rsidR="00B87BD8" w:rsidRPr="00D025FA">
              <w:rPr>
                <w:rFonts w:cs="Calibri"/>
                <w:color w:val="2E74B5"/>
              </w:rPr>
              <w:t xml:space="preserve"> </w:t>
            </w:r>
            <w:r w:rsidRPr="00D025FA">
              <w:rPr>
                <w:rFonts w:cs="Calibri"/>
                <w:color w:val="2E74B5"/>
              </w:rPr>
              <w:t>/</w:t>
            </w:r>
            <w:r w:rsidR="00B87BD8" w:rsidRPr="00D025FA">
              <w:rPr>
                <w:rFonts w:cs="Calibri"/>
                <w:color w:val="2E74B5"/>
              </w:rPr>
              <w:t xml:space="preserve"> </w:t>
            </w:r>
            <w:r w:rsidRPr="00D025FA">
              <w:rPr>
                <w:rFonts w:cs="Calibri"/>
                <w:color w:val="2E74B5"/>
              </w:rPr>
              <w:t>Admin 1</w:t>
            </w:r>
          </w:p>
        </w:tc>
        <w:tc>
          <w:tcPr>
            <w:tcW w:w="1447" w:type="dxa"/>
            <w:tcBorders>
              <w:top w:val="nil"/>
              <w:left w:val="nil"/>
              <w:bottom w:val="nil"/>
              <w:right w:val="nil"/>
            </w:tcBorders>
            <w:shd w:val="clear" w:color="auto" w:fill="B8CCE4" w:themeFill="accent1" w:themeFillTint="66"/>
          </w:tcPr>
          <w:p w14:paraId="5A6E1349" w14:textId="1EC5A60E" w:rsidR="00997F52" w:rsidRPr="00D025FA" w:rsidRDefault="00997F52" w:rsidP="00680C85">
            <w:pPr>
              <w:spacing w:after="60" w:line="240" w:lineRule="auto"/>
              <w:jc w:val="right"/>
              <w:rPr>
                <w:rFonts w:cs="Calibri"/>
                <w:color w:val="2E74B5"/>
              </w:rPr>
            </w:pPr>
            <w:r w:rsidRPr="00D025FA">
              <w:rPr>
                <w:rFonts w:cs="Calibri"/>
                <w:color w:val="2E74B5"/>
              </w:rPr>
              <w:t>1</w:t>
            </w:r>
          </w:p>
        </w:tc>
      </w:tr>
      <w:tr w:rsidR="00997F52" w14:paraId="48119E7C" w14:textId="77777777" w:rsidTr="00680C85">
        <w:trPr>
          <w:jc w:val="center"/>
        </w:trPr>
        <w:tc>
          <w:tcPr>
            <w:tcW w:w="964" w:type="dxa"/>
            <w:tcBorders>
              <w:top w:val="nil"/>
              <w:left w:val="nil"/>
              <w:bottom w:val="nil"/>
              <w:right w:val="nil"/>
            </w:tcBorders>
          </w:tcPr>
          <w:p w14:paraId="75BAC231" w14:textId="5B45C363" w:rsidR="00997F52" w:rsidRPr="00D025FA" w:rsidRDefault="00997F52" w:rsidP="00680C85">
            <w:pPr>
              <w:spacing w:after="60" w:line="240" w:lineRule="auto"/>
              <w:jc w:val="center"/>
              <w:rPr>
                <w:rFonts w:ascii="Times New Roman" w:hAnsi="Times New Roman"/>
                <w:color w:val="2E74B5"/>
              </w:rPr>
            </w:pPr>
            <w:r w:rsidRPr="00D025FA">
              <w:rPr>
                <w:rFonts w:cs="Calibri"/>
                <w:color w:val="2E74B5"/>
              </w:rPr>
              <w:t>4</w:t>
            </w:r>
          </w:p>
        </w:tc>
        <w:tc>
          <w:tcPr>
            <w:tcW w:w="1282" w:type="dxa"/>
            <w:tcBorders>
              <w:top w:val="nil"/>
              <w:left w:val="nil"/>
              <w:bottom w:val="nil"/>
              <w:right w:val="nil"/>
            </w:tcBorders>
          </w:tcPr>
          <w:p w14:paraId="05744114" w14:textId="1E658ABD" w:rsidR="00997F52" w:rsidRPr="00D025FA" w:rsidRDefault="00997F52" w:rsidP="00680C85">
            <w:pPr>
              <w:spacing w:after="60" w:line="240" w:lineRule="auto"/>
              <w:jc w:val="center"/>
              <w:rPr>
                <w:rFonts w:cs="Calibri"/>
                <w:color w:val="2E74B5"/>
              </w:rPr>
            </w:pPr>
            <w:r w:rsidRPr="00D025FA">
              <w:rPr>
                <w:rFonts w:cs="Calibri"/>
                <w:color w:val="2E74B5"/>
              </w:rPr>
              <w:t>RFID-10</w:t>
            </w:r>
          </w:p>
        </w:tc>
        <w:tc>
          <w:tcPr>
            <w:tcW w:w="4666" w:type="dxa"/>
            <w:tcBorders>
              <w:top w:val="nil"/>
              <w:left w:val="nil"/>
              <w:bottom w:val="nil"/>
              <w:right w:val="nil"/>
            </w:tcBorders>
          </w:tcPr>
          <w:p w14:paraId="61560921" w14:textId="2155E5FC" w:rsidR="00997F52" w:rsidRPr="00D025FA" w:rsidRDefault="00997F52" w:rsidP="006C7E73">
            <w:pPr>
              <w:spacing w:after="60" w:line="240" w:lineRule="auto"/>
              <w:jc w:val="left"/>
              <w:rPr>
                <w:rFonts w:cs="Calibri"/>
                <w:color w:val="2E74B5"/>
              </w:rPr>
            </w:pPr>
            <w:r w:rsidRPr="00D025FA">
              <w:rPr>
                <w:rFonts w:cs="Calibri"/>
                <w:color w:val="2E74B5"/>
              </w:rPr>
              <w:t>ReaFID Spiel</w:t>
            </w:r>
            <w:r w:rsidR="00B87BD8" w:rsidRPr="00D025FA">
              <w:rPr>
                <w:rFonts w:cs="Calibri"/>
                <w:color w:val="2E74B5"/>
              </w:rPr>
              <w:t>-</w:t>
            </w:r>
            <w:r w:rsidRPr="00D025FA">
              <w:rPr>
                <w:rFonts w:cs="Calibri"/>
                <w:color w:val="2E74B5"/>
              </w:rPr>
              <w:t xml:space="preserve">GUI </w:t>
            </w:r>
            <w:r w:rsidR="006C7E73" w:rsidRPr="00D025FA">
              <w:rPr>
                <w:rFonts w:cs="Calibri"/>
                <w:color w:val="2E74B5"/>
              </w:rPr>
              <w:t>-</w:t>
            </w:r>
            <w:r w:rsidRPr="00D025FA">
              <w:rPr>
                <w:rFonts w:cs="Calibri"/>
                <w:color w:val="2E74B5"/>
              </w:rPr>
              <w:t xml:space="preserve"> Spieloberfläche Hauptfenster</w:t>
            </w:r>
          </w:p>
        </w:tc>
        <w:tc>
          <w:tcPr>
            <w:tcW w:w="1447" w:type="dxa"/>
            <w:tcBorders>
              <w:top w:val="nil"/>
              <w:left w:val="nil"/>
              <w:bottom w:val="nil"/>
              <w:right w:val="nil"/>
            </w:tcBorders>
          </w:tcPr>
          <w:p w14:paraId="42300A8D" w14:textId="39470B53" w:rsidR="00997F52" w:rsidRPr="00D025FA" w:rsidRDefault="00997F52" w:rsidP="00680C85">
            <w:pPr>
              <w:spacing w:after="60" w:line="240" w:lineRule="auto"/>
              <w:jc w:val="right"/>
              <w:rPr>
                <w:rFonts w:cs="Calibri"/>
                <w:color w:val="2E74B5"/>
              </w:rPr>
            </w:pPr>
            <w:r w:rsidRPr="00D025FA">
              <w:rPr>
                <w:rFonts w:cs="Calibri"/>
                <w:color w:val="2E74B5"/>
              </w:rPr>
              <w:t>15</w:t>
            </w:r>
          </w:p>
        </w:tc>
      </w:tr>
      <w:tr w:rsidR="00997F52" w14:paraId="263B6CBA" w14:textId="77777777" w:rsidTr="00D025FA">
        <w:trPr>
          <w:jc w:val="center"/>
        </w:trPr>
        <w:tc>
          <w:tcPr>
            <w:tcW w:w="964" w:type="dxa"/>
            <w:tcBorders>
              <w:top w:val="nil"/>
              <w:left w:val="nil"/>
              <w:bottom w:val="nil"/>
              <w:right w:val="nil"/>
            </w:tcBorders>
            <w:shd w:val="clear" w:color="auto" w:fill="B8CCE4" w:themeFill="accent1" w:themeFillTint="66"/>
          </w:tcPr>
          <w:p w14:paraId="1AC78A5D" w14:textId="28C7F763" w:rsidR="00997F52" w:rsidRPr="00D025FA" w:rsidRDefault="00997F52" w:rsidP="00680C85">
            <w:pPr>
              <w:spacing w:after="60" w:line="240" w:lineRule="auto"/>
              <w:jc w:val="center"/>
              <w:rPr>
                <w:rFonts w:ascii="Times New Roman" w:hAnsi="Times New Roman"/>
                <w:color w:val="2E74B5"/>
              </w:rPr>
            </w:pPr>
            <w:r w:rsidRPr="00D025FA">
              <w:rPr>
                <w:rFonts w:cs="Calibri"/>
                <w:color w:val="2E74B5"/>
              </w:rPr>
              <w:t>4</w:t>
            </w:r>
          </w:p>
        </w:tc>
        <w:tc>
          <w:tcPr>
            <w:tcW w:w="1282" w:type="dxa"/>
            <w:tcBorders>
              <w:top w:val="nil"/>
              <w:left w:val="nil"/>
              <w:bottom w:val="nil"/>
              <w:right w:val="nil"/>
            </w:tcBorders>
            <w:shd w:val="clear" w:color="auto" w:fill="B8CCE4" w:themeFill="accent1" w:themeFillTint="66"/>
          </w:tcPr>
          <w:p w14:paraId="34D6F4C6" w14:textId="1A6A5022" w:rsidR="00997F52" w:rsidRPr="00D025FA" w:rsidRDefault="00997F52" w:rsidP="00680C85">
            <w:pPr>
              <w:spacing w:after="60" w:line="240" w:lineRule="auto"/>
              <w:jc w:val="center"/>
              <w:rPr>
                <w:rFonts w:cs="Calibri"/>
                <w:color w:val="2E74B5"/>
              </w:rPr>
            </w:pPr>
            <w:r w:rsidRPr="00D025FA">
              <w:rPr>
                <w:rFonts w:cs="Calibri"/>
                <w:color w:val="2E74B5"/>
              </w:rPr>
              <w:t>RFID-11</w:t>
            </w:r>
          </w:p>
        </w:tc>
        <w:tc>
          <w:tcPr>
            <w:tcW w:w="4666" w:type="dxa"/>
            <w:tcBorders>
              <w:top w:val="nil"/>
              <w:left w:val="nil"/>
              <w:bottom w:val="nil"/>
              <w:right w:val="nil"/>
            </w:tcBorders>
            <w:shd w:val="clear" w:color="auto" w:fill="B8CCE4" w:themeFill="accent1" w:themeFillTint="66"/>
          </w:tcPr>
          <w:p w14:paraId="0108617D" w14:textId="6EB0BBC4" w:rsidR="00997F52" w:rsidRPr="00D025FA" w:rsidRDefault="00997F52" w:rsidP="006C7E73">
            <w:pPr>
              <w:spacing w:after="60" w:line="240" w:lineRule="auto"/>
              <w:jc w:val="left"/>
              <w:rPr>
                <w:rFonts w:cs="Calibri"/>
                <w:color w:val="2E74B5"/>
              </w:rPr>
            </w:pPr>
            <w:r w:rsidRPr="00D025FA">
              <w:rPr>
                <w:rFonts w:cs="Calibri"/>
                <w:color w:val="2E74B5"/>
              </w:rPr>
              <w:t>ReaFID Spiel</w:t>
            </w:r>
            <w:r w:rsidR="00B87BD8" w:rsidRPr="00D025FA">
              <w:rPr>
                <w:rFonts w:cs="Calibri"/>
                <w:color w:val="2E74B5"/>
              </w:rPr>
              <w:t>-</w:t>
            </w:r>
            <w:r w:rsidRPr="00D025FA">
              <w:rPr>
                <w:rFonts w:cs="Calibri"/>
                <w:color w:val="2E74B5"/>
              </w:rPr>
              <w:t xml:space="preserve">GUI </w:t>
            </w:r>
            <w:r w:rsidR="006C7E73" w:rsidRPr="00D025FA">
              <w:rPr>
                <w:rFonts w:cs="Calibri"/>
                <w:color w:val="2E74B5"/>
              </w:rPr>
              <w:t>-</w:t>
            </w:r>
            <w:r w:rsidRPr="00D025FA">
              <w:rPr>
                <w:rFonts w:cs="Calibri"/>
                <w:color w:val="2E74B5"/>
              </w:rPr>
              <w:t xml:space="preserve"> Abbrechen</w:t>
            </w:r>
            <w:r w:rsidR="00B87BD8" w:rsidRPr="00D025FA">
              <w:rPr>
                <w:rFonts w:cs="Calibri"/>
                <w:color w:val="2E74B5"/>
              </w:rPr>
              <w:t xml:space="preserve"> </w:t>
            </w:r>
            <w:r w:rsidRPr="00D025FA">
              <w:rPr>
                <w:rFonts w:cs="Calibri"/>
                <w:color w:val="2E74B5"/>
              </w:rPr>
              <w:t>/</w:t>
            </w:r>
            <w:r w:rsidR="00B87BD8" w:rsidRPr="00D025FA">
              <w:rPr>
                <w:rFonts w:cs="Calibri"/>
                <w:color w:val="2E74B5"/>
              </w:rPr>
              <w:t xml:space="preserve"> </w:t>
            </w:r>
            <w:r w:rsidRPr="00D025FA">
              <w:rPr>
                <w:rFonts w:cs="Calibri"/>
                <w:color w:val="2E74B5"/>
              </w:rPr>
              <w:t>Stoppen Spiel</w:t>
            </w:r>
          </w:p>
        </w:tc>
        <w:tc>
          <w:tcPr>
            <w:tcW w:w="1447" w:type="dxa"/>
            <w:tcBorders>
              <w:top w:val="nil"/>
              <w:left w:val="nil"/>
              <w:bottom w:val="nil"/>
              <w:right w:val="nil"/>
            </w:tcBorders>
            <w:shd w:val="clear" w:color="auto" w:fill="B8CCE4" w:themeFill="accent1" w:themeFillTint="66"/>
          </w:tcPr>
          <w:p w14:paraId="7DB1BA0C" w14:textId="175CB984" w:rsidR="00997F52" w:rsidRPr="00D025FA" w:rsidRDefault="00997F52" w:rsidP="00680C85">
            <w:pPr>
              <w:spacing w:after="60" w:line="240" w:lineRule="auto"/>
              <w:jc w:val="right"/>
              <w:rPr>
                <w:rFonts w:cs="Calibri"/>
                <w:color w:val="2E74B5"/>
              </w:rPr>
            </w:pPr>
            <w:r w:rsidRPr="00D025FA">
              <w:rPr>
                <w:rFonts w:cs="Calibri"/>
                <w:color w:val="2E74B5"/>
              </w:rPr>
              <w:t>5</w:t>
            </w:r>
          </w:p>
        </w:tc>
      </w:tr>
      <w:tr w:rsidR="00997F52" w14:paraId="671D39BF" w14:textId="77777777" w:rsidTr="00680C85">
        <w:trPr>
          <w:jc w:val="center"/>
        </w:trPr>
        <w:tc>
          <w:tcPr>
            <w:tcW w:w="964" w:type="dxa"/>
            <w:tcBorders>
              <w:top w:val="nil"/>
              <w:left w:val="nil"/>
              <w:bottom w:val="nil"/>
              <w:right w:val="nil"/>
            </w:tcBorders>
          </w:tcPr>
          <w:p w14:paraId="76AE4945" w14:textId="66BC5E11" w:rsidR="00997F52" w:rsidRPr="00D025FA" w:rsidRDefault="00997F52" w:rsidP="00680C85">
            <w:pPr>
              <w:spacing w:after="60" w:line="240" w:lineRule="auto"/>
              <w:jc w:val="center"/>
              <w:rPr>
                <w:rFonts w:ascii="Times New Roman" w:hAnsi="Times New Roman"/>
                <w:color w:val="2E74B5"/>
              </w:rPr>
            </w:pPr>
            <w:r w:rsidRPr="00D025FA">
              <w:rPr>
                <w:rFonts w:cs="Calibri"/>
                <w:color w:val="2E74B5"/>
              </w:rPr>
              <w:t>4</w:t>
            </w:r>
          </w:p>
        </w:tc>
        <w:tc>
          <w:tcPr>
            <w:tcW w:w="1282" w:type="dxa"/>
            <w:tcBorders>
              <w:top w:val="nil"/>
              <w:left w:val="nil"/>
              <w:bottom w:val="nil"/>
              <w:right w:val="nil"/>
            </w:tcBorders>
          </w:tcPr>
          <w:p w14:paraId="38977314" w14:textId="6371AF61" w:rsidR="00997F52" w:rsidRPr="00D025FA" w:rsidRDefault="00997F52" w:rsidP="00680C85">
            <w:pPr>
              <w:spacing w:after="60" w:line="240" w:lineRule="auto"/>
              <w:jc w:val="center"/>
              <w:rPr>
                <w:rFonts w:cs="Calibri"/>
                <w:color w:val="2E74B5"/>
              </w:rPr>
            </w:pPr>
            <w:r w:rsidRPr="00D025FA">
              <w:rPr>
                <w:rFonts w:cs="Calibri"/>
                <w:color w:val="2E74B5"/>
              </w:rPr>
              <w:t>RFID-13</w:t>
            </w:r>
          </w:p>
        </w:tc>
        <w:tc>
          <w:tcPr>
            <w:tcW w:w="4666" w:type="dxa"/>
            <w:tcBorders>
              <w:top w:val="nil"/>
              <w:left w:val="nil"/>
              <w:bottom w:val="nil"/>
              <w:right w:val="nil"/>
            </w:tcBorders>
          </w:tcPr>
          <w:p w14:paraId="51DC8B64" w14:textId="1B620A16" w:rsidR="00997F52" w:rsidRPr="00D025FA" w:rsidRDefault="00997F52" w:rsidP="00680C85">
            <w:pPr>
              <w:spacing w:after="60" w:line="240" w:lineRule="auto"/>
              <w:jc w:val="left"/>
              <w:rPr>
                <w:rFonts w:cs="Calibri"/>
                <w:color w:val="2E74B5"/>
              </w:rPr>
            </w:pPr>
            <w:r w:rsidRPr="00D025FA">
              <w:rPr>
                <w:rFonts w:cs="Calibri"/>
                <w:color w:val="2E74B5"/>
              </w:rPr>
              <w:t>ReaFID Dokumentation 2</w:t>
            </w:r>
          </w:p>
        </w:tc>
        <w:tc>
          <w:tcPr>
            <w:tcW w:w="1447" w:type="dxa"/>
            <w:tcBorders>
              <w:top w:val="nil"/>
              <w:left w:val="nil"/>
              <w:bottom w:val="nil"/>
              <w:right w:val="nil"/>
            </w:tcBorders>
          </w:tcPr>
          <w:p w14:paraId="64713C25" w14:textId="1B29AC69" w:rsidR="00997F52" w:rsidRPr="00D025FA" w:rsidRDefault="00997F52" w:rsidP="00680C85">
            <w:pPr>
              <w:spacing w:after="60" w:line="240" w:lineRule="auto"/>
              <w:jc w:val="right"/>
              <w:rPr>
                <w:rFonts w:cs="Calibri"/>
                <w:color w:val="2E74B5"/>
              </w:rPr>
            </w:pPr>
            <w:r w:rsidRPr="00D025FA">
              <w:rPr>
                <w:rFonts w:cs="Calibri"/>
                <w:color w:val="2E74B5"/>
              </w:rPr>
              <w:t>10</w:t>
            </w:r>
          </w:p>
        </w:tc>
      </w:tr>
      <w:tr w:rsidR="00997F52" w14:paraId="294C3A56" w14:textId="77777777" w:rsidTr="00D025FA">
        <w:trPr>
          <w:jc w:val="center"/>
        </w:trPr>
        <w:tc>
          <w:tcPr>
            <w:tcW w:w="964" w:type="dxa"/>
            <w:tcBorders>
              <w:top w:val="nil"/>
              <w:left w:val="nil"/>
              <w:bottom w:val="nil"/>
              <w:right w:val="nil"/>
            </w:tcBorders>
            <w:shd w:val="clear" w:color="auto" w:fill="B8CCE4" w:themeFill="accent1" w:themeFillTint="66"/>
          </w:tcPr>
          <w:p w14:paraId="32EF240D" w14:textId="4190BCF9" w:rsidR="00997F52" w:rsidRPr="00D025FA" w:rsidRDefault="00997F52" w:rsidP="00680C85">
            <w:pPr>
              <w:spacing w:after="60" w:line="240" w:lineRule="auto"/>
              <w:jc w:val="center"/>
              <w:rPr>
                <w:rFonts w:ascii="Times New Roman" w:hAnsi="Times New Roman"/>
                <w:color w:val="2E74B5"/>
              </w:rPr>
            </w:pPr>
            <w:r w:rsidRPr="00D025FA">
              <w:rPr>
                <w:rFonts w:cs="Calibri"/>
                <w:color w:val="2E74B5"/>
              </w:rPr>
              <w:t>4</w:t>
            </w:r>
          </w:p>
        </w:tc>
        <w:tc>
          <w:tcPr>
            <w:tcW w:w="1282" w:type="dxa"/>
            <w:tcBorders>
              <w:top w:val="nil"/>
              <w:left w:val="nil"/>
              <w:bottom w:val="nil"/>
              <w:right w:val="nil"/>
            </w:tcBorders>
            <w:shd w:val="clear" w:color="auto" w:fill="B8CCE4" w:themeFill="accent1" w:themeFillTint="66"/>
          </w:tcPr>
          <w:p w14:paraId="07FC932E" w14:textId="68AE70AD" w:rsidR="00997F52" w:rsidRPr="00D025FA" w:rsidRDefault="00997F52" w:rsidP="00680C85">
            <w:pPr>
              <w:spacing w:after="60" w:line="240" w:lineRule="auto"/>
              <w:jc w:val="center"/>
              <w:rPr>
                <w:rFonts w:cs="Calibri"/>
                <w:color w:val="2E74B5"/>
              </w:rPr>
            </w:pPr>
            <w:r w:rsidRPr="00D025FA">
              <w:rPr>
                <w:rFonts w:cs="Calibri"/>
                <w:color w:val="2E74B5"/>
              </w:rPr>
              <w:t>RFID-21</w:t>
            </w:r>
          </w:p>
        </w:tc>
        <w:tc>
          <w:tcPr>
            <w:tcW w:w="4666" w:type="dxa"/>
            <w:tcBorders>
              <w:top w:val="nil"/>
              <w:left w:val="nil"/>
              <w:bottom w:val="nil"/>
              <w:right w:val="nil"/>
            </w:tcBorders>
            <w:shd w:val="clear" w:color="auto" w:fill="B8CCE4" w:themeFill="accent1" w:themeFillTint="66"/>
          </w:tcPr>
          <w:p w14:paraId="444829BB" w14:textId="40CDB6F7" w:rsidR="00997F52" w:rsidRPr="00D025FA" w:rsidRDefault="00997F52" w:rsidP="00680C85">
            <w:pPr>
              <w:spacing w:after="60" w:line="240" w:lineRule="auto"/>
              <w:jc w:val="left"/>
              <w:rPr>
                <w:rFonts w:cs="Calibri"/>
                <w:color w:val="2E74B5"/>
              </w:rPr>
            </w:pPr>
            <w:r w:rsidRPr="00D025FA">
              <w:rPr>
                <w:rFonts w:cs="Calibri"/>
                <w:color w:val="2E74B5"/>
              </w:rPr>
              <w:t>ReaFID Proje</w:t>
            </w:r>
            <w:r w:rsidR="00B87BD8" w:rsidRPr="00D025FA">
              <w:rPr>
                <w:rFonts w:cs="Calibri"/>
                <w:color w:val="2E74B5"/>
              </w:rPr>
              <w:t>ktm</w:t>
            </w:r>
            <w:r w:rsidRPr="00D025FA">
              <w:rPr>
                <w:rFonts w:cs="Calibri"/>
                <w:color w:val="2E74B5"/>
              </w:rPr>
              <w:t>anagement</w:t>
            </w:r>
            <w:r w:rsidR="00D637FF" w:rsidRPr="00D025FA">
              <w:rPr>
                <w:rFonts w:cs="Calibri"/>
                <w:color w:val="2E74B5"/>
              </w:rPr>
              <w:t xml:space="preserve"> </w:t>
            </w:r>
            <w:r w:rsidRPr="00D025FA">
              <w:rPr>
                <w:rFonts w:cs="Calibri"/>
                <w:color w:val="2E74B5"/>
              </w:rPr>
              <w:t>/</w:t>
            </w:r>
            <w:r w:rsidR="00D637FF" w:rsidRPr="00D025FA">
              <w:rPr>
                <w:rFonts w:cs="Calibri"/>
                <w:color w:val="2E74B5"/>
              </w:rPr>
              <w:t xml:space="preserve"> </w:t>
            </w:r>
            <w:r w:rsidRPr="00D025FA">
              <w:rPr>
                <w:rFonts w:cs="Calibri"/>
                <w:color w:val="2E74B5"/>
              </w:rPr>
              <w:t>Admin 2</w:t>
            </w:r>
          </w:p>
        </w:tc>
        <w:tc>
          <w:tcPr>
            <w:tcW w:w="1447" w:type="dxa"/>
            <w:tcBorders>
              <w:top w:val="nil"/>
              <w:left w:val="nil"/>
              <w:bottom w:val="nil"/>
              <w:right w:val="nil"/>
            </w:tcBorders>
            <w:shd w:val="clear" w:color="auto" w:fill="B8CCE4" w:themeFill="accent1" w:themeFillTint="66"/>
          </w:tcPr>
          <w:p w14:paraId="040AB19B" w14:textId="47496BE0" w:rsidR="00997F52" w:rsidRPr="00D025FA" w:rsidRDefault="00997F52" w:rsidP="00680C85">
            <w:pPr>
              <w:spacing w:after="60" w:line="240" w:lineRule="auto"/>
              <w:jc w:val="right"/>
              <w:rPr>
                <w:rFonts w:cs="Calibri"/>
                <w:color w:val="2E74B5"/>
              </w:rPr>
            </w:pPr>
            <w:r w:rsidRPr="00D025FA">
              <w:rPr>
                <w:rFonts w:cs="Calibri"/>
                <w:color w:val="2E74B5"/>
              </w:rPr>
              <w:t>2</w:t>
            </w:r>
          </w:p>
        </w:tc>
      </w:tr>
      <w:tr w:rsidR="00997F52" w14:paraId="2E2314E1" w14:textId="77777777" w:rsidTr="00680C85">
        <w:trPr>
          <w:jc w:val="center"/>
        </w:trPr>
        <w:tc>
          <w:tcPr>
            <w:tcW w:w="964" w:type="dxa"/>
            <w:tcBorders>
              <w:top w:val="nil"/>
              <w:left w:val="nil"/>
              <w:bottom w:val="nil"/>
              <w:right w:val="nil"/>
            </w:tcBorders>
          </w:tcPr>
          <w:p w14:paraId="3D659E59" w14:textId="457A62C6" w:rsidR="00997F52" w:rsidRPr="00D025FA" w:rsidRDefault="00997F52" w:rsidP="00680C85">
            <w:pPr>
              <w:spacing w:after="60" w:line="240" w:lineRule="auto"/>
              <w:jc w:val="center"/>
              <w:rPr>
                <w:rFonts w:ascii="Times New Roman" w:hAnsi="Times New Roman"/>
                <w:color w:val="2E74B5"/>
              </w:rPr>
            </w:pPr>
            <w:r w:rsidRPr="00D025FA">
              <w:rPr>
                <w:rFonts w:cs="Calibri"/>
                <w:color w:val="2E74B5"/>
              </w:rPr>
              <w:t>5</w:t>
            </w:r>
          </w:p>
        </w:tc>
        <w:tc>
          <w:tcPr>
            <w:tcW w:w="1282" w:type="dxa"/>
            <w:tcBorders>
              <w:top w:val="nil"/>
              <w:left w:val="nil"/>
              <w:bottom w:val="nil"/>
              <w:right w:val="nil"/>
            </w:tcBorders>
          </w:tcPr>
          <w:p w14:paraId="7114FF73" w14:textId="032C2DDC" w:rsidR="00997F52" w:rsidRPr="00D025FA" w:rsidRDefault="00997F52" w:rsidP="00680C85">
            <w:pPr>
              <w:spacing w:after="60" w:line="240" w:lineRule="auto"/>
              <w:jc w:val="center"/>
              <w:rPr>
                <w:rFonts w:cs="Calibri"/>
                <w:color w:val="2E74B5"/>
              </w:rPr>
            </w:pPr>
            <w:r w:rsidRPr="00D025FA">
              <w:rPr>
                <w:rFonts w:cs="Calibri"/>
                <w:color w:val="2E74B5"/>
              </w:rPr>
              <w:t>RFID-14</w:t>
            </w:r>
          </w:p>
        </w:tc>
        <w:tc>
          <w:tcPr>
            <w:tcW w:w="4666" w:type="dxa"/>
            <w:tcBorders>
              <w:top w:val="nil"/>
              <w:left w:val="nil"/>
              <w:bottom w:val="nil"/>
              <w:right w:val="nil"/>
            </w:tcBorders>
          </w:tcPr>
          <w:p w14:paraId="7B4AA4F7" w14:textId="50E801ED" w:rsidR="00997F52" w:rsidRPr="00D025FA" w:rsidRDefault="00997F52" w:rsidP="00680C85">
            <w:pPr>
              <w:spacing w:after="60" w:line="240" w:lineRule="auto"/>
              <w:jc w:val="left"/>
              <w:rPr>
                <w:rFonts w:cs="Calibri"/>
                <w:color w:val="2E74B5"/>
              </w:rPr>
            </w:pPr>
            <w:r w:rsidRPr="00D025FA">
              <w:rPr>
                <w:rFonts w:cs="Calibri"/>
                <w:color w:val="2E74B5"/>
              </w:rPr>
              <w:t>ReaFID Dokumentation 3</w:t>
            </w:r>
          </w:p>
        </w:tc>
        <w:tc>
          <w:tcPr>
            <w:tcW w:w="1447" w:type="dxa"/>
            <w:tcBorders>
              <w:top w:val="nil"/>
              <w:left w:val="nil"/>
              <w:bottom w:val="nil"/>
              <w:right w:val="nil"/>
            </w:tcBorders>
          </w:tcPr>
          <w:p w14:paraId="2A8E3F67" w14:textId="6F9EB2FE" w:rsidR="00997F52" w:rsidRPr="00D025FA" w:rsidRDefault="00997F52" w:rsidP="00680C85">
            <w:pPr>
              <w:spacing w:after="60" w:line="240" w:lineRule="auto"/>
              <w:jc w:val="right"/>
              <w:rPr>
                <w:rFonts w:cs="Calibri"/>
                <w:color w:val="2E74B5"/>
              </w:rPr>
            </w:pPr>
            <w:r w:rsidRPr="00D025FA">
              <w:rPr>
                <w:rFonts w:cs="Calibri"/>
                <w:color w:val="2E74B5"/>
              </w:rPr>
              <w:t>20</w:t>
            </w:r>
          </w:p>
        </w:tc>
      </w:tr>
      <w:tr w:rsidR="00997F52" w14:paraId="317964DF" w14:textId="77777777" w:rsidTr="00D025FA">
        <w:trPr>
          <w:jc w:val="center"/>
        </w:trPr>
        <w:tc>
          <w:tcPr>
            <w:tcW w:w="964" w:type="dxa"/>
            <w:tcBorders>
              <w:top w:val="nil"/>
              <w:left w:val="nil"/>
              <w:bottom w:val="nil"/>
              <w:right w:val="nil"/>
            </w:tcBorders>
            <w:shd w:val="clear" w:color="auto" w:fill="B8CCE4" w:themeFill="accent1" w:themeFillTint="66"/>
          </w:tcPr>
          <w:p w14:paraId="708BF8CE" w14:textId="3645BF92" w:rsidR="00997F52" w:rsidRPr="00D025FA" w:rsidRDefault="00997F52" w:rsidP="00680C85">
            <w:pPr>
              <w:spacing w:after="60" w:line="240" w:lineRule="auto"/>
              <w:jc w:val="center"/>
              <w:rPr>
                <w:rFonts w:ascii="Times New Roman" w:hAnsi="Times New Roman"/>
                <w:color w:val="2E74B5"/>
              </w:rPr>
            </w:pPr>
            <w:r w:rsidRPr="00D025FA">
              <w:rPr>
                <w:rFonts w:cs="Calibri"/>
                <w:color w:val="2E74B5"/>
              </w:rPr>
              <w:t>5</w:t>
            </w:r>
          </w:p>
        </w:tc>
        <w:tc>
          <w:tcPr>
            <w:tcW w:w="1282" w:type="dxa"/>
            <w:tcBorders>
              <w:top w:val="nil"/>
              <w:left w:val="nil"/>
              <w:bottom w:val="nil"/>
              <w:right w:val="nil"/>
            </w:tcBorders>
            <w:shd w:val="clear" w:color="auto" w:fill="B8CCE4" w:themeFill="accent1" w:themeFillTint="66"/>
          </w:tcPr>
          <w:p w14:paraId="37138374" w14:textId="2CD32346" w:rsidR="00997F52" w:rsidRPr="00D025FA" w:rsidRDefault="00997F52" w:rsidP="00680C85">
            <w:pPr>
              <w:spacing w:after="60" w:line="240" w:lineRule="auto"/>
              <w:jc w:val="center"/>
              <w:rPr>
                <w:rFonts w:cs="Calibri"/>
                <w:color w:val="2E74B5"/>
              </w:rPr>
            </w:pPr>
            <w:r w:rsidRPr="00D025FA">
              <w:rPr>
                <w:rFonts w:cs="Calibri"/>
                <w:color w:val="2E74B5"/>
              </w:rPr>
              <w:t>RFID-22</w:t>
            </w:r>
          </w:p>
        </w:tc>
        <w:tc>
          <w:tcPr>
            <w:tcW w:w="4666" w:type="dxa"/>
            <w:tcBorders>
              <w:top w:val="nil"/>
              <w:left w:val="nil"/>
              <w:bottom w:val="nil"/>
              <w:right w:val="nil"/>
            </w:tcBorders>
            <w:shd w:val="clear" w:color="auto" w:fill="B8CCE4" w:themeFill="accent1" w:themeFillTint="66"/>
          </w:tcPr>
          <w:p w14:paraId="5637CA80" w14:textId="000389BD" w:rsidR="00997F52" w:rsidRPr="00D025FA" w:rsidRDefault="00997F52" w:rsidP="00680C85">
            <w:pPr>
              <w:spacing w:after="60" w:line="240" w:lineRule="auto"/>
              <w:jc w:val="left"/>
              <w:rPr>
                <w:rFonts w:cs="Calibri"/>
                <w:color w:val="2E74B5"/>
              </w:rPr>
            </w:pPr>
            <w:r w:rsidRPr="00D025FA">
              <w:rPr>
                <w:rFonts w:cs="Calibri"/>
                <w:color w:val="2E74B5"/>
              </w:rPr>
              <w:t>ReaFID Proje</w:t>
            </w:r>
            <w:r w:rsidR="00D637FF" w:rsidRPr="00D025FA">
              <w:rPr>
                <w:rFonts w:cs="Calibri"/>
                <w:color w:val="2E74B5"/>
              </w:rPr>
              <w:t>k</w:t>
            </w:r>
            <w:r w:rsidRPr="00D025FA">
              <w:rPr>
                <w:rFonts w:cs="Calibri"/>
                <w:color w:val="2E74B5"/>
              </w:rPr>
              <w:t>t</w:t>
            </w:r>
            <w:r w:rsidR="00D637FF" w:rsidRPr="00D025FA">
              <w:rPr>
                <w:rFonts w:cs="Calibri"/>
                <w:color w:val="2E74B5"/>
              </w:rPr>
              <w:t>m</w:t>
            </w:r>
            <w:r w:rsidRPr="00D025FA">
              <w:rPr>
                <w:rFonts w:cs="Calibri"/>
                <w:color w:val="2E74B5"/>
              </w:rPr>
              <w:t>anagement</w:t>
            </w:r>
            <w:r w:rsidR="00D637FF" w:rsidRPr="00D025FA">
              <w:rPr>
                <w:rFonts w:cs="Calibri"/>
                <w:color w:val="2E74B5"/>
              </w:rPr>
              <w:t xml:space="preserve"> </w:t>
            </w:r>
            <w:r w:rsidRPr="00D025FA">
              <w:rPr>
                <w:rFonts w:cs="Calibri"/>
                <w:color w:val="2E74B5"/>
              </w:rPr>
              <w:t>/</w:t>
            </w:r>
            <w:r w:rsidR="00D637FF" w:rsidRPr="00D025FA">
              <w:rPr>
                <w:rFonts w:cs="Calibri"/>
                <w:color w:val="2E74B5"/>
              </w:rPr>
              <w:t xml:space="preserve"> </w:t>
            </w:r>
            <w:r w:rsidRPr="00D025FA">
              <w:rPr>
                <w:rFonts w:cs="Calibri"/>
                <w:color w:val="2E74B5"/>
              </w:rPr>
              <w:t xml:space="preserve">Admin </w:t>
            </w:r>
            <w:r w:rsidR="00451969" w:rsidRPr="00D025FA">
              <w:rPr>
                <w:rFonts w:cs="Calibri"/>
                <w:color w:val="2E74B5"/>
              </w:rPr>
              <w:t>3</w:t>
            </w:r>
          </w:p>
        </w:tc>
        <w:tc>
          <w:tcPr>
            <w:tcW w:w="1447" w:type="dxa"/>
            <w:tcBorders>
              <w:top w:val="nil"/>
              <w:left w:val="nil"/>
              <w:bottom w:val="nil"/>
              <w:right w:val="nil"/>
            </w:tcBorders>
            <w:shd w:val="clear" w:color="auto" w:fill="B8CCE4" w:themeFill="accent1" w:themeFillTint="66"/>
          </w:tcPr>
          <w:p w14:paraId="4F3B5003" w14:textId="3F8E2798" w:rsidR="00997F52" w:rsidRPr="00D025FA" w:rsidRDefault="00997F52" w:rsidP="00680C85">
            <w:pPr>
              <w:spacing w:after="60" w:line="240" w:lineRule="auto"/>
              <w:jc w:val="right"/>
              <w:rPr>
                <w:rFonts w:cs="Calibri"/>
                <w:color w:val="2E74B5"/>
              </w:rPr>
            </w:pPr>
            <w:r w:rsidRPr="00D025FA">
              <w:rPr>
                <w:rFonts w:cs="Calibri"/>
                <w:color w:val="2E74B5"/>
              </w:rPr>
              <w:t>1</w:t>
            </w:r>
          </w:p>
        </w:tc>
      </w:tr>
      <w:tr w:rsidR="00997F52" w14:paraId="04AFD581" w14:textId="77777777" w:rsidTr="00680C85">
        <w:trPr>
          <w:jc w:val="center"/>
        </w:trPr>
        <w:tc>
          <w:tcPr>
            <w:tcW w:w="964" w:type="dxa"/>
            <w:tcBorders>
              <w:top w:val="nil"/>
              <w:left w:val="nil"/>
              <w:bottom w:val="nil"/>
              <w:right w:val="nil"/>
            </w:tcBorders>
          </w:tcPr>
          <w:p w14:paraId="6C741226" w14:textId="4B91CCF5" w:rsidR="00997F52" w:rsidRPr="00D025FA" w:rsidRDefault="00997F52" w:rsidP="00680C85">
            <w:pPr>
              <w:spacing w:after="60" w:line="240" w:lineRule="auto"/>
              <w:jc w:val="center"/>
              <w:rPr>
                <w:rFonts w:ascii="Times New Roman" w:hAnsi="Times New Roman"/>
                <w:color w:val="2E74B5"/>
              </w:rPr>
            </w:pPr>
            <w:r w:rsidRPr="00D025FA">
              <w:rPr>
                <w:rFonts w:cs="Calibri"/>
                <w:color w:val="2E74B5"/>
              </w:rPr>
              <w:t>Backlog</w:t>
            </w:r>
          </w:p>
        </w:tc>
        <w:tc>
          <w:tcPr>
            <w:tcW w:w="1282" w:type="dxa"/>
            <w:tcBorders>
              <w:top w:val="nil"/>
              <w:left w:val="nil"/>
              <w:bottom w:val="nil"/>
              <w:right w:val="nil"/>
            </w:tcBorders>
          </w:tcPr>
          <w:p w14:paraId="7C261C43" w14:textId="3370AB92" w:rsidR="00997F52" w:rsidRPr="00D025FA" w:rsidRDefault="00997F52" w:rsidP="00680C85">
            <w:pPr>
              <w:spacing w:after="60" w:line="240" w:lineRule="auto"/>
              <w:jc w:val="center"/>
              <w:rPr>
                <w:rFonts w:cs="Calibri"/>
                <w:color w:val="2E74B5"/>
              </w:rPr>
            </w:pPr>
            <w:r w:rsidRPr="00D025FA">
              <w:rPr>
                <w:rFonts w:cs="Calibri"/>
                <w:color w:val="2E74B5"/>
              </w:rPr>
              <w:t>RFID-15</w:t>
            </w:r>
          </w:p>
        </w:tc>
        <w:tc>
          <w:tcPr>
            <w:tcW w:w="4666" w:type="dxa"/>
            <w:tcBorders>
              <w:top w:val="nil"/>
              <w:left w:val="nil"/>
              <w:bottom w:val="nil"/>
              <w:right w:val="nil"/>
            </w:tcBorders>
          </w:tcPr>
          <w:p w14:paraId="5EF8DFCA" w14:textId="2B897C3D" w:rsidR="00997F52" w:rsidRPr="00D025FA" w:rsidRDefault="00997F52" w:rsidP="006C7E73">
            <w:pPr>
              <w:spacing w:after="60" w:line="240" w:lineRule="auto"/>
              <w:jc w:val="left"/>
              <w:rPr>
                <w:rFonts w:cs="Calibri"/>
                <w:color w:val="2E74B5"/>
                <w:lang w:val="en-US"/>
              </w:rPr>
            </w:pPr>
            <w:r w:rsidRPr="00D025FA">
              <w:rPr>
                <w:rFonts w:cs="Calibri"/>
                <w:color w:val="2E74B5"/>
                <w:lang w:val="en-US"/>
              </w:rPr>
              <w:t xml:space="preserve">ReaFID </w:t>
            </w:r>
            <w:r w:rsidR="00D637FF" w:rsidRPr="00D025FA">
              <w:rPr>
                <w:rFonts w:cs="Calibri"/>
                <w:color w:val="2E74B5"/>
                <w:lang w:val="en-US"/>
              </w:rPr>
              <w:t xml:space="preserve">Spiel-GUI </w:t>
            </w:r>
            <w:r w:rsidR="006C7E73" w:rsidRPr="00D025FA">
              <w:rPr>
                <w:rFonts w:cs="Calibri"/>
                <w:color w:val="2E74B5"/>
                <w:lang w:val="en-US"/>
              </w:rPr>
              <w:t>-</w:t>
            </w:r>
            <w:r w:rsidRPr="00D025FA">
              <w:rPr>
                <w:rFonts w:cs="Calibri"/>
                <w:color w:val="2E74B5"/>
                <w:lang w:val="en-US"/>
              </w:rPr>
              <w:t xml:space="preserve"> Top</w:t>
            </w:r>
            <w:r w:rsidR="00D637FF" w:rsidRPr="00D025FA">
              <w:rPr>
                <w:rFonts w:cs="Calibri"/>
                <w:color w:val="2E74B5"/>
                <w:lang w:val="en-US"/>
              </w:rPr>
              <w:t xml:space="preserve"> S</w:t>
            </w:r>
            <w:r w:rsidRPr="00D025FA">
              <w:rPr>
                <w:rFonts w:cs="Calibri"/>
                <w:color w:val="2E74B5"/>
                <w:lang w:val="en-US"/>
              </w:rPr>
              <w:t>corer</w:t>
            </w:r>
            <w:r w:rsidR="00D637FF" w:rsidRPr="00D025FA">
              <w:rPr>
                <w:rFonts w:cs="Calibri"/>
                <w:color w:val="2E74B5"/>
                <w:lang w:val="en-US"/>
              </w:rPr>
              <w:t>-</w:t>
            </w:r>
            <w:r w:rsidRPr="00D025FA">
              <w:rPr>
                <w:rFonts w:cs="Calibri"/>
                <w:color w:val="2E74B5"/>
                <w:lang w:val="en-US"/>
              </w:rPr>
              <w:t>Liste</w:t>
            </w:r>
          </w:p>
        </w:tc>
        <w:tc>
          <w:tcPr>
            <w:tcW w:w="1447" w:type="dxa"/>
            <w:tcBorders>
              <w:top w:val="nil"/>
              <w:left w:val="nil"/>
              <w:bottom w:val="nil"/>
              <w:right w:val="nil"/>
            </w:tcBorders>
          </w:tcPr>
          <w:p w14:paraId="12CAAF32" w14:textId="4362B254" w:rsidR="00997F52" w:rsidRPr="00D025FA" w:rsidRDefault="00997F52" w:rsidP="00680C85">
            <w:pPr>
              <w:spacing w:after="60" w:line="240" w:lineRule="auto"/>
              <w:jc w:val="right"/>
              <w:rPr>
                <w:rFonts w:cs="Calibri"/>
                <w:color w:val="2E74B5"/>
              </w:rPr>
            </w:pPr>
            <w:r w:rsidRPr="00D025FA">
              <w:rPr>
                <w:rFonts w:cs="Calibri"/>
                <w:color w:val="2E74B5"/>
              </w:rPr>
              <w:t>8</w:t>
            </w:r>
          </w:p>
        </w:tc>
      </w:tr>
      <w:tr w:rsidR="00997F52" w14:paraId="4AF04F97" w14:textId="77777777" w:rsidTr="00D025FA">
        <w:trPr>
          <w:jc w:val="center"/>
        </w:trPr>
        <w:tc>
          <w:tcPr>
            <w:tcW w:w="964" w:type="dxa"/>
            <w:tcBorders>
              <w:top w:val="nil"/>
              <w:left w:val="nil"/>
              <w:bottom w:val="nil"/>
              <w:right w:val="nil"/>
            </w:tcBorders>
            <w:shd w:val="clear" w:color="auto" w:fill="B8CCE4" w:themeFill="accent1" w:themeFillTint="66"/>
          </w:tcPr>
          <w:p w14:paraId="1E42170B" w14:textId="3C60085F" w:rsidR="00997F52" w:rsidRPr="00D025FA" w:rsidRDefault="00997F52" w:rsidP="00680C85">
            <w:pPr>
              <w:spacing w:after="60" w:line="240" w:lineRule="auto"/>
              <w:jc w:val="center"/>
              <w:rPr>
                <w:rFonts w:ascii="Times New Roman" w:hAnsi="Times New Roman"/>
                <w:color w:val="2E74B5"/>
              </w:rPr>
            </w:pPr>
            <w:r w:rsidRPr="00D025FA">
              <w:rPr>
                <w:rFonts w:cs="Calibri"/>
                <w:color w:val="2E74B5"/>
              </w:rPr>
              <w:t>Backlog</w:t>
            </w:r>
          </w:p>
        </w:tc>
        <w:tc>
          <w:tcPr>
            <w:tcW w:w="1282" w:type="dxa"/>
            <w:tcBorders>
              <w:top w:val="nil"/>
              <w:left w:val="nil"/>
              <w:bottom w:val="nil"/>
              <w:right w:val="nil"/>
            </w:tcBorders>
            <w:shd w:val="clear" w:color="auto" w:fill="B8CCE4" w:themeFill="accent1" w:themeFillTint="66"/>
          </w:tcPr>
          <w:p w14:paraId="45CF1E9D" w14:textId="4B2E05C5" w:rsidR="00997F52" w:rsidRPr="00D025FA" w:rsidRDefault="00997F52" w:rsidP="00680C85">
            <w:pPr>
              <w:spacing w:after="60" w:line="240" w:lineRule="auto"/>
              <w:jc w:val="center"/>
              <w:rPr>
                <w:rFonts w:cs="Calibri"/>
                <w:color w:val="2E74B5"/>
              </w:rPr>
            </w:pPr>
            <w:r w:rsidRPr="00D025FA">
              <w:rPr>
                <w:rFonts w:cs="Calibri"/>
                <w:color w:val="2E74B5"/>
              </w:rPr>
              <w:t>RFID-16</w:t>
            </w:r>
          </w:p>
        </w:tc>
        <w:tc>
          <w:tcPr>
            <w:tcW w:w="4666" w:type="dxa"/>
            <w:tcBorders>
              <w:top w:val="nil"/>
              <w:left w:val="nil"/>
              <w:bottom w:val="nil"/>
              <w:right w:val="nil"/>
            </w:tcBorders>
            <w:shd w:val="clear" w:color="auto" w:fill="B8CCE4" w:themeFill="accent1" w:themeFillTint="66"/>
          </w:tcPr>
          <w:p w14:paraId="77335F03" w14:textId="64098F8C" w:rsidR="00997F52" w:rsidRPr="00D025FA" w:rsidRDefault="00997F52" w:rsidP="006C7E73">
            <w:pPr>
              <w:spacing w:after="60" w:line="240" w:lineRule="auto"/>
              <w:jc w:val="left"/>
              <w:rPr>
                <w:rFonts w:cs="Calibri"/>
                <w:color w:val="2E74B5"/>
              </w:rPr>
            </w:pPr>
            <w:r w:rsidRPr="00D025FA">
              <w:rPr>
                <w:rFonts w:cs="Calibri"/>
                <w:color w:val="2E74B5"/>
              </w:rPr>
              <w:t xml:space="preserve">ReaFID </w:t>
            </w:r>
            <w:r w:rsidR="00D637FF" w:rsidRPr="00D025FA">
              <w:rPr>
                <w:rFonts w:cs="Calibri"/>
                <w:color w:val="2E74B5"/>
              </w:rPr>
              <w:t xml:space="preserve">Spiel-GUI </w:t>
            </w:r>
            <w:r w:rsidR="006C7E73" w:rsidRPr="00D025FA">
              <w:rPr>
                <w:rFonts w:cs="Calibri"/>
                <w:color w:val="2E74B5"/>
              </w:rPr>
              <w:t>-</w:t>
            </w:r>
            <w:r w:rsidRPr="00D025FA">
              <w:rPr>
                <w:rFonts w:cs="Calibri"/>
                <w:color w:val="2E74B5"/>
              </w:rPr>
              <w:t xml:space="preserve"> Spieloberfläche Karte</w:t>
            </w:r>
            <w:r w:rsidR="00D637FF" w:rsidRPr="00D025FA">
              <w:rPr>
                <w:rFonts w:cs="Calibri"/>
                <w:color w:val="2E74B5"/>
              </w:rPr>
              <w:t>n</w:t>
            </w:r>
            <w:r w:rsidRPr="00D025FA">
              <w:rPr>
                <w:rFonts w:cs="Calibri"/>
                <w:color w:val="2E74B5"/>
              </w:rPr>
              <w:t>konfiguration</w:t>
            </w:r>
          </w:p>
        </w:tc>
        <w:tc>
          <w:tcPr>
            <w:tcW w:w="1447" w:type="dxa"/>
            <w:tcBorders>
              <w:top w:val="nil"/>
              <w:left w:val="nil"/>
              <w:bottom w:val="nil"/>
              <w:right w:val="nil"/>
            </w:tcBorders>
            <w:shd w:val="clear" w:color="auto" w:fill="B8CCE4" w:themeFill="accent1" w:themeFillTint="66"/>
          </w:tcPr>
          <w:p w14:paraId="5129C827" w14:textId="5F7A876E" w:rsidR="00997F52" w:rsidRPr="00D025FA" w:rsidRDefault="00997F52" w:rsidP="00680C85">
            <w:pPr>
              <w:spacing w:after="60" w:line="240" w:lineRule="auto"/>
              <w:jc w:val="right"/>
              <w:rPr>
                <w:rFonts w:cs="Calibri"/>
                <w:color w:val="2E74B5"/>
              </w:rPr>
            </w:pPr>
            <w:r w:rsidRPr="00D025FA">
              <w:rPr>
                <w:rFonts w:cs="Calibri"/>
                <w:color w:val="2E74B5"/>
              </w:rPr>
              <w:t>12</w:t>
            </w:r>
          </w:p>
        </w:tc>
      </w:tr>
      <w:tr w:rsidR="00997F52" w14:paraId="6947A241" w14:textId="77777777" w:rsidTr="00680C85">
        <w:trPr>
          <w:jc w:val="center"/>
        </w:trPr>
        <w:tc>
          <w:tcPr>
            <w:tcW w:w="964" w:type="dxa"/>
            <w:tcBorders>
              <w:top w:val="nil"/>
              <w:left w:val="nil"/>
              <w:bottom w:val="nil"/>
              <w:right w:val="nil"/>
            </w:tcBorders>
          </w:tcPr>
          <w:p w14:paraId="704133A4" w14:textId="7AAA75C7" w:rsidR="00997F52" w:rsidRPr="00D025FA" w:rsidRDefault="00997F52" w:rsidP="00680C85">
            <w:pPr>
              <w:spacing w:after="60" w:line="240" w:lineRule="auto"/>
              <w:jc w:val="center"/>
              <w:rPr>
                <w:rFonts w:ascii="Times New Roman" w:hAnsi="Times New Roman"/>
                <w:color w:val="2E74B5"/>
              </w:rPr>
            </w:pPr>
            <w:r w:rsidRPr="00D025FA">
              <w:rPr>
                <w:rFonts w:cs="Calibri"/>
                <w:color w:val="2E74B5"/>
              </w:rPr>
              <w:t>Backlog</w:t>
            </w:r>
          </w:p>
        </w:tc>
        <w:tc>
          <w:tcPr>
            <w:tcW w:w="1282" w:type="dxa"/>
            <w:tcBorders>
              <w:top w:val="nil"/>
              <w:left w:val="nil"/>
              <w:bottom w:val="nil"/>
              <w:right w:val="nil"/>
            </w:tcBorders>
          </w:tcPr>
          <w:p w14:paraId="5AAFB680" w14:textId="787545EE" w:rsidR="00997F52" w:rsidRPr="00D025FA" w:rsidRDefault="00997F52" w:rsidP="00680C85">
            <w:pPr>
              <w:spacing w:after="60" w:line="240" w:lineRule="auto"/>
              <w:jc w:val="center"/>
              <w:rPr>
                <w:rFonts w:cs="Calibri"/>
                <w:color w:val="2E74B5"/>
              </w:rPr>
            </w:pPr>
            <w:r w:rsidRPr="00D025FA">
              <w:rPr>
                <w:rFonts w:cs="Calibri"/>
                <w:color w:val="2E74B5"/>
              </w:rPr>
              <w:t>RFID-17</w:t>
            </w:r>
          </w:p>
        </w:tc>
        <w:tc>
          <w:tcPr>
            <w:tcW w:w="4666" w:type="dxa"/>
            <w:tcBorders>
              <w:top w:val="nil"/>
              <w:left w:val="nil"/>
              <w:bottom w:val="nil"/>
              <w:right w:val="nil"/>
            </w:tcBorders>
          </w:tcPr>
          <w:p w14:paraId="7048F1DE" w14:textId="4B285FB8" w:rsidR="00997F52" w:rsidRPr="00D025FA" w:rsidRDefault="00997F52" w:rsidP="006C7E73">
            <w:pPr>
              <w:spacing w:after="60" w:line="240" w:lineRule="auto"/>
              <w:jc w:val="left"/>
              <w:rPr>
                <w:rFonts w:cs="Calibri"/>
                <w:color w:val="2E74B5"/>
              </w:rPr>
            </w:pPr>
            <w:r w:rsidRPr="00D025FA">
              <w:rPr>
                <w:rFonts w:cs="Calibri"/>
                <w:color w:val="2E74B5"/>
              </w:rPr>
              <w:t xml:space="preserve">ReaFID </w:t>
            </w:r>
            <w:r w:rsidR="00D637FF" w:rsidRPr="00D025FA">
              <w:rPr>
                <w:rFonts w:cs="Calibri"/>
                <w:color w:val="2E74B5"/>
              </w:rPr>
              <w:t xml:space="preserve">Spiel-GUI </w:t>
            </w:r>
            <w:r w:rsidR="006C7E73" w:rsidRPr="00D025FA">
              <w:rPr>
                <w:rFonts w:cs="Calibri"/>
                <w:color w:val="2E74B5"/>
              </w:rPr>
              <w:t>-</w:t>
            </w:r>
            <w:r w:rsidRPr="00D025FA">
              <w:rPr>
                <w:rFonts w:cs="Calibri"/>
                <w:color w:val="2E74B5"/>
              </w:rPr>
              <w:t xml:space="preserve"> Anzeige Auslesen Karte</w:t>
            </w:r>
          </w:p>
        </w:tc>
        <w:tc>
          <w:tcPr>
            <w:tcW w:w="1447" w:type="dxa"/>
            <w:tcBorders>
              <w:top w:val="nil"/>
              <w:left w:val="nil"/>
              <w:bottom w:val="nil"/>
              <w:right w:val="nil"/>
            </w:tcBorders>
          </w:tcPr>
          <w:p w14:paraId="28A8A827" w14:textId="26FB1409" w:rsidR="00997F52" w:rsidRPr="00D025FA" w:rsidRDefault="00997F52" w:rsidP="00680C85">
            <w:pPr>
              <w:spacing w:after="60" w:line="240" w:lineRule="auto"/>
              <w:jc w:val="right"/>
              <w:rPr>
                <w:rFonts w:cs="Calibri"/>
                <w:color w:val="2E74B5"/>
              </w:rPr>
            </w:pPr>
            <w:r w:rsidRPr="00D025FA">
              <w:rPr>
                <w:rFonts w:cs="Calibri"/>
                <w:color w:val="2E74B5"/>
              </w:rPr>
              <w:t>6</w:t>
            </w:r>
          </w:p>
        </w:tc>
      </w:tr>
      <w:tr w:rsidR="00997F52" w14:paraId="36FF2519" w14:textId="77777777" w:rsidTr="00D025FA">
        <w:trPr>
          <w:jc w:val="center"/>
        </w:trPr>
        <w:tc>
          <w:tcPr>
            <w:tcW w:w="964" w:type="dxa"/>
            <w:tcBorders>
              <w:top w:val="nil"/>
              <w:left w:val="nil"/>
              <w:bottom w:val="nil"/>
              <w:right w:val="nil"/>
            </w:tcBorders>
            <w:shd w:val="clear" w:color="auto" w:fill="B8CCE4" w:themeFill="accent1" w:themeFillTint="66"/>
          </w:tcPr>
          <w:p w14:paraId="37C5F31B" w14:textId="093C56E5" w:rsidR="00997F52" w:rsidRPr="00D025FA" w:rsidRDefault="00997F52" w:rsidP="00680C85">
            <w:pPr>
              <w:spacing w:after="60" w:line="240" w:lineRule="auto"/>
              <w:jc w:val="center"/>
              <w:rPr>
                <w:rFonts w:ascii="Times New Roman" w:hAnsi="Times New Roman"/>
                <w:color w:val="2E74B5"/>
              </w:rPr>
            </w:pPr>
            <w:r w:rsidRPr="00D025FA">
              <w:rPr>
                <w:rFonts w:cs="Calibri"/>
                <w:color w:val="2E74B5"/>
              </w:rPr>
              <w:t>Backlog</w:t>
            </w:r>
          </w:p>
        </w:tc>
        <w:tc>
          <w:tcPr>
            <w:tcW w:w="1282" w:type="dxa"/>
            <w:tcBorders>
              <w:top w:val="nil"/>
              <w:left w:val="nil"/>
              <w:bottom w:val="nil"/>
              <w:right w:val="nil"/>
            </w:tcBorders>
            <w:shd w:val="clear" w:color="auto" w:fill="B8CCE4" w:themeFill="accent1" w:themeFillTint="66"/>
          </w:tcPr>
          <w:p w14:paraId="2BCF485C" w14:textId="6ADE3674" w:rsidR="00997F52" w:rsidRPr="00D025FA" w:rsidRDefault="00997F52" w:rsidP="00680C85">
            <w:pPr>
              <w:spacing w:after="60" w:line="240" w:lineRule="auto"/>
              <w:jc w:val="center"/>
              <w:rPr>
                <w:rFonts w:cs="Calibri"/>
                <w:color w:val="2E74B5"/>
              </w:rPr>
            </w:pPr>
            <w:r w:rsidRPr="00D025FA">
              <w:rPr>
                <w:rFonts w:cs="Calibri"/>
                <w:color w:val="2E74B5"/>
              </w:rPr>
              <w:t>RFID-18</w:t>
            </w:r>
          </w:p>
        </w:tc>
        <w:tc>
          <w:tcPr>
            <w:tcW w:w="4666" w:type="dxa"/>
            <w:tcBorders>
              <w:top w:val="nil"/>
              <w:left w:val="nil"/>
              <w:bottom w:val="nil"/>
              <w:right w:val="nil"/>
            </w:tcBorders>
            <w:shd w:val="clear" w:color="auto" w:fill="B8CCE4" w:themeFill="accent1" w:themeFillTint="66"/>
          </w:tcPr>
          <w:p w14:paraId="0D4DE17B" w14:textId="2B7A3553" w:rsidR="00997F52" w:rsidRPr="00D025FA" w:rsidRDefault="00997F52" w:rsidP="006C7E73">
            <w:pPr>
              <w:spacing w:after="60" w:line="240" w:lineRule="auto"/>
              <w:jc w:val="left"/>
              <w:rPr>
                <w:rFonts w:cs="Calibri"/>
                <w:color w:val="2E74B5"/>
              </w:rPr>
            </w:pPr>
            <w:r w:rsidRPr="00D025FA">
              <w:rPr>
                <w:rFonts w:cs="Calibri"/>
                <w:color w:val="2E74B5"/>
              </w:rPr>
              <w:t xml:space="preserve">ReaFID </w:t>
            </w:r>
            <w:r w:rsidR="00D637FF" w:rsidRPr="00D025FA">
              <w:rPr>
                <w:rFonts w:cs="Calibri"/>
                <w:color w:val="2E74B5"/>
              </w:rPr>
              <w:t xml:space="preserve">Spiel-GUI </w:t>
            </w:r>
            <w:r w:rsidR="006C7E73" w:rsidRPr="00D025FA">
              <w:rPr>
                <w:rFonts w:cs="Calibri"/>
                <w:color w:val="2E74B5"/>
              </w:rPr>
              <w:t>-</w:t>
            </w:r>
            <w:r w:rsidRPr="00D025FA">
              <w:rPr>
                <w:rFonts w:cs="Calibri"/>
                <w:color w:val="2E74B5"/>
              </w:rPr>
              <w:t xml:space="preserve"> Menüpunkt Select Modus</w:t>
            </w:r>
          </w:p>
        </w:tc>
        <w:tc>
          <w:tcPr>
            <w:tcW w:w="1447" w:type="dxa"/>
            <w:tcBorders>
              <w:top w:val="nil"/>
              <w:left w:val="nil"/>
              <w:bottom w:val="nil"/>
              <w:right w:val="nil"/>
            </w:tcBorders>
            <w:shd w:val="clear" w:color="auto" w:fill="B8CCE4" w:themeFill="accent1" w:themeFillTint="66"/>
          </w:tcPr>
          <w:p w14:paraId="66C1E1C5" w14:textId="6DF6EFC2" w:rsidR="00997F52" w:rsidRPr="00D025FA" w:rsidRDefault="00997F52" w:rsidP="00680C85">
            <w:pPr>
              <w:spacing w:after="60" w:line="240" w:lineRule="auto"/>
              <w:jc w:val="right"/>
              <w:rPr>
                <w:rFonts w:cs="Calibri"/>
                <w:color w:val="2E74B5"/>
              </w:rPr>
            </w:pPr>
            <w:r w:rsidRPr="00D025FA">
              <w:rPr>
                <w:rFonts w:cs="Calibri"/>
                <w:color w:val="2E74B5"/>
              </w:rPr>
              <w:t>4</w:t>
            </w:r>
          </w:p>
        </w:tc>
      </w:tr>
      <w:tr w:rsidR="00997F52" w14:paraId="6AB25AC2" w14:textId="77777777" w:rsidTr="00680C85">
        <w:trPr>
          <w:jc w:val="center"/>
        </w:trPr>
        <w:tc>
          <w:tcPr>
            <w:tcW w:w="964" w:type="dxa"/>
            <w:tcBorders>
              <w:top w:val="nil"/>
              <w:left w:val="nil"/>
              <w:bottom w:val="single" w:sz="8" w:space="0" w:color="5B9BD5"/>
              <w:right w:val="nil"/>
            </w:tcBorders>
          </w:tcPr>
          <w:p w14:paraId="0D9A9DDA" w14:textId="3558D20C" w:rsidR="00997F52" w:rsidRPr="00D025FA" w:rsidRDefault="00997F52" w:rsidP="00680C85">
            <w:pPr>
              <w:spacing w:after="60" w:line="240" w:lineRule="auto"/>
              <w:jc w:val="center"/>
              <w:rPr>
                <w:rFonts w:ascii="Times New Roman" w:hAnsi="Times New Roman"/>
                <w:color w:val="2E74B5"/>
              </w:rPr>
            </w:pPr>
            <w:r w:rsidRPr="00D025FA">
              <w:rPr>
                <w:rFonts w:cs="Calibri"/>
                <w:color w:val="2E74B5"/>
              </w:rPr>
              <w:t>Backlog</w:t>
            </w:r>
          </w:p>
        </w:tc>
        <w:tc>
          <w:tcPr>
            <w:tcW w:w="1282" w:type="dxa"/>
            <w:tcBorders>
              <w:top w:val="nil"/>
              <w:left w:val="nil"/>
              <w:bottom w:val="single" w:sz="8" w:space="0" w:color="5B9BD5"/>
              <w:right w:val="nil"/>
            </w:tcBorders>
          </w:tcPr>
          <w:p w14:paraId="2CECCE48" w14:textId="2B7EF7D8" w:rsidR="00997F52" w:rsidRPr="00D025FA" w:rsidRDefault="00997F52" w:rsidP="00680C85">
            <w:pPr>
              <w:spacing w:after="60" w:line="240" w:lineRule="auto"/>
              <w:jc w:val="center"/>
              <w:rPr>
                <w:rFonts w:cs="Calibri"/>
                <w:color w:val="2E74B5"/>
              </w:rPr>
            </w:pPr>
            <w:r w:rsidRPr="00D025FA">
              <w:rPr>
                <w:rFonts w:cs="Calibri"/>
                <w:color w:val="2E74B5"/>
              </w:rPr>
              <w:t>RFID-19</w:t>
            </w:r>
          </w:p>
        </w:tc>
        <w:tc>
          <w:tcPr>
            <w:tcW w:w="4666" w:type="dxa"/>
            <w:tcBorders>
              <w:top w:val="nil"/>
              <w:left w:val="nil"/>
              <w:bottom w:val="single" w:sz="8" w:space="0" w:color="5B9BD5"/>
              <w:right w:val="nil"/>
            </w:tcBorders>
          </w:tcPr>
          <w:p w14:paraId="3C8CB086" w14:textId="272BE0B9" w:rsidR="00997F52" w:rsidRPr="00D025FA" w:rsidRDefault="00997F52" w:rsidP="00680C85">
            <w:pPr>
              <w:spacing w:after="60" w:line="240" w:lineRule="auto"/>
              <w:jc w:val="left"/>
              <w:rPr>
                <w:rFonts w:cs="Calibri"/>
                <w:color w:val="2E74B5"/>
              </w:rPr>
            </w:pPr>
            <w:r w:rsidRPr="00D025FA">
              <w:rPr>
                <w:rFonts w:cs="Calibri"/>
                <w:color w:val="2E74B5"/>
              </w:rPr>
              <w:t xml:space="preserve">ReaFID Spiel </w:t>
            </w:r>
            <w:r w:rsidR="00A27501" w:rsidRPr="00D025FA">
              <w:rPr>
                <w:rFonts w:cs="Calibri"/>
                <w:color w:val="2E74B5"/>
              </w:rPr>
              <w:t xml:space="preserve">- </w:t>
            </w:r>
            <w:r w:rsidRPr="00D025FA">
              <w:rPr>
                <w:rFonts w:cs="Calibri"/>
                <w:color w:val="2E74B5"/>
              </w:rPr>
              <w:t>Advanced Mode erstellen</w:t>
            </w:r>
          </w:p>
        </w:tc>
        <w:tc>
          <w:tcPr>
            <w:tcW w:w="1447" w:type="dxa"/>
            <w:tcBorders>
              <w:top w:val="nil"/>
              <w:left w:val="nil"/>
              <w:bottom w:val="single" w:sz="8" w:space="0" w:color="5B9BD5"/>
              <w:right w:val="nil"/>
            </w:tcBorders>
          </w:tcPr>
          <w:p w14:paraId="0F19C54A" w14:textId="09C0B948" w:rsidR="00997F52" w:rsidRPr="00D025FA" w:rsidRDefault="00997F52" w:rsidP="00680C85">
            <w:pPr>
              <w:spacing w:after="60" w:line="240" w:lineRule="auto"/>
              <w:jc w:val="right"/>
              <w:rPr>
                <w:rFonts w:cs="Calibri"/>
                <w:color w:val="2E74B5"/>
              </w:rPr>
            </w:pPr>
            <w:r w:rsidRPr="00D025FA">
              <w:rPr>
                <w:rFonts w:cs="Calibri"/>
                <w:color w:val="2E74B5"/>
              </w:rPr>
              <w:t>20</w:t>
            </w:r>
          </w:p>
        </w:tc>
      </w:tr>
    </w:tbl>
    <w:p w14:paraId="5750AB21" w14:textId="77777777" w:rsidR="00997F52" w:rsidRDefault="00997F52" w:rsidP="00997F52">
      <w:pPr>
        <w:jc w:val="center"/>
        <w:rPr>
          <w:rFonts w:ascii="Times New Roman" w:hAnsi="Times New Roman"/>
          <w:b/>
          <w:bCs/>
          <w:color w:val="4F81BD"/>
          <w:sz w:val="2"/>
          <w:szCs w:val="2"/>
        </w:rPr>
      </w:pPr>
    </w:p>
    <w:p w14:paraId="676982C7" w14:textId="22C7C8BE" w:rsidR="003700A9" w:rsidRDefault="00451969" w:rsidP="003700A9">
      <w:pPr>
        <w:pStyle w:val="Heading2"/>
      </w:pPr>
      <w:bookmarkStart w:id="19" w:name="_Toc398287327"/>
      <w:r>
        <w:t>Projekt</w:t>
      </w:r>
      <w:r w:rsidRPr="00CF25F1">
        <w:t>umsetzung</w:t>
      </w:r>
      <w:bookmarkEnd w:id="19"/>
    </w:p>
    <w:p w14:paraId="4A583A48" w14:textId="116CA108" w:rsidR="00997F52" w:rsidRDefault="00997F52" w:rsidP="00997F52">
      <w:pPr>
        <w:rPr>
          <w:rFonts w:cs="Calibri"/>
        </w:rPr>
      </w:pPr>
      <w:r>
        <w:rPr>
          <w:rFonts w:cs="Calibri"/>
        </w:rPr>
        <w:t xml:space="preserve">Für das Projekt galten </w:t>
      </w:r>
      <w:r w:rsidR="000A4484">
        <w:rPr>
          <w:rFonts w:cs="Calibri"/>
        </w:rPr>
        <w:t xml:space="preserve">die </w:t>
      </w:r>
      <w:r>
        <w:rPr>
          <w:rFonts w:cs="Calibri"/>
        </w:rPr>
        <w:t>folgende</w:t>
      </w:r>
      <w:r w:rsidR="000A4484">
        <w:rPr>
          <w:rFonts w:cs="Calibri"/>
        </w:rPr>
        <w:t>n</w:t>
      </w:r>
      <w:r>
        <w:rPr>
          <w:rFonts w:cs="Calibri"/>
        </w:rPr>
        <w:t xml:space="preserve"> Termine</w:t>
      </w:r>
      <w:r w:rsidR="000A4484">
        <w:rPr>
          <w:rFonts w:cs="Calibri"/>
        </w:rPr>
        <w:t xml:space="preserve"> aus </w:t>
      </w:r>
      <w:r w:rsidR="0066105F">
        <w:rPr>
          <w:rFonts w:cs="Calibri"/>
        </w:rPr>
        <w:fldChar w:fldCharType="begin"/>
      </w:r>
      <w:r w:rsidR="0066105F">
        <w:rPr>
          <w:rFonts w:cs="Calibri"/>
        </w:rPr>
        <w:instrText xml:space="preserve"> REF _Ref398279920 \h </w:instrText>
      </w:r>
      <w:r w:rsidR="0066105F">
        <w:rPr>
          <w:rFonts w:cs="Calibri"/>
        </w:rPr>
      </w:r>
      <w:r w:rsidR="0066105F">
        <w:rPr>
          <w:rFonts w:cs="Calibri"/>
        </w:rPr>
        <w:fldChar w:fldCharType="separate"/>
      </w:r>
      <w:r w:rsidR="0068071C">
        <w:t xml:space="preserve">Tabelle </w:t>
      </w:r>
      <w:r w:rsidR="0068071C">
        <w:rPr>
          <w:noProof/>
        </w:rPr>
        <w:t>3</w:t>
      </w:r>
      <w:r w:rsidR="0066105F">
        <w:rPr>
          <w:rFonts w:cs="Calibri"/>
        </w:rPr>
        <w:fldChar w:fldCharType="end"/>
      </w:r>
      <w:r w:rsidR="00451969">
        <w:rPr>
          <w:rFonts w:cs="Calibri"/>
        </w:rPr>
        <w:t>, wobei das Kick Off, das Design Review, der Abgabetermin und der Präsentationstermin für Semesterarbeiten vorgegebene Termine sind.</w:t>
      </w:r>
    </w:p>
    <w:p w14:paraId="7A042146" w14:textId="2D48CE1E" w:rsidR="00134687" w:rsidRDefault="00134687" w:rsidP="008C7C4D">
      <w:pPr>
        <w:pStyle w:val="Caption"/>
        <w:keepNext/>
        <w:spacing w:before="360" w:after="240"/>
        <w:jc w:val="center"/>
      </w:pPr>
      <w:bookmarkStart w:id="20" w:name="_Ref398279920"/>
      <w:bookmarkStart w:id="21" w:name="_Toc398287416"/>
      <w:r>
        <w:lastRenderedPageBreak/>
        <w:t xml:space="preserve">Tabelle </w:t>
      </w:r>
      <w:r w:rsidR="001745BF">
        <w:fldChar w:fldCharType="begin"/>
      </w:r>
      <w:r w:rsidR="001745BF">
        <w:instrText xml:space="preserve"> SEQ Tabelle \* ARABIC </w:instrText>
      </w:r>
      <w:r w:rsidR="001745BF">
        <w:fldChar w:fldCharType="separate"/>
      </w:r>
      <w:r w:rsidR="0068071C">
        <w:rPr>
          <w:noProof/>
        </w:rPr>
        <w:t>3</w:t>
      </w:r>
      <w:r w:rsidR="001745BF">
        <w:rPr>
          <w:noProof/>
        </w:rPr>
        <w:fldChar w:fldCharType="end"/>
      </w:r>
      <w:bookmarkEnd w:id="20"/>
      <w:r>
        <w:t>: Projektt</w:t>
      </w:r>
      <w:r w:rsidRPr="00C53641">
        <w:t>ermine</w:t>
      </w:r>
      <w:bookmarkEnd w:id="21"/>
    </w:p>
    <w:tbl>
      <w:tblPr>
        <w:tblW w:w="4500" w:type="pct"/>
        <w:jc w:val="center"/>
        <w:tblBorders>
          <w:top w:val="single" w:sz="8" w:space="0" w:color="auto"/>
          <w:bottom w:val="single" w:sz="8" w:space="0" w:color="auto"/>
        </w:tblBorders>
        <w:tblLayout w:type="fixed"/>
        <w:tblLook w:val="0000" w:firstRow="0" w:lastRow="0" w:firstColumn="0" w:lastColumn="0" w:noHBand="0" w:noVBand="0"/>
      </w:tblPr>
      <w:tblGrid>
        <w:gridCol w:w="1197"/>
        <w:gridCol w:w="2299"/>
        <w:gridCol w:w="4863"/>
      </w:tblGrid>
      <w:tr w:rsidR="00997F52" w14:paraId="4F002193" w14:textId="77777777" w:rsidTr="002B1165">
        <w:trPr>
          <w:jc w:val="center"/>
        </w:trPr>
        <w:tc>
          <w:tcPr>
            <w:tcW w:w="1300" w:type="dxa"/>
            <w:tcBorders>
              <w:top w:val="single" w:sz="8" w:space="0" w:color="5B9BD5"/>
              <w:left w:val="nil"/>
              <w:bottom w:val="single" w:sz="8" w:space="0" w:color="5B9BD5"/>
              <w:right w:val="nil"/>
            </w:tcBorders>
          </w:tcPr>
          <w:p w14:paraId="3AFF013C" w14:textId="08BE794C" w:rsidR="00997F52" w:rsidRPr="00D025FA" w:rsidRDefault="00997F52" w:rsidP="002B1165">
            <w:pPr>
              <w:spacing w:after="60" w:line="240" w:lineRule="auto"/>
              <w:jc w:val="center"/>
              <w:rPr>
                <w:rFonts w:ascii="Times New Roman" w:hAnsi="Times New Roman"/>
                <w:color w:val="2E74B5"/>
              </w:rPr>
            </w:pPr>
            <w:r w:rsidRPr="00D025FA">
              <w:rPr>
                <w:rFonts w:cs="Calibri"/>
                <w:b/>
                <w:bCs/>
                <w:color w:val="2E74B5"/>
              </w:rPr>
              <w:t>Nr.</w:t>
            </w:r>
          </w:p>
        </w:tc>
        <w:tc>
          <w:tcPr>
            <w:tcW w:w="2520" w:type="dxa"/>
            <w:tcBorders>
              <w:top w:val="single" w:sz="8" w:space="0" w:color="5B9BD5"/>
              <w:left w:val="nil"/>
              <w:bottom w:val="single" w:sz="8" w:space="0" w:color="5B9BD5"/>
              <w:right w:val="nil"/>
            </w:tcBorders>
          </w:tcPr>
          <w:p w14:paraId="04270C13" w14:textId="0E401202" w:rsidR="00997F52" w:rsidRPr="00D025FA" w:rsidRDefault="00997F52" w:rsidP="002B1165">
            <w:pPr>
              <w:spacing w:after="60" w:line="240" w:lineRule="auto"/>
              <w:jc w:val="left"/>
              <w:rPr>
                <w:rFonts w:ascii="Times New Roman" w:hAnsi="Times New Roman"/>
                <w:color w:val="2E74B5"/>
              </w:rPr>
            </w:pPr>
            <w:r w:rsidRPr="00D025FA">
              <w:rPr>
                <w:rFonts w:cs="Calibri"/>
                <w:b/>
                <w:bCs/>
                <w:color w:val="2E74B5"/>
              </w:rPr>
              <w:t>Termin</w:t>
            </w:r>
          </w:p>
        </w:tc>
        <w:tc>
          <w:tcPr>
            <w:tcW w:w="5360" w:type="dxa"/>
            <w:tcBorders>
              <w:top w:val="single" w:sz="8" w:space="0" w:color="5B9BD5"/>
              <w:left w:val="nil"/>
              <w:bottom w:val="single" w:sz="8" w:space="0" w:color="5B9BD5"/>
              <w:right w:val="nil"/>
            </w:tcBorders>
          </w:tcPr>
          <w:p w14:paraId="46D75C63" w14:textId="4AFF8F72" w:rsidR="00997F52" w:rsidRPr="00D025FA" w:rsidRDefault="00997F52" w:rsidP="002B1165">
            <w:pPr>
              <w:spacing w:after="60" w:line="240" w:lineRule="auto"/>
              <w:jc w:val="left"/>
              <w:rPr>
                <w:rFonts w:ascii="Times New Roman" w:hAnsi="Times New Roman"/>
                <w:color w:val="2E74B5"/>
              </w:rPr>
            </w:pPr>
            <w:r w:rsidRPr="00D025FA">
              <w:rPr>
                <w:rFonts w:cs="Calibri"/>
                <w:b/>
                <w:bCs/>
                <w:color w:val="2E74B5"/>
              </w:rPr>
              <w:t>Beschreibung</w:t>
            </w:r>
          </w:p>
        </w:tc>
      </w:tr>
      <w:tr w:rsidR="00A27501" w14:paraId="563E0A62" w14:textId="77777777" w:rsidTr="00D025FA">
        <w:trPr>
          <w:jc w:val="center"/>
        </w:trPr>
        <w:tc>
          <w:tcPr>
            <w:tcW w:w="1300" w:type="dxa"/>
            <w:tcBorders>
              <w:top w:val="nil"/>
              <w:left w:val="nil"/>
              <w:bottom w:val="nil"/>
              <w:right w:val="nil"/>
            </w:tcBorders>
            <w:shd w:val="clear" w:color="auto" w:fill="B8CCE4" w:themeFill="accent1" w:themeFillTint="66"/>
          </w:tcPr>
          <w:p w14:paraId="61515132" w14:textId="4ED736DE" w:rsidR="00A27501" w:rsidRPr="00D025FA" w:rsidRDefault="00A27501" w:rsidP="002B1165">
            <w:pPr>
              <w:spacing w:after="60" w:line="240" w:lineRule="auto"/>
              <w:jc w:val="center"/>
              <w:rPr>
                <w:rFonts w:ascii="Times New Roman" w:hAnsi="Times New Roman"/>
                <w:color w:val="2E74B5"/>
              </w:rPr>
            </w:pPr>
            <w:r w:rsidRPr="00D025FA">
              <w:rPr>
                <w:rFonts w:cs="Calibri"/>
                <w:b/>
                <w:bCs/>
                <w:color w:val="2E74B5"/>
              </w:rPr>
              <w:t>1</w:t>
            </w:r>
          </w:p>
        </w:tc>
        <w:tc>
          <w:tcPr>
            <w:tcW w:w="2520" w:type="dxa"/>
            <w:tcBorders>
              <w:top w:val="nil"/>
              <w:left w:val="nil"/>
              <w:bottom w:val="nil"/>
              <w:right w:val="nil"/>
            </w:tcBorders>
            <w:shd w:val="clear" w:color="auto" w:fill="B8CCE4" w:themeFill="accent1" w:themeFillTint="66"/>
          </w:tcPr>
          <w:p w14:paraId="59BBAB4A" w14:textId="553BB0D7" w:rsidR="00A27501" w:rsidRPr="00D025FA" w:rsidRDefault="00A27501" w:rsidP="002B1165">
            <w:pPr>
              <w:spacing w:after="60" w:line="240" w:lineRule="auto"/>
              <w:jc w:val="left"/>
              <w:rPr>
                <w:rFonts w:cs="Calibri"/>
                <w:color w:val="2E74B5"/>
              </w:rPr>
            </w:pPr>
            <w:r w:rsidRPr="00D025FA">
              <w:rPr>
                <w:rFonts w:cs="Calibri"/>
                <w:color w:val="2E74B5"/>
              </w:rPr>
              <w:t>17.02.14 – 09.03.14</w:t>
            </w:r>
          </w:p>
        </w:tc>
        <w:tc>
          <w:tcPr>
            <w:tcW w:w="5360" w:type="dxa"/>
            <w:tcBorders>
              <w:top w:val="nil"/>
              <w:left w:val="nil"/>
              <w:bottom w:val="nil"/>
              <w:right w:val="nil"/>
            </w:tcBorders>
            <w:shd w:val="clear" w:color="auto" w:fill="B8CCE4" w:themeFill="accent1" w:themeFillTint="66"/>
          </w:tcPr>
          <w:p w14:paraId="18B0EB42" w14:textId="6DFC004B" w:rsidR="00A27501" w:rsidRPr="00D025FA" w:rsidRDefault="00A27501" w:rsidP="002B1165">
            <w:pPr>
              <w:spacing w:after="60" w:line="240" w:lineRule="auto"/>
              <w:jc w:val="left"/>
              <w:rPr>
                <w:rFonts w:cs="Calibri"/>
                <w:color w:val="2E74B5"/>
              </w:rPr>
            </w:pPr>
            <w:r w:rsidRPr="00D025FA">
              <w:rPr>
                <w:rFonts w:cs="Calibri"/>
                <w:color w:val="2E74B5"/>
              </w:rPr>
              <w:t>Sprint 1</w:t>
            </w:r>
          </w:p>
        </w:tc>
      </w:tr>
      <w:tr w:rsidR="00A27501" w14:paraId="4480C375" w14:textId="77777777" w:rsidTr="002B1165">
        <w:trPr>
          <w:jc w:val="center"/>
        </w:trPr>
        <w:tc>
          <w:tcPr>
            <w:tcW w:w="1300" w:type="dxa"/>
            <w:tcBorders>
              <w:top w:val="nil"/>
              <w:left w:val="nil"/>
              <w:bottom w:val="nil"/>
              <w:right w:val="nil"/>
            </w:tcBorders>
            <w:shd w:val="clear" w:color="auto" w:fill="auto"/>
          </w:tcPr>
          <w:p w14:paraId="786F9C45" w14:textId="0975590E" w:rsidR="00A27501" w:rsidRPr="00D025FA" w:rsidRDefault="00A27501" w:rsidP="002B1165">
            <w:pPr>
              <w:spacing w:after="60" w:line="240" w:lineRule="auto"/>
              <w:jc w:val="center"/>
              <w:rPr>
                <w:rFonts w:cs="Calibri"/>
                <w:b/>
                <w:bCs/>
                <w:color w:val="2E74B5"/>
              </w:rPr>
            </w:pPr>
            <w:r w:rsidRPr="00D025FA">
              <w:rPr>
                <w:rFonts w:cs="Calibri"/>
                <w:b/>
                <w:bCs/>
                <w:color w:val="2E74B5"/>
              </w:rPr>
              <w:t>2</w:t>
            </w:r>
          </w:p>
        </w:tc>
        <w:tc>
          <w:tcPr>
            <w:tcW w:w="2520" w:type="dxa"/>
            <w:tcBorders>
              <w:top w:val="nil"/>
              <w:left w:val="nil"/>
              <w:bottom w:val="nil"/>
              <w:right w:val="nil"/>
            </w:tcBorders>
            <w:shd w:val="clear" w:color="auto" w:fill="auto"/>
          </w:tcPr>
          <w:p w14:paraId="6CCB0CA2" w14:textId="52BAF4EE" w:rsidR="00A27501" w:rsidRPr="00D025FA" w:rsidRDefault="00A27501" w:rsidP="002B1165">
            <w:pPr>
              <w:spacing w:after="60" w:line="240" w:lineRule="auto"/>
              <w:jc w:val="left"/>
              <w:rPr>
                <w:rFonts w:cs="Calibri"/>
                <w:color w:val="2E74B5"/>
              </w:rPr>
            </w:pPr>
            <w:r w:rsidRPr="00D025FA">
              <w:rPr>
                <w:rFonts w:cs="Calibri"/>
                <w:color w:val="2E74B5"/>
              </w:rPr>
              <w:t>24.03.14</w:t>
            </w:r>
          </w:p>
        </w:tc>
        <w:tc>
          <w:tcPr>
            <w:tcW w:w="5360" w:type="dxa"/>
            <w:tcBorders>
              <w:top w:val="nil"/>
              <w:left w:val="nil"/>
              <w:bottom w:val="nil"/>
              <w:right w:val="nil"/>
            </w:tcBorders>
            <w:shd w:val="clear" w:color="auto" w:fill="auto"/>
          </w:tcPr>
          <w:p w14:paraId="44B08F93" w14:textId="695330B1" w:rsidR="00A27501" w:rsidRPr="00D025FA" w:rsidRDefault="00A27501" w:rsidP="002B1165">
            <w:pPr>
              <w:spacing w:after="60" w:line="240" w:lineRule="auto"/>
              <w:jc w:val="left"/>
              <w:rPr>
                <w:rFonts w:cs="Calibri"/>
                <w:color w:val="2E74B5"/>
              </w:rPr>
            </w:pPr>
            <w:r w:rsidRPr="00D025FA">
              <w:rPr>
                <w:rFonts w:cs="Calibri"/>
                <w:color w:val="2E74B5"/>
              </w:rPr>
              <w:t>Kick Off</w:t>
            </w:r>
          </w:p>
        </w:tc>
      </w:tr>
      <w:tr w:rsidR="00A27501" w14:paraId="6196D930" w14:textId="77777777" w:rsidTr="00D025FA">
        <w:trPr>
          <w:jc w:val="center"/>
        </w:trPr>
        <w:tc>
          <w:tcPr>
            <w:tcW w:w="1300" w:type="dxa"/>
            <w:tcBorders>
              <w:top w:val="nil"/>
              <w:left w:val="nil"/>
              <w:bottom w:val="nil"/>
              <w:right w:val="nil"/>
            </w:tcBorders>
            <w:shd w:val="clear" w:color="auto" w:fill="B8CCE4" w:themeFill="accent1" w:themeFillTint="66"/>
          </w:tcPr>
          <w:p w14:paraId="02186A8A" w14:textId="04C5C8EE" w:rsidR="00A27501" w:rsidRPr="00D025FA" w:rsidRDefault="00A27501" w:rsidP="002B1165">
            <w:pPr>
              <w:spacing w:after="60" w:line="240" w:lineRule="auto"/>
              <w:jc w:val="center"/>
              <w:rPr>
                <w:rFonts w:cs="Calibri"/>
                <w:b/>
                <w:bCs/>
                <w:color w:val="2E74B5"/>
              </w:rPr>
            </w:pPr>
            <w:r w:rsidRPr="00D025FA">
              <w:rPr>
                <w:rFonts w:cs="Calibri"/>
                <w:b/>
                <w:bCs/>
                <w:color w:val="2E74B5"/>
              </w:rPr>
              <w:t>3</w:t>
            </w:r>
          </w:p>
        </w:tc>
        <w:tc>
          <w:tcPr>
            <w:tcW w:w="2520" w:type="dxa"/>
            <w:tcBorders>
              <w:top w:val="nil"/>
              <w:left w:val="nil"/>
              <w:bottom w:val="nil"/>
              <w:right w:val="nil"/>
            </w:tcBorders>
            <w:shd w:val="clear" w:color="auto" w:fill="B8CCE4" w:themeFill="accent1" w:themeFillTint="66"/>
          </w:tcPr>
          <w:p w14:paraId="7DBBEBFF" w14:textId="0AF435B1" w:rsidR="00A27501" w:rsidRPr="00D025FA" w:rsidRDefault="00A27501" w:rsidP="002B1165">
            <w:pPr>
              <w:spacing w:after="60" w:line="240" w:lineRule="auto"/>
              <w:jc w:val="left"/>
              <w:rPr>
                <w:rFonts w:cs="Calibri"/>
                <w:color w:val="2E74B5"/>
              </w:rPr>
            </w:pPr>
            <w:r w:rsidRPr="00D025FA">
              <w:rPr>
                <w:rFonts w:cs="Calibri"/>
                <w:color w:val="2E74B5"/>
              </w:rPr>
              <w:t>17.02.14 – 09.03.14</w:t>
            </w:r>
          </w:p>
        </w:tc>
        <w:tc>
          <w:tcPr>
            <w:tcW w:w="5360" w:type="dxa"/>
            <w:tcBorders>
              <w:top w:val="nil"/>
              <w:left w:val="nil"/>
              <w:bottom w:val="nil"/>
              <w:right w:val="nil"/>
            </w:tcBorders>
            <w:shd w:val="clear" w:color="auto" w:fill="B8CCE4" w:themeFill="accent1" w:themeFillTint="66"/>
          </w:tcPr>
          <w:p w14:paraId="2D599ADD" w14:textId="55BC8351" w:rsidR="00A27501" w:rsidRPr="00D025FA" w:rsidRDefault="00A27501" w:rsidP="002B1165">
            <w:pPr>
              <w:spacing w:after="60" w:line="240" w:lineRule="auto"/>
              <w:jc w:val="left"/>
              <w:rPr>
                <w:rFonts w:cs="Calibri"/>
                <w:color w:val="2E74B5"/>
              </w:rPr>
            </w:pPr>
            <w:r w:rsidRPr="00D025FA">
              <w:rPr>
                <w:rFonts w:cs="Calibri"/>
                <w:color w:val="2E74B5"/>
              </w:rPr>
              <w:t>Sprint 1</w:t>
            </w:r>
          </w:p>
        </w:tc>
      </w:tr>
      <w:tr w:rsidR="00A27501" w14:paraId="46A3485C" w14:textId="77777777" w:rsidTr="002B1165">
        <w:trPr>
          <w:jc w:val="center"/>
        </w:trPr>
        <w:tc>
          <w:tcPr>
            <w:tcW w:w="1300" w:type="dxa"/>
            <w:tcBorders>
              <w:top w:val="nil"/>
              <w:left w:val="nil"/>
              <w:bottom w:val="nil"/>
              <w:right w:val="nil"/>
            </w:tcBorders>
          </w:tcPr>
          <w:p w14:paraId="0524B8DF" w14:textId="77A4356E" w:rsidR="00A27501" w:rsidRPr="00D025FA" w:rsidRDefault="00A27501" w:rsidP="002B1165">
            <w:pPr>
              <w:spacing w:after="60" w:line="240" w:lineRule="auto"/>
              <w:jc w:val="center"/>
              <w:rPr>
                <w:rFonts w:ascii="Times New Roman" w:hAnsi="Times New Roman"/>
                <w:color w:val="2E74B5"/>
              </w:rPr>
            </w:pPr>
            <w:r w:rsidRPr="00D025FA">
              <w:rPr>
                <w:rFonts w:cs="Calibri"/>
                <w:b/>
                <w:bCs/>
                <w:color w:val="2E74B5"/>
              </w:rPr>
              <w:t>3</w:t>
            </w:r>
          </w:p>
        </w:tc>
        <w:tc>
          <w:tcPr>
            <w:tcW w:w="2520" w:type="dxa"/>
            <w:tcBorders>
              <w:top w:val="nil"/>
              <w:left w:val="nil"/>
              <w:bottom w:val="nil"/>
              <w:right w:val="nil"/>
            </w:tcBorders>
          </w:tcPr>
          <w:p w14:paraId="42B2F78E" w14:textId="03477B32" w:rsidR="00A27501" w:rsidRPr="00D025FA" w:rsidRDefault="00A27501" w:rsidP="002B1165">
            <w:pPr>
              <w:spacing w:after="60" w:line="240" w:lineRule="auto"/>
              <w:jc w:val="left"/>
              <w:rPr>
                <w:rFonts w:cs="Calibri"/>
                <w:color w:val="2E74B5"/>
              </w:rPr>
            </w:pPr>
            <w:r w:rsidRPr="00D025FA">
              <w:rPr>
                <w:rFonts w:cs="Calibri"/>
                <w:color w:val="2E74B5"/>
              </w:rPr>
              <w:t>29.04.14</w:t>
            </w:r>
          </w:p>
        </w:tc>
        <w:tc>
          <w:tcPr>
            <w:tcW w:w="5360" w:type="dxa"/>
            <w:tcBorders>
              <w:top w:val="nil"/>
              <w:left w:val="nil"/>
              <w:bottom w:val="nil"/>
              <w:right w:val="nil"/>
            </w:tcBorders>
          </w:tcPr>
          <w:p w14:paraId="4DF4E288" w14:textId="1019F4F6" w:rsidR="00A27501" w:rsidRPr="00D025FA" w:rsidRDefault="00A27501" w:rsidP="002B1165">
            <w:pPr>
              <w:spacing w:after="60" w:line="240" w:lineRule="auto"/>
              <w:jc w:val="left"/>
              <w:rPr>
                <w:rFonts w:cs="Calibri"/>
                <w:color w:val="2E74B5"/>
              </w:rPr>
            </w:pPr>
            <w:r w:rsidRPr="00D025FA">
              <w:rPr>
                <w:rFonts w:cs="Calibri"/>
                <w:color w:val="2E74B5"/>
              </w:rPr>
              <w:t>Präsentationstermin Security BSides London 2014</w:t>
            </w:r>
          </w:p>
        </w:tc>
      </w:tr>
      <w:tr w:rsidR="00A27501" w14:paraId="4601B9DF" w14:textId="77777777" w:rsidTr="00D025FA">
        <w:trPr>
          <w:jc w:val="center"/>
        </w:trPr>
        <w:tc>
          <w:tcPr>
            <w:tcW w:w="1300" w:type="dxa"/>
            <w:tcBorders>
              <w:top w:val="nil"/>
              <w:left w:val="nil"/>
              <w:bottom w:val="nil"/>
              <w:right w:val="nil"/>
            </w:tcBorders>
            <w:shd w:val="clear" w:color="auto" w:fill="B8CCE4" w:themeFill="accent1" w:themeFillTint="66"/>
          </w:tcPr>
          <w:p w14:paraId="1FB3D926" w14:textId="71A2A449" w:rsidR="00A27501" w:rsidRPr="00D025FA" w:rsidRDefault="00A27501" w:rsidP="002B1165">
            <w:pPr>
              <w:spacing w:after="60" w:line="240" w:lineRule="auto"/>
              <w:jc w:val="center"/>
              <w:rPr>
                <w:rFonts w:ascii="Times New Roman" w:hAnsi="Times New Roman"/>
                <w:color w:val="2E74B5"/>
              </w:rPr>
            </w:pPr>
            <w:r w:rsidRPr="00D025FA">
              <w:rPr>
                <w:rFonts w:cs="Calibri"/>
                <w:b/>
                <w:bCs/>
                <w:color w:val="2E74B5"/>
              </w:rPr>
              <w:t>4</w:t>
            </w:r>
          </w:p>
        </w:tc>
        <w:tc>
          <w:tcPr>
            <w:tcW w:w="2520" w:type="dxa"/>
            <w:tcBorders>
              <w:top w:val="nil"/>
              <w:left w:val="nil"/>
              <w:bottom w:val="nil"/>
              <w:right w:val="nil"/>
            </w:tcBorders>
            <w:shd w:val="clear" w:color="auto" w:fill="B8CCE4" w:themeFill="accent1" w:themeFillTint="66"/>
          </w:tcPr>
          <w:p w14:paraId="3E48982B" w14:textId="1831BCBB" w:rsidR="00A27501" w:rsidRPr="00D025FA" w:rsidRDefault="00A27501" w:rsidP="002B1165">
            <w:pPr>
              <w:spacing w:after="60" w:line="240" w:lineRule="auto"/>
              <w:jc w:val="left"/>
              <w:rPr>
                <w:rFonts w:cs="Calibri"/>
                <w:color w:val="2E74B5"/>
              </w:rPr>
            </w:pPr>
            <w:r w:rsidRPr="00D025FA">
              <w:rPr>
                <w:rFonts w:cs="Calibri"/>
                <w:color w:val="2E74B5"/>
              </w:rPr>
              <w:t>11.07.14</w:t>
            </w:r>
          </w:p>
        </w:tc>
        <w:tc>
          <w:tcPr>
            <w:tcW w:w="5360" w:type="dxa"/>
            <w:tcBorders>
              <w:top w:val="nil"/>
              <w:left w:val="nil"/>
              <w:bottom w:val="nil"/>
              <w:right w:val="nil"/>
            </w:tcBorders>
            <w:shd w:val="clear" w:color="auto" w:fill="B8CCE4" w:themeFill="accent1" w:themeFillTint="66"/>
          </w:tcPr>
          <w:p w14:paraId="320D5EFC" w14:textId="4722099B" w:rsidR="00A27501" w:rsidRPr="00D025FA" w:rsidRDefault="00A27501" w:rsidP="002B1165">
            <w:pPr>
              <w:spacing w:after="60" w:line="240" w:lineRule="auto"/>
              <w:jc w:val="left"/>
              <w:rPr>
                <w:rFonts w:cs="Calibri"/>
                <w:color w:val="2E74B5"/>
              </w:rPr>
            </w:pPr>
            <w:r w:rsidRPr="00D025FA">
              <w:rPr>
                <w:rFonts w:cs="Calibri"/>
                <w:color w:val="2E74B5"/>
              </w:rPr>
              <w:t>Design Review</w:t>
            </w:r>
          </w:p>
        </w:tc>
      </w:tr>
      <w:tr w:rsidR="00A27501" w14:paraId="78C7686B" w14:textId="77777777" w:rsidTr="002B1165">
        <w:trPr>
          <w:jc w:val="center"/>
        </w:trPr>
        <w:tc>
          <w:tcPr>
            <w:tcW w:w="1300" w:type="dxa"/>
            <w:tcBorders>
              <w:top w:val="nil"/>
              <w:left w:val="nil"/>
              <w:bottom w:val="nil"/>
              <w:right w:val="nil"/>
            </w:tcBorders>
            <w:shd w:val="clear" w:color="auto" w:fill="auto"/>
          </w:tcPr>
          <w:p w14:paraId="00E9935D" w14:textId="0462C62E" w:rsidR="00A27501" w:rsidRPr="00D025FA" w:rsidDel="00A27501" w:rsidRDefault="00A27501" w:rsidP="002B1165">
            <w:pPr>
              <w:spacing w:after="60" w:line="240" w:lineRule="auto"/>
              <w:jc w:val="center"/>
              <w:rPr>
                <w:rFonts w:cs="Calibri"/>
                <w:b/>
                <w:bCs/>
                <w:color w:val="2E74B5"/>
              </w:rPr>
            </w:pPr>
            <w:r w:rsidRPr="00D025FA">
              <w:rPr>
                <w:rFonts w:cs="Calibri"/>
                <w:b/>
                <w:bCs/>
                <w:color w:val="2E74B5"/>
              </w:rPr>
              <w:t>5</w:t>
            </w:r>
          </w:p>
        </w:tc>
        <w:tc>
          <w:tcPr>
            <w:tcW w:w="2520" w:type="dxa"/>
            <w:tcBorders>
              <w:top w:val="nil"/>
              <w:left w:val="nil"/>
              <w:bottom w:val="nil"/>
              <w:right w:val="nil"/>
            </w:tcBorders>
            <w:shd w:val="clear" w:color="auto" w:fill="auto"/>
          </w:tcPr>
          <w:p w14:paraId="1BC7138E" w14:textId="2998CE38" w:rsidR="00A27501" w:rsidRPr="00D025FA" w:rsidRDefault="00A27501" w:rsidP="002B1165">
            <w:pPr>
              <w:spacing w:after="60" w:line="240" w:lineRule="auto"/>
              <w:jc w:val="left"/>
              <w:rPr>
                <w:rFonts w:cs="Calibri"/>
                <w:color w:val="2E74B5"/>
              </w:rPr>
            </w:pPr>
            <w:r w:rsidRPr="00D025FA">
              <w:rPr>
                <w:rFonts w:cs="Calibri"/>
                <w:color w:val="2E74B5"/>
              </w:rPr>
              <w:t>14.07.14 – 03.08.14</w:t>
            </w:r>
          </w:p>
        </w:tc>
        <w:tc>
          <w:tcPr>
            <w:tcW w:w="5360" w:type="dxa"/>
            <w:tcBorders>
              <w:top w:val="nil"/>
              <w:left w:val="nil"/>
              <w:bottom w:val="nil"/>
              <w:right w:val="nil"/>
            </w:tcBorders>
            <w:shd w:val="clear" w:color="auto" w:fill="auto"/>
          </w:tcPr>
          <w:p w14:paraId="3F45EDFA" w14:textId="662C04BF" w:rsidR="00A27501" w:rsidRPr="00D025FA" w:rsidRDefault="00A27501" w:rsidP="002B1165">
            <w:pPr>
              <w:spacing w:after="60" w:line="240" w:lineRule="auto"/>
              <w:jc w:val="left"/>
              <w:rPr>
                <w:rFonts w:cs="Calibri"/>
                <w:color w:val="2E74B5"/>
              </w:rPr>
            </w:pPr>
            <w:r w:rsidRPr="00D025FA">
              <w:rPr>
                <w:rFonts w:cs="Calibri"/>
                <w:color w:val="2E74B5"/>
              </w:rPr>
              <w:t>Sprint 3</w:t>
            </w:r>
          </w:p>
        </w:tc>
      </w:tr>
      <w:tr w:rsidR="00A27501" w14:paraId="0176A2A7" w14:textId="77777777" w:rsidTr="00D025FA">
        <w:trPr>
          <w:jc w:val="center"/>
        </w:trPr>
        <w:tc>
          <w:tcPr>
            <w:tcW w:w="1300" w:type="dxa"/>
            <w:tcBorders>
              <w:top w:val="nil"/>
              <w:left w:val="nil"/>
              <w:bottom w:val="nil"/>
              <w:right w:val="nil"/>
            </w:tcBorders>
            <w:shd w:val="clear" w:color="auto" w:fill="B8CCE4" w:themeFill="accent1" w:themeFillTint="66"/>
          </w:tcPr>
          <w:p w14:paraId="111ACD1F" w14:textId="29867D58" w:rsidR="00A27501" w:rsidRPr="00D025FA" w:rsidDel="00A27501" w:rsidRDefault="00A27501" w:rsidP="002B1165">
            <w:pPr>
              <w:spacing w:after="60" w:line="240" w:lineRule="auto"/>
              <w:jc w:val="center"/>
              <w:rPr>
                <w:rFonts w:cs="Calibri"/>
                <w:b/>
                <w:bCs/>
                <w:color w:val="2E74B5"/>
              </w:rPr>
            </w:pPr>
            <w:r w:rsidRPr="00D025FA">
              <w:rPr>
                <w:rFonts w:cs="Calibri"/>
                <w:b/>
                <w:bCs/>
                <w:color w:val="2E74B5"/>
              </w:rPr>
              <w:t>6</w:t>
            </w:r>
          </w:p>
        </w:tc>
        <w:tc>
          <w:tcPr>
            <w:tcW w:w="2520" w:type="dxa"/>
            <w:tcBorders>
              <w:top w:val="nil"/>
              <w:left w:val="nil"/>
              <w:bottom w:val="nil"/>
              <w:right w:val="nil"/>
            </w:tcBorders>
            <w:shd w:val="clear" w:color="auto" w:fill="B8CCE4" w:themeFill="accent1" w:themeFillTint="66"/>
          </w:tcPr>
          <w:p w14:paraId="4C3BDD20" w14:textId="41BEFB63" w:rsidR="00A27501" w:rsidRPr="00D025FA" w:rsidRDefault="00A27501" w:rsidP="002B1165">
            <w:pPr>
              <w:spacing w:after="60" w:line="240" w:lineRule="auto"/>
              <w:jc w:val="left"/>
              <w:rPr>
                <w:rFonts w:cs="Calibri"/>
                <w:color w:val="2E74B5"/>
              </w:rPr>
            </w:pPr>
            <w:r w:rsidRPr="00D025FA">
              <w:rPr>
                <w:rFonts w:cs="Calibri"/>
                <w:color w:val="2E74B5"/>
              </w:rPr>
              <w:t>04.08.14 – 24.08.14</w:t>
            </w:r>
          </w:p>
        </w:tc>
        <w:tc>
          <w:tcPr>
            <w:tcW w:w="5360" w:type="dxa"/>
            <w:tcBorders>
              <w:top w:val="nil"/>
              <w:left w:val="nil"/>
              <w:bottom w:val="nil"/>
              <w:right w:val="nil"/>
            </w:tcBorders>
            <w:shd w:val="clear" w:color="auto" w:fill="B8CCE4" w:themeFill="accent1" w:themeFillTint="66"/>
          </w:tcPr>
          <w:p w14:paraId="2F9EFDAD" w14:textId="56BEE34C" w:rsidR="00A27501" w:rsidRPr="00D025FA" w:rsidRDefault="00A27501" w:rsidP="002B1165">
            <w:pPr>
              <w:spacing w:after="60" w:line="240" w:lineRule="auto"/>
              <w:jc w:val="left"/>
              <w:rPr>
                <w:rFonts w:cs="Calibri"/>
                <w:color w:val="2E74B5"/>
              </w:rPr>
            </w:pPr>
            <w:r w:rsidRPr="00D025FA">
              <w:rPr>
                <w:rFonts w:cs="Calibri"/>
                <w:color w:val="2E74B5"/>
              </w:rPr>
              <w:t>Sprint 4</w:t>
            </w:r>
          </w:p>
        </w:tc>
      </w:tr>
      <w:tr w:rsidR="00A27501" w14:paraId="64BF7918" w14:textId="77777777" w:rsidTr="002B1165">
        <w:trPr>
          <w:jc w:val="center"/>
        </w:trPr>
        <w:tc>
          <w:tcPr>
            <w:tcW w:w="1300" w:type="dxa"/>
            <w:tcBorders>
              <w:top w:val="nil"/>
              <w:left w:val="nil"/>
              <w:bottom w:val="nil"/>
              <w:right w:val="nil"/>
            </w:tcBorders>
            <w:shd w:val="clear" w:color="auto" w:fill="auto"/>
          </w:tcPr>
          <w:p w14:paraId="22F16CF3" w14:textId="553CDCCC" w:rsidR="00A27501" w:rsidRPr="00D025FA" w:rsidDel="00A27501" w:rsidRDefault="00A27501" w:rsidP="002B1165">
            <w:pPr>
              <w:spacing w:after="60" w:line="240" w:lineRule="auto"/>
              <w:jc w:val="center"/>
              <w:rPr>
                <w:rFonts w:cs="Calibri"/>
                <w:b/>
                <w:bCs/>
                <w:color w:val="2E74B5"/>
              </w:rPr>
            </w:pPr>
            <w:r w:rsidRPr="00D025FA">
              <w:rPr>
                <w:rFonts w:cs="Calibri"/>
                <w:b/>
                <w:bCs/>
                <w:color w:val="2E74B5"/>
              </w:rPr>
              <w:t>7</w:t>
            </w:r>
          </w:p>
        </w:tc>
        <w:tc>
          <w:tcPr>
            <w:tcW w:w="2520" w:type="dxa"/>
            <w:tcBorders>
              <w:top w:val="nil"/>
              <w:left w:val="nil"/>
              <w:bottom w:val="nil"/>
              <w:right w:val="nil"/>
            </w:tcBorders>
            <w:shd w:val="clear" w:color="auto" w:fill="auto"/>
          </w:tcPr>
          <w:p w14:paraId="22ED5AA8" w14:textId="7422CEBF" w:rsidR="00A27501" w:rsidRPr="00D025FA" w:rsidRDefault="00A27501" w:rsidP="002B1165">
            <w:pPr>
              <w:spacing w:after="60" w:line="240" w:lineRule="auto"/>
              <w:jc w:val="left"/>
              <w:rPr>
                <w:rFonts w:cs="Calibri"/>
                <w:color w:val="2E74B5"/>
              </w:rPr>
            </w:pPr>
            <w:r w:rsidRPr="00D025FA">
              <w:rPr>
                <w:rFonts w:cs="Calibri"/>
                <w:color w:val="2E74B5"/>
              </w:rPr>
              <w:t>25.08.14 – 12.09.14</w:t>
            </w:r>
          </w:p>
        </w:tc>
        <w:tc>
          <w:tcPr>
            <w:tcW w:w="5360" w:type="dxa"/>
            <w:tcBorders>
              <w:top w:val="nil"/>
              <w:left w:val="nil"/>
              <w:bottom w:val="nil"/>
              <w:right w:val="nil"/>
            </w:tcBorders>
            <w:shd w:val="clear" w:color="auto" w:fill="auto"/>
          </w:tcPr>
          <w:p w14:paraId="06BB913D" w14:textId="7662640E" w:rsidR="00A27501" w:rsidRPr="00D025FA" w:rsidRDefault="00A27501" w:rsidP="002B1165">
            <w:pPr>
              <w:spacing w:after="60" w:line="240" w:lineRule="auto"/>
              <w:jc w:val="left"/>
              <w:rPr>
                <w:rFonts w:cs="Calibri"/>
                <w:color w:val="2E74B5"/>
              </w:rPr>
            </w:pPr>
            <w:r w:rsidRPr="00D025FA">
              <w:rPr>
                <w:rFonts w:cs="Calibri"/>
                <w:color w:val="2E74B5"/>
              </w:rPr>
              <w:t>Sprint 5</w:t>
            </w:r>
          </w:p>
        </w:tc>
      </w:tr>
      <w:tr w:rsidR="00A27501" w14:paraId="0CFC67CA" w14:textId="77777777" w:rsidTr="00D025FA">
        <w:trPr>
          <w:jc w:val="center"/>
        </w:trPr>
        <w:tc>
          <w:tcPr>
            <w:tcW w:w="1300" w:type="dxa"/>
            <w:tcBorders>
              <w:top w:val="nil"/>
              <w:left w:val="nil"/>
              <w:bottom w:val="nil"/>
              <w:right w:val="nil"/>
            </w:tcBorders>
            <w:shd w:val="clear" w:color="auto" w:fill="B8CCE4" w:themeFill="accent1" w:themeFillTint="66"/>
          </w:tcPr>
          <w:p w14:paraId="1ED7FCCA" w14:textId="078570F2" w:rsidR="00A27501" w:rsidRPr="00D025FA" w:rsidRDefault="00A27501" w:rsidP="002B1165">
            <w:pPr>
              <w:spacing w:after="60" w:line="240" w:lineRule="auto"/>
              <w:jc w:val="center"/>
              <w:rPr>
                <w:rFonts w:ascii="Times New Roman" w:hAnsi="Times New Roman"/>
                <w:color w:val="2E74B5"/>
              </w:rPr>
            </w:pPr>
            <w:r w:rsidRPr="00D025FA">
              <w:rPr>
                <w:rFonts w:cs="Calibri"/>
                <w:b/>
                <w:bCs/>
                <w:color w:val="2E74B5"/>
              </w:rPr>
              <w:t>8</w:t>
            </w:r>
          </w:p>
        </w:tc>
        <w:tc>
          <w:tcPr>
            <w:tcW w:w="2520" w:type="dxa"/>
            <w:tcBorders>
              <w:top w:val="nil"/>
              <w:left w:val="nil"/>
              <w:bottom w:val="nil"/>
              <w:right w:val="nil"/>
            </w:tcBorders>
            <w:shd w:val="clear" w:color="auto" w:fill="B8CCE4" w:themeFill="accent1" w:themeFillTint="66"/>
          </w:tcPr>
          <w:p w14:paraId="0DFAFDEA" w14:textId="208F3E6A" w:rsidR="00A27501" w:rsidRPr="00D025FA" w:rsidRDefault="00A27501" w:rsidP="002B1165">
            <w:pPr>
              <w:spacing w:after="60" w:line="240" w:lineRule="auto"/>
              <w:jc w:val="left"/>
              <w:rPr>
                <w:rFonts w:cs="Calibri"/>
                <w:color w:val="2E74B5"/>
              </w:rPr>
            </w:pPr>
            <w:r w:rsidRPr="00D025FA">
              <w:rPr>
                <w:rFonts w:cs="Calibri"/>
                <w:color w:val="2E74B5"/>
              </w:rPr>
              <w:t>12.09.14</w:t>
            </w:r>
          </w:p>
        </w:tc>
        <w:tc>
          <w:tcPr>
            <w:tcW w:w="5360" w:type="dxa"/>
            <w:tcBorders>
              <w:top w:val="nil"/>
              <w:left w:val="nil"/>
              <w:bottom w:val="nil"/>
              <w:right w:val="nil"/>
            </w:tcBorders>
            <w:shd w:val="clear" w:color="auto" w:fill="B8CCE4" w:themeFill="accent1" w:themeFillTint="66"/>
          </w:tcPr>
          <w:p w14:paraId="1A857594" w14:textId="325A2E7E" w:rsidR="00A27501" w:rsidRPr="00D025FA" w:rsidRDefault="00A27501" w:rsidP="002B1165">
            <w:pPr>
              <w:spacing w:after="60" w:line="240" w:lineRule="auto"/>
              <w:jc w:val="left"/>
              <w:rPr>
                <w:rFonts w:cs="Calibri"/>
                <w:color w:val="2E74B5"/>
              </w:rPr>
            </w:pPr>
            <w:r w:rsidRPr="00D025FA">
              <w:rPr>
                <w:rFonts w:cs="Calibri"/>
                <w:color w:val="2E74B5"/>
              </w:rPr>
              <w:t>Abgabetermin</w:t>
            </w:r>
          </w:p>
        </w:tc>
      </w:tr>
      <w:tr w:rsidR="00A27501" w14:paraId="0C7D5ACE" w14:textId="77777777" w:rsidTr="002B1165">
        <w:trPr>
          <w:jc w:val="center"/>
        </w:trPr>
        <w:tc>
          <w:tcPr>
            <w:tcW w:w="1300" w:type="dxa"/>
            <w:tcBorders>
              <w:top w:val="nil"/>
              <w:left w:val="nil"/>
              <w:bottom w:val="single" w:sz="4" w:space="0" w:color="4F81BD" w:themeColor="accent1"/>
              <w:right w:val="nil"/>
            </w:tcBorders>
            <w:shd w:val="clear" w:color="auto" w:fill="auto"/>
          </w:tcPr>
          <w:p w14:paraId="3F221177" w14:textId="254AA119" w:rsidR="00A27501" w:rsidRPr="00D025FA" w:rsidRDefault="00A27501" w:rsidP="002B1165">
            <w:pPr>
              <w:spacing w:after="60" w:line="240" w:lineRule="auto"/>
              <w:jc w:val="center"/>
              <w:rPr>
                <w:rFonts w:cs="Calibri"/>
                <w:color w:val="2E74B5"/>
              </w:rPr>
            </w:pPr>
            <w:r w:rsidRPr="00D025FA">
              <w:rPr>
                <w:rFonts w:cs="Calibri"/>
                <w:color w:val="2E74B5"/>
              </w:rPr>
              <w:t>9</w:t>
            </w:r>
          </w:p>
        </w:tc>
        <w:tc>
          <w:tcPr>
            <w:tcW w:w="2520" w:type="dxa"/>
            <w:tcBorders>
              <w:top w:val="nil"/>
              <w:left w:val="nil"/>
              <w:bottom w:val="single" w:sz="4" w:space="0" w:color="4F81BD" w:themeColor="accent1"/>
              <w:right w:val="nil"/>
            </w:tcBorders>
            <w:shd w:val="clear" w:color="auto" w:fill="auto"/>
          </w:tcPr>
          <w:p w14:paraId="6725B69E" w14:textId="2C422CF6" w:rsidR="00A27501" w:rsidRPr="00D025FA" w:rsidRDefault="00A27501" w:rsidP="002B1165">
            <w:pPr>
              <w:spacing w:after="60" w:line="240" w:lineRule="auto"/>
              <w:jc w:val="left"/>
              <w:rPr>
                <w:rFonts w:cs="Calibri"/>
                <w:color w:val="2E74B5"/>
              </w:rPr>
            </w:pPr>
            <w:r w:rsidRPr="00D025FA">
              <w:rPr>
                <w:rFonts w:cs="Calibri"/>
                <w:color w:val="2E74B5"/>
              </w:rPr>
              <w:t>05.11.14</w:t>
            </w:r>
          </w:p>
        </w:tc>
        <w:tc>
          <w:tcPr>
            <w:tcW w:w="5360" w:type="dxa"/>
            <w:tcBorders>
              <w:top w:val="nil"/>
              <w:left w:val="nil"/>
              <w:bottom w:val="single" w:sz="4" w:space="0" w:color="4F81BD" w:themeColor="accent1"/>
              <w:right w:val="nil"/>
            </w:tcBorders>
            <w:shd w:val="clear" w:color="auto" w:fill="auto"/>
          </w:tcPr>
          <w:p w14:paraId="06808BBC" w14:textId="01C3B4A2" w:rsidR="00A27501" w:rsidRPr="00D025FA" w:rsidRDefault="00A27501" w:rsidP="002B1165">
            <w:pPr>
              <w:spacing w:after="60" w:line="240" w:lineRule="auto"/>
              <w:jc w:val="left"/>
              <w:rPr>
                <w:rFonts w:cs="Calibri"/>
                <w:color w:val="2E74B5"/>
              </w:rPr>
            </w:pPr>
            <w:r w:rsidRPr="00D025FA">
              <w:rPr>
                <w:rFonts w:cs="Calibri"/>
                <w:color w:val="2E74B5"/>
              </w:rPr>
              <w:t>Präsentationstermin</w:t>
            </w:r>
          </w:p>
        </w:tc>
      </w:tr>
    </w:tbl>
    <w:p w14:paraId="2380E96B" w14:textId="77777777" w:rsidR="00A93C74" w:rsidRDefault="00A93C74" w:rsidP="00997F52">
      <w:pPr>
        <w:rPr>
          <w:rFonts w:cs="Calibri"/>
        </w:rPr>
      </w:pPr>
    </w:p>
    <w:p w14:paraId="655E6C61" w14:textId="394ED3DA" w:rsidR="00997F52" w:rsidRDefault="00997F52" w:rsidP="00997F52">
      <w:pPr>
        <w:rPr>
          <w:rFonts w:cs="Calibri"/>
        </w:rPr>
      </w:pPr>
      <w:r>
        <w:rPr>
          <w:rFonts w:cs="Calibri"/>
        </w:rPr>
        <w:t>Zwischen Sprint 2 und 3 wurden nicht nur die rechtlichen Abklärungen getätigt, sondern auch ein 15</w:t>
      </w:r>
      <w:r w:rsidR="004243A4">
        <w:rPr>
          <w:rFonts w:cs="Calibri"/>
        </w:rPr>
        <w:t>-</w:t>
      </w:r>
      <w:r>
        <w:rPr>
          <w:rFonts w:cs="Calibri"/>
        </w:rPr>
        <w:t xml:space="preserve"> </w:t>
      </w:r>
      <w:r w:rsidR="004243A4">
        <w:rPr>
          <w:rFonts w:cs="Calibri"/>
        </w:rPr>
        <w:t xml:space="preserve">minütiger </w:t>
      </w:r>
      <w:r>
        <w:rPr>
          <w:rFonts w:cs="Calibri"/>
        </w:rPr>
        <w:t xml:space="preserve">Vortrag für die </w:t>
      </w:r>
      <w:r w:rsidR="00B60106">
        <w:rPr>
          <w:rFonts w:cs="Calibri"/>
        </w:rPr>
        <w:t xml:space="preserve">Security </w:t>
      </w:r>
      <w:r>
        <w:rPr>
          <w:rFonts w:cs="Calibri"/>
        </w:rPr>
        <w:t>BSides</w:t>
      </w:r>
      <w:r w:rsidR="004243A4">
        <w:rPr>
          <w:rFonts w:cs="Calibri"/>
        </w:rPr>
        <w:t>-Konferenz in</w:t>
      </w:r>
      <w:r>
        <w:rPr>
          <w:rFonts w:cs="Calibri"/>
        </w:rPr>
        <w:t xml:space="preserve"> London </w:t>
      </w:r>
      <w:r w:rsidR="004243A4">
        <w:rPr>
          <w:rFonts w:cs="Calibri"/>
        </w:rPr>
        <w:t>als „</w:t>
      </w:r>
      <w:r>
        <w:rPr>
          <w:rFonts w:cs="Calibri"/>
        </w:rPr>
        <w:t>Rookie Track“</w:t>
      </w:r>
      <w:r w:rsidR="00A93C74">
        <w:rPr>
          <w:rFonts w:cs="Calibri"/>
        </w:rPr>
        <w:t xml:space="preserve"> [2][3] </w:t>
      </w:r>
      <w:r>
        <w:rPr>
          <w:rFonts w:cs="Calibri"/>
        </w:rPr>
        <w:t>vorbereitet. Da die Arbeiten</w:t>
      </w:r>
      <w:r w:rsidR="00B60106">
        <w:rPr>
          <w:rFonts w:cs="Calibri"/>
        </w:rPr>
        <w:t xml:space="preserve"> zum Vortrag</w:t>
      </w:r>
      <w:r>
        <w:rPr>
          <w:rFonts w:cs="Calibri"/>
        </w:rPr>
        <w:t xml:space="preserve"> nur die Erkenntnisse aus den technischen Abklärungen zu RFID und Arduino verwendeten und aufbereiteten und nicht direkt für die Semesterarbeit waren, wurden diese nicht in </w:t>
      </w:r>
      <w:r w:rsidR="00B60106">
        <w:rPr>
          <w:rFonts w:cs="Calibri"/>
        </w:rPr>
        <w:t xml:space="preserve">JIRA Agile </w:t>
      </w:r>
      <w:r>
        <w:rPr>
          <w:rFonts w:cs="Calibri"/>
        </w:rPr>
        <w:t>festgehalten und sind entsprechend nicht in der Projektplanung berücksicht</w:t>
      </w:r>
      <w:r w:rsidR="00B60106">
        <w:rPr>
          <w:rFonts w:cs="Calibri"/>
        </w:rPr>
        <w:t>igt</w:t>
      </w:r>
      <w:r>
        <w:rPr>
          <w:rFonts w:cs="Calibri"/>
        </w:rPr>
        <w:t xml:space="preserve">. Die Informationen aus </w:t>
      </w:r>
      <w:r w:rsidR="00B60106">
        <w:rPr>
          <w:rFonts w:cs="Calibri"/>
        </w:rPr>
        <w:t>jener Konferenzp</w:t>
      </w:r>
      <w:r>
        <w:rPr>
          <w:rFonts w:cs="Calibri"/>
        </w:rPr>
        <w:t>räsentation wurden allerdings in dieser Semesterarbeit miteinbezogen und</w:t>
      </w:r>
      <w:r w:rsidR="00A27501">
        <w:rPr>
          <w:rFonts w:cs="Calibri"/>
        </w:rPr>
        <w:t xml:space="preserve"> bereicherten</w:t>
      </w:r>
      <w:r>
        <w:rPr>
          <w:rFonts w:cs="Calibri"/>
        </w:rPr>
        <w:t xml:space="preserve"> entsprechend die Story „Dokumentation“.</w:t>
      </w:r>
    </w:p>
    <w:p w14:paraId="4B425233" w14:textId="1ACFFEDC" w:rsidR="00997F52" w:rsidRPr="008934E4" w:rsidRDefault="002531DD" w:rsidP="00997F52">
      <w:pPr>
        <w:rPr>
          <w:rFonts w:cs="Calibri"/>
        </w:rPr>
      </w:pPr>
      <w:r w:rsidRPr="008934E4">
        <w:rPr>
          <w:rFonts w:cs="Calibri"/>
        </w:rPr>
        <w:t xml:space="preserve">Tatsächlich wurden für die Stories die in der </w:t>
      </w:r>
      <w:r w:rsidR="0066105F">
        <w:rPr>
          <w:rFonts w:cs="Calibri"/>
        </w:rPr>
        <w:fldChar w:fldCharType="begin"/>
      </w:r>
      <w:r w:rsidR="0066105F">
        <w:rPr>
          <w:rFonts w:cs="Calibri"/>
        </w:rPr>
        <w:instrText xml:space="preserve"> REF _Ref398279963 \h </w:instrText>
      </w:r>
      <w:r w:rsidR="0066105F">
        <w:rPr>
          <w:rFonts w:cs="Calibri"/>
        </w:rPr>
      </w:r>
      <w:r w:rsidR="0066105F">
        <w:rPr>
          <w:rFonts w:cs="Calibri"/>
        </w:rPr>
        <w:fldChar w:fldCharType="separate"/>
      </w:r>
      <w:r w:rsidR="0068071C">
        <w:t xml:space="preserve">Tabelle </w:t>
      </w:r>
      <w:r w:rsidR="0068071C">
        <w:rPr>
          <w:noProof/>
        </w:rPr>
        <w:t>4</w:t>
      </w:r>
      <w:r w:rsidR="0066105F">
        <w:rPr>
          <w:rFonts w:cs="Calibri"/>
        </w:rPr>
        <w:fldChar w:fldCharType="end"/>
      </w:r>
      <w:r w:rsidR="0066105F">
        <w:rPr>
          <w:rFonts w:cs="Calibri"/>
        </w:rPr>
        <w:t xml:space="preserve"> </w:t>
      </w:r>
      <w:r w:rsidRPr="008934E4">
        <w:rPr>
          <w:rFonts w:cs="Calibri"/>
        </w:rPr>
        <w:t xml:space="preserve">und </w:t>
      </w:r>
      <w:r w:rsidR="0066105F">
        <w:rPr>
          <w:rFonts w:cs="Calibri"/>
        </w:rPr>
        <w:fldChar w:fldCharType="begin"/>
      </w:r>
      <w:r w:rsidR="0066105F">
        <w:rPr>
          <w:rFonts w:cs="Calibri"/>
        </w:rPr>
        <w:instrText xml:space="preserve"> REF _Ref398279974 \h </w:instrText>
      </w:r>
      <w:r w:rsidR="0066105F">
        <w:rPr>
          <w:rFonts w:cs="Calibri"/>
        </w:rPr>
      </w:r>
      <w:r w:rsidR="0066105F">
        <w:rPr>
          <w:rFonts w:cs="Calibri"/>
        </w:rPr>
        <w:fldChar w:fldCharType="separate"/>
      </w:r>
      <w:r w:rsidR="0068071C">
        <w:t xml:space="preserve">Tabelle </w:t>
      </w:r>
      <w:r w:rsidR="0068071C">
        <w:rPr>
          <w:noProof/>
        </w:rPr>
        <w:t>5</w:t>
      </w:r>
      <w:r w:rsidR="0066105F">
        <w:rPr>
          <w:rFonts w:cs="Calibri"/>
        </w:rPr>
        <w:fldChar w:fldCharType="end"/>
      </w:r>
      <w:r w:rsidRPr="008934E4">
        <w:rPr>
          <w:rFonts w:cs="Calibri"/>
        </w:rPr>
        <w:t xml:space="preserve"> folgenden Aufwände verwendet.</w:t>
      </w:r>
    </w:p>
    <w:p w14:paraId="47E6DB61" w14:textId="162594AB" w:rsidR="00500CEE" w:rsidRDefault="00500CEE" w:rsidP="008C7C4D">
      <w:pPr>
        <w:pStyle w:val="Caption"/>
        <w:keepNext/>
        <w:spacing w:before="360" w:after="240"/>
        <w:jc w:val="center"/>
      </w:pPr>
      <w:bookmarkStart w:id="22" w:name="_Ref398279963"/>
      <w:bookmarkStart w:id="23" w:name="_Toc398287417"/>
      <w:r>
        <w:t xml:space="preserve">Tabelle </w:t>
      </w:r>
      <w:r w:rsidR="001745BF">
        <w:fldChar w:fldCharType="begin"/>
      </w:r>
      <w:r w:rsidR="001745BF">
        <w:instrText xml:space="preserve"> SEQ Tabelle \* ARABIC </w:instrText>
      </w:r>
      <w:r w:rsidR="001745BF">
        <w:fldChar w:fldCharType="separate"/>
      </w:r>
      <w:r w:rsidR="0068071C">
        <w:rPr>
          <w:noProof/>
        </w:rPr>
        <w:t>4</w:t>
      </w:r>
      <w:r w:rsidR="001745BF">
        <w:rPr>
          <w:noProof/>
        </w:rPr>
        <w:fldChar w:fldCharType="end"/>
      </w:r>
      <w:bookmarkEnd w:id="22"/>
      <w:r>
        <w:t>: Tatsächliche Aufwände Phase 1</w:t>
      </w:r>
      <w:bookmarkEnd w:id="23"/>
    </w:p>
    <w:tbl>
      <w:tblPr>
        <w:tblW w:w="4500" w:type="pct"/>
        <w:jc w:val="center"/>
        <w:tblBorders>
          <w:top w:val="single" w:sz="8" w:space="0" w:color="auto"/>
          <w:bottom w:val="single" w:sz="8" w:space="0" w:color="auto"/>
        </w:tblBorders>
        <w:tblLayout w:type="fixed"/>
        <w:tblLook w:val="0000" w:firstRow="0" w:lastRow="0" w:firstColumn="0" w:lastColumn="0" w:noHBand="0" w:noVBand="0"/>
      </w:tblPr>
      <w:tblGrid>
        <w:gridCol w:w="848"/>
        <w:gridCol w:w="1031"/>
        <w:gridCol w:w="3388"/>
        <w:gridCol w:w="1472"/>
        <w:gridCol w:w="1620"/>
      </w:tblGrid>
      <w:tr w:rsidR="002531DD" w14:paraId="18EAAAEF" w14:textId="447705D4" w:rsidTr="008C7C4D">
        <w:trPr>
          <w:jc w:val="center"/>
        </w:trPr>
        <w:tc>
          <w:tcPr>
            <w:tcW w:w="817" w:type="dxa"/>
            <w:tcBorders>
              <w:top w:val="single" w:sz="8" w:space="0" w:color="5B9BD5"/>
              <w:left w:val="nil"/>
              <w:bottom w:val="single" w:sz="8" w:space="0" w:color="5B9BD5"/>
              <w:right w:val="nil"/>
            </w:tcBorders>
          </w:tcPr>
          <w:p w14:paraId="1AF70C1F" w14:textId="77777777" w:rsidR="002531DD" w:rsidRPr="00D025FA" w:rsidRDefault="002531DD" w:rsidP="008C7C4D">
            <w:pPr>
              <w:spacing w:after="60" w:line="240" w:lineRule="auto"/>
              <w:jc w:val="center"/>
              <w:rPr>
                <w:rFonts w:ascii="Times New Roman" w:hAnsi="Times New Roman"/>
                <w:color w:val="2E74B5"/>
              </w:rPr>
            </w:pPr>
            <w:r w:rsidRPr="00D025FA">
              <w:rPr>
                <w:rFonts w:cs="Calibri"/>
                <w:b/>
                <w:bCs/>
                <w:color w:val="2E74B5"/>
              </w:rPr>
              <w:t>Sprint</w:t>
            </w:r>
          </w:p>
        </w:tc>
        <w:tc>
          <w:tcPr>
            <w:tcW w:w="992" w:type="dxa"/>
            <w:tcBorders>
              <w:top w:val="single" w:sz="8" w:space="0" w:color="5B9BD5"/>
              <w:left w:val="nil"/>
              <w:bottom w:val="single" w:sz="8" w:space="0" w:color="5B9BD5"/>
              <w:right w:val="nil"/>
            </w:tcBorders>
          </w:tcPr>
          <w:p w14:paraId="1298C364" w14:textId="1114F0AA" w:rsidR="002531DD" w:rsidRPr="00D025FA" w:rsidRDefault="002531DD" w:rsidP="008C7C4D">
            <w:pPr>
              <w:spacing w:after="60" w:line="240" w:lineRule="auto"/>
              <w:jc w:val="center"/>
              <w:rPr>
                <w:rFonts w:ascii="Times New Roman" w:hAnsi="Times New Roman"/>
                <w:color w:val="2E74B5"/>
              </w:rPr>
            </w:pPr>
            <w:r w:rsidRPr="00D025FA">
              <w:rPr>
                <w:rFonts w:cs="Calibri"/>
                <w:b/>
                <w:bCs/>
                <w:color w:val="2E74B5"/>
              </w:rPr>
              <w:t>JIRA ID</w:t>
            </w:r>
          </w:p>
        </w:tc>
        <w:tc>
          <w:tcPr>
            <w:tcW w:w="3261" w:type="dxa"/>
            <w:tcBorders>
              <w:top w:val="single" w:sz="8" w:space="0" w:color="5B9BD5"/>
              <w:left w:val="nil"/>
              <w:bottom w:val="single" w:sz="8" w:space="0" w:color="5B9BD5"/>
              <w:right w:val="nil"/>
            </w:tcBorders>
          </w:tcPr>
          <w:p w14:paraId="098C7F0D" w14:textId="6B6161A7" w:rsidR="002531DD" w:rsidRPr="00D025FA" w:rsidRDefault="002531DD" w:rsidP="008C7C4D">
            <w:pPr>
              <w:spacing w:after="60" w:line="240" w:lineRule="auto"/>
              <w:jc w:val="left"/>
              <w:rPr>
                <w:rFonts w:ascii="Times New Roman" w:hAnsi="Times New Roman"/>
                <w:color w:val="2E74B5"/>
              </w:rPr>
            </w:pPr>
            <w:r w:rsidRPr="00D025FA">
              <w:rPr>
                <w:rFonts w:cs="Calibri"/>
                <w:b/>
                <w:bCs/>
                <w:color w:val="2E74B5"/>
              </w:rPr>
              <w:t>Arbeitsschritt</w:t>
            </w:r>
          </w:p>
        </w:tc>
        <w:tc>
          <w:tcPr>
            <w:tcW w:w="1417" w:type="dxa"/>
            <w:tcBorders>
              <w:top w:val="single" w:sz="8" w:space="0" w:color="5B9BD5"/>
              <w:left w:val="nil"/>
              <w:bottom w:val="single" w:sz="8" w:space="0" w:color="5B9BD5"/>
              <w:right w:val="nil"/>
            </w:tcBorders>
          </w:tcPr>
          <w:p w14:paraId="6DF2DBE4" w14:textId="0AE45FC1" w:rsidR="008934E4" w:rsidRPr="00D025FA" w:rsidRDefault="002531DD" w:rsidP="008C7C4D">
            <w:pPr>
              <w:spacing w:after="60" w:line="240" w:lineRule="auto"/>
              <w:jc w:val="right"/>
              <w:rPr>
                <w:rFonts w:cs="Calibri"/>
                <w:b/>
                <w:bCs/>
                <w:color w:val="2E74B5"/>
              </w:rPr>
            </w:pPr>
            <w:r w:rsidRPr="00D025FA">
              <w:rPr>
                <w:rFonts w:cs="Calibri"/>
                <w:b/>
                <w:bCs/>
                <w:color w:val="2E74B5"/>
              </w:rPr>
              <w:t>Aufwand geschätzt</w:t>
            </w:r>
            <w:r w:rsidR="008934E4" w:rsidRPr="00D025FA">
              <w:rPr>
                <w:rFonts w:cs="Calibri"/>
                <w:b/>
                <w:bCs/>
                <w:color w:val="2E74B5"/>
              </w:rPr>
              <w:t xml:space="preserve"> [h]</w:t>
            </w:r>
          </w:p>
        </w:tc>
        <w:tc>
          <w:tcPr>
            <w:tcW w:w="1559" w:type="dxa"/>
            <w:tcBorders>
              <w:top w:val="single" w:sz="8" w:space="0" w:color="5B9BD5"/>
              <w:left w:val="nil"/>
              <w:bottom w:val="single" w:sz="8" w:space="0" w:color="5B9BD5"/>
              <w:right w:val="nil"/>
            </w:tcBorders>
          </w:tcPr>
          <w:p w14:paraId="2527691D" w14:textId="2D70B060" w:rsidR="002531DD" w:rsidRPr="00D025FA" w:rsidRDefault="002531DD" w:rsidP="008C7C4D">
            <w:pPr>
              <w:spacing w:after="60" w:line="240" w:lineRule="auto"/>
              <w:jc w:val="right"/>
              <w:rPr>
                <w:rFonts w:cs="Calibri"/>
                <w:b/>
                <w:bCs/>
                <w:color w:val="2E74B5"/>
              </w:rPr>
            </w:pPr>
            <w:r w:rsidRPr="00D025FA">
              <w:rPr>
                <w:rFonts w:cs="Calibri"/>
                <w:b/>
                <w:bCs/>
                <w:color w:val="2E74B5"/>
              </w:rPr>
              <w:t>Aufwand tatsächlich</w:t>
            </w:r>
            <w:r w:rsidR="008934E4" w:rsidRPr="00D025FA">
              <w:rPr>
                <w:rFonts w:cs="Calibri"/>
                <w:b/>
                <w:bCs/>
                <w:color w:val="2E74B5"/>
              </w:rPr>
              <w:t xml:space="preserve"> [h]</w:t>
            </w:r>
          </w:p>
        </w:tc>
      </w:tr>
      <w:tr w:rsidR="002531DD" w14:paraId="2C17A43B" w14:textId="73F841DE" w:rsidTr="00D025FA">
        <w:trPr>
          <w:jc w:val="center"/>
        </w:trPr>
        <w:tc>
          <w:tcPr>
            <w:tcW w:w="817" w:type="dxa"/>
            <w:tcBorders>
              <w:top w:val="nil"/>
              <w:left w:val="nil"/>
              <w:bottom w:val="nil"/>
              <w:right w:val="nil"/>
            </w:tcBorders>
            <w:shd w:val="clear" w:color="auto" w:fill="B8CCE4" w:themeFill="accent1" w:themeFillTint="66"/>
          </w:tcPr>
          <w:p w14:paraId="7DAC60AC" w14:textId="77777777" w:rsidR="002531DD" w:rsidRPr="00D025FA" w:rsidRDefault="002531DD" w:rsidP="008C7C4D">
            <w:pPr>
              <w:spacing w:after="60" w:line="240" w:lineRule="auto"/>
              <w:jc w:val="center"/>
              <w:rPr>
                <w:rFonts w:ascii="Times New Roman" w:hAnsi="Times New Roman"/>
                <w:color w:val="2E74B5"/>
              </w:rPr>
            </w:pPr>
            <w:r w:rsidRPr="00D025FA">
              <w:rPr>
                <w:rFonts w:cs="Calibri"/>
                <w:color w:val="2E74B5"/>
              </w:rPr>
              <w:t>1</w:t>
            </w:r>
          </w:p>
        </w:tc>
        <w:tc>
          <w:tcPr>
            <w:tcW w:w="992" w:type="dxa"/>
            <w:tcBorders>
              <w:top w:val="nil"/>
              <w:left w:val="nil"/>
              <w:bottom w:val="nil"/>
              <w:right w:val="nil"/>
            </w:tcBorders>
            <w:shd w:val="clear" w:color="auto" w:fill="B8CCE4" w:themeFill="accent1" w:themeFillTint="66"/>
          </w:tcPr>
          <w:p w14:paraId="59059C1F" w14:textId="77777777" w:rsidR="002531DD" w:rsidRPr="00D025FA" w:rsidRDefault="002531DD" w:rsidP="008C7C4D">
            <w:pPr>
              <w:spacing w:after="60" w:line="240" w:lineRule="auto"/>
              <w:jc w:val="center"/>
              <w:rPr>
                <w:rFonts w:cs="Calibri"/>
                <w:color w:val="2E74B5"/>
              </w:rPr>
            </w:pPr>
            <w:r w:rsidRPr="00D025FA">
              <w:rPr>
                <w:rFonts w:cs="Calibri"/>
                <w:color w:val="2E74B5"/>
              </w:rPr>
              <w:t>RFID-1</w:t>
            </w:r>
          </w:p>
        </w:tc>
        <w:tc>
          <w:tcPr>
            <w:tcW w:w="3261" w:type="dxa"/>
            <w:tcBorders>
              <w:top w:val="nil"/>
              <w:left w:val="nil"/>
              <w:bottom w:val="nil"/>
              <w:right w:val="nil"/>
            </w:tcBorders>
            <w:shd w:val="clear" w:color="auto" w:fill="B8CCE4" w:themeFill="accent1" w:themeFillTint="66"/>
          </w:tcPr>
          <w:p w14:paraId="474331FE" w14:textId="11EC30D7" w:rsidR="002531DD" w:rsidRPr="00D025FA" w:rsidRDefault="002531DD" w:rsidP="008C7C4D">
            <w:pPr>
              <w:spacing w:after="60" w:line="240" w:lineRule="auto"/>
              <w:jc w:val="left"/>
              <w:rPr>
                <w:rFonts w:cs="Calibri"/>
                <w:color w:val="2E74B5"/>
              </w:rPr>
            </w:pPr>
            <w:r w:rsidRPr="00D025FA">
              <w:rPr>
                <w:rFonts w:cs="Calibri"/>
                <w:color w:val="2E74B5"/>
              </w:rPr>
              <w:t>Projekt aufsetzen</w:t>
            </w:r>
          </w:p>
        </w:tc>
        <w:tc>
          <w:tcPr>
            <w:tcW w:w="1417" w:type="dxa"/>
            <w:tcBorders>
              <w:top w:val="nil"/>
              <w:left w:val="nil"/>
              <w:bottom w:val="nil"/>
              <w:right w:val="nil"/>
            </w:tcBorders>
            <w:shd w:val="clear" w:color="auto" w:fill="B8CCE4" w:themeFill="accent1" w:themeFillTint="66"/>
          </w:tcPr>
          <w:p w14:paraId="77E1CA37" w14:textId="77777777" w:rsidR="002531DD" w:rsidRPr="00D025FA" w:rsidRDefault="002531DD" w:rsidP="008C7C4D">
            <w:pPr>
              <w:spacing w:after="60" w:line="240" w:lineRule="auto"/>
              <w:jc w:val="right"/>
              <w:rPr>
                <w:rFonts w:cs="Calibri"/>
                <w:color w:val="2E74B5"/>
              </w:rPr>
            </w:pPr>
            <w:r w:rsidRPr="00D025FA">
              <w:rPr>
                <w:rFonts w:cs="Calibri"/>
                <w:color w:val="2E74B5"/>
              </w:rPr>
              <w:t>3</w:t>
            </w:r>
          </w:p>
        </w:tc>
        <w:tc>
          <w:tcPr>
            <w:tcW w:w="1559" w:type="dxa"/>
            <w:tcBorders>
              <w:top w:val="nil"/>
              <w:left w:val="nil"/>
              <w:bottom w:val="nil"/>
              <w:right w:val="nil"/>
            </w:tcBorders>
            <w:shd w:val="clear" w:color="auto" w:fill="B8CCE4" w:themeFill="accent1" w:themeFillTint="66"/>
          </w:tcPr>
          <w:p w14:paraId="1603D4AB" w14:textId="306F5436" w:rsidR="002531DD" w:rsidRPr="00D025FA" w:rsidRDefault="00ED29A1" w:rsidP="008C7C4D">
            <w:pPr>
              <w:spacing w:after="60" w:line="240" w:lineRule="auto"/>
              <w:jc w:val="right"/>
              <w:rPr>
                <w:rFonts w:cs="Calibri"/>
                <w:color w:val="2E74B5"/>
              </w:rPr>
            </w:pPr>
            <w:r w:rsidRPr="00D025FA">
              <w:rPr>
                <w:rFonts w:cs="Calibri"/>
                <w:color w:val="2E74B5"/>
              </w:rPr>
              <w:t>3</w:t>
            </w:r>
          </w:p>
        </w:tc>
      </w:tr>
      <w:tr w:rsidR="002531DD" w14:paraId="2402B8D6" w14:textId="2C0250B4" w:rsidTr="008C7C4D">
        <w:trPr>
          <w:jc w:val="center"/>
        </w:trPr>
        <w:tc>
          <w:tcPr>
            <w:tcW w:w="817" w:type="dxa"/>
            <w:tcBorders>
              <w:top w:val="nil"/>
              <w:left w:val="nil"/>
              <w:bottom w:val="nil"/>
              <w:right w:val="nil"/>
            </w:tcBorders>
          </w:tcPr>
          <w:p w14:paraId="220435D7" w14:textId="77777777" w:rsidR="002531DD" w:rsidRPr="00D025FA" w:rsidRDefault="002531DD" w:rsidP="008C7C4D">
            <w:pPr>
              <w:spacing w:after="60" w:line="240" w:lineRule="auto"/>
              <w:jc w:val="center"/>
              <w:rPr>
                <w:rFonts w:ascii="Times New Roman" w:hAnsi="Times New Roman"/>
                <w:color w:val="2E74B5"/>
              </w:rPr>
            </w:pPr>
            <w:r w:rsidRPr="00D025FA">
              <w:rPr>
                <w:rFonts w:cs="Calibri"/>
                <w:color w:val="2E74B5"/>
              </w:rPr>
              <w:t>1</w:t>
            </w:r>
          </w:p>
        </w:tc>
        <w:tc>
          <w:tcPr>
            <w:tcW w:w="992" w:type="dxa"/>
            <w:tcBorders>
              <w:top w:val="nil"/>
              <w:left w:val="nil"/>
              <w:bottom w:val="nil"/>
              <w:right w:val="nil"/>
            </w:tcBorders>
          </w:tcPr>
          <w:p w14:paraId="16923ABF" w14:textId="77777777" w:rsidR="002531DD" w:rsidRPr="00D025FA" w:rsidRDefault="002531DD" w:rsidP="008C7C4D">
            <w:pPr>
              <w:spacing w:after="60" w:line="240" w:lineRule="auto"/>
              <w:jc w:val="center"/>
              <w:rPr>
                <w:rFonts w:cs="Calibri"/>
                <w:color w:val="2E74B5"/>
              </w:rPr>
            </w:pPr>
            <w:r w:rsidRPr="00D025FA">
              <w:rPr>
                <w:rFonts w:cs="Calibri"/>
                <w:color w:val="2E74B5"/>
              </w:rPr>
              <w:t>RFID-2</w:t>
            </w:r>
          </w:p>
        </w:tc>
        <w:tc>
          <w:tcPr>
            <w:tcW w:w="3261" w:type="dxa"/>
            <w:tcBorders>
              <w:top w:val="nil"/>
              <w:left w:val="nil"/>
              <w:bottom w:val="nil"/>
              <w:right w:val="nil"/>
            </w:tcBorders>
          </w:tcPr>
          <w:p w14:paraId="02E4695D" w14:textId="4C6C6A1E" w:rsidR="002531DD" w:rsidRPr="00D025FA" w:rsidRDefault="00451969" w:rsidP="008C7C4D">
            <w:pPr>
              <w:spacing w:after="60" w:line="240" w:lineRule="auto"/>
              <w:jc w:val="left"/>
              <w:rPr>
                <w:rFonts w:cs="Calibri"/>
                <w:color w:val="2E74B5"/>
              </w:rPr>
            </w:pPr>
            <w:r w:rsidRPr="00D025FA">
              <w:rPr>
                <w:rFonts w:cs="Calibri"/>
                <w:color w:val="2E74B5"/>
              </w:rPr>
              <w:t xml:space="preserve">Lernen von </w:t>
            </w:r>
            <w:r w:rsidR="002531DD" w:rsidRPr="00D025FA">
              <w:rPr>
                <w:rFonts w:cs="Calibri"/>
                <w:color w:val="2E74B5"/>
              </w:rPr>
              <w:t>Python (Code Academy)</w:t>
            </w:r>
          </w:p>
        </w:tc>
        <w:tc>
          <w:tcPr>
            <w:tcW w:w="1417" w:type="dxa"/>
            <w:tcBorders>
              <w:top w:val="nil"/>
              <w:left w:val="nil"/>
              <w:bottom w:val="nil"/>
              <w:right w:val="nil"/>
            </w:tcBorders>
          </w:tcPr>
          <w:p w14:paraId="0FAABC33" w14:textId="77777777" w:rsidR="002531DD" w:rsidRPr="00D025FA" w:rsidRDefault="002531DD" w:rsidP="008C7C4D">
            <w:pPr>
              <w:spacing w:after="60" w:line="240" w:lineRule="auto"/>
              <w:jc w:val="right"/>
              <w:rPr>
                <w:rFonts w:cs="Calibri"/>
                <w:color w:val="2E74B5"/>
              </w:rPr>
            </w:pPr>
            <w:r w:rsidRPr="00D025FA">
              <w:rPr>
                <w:rFonts w:cs="Calibri"/>
                <w:color w:val="2E74B5"/>
              </w:rPr>
              <w:t>8</w:t>
            </w:r>
          </w:p>
        </w:tc>
        <w:tc>
          <w:tcPr>
            <w:tcW w:w="1559" w:type="dxa"/>
            <w:tcBorders>
              <w:top w:val="nil"/>
              <w:left w:val="nil"/>
              <w:bottom w:val="nil"/>
              <w:right w:val="nil"/>
            </w:tcBorders>
          </w:tcPr>
          <w:p w14:paraId="6FDEE626" w14:textId="39FE7861" w:rsidR="002531DD" w:rsidRPr="00D025FA" w:rsidRDefault="00ED29A1" w:rsidP="008C7C4D">
            <w:pPr>
              <w:spacing w:after="60" w:line="240" w:lineRule="auto"/>
              <w:jc w:val="right"/>
              <w:rPr>
                <w:rFonts w:cs="Calibri"/>
                <w:color w:val="2E74B5"/>
              </w:rPr>
            </w:pPr>
            <w:r w:rsidRPr="00D025FA">
              <w:rPr>
                <w:rFonts w:cs="Calibri"/>
                <w:color w:val="2E74B5"/>
              </w:rPr>
              <w:t>5</w:t>
            </w:r>
          </w:p>
        </w:tc>
      </w:tr>
      <w:tr w:rsidR="002531DD" w14:paraId="6FDB7433" w14:textId="55303B10" w:rsidTr="00D025FA">
        <w:trPr>
          <w:jc w:val="center"/>
        </w:trPr>
        <w:tc>
          <w:tcPr>
            <w:tcW w:w="817" w:type="dxa"/>
            <w:tcBorders>
              <w:top w:val="nil"/>
              <w:left w:val="nil"/>
              <w:bottom w:val="nil"/>
              <w:right w:val="nil"/>
            </w:tcBorders>
            <w:shd w:val="clear" w:color="auto" w:fill="B8CCE4" w:themeFill="accent1" w:themeFillTint="66"/>
          </w:tcPr>
          <w:p w14:paraId="1779BF17" w14:textId="77777777" w:rsidR="002531DD" w:rsidRPr="00D025FA" w:rsidRDefault="002531DD" w:rsidP="008C7C4D">
            <w:pPr>
              <w:spacing w:after="60" w:line="240" w:lineRule="auto"/>
              <w:jc w:val="center"/>
              <w:rPr>
                <w:rFonts w:ascii="Times New Roman" w:hAnsi="Times New Roman"/>
                <w:color w:val="2E74B5"/>
              </w:rPr>
            </w:pPr>
            <w:r w:rsidRPr="00D025FA">
              <w:rPr>
                <w:rFonts w:cs="Calibri"/>
                <w:color w:val="2E74B5"/>
              </w:rPr>
              <w:t>1</w:t>
            </w:r>
          </w:p>
        </w:tc>
        <w:tc>
          <w:tcPr>
            <w:tcW w:w="992" w:type="dxa"/>
            <w:tcBorders>
              <w:top w:val="nil"/>
              <w:left w:val="nil"/>
              <w:bottom w:val="nil"/>
              <w:right w:val="nil"/>
            </w:tcBorders>
            <w:shd w:val="clear" w:color="auto" w:fill="B8CCE4" w:themeFill="accent1" w:themeFillTint="66"/>
          </w:tcPr>
          <w:p w14:paraId="34A48490" w14:textId="77777777" w:rsidR="002531DD" w:rsidRPr="00D025FA" w:rsidRDefault="002531DD" w:rsidP="008C7C4D">
            <w:pPr>
              <w:spacing w:after="60" w:line="240" w:lineRule="auto"/>
              <w:jc w:val="center"/>
              <w:rPr>
                <w:rFonts w:cs="Calibri"/>
                <w:color w:val="2E74B5"/>
              </w:rPr>
            </w:pPr>
            <w:r w:rsidRPr="00D025FA">
              <w:rPr>
                <w:rFonts w:cs="Calibri"/>
                <w:color w:val="2E74B5"/>
              </w:rPr>
              <w:t>RFID-3</w:t>
            </w:r>
          </w:p>
        </w:tc>
        <w:tc>
          <w:tcPr>
            <w:tcW w:w="3261" w:type="dxa"/>
            <w:tcBorders>
              <w:top w:val="nil"/>
              <w:left w:val="nil"/>
              <w:bottom w:val="nil"/>
              <w:right w:val="nil"/>
            </w:tcBorders>
            <w:shd w:val="clear" w:color="auto" w:fill="B8CCE4" w:themeFill="accent1" w:themeFillTint="66"/>
          </w:tcPr>
          <w:p w14:paraId="267E4C6D" w14:textId="2D1A749C" w:rsidR="002531DD" w:rsidRPr="00D025FA" w:rsidRDefault="002531DD" w:rsidP="008C7C4D">
            <w:pPr>
              <w:spacing w:after="60" w:line="240" w:lineRule="auto"/>
              <w:jc w:val="left"/>
              <w:rPr>
                <w:rFonts w:cs="Calibri"/>
                <w:color w:val="2E74B5"/>
              </w:rPr>
            </w:pPr>
            <w:r w:rsidRPr="00D025FA">
              <w:rPr>
                <w:rFonts w:cs="Calibri"/>
                <w:color w:val="2E74B5"/>
              </w:rPr>
              <w:t>Einlesen in RFID-Technologie</w:t>
            </w:r>
          </w:p>
        </w:tc>
        <w:tc>
          <w:tcPr>
            <w:tcW w:w="1417" w:type="dxa"/>
            <w:tcBorders>
              <w:top w:val="nil"/>
              <w:left w:val="nil"/>
              <w:bottom w:val="nil"/>
              <w:right w:val="nil"/>
            </w:tcBorders>
            <w:shd w:val="clear" w:color="auto" w:fill="B8CCE4" w:themeFill="accent1" w:themeFillTint="66"/>
          </w:tcPr>
          <w:p w14:paraId="5646A958" w14:textId="77777777" w:rsidR="002531DD" w:rsidRPr="00D025FA" w:rsidRDefault="002531DD" w:rsidP="008C7C4D">
            <w:pPr>
              <w:spacing w:after="60" w:line="240" w:lineRule="auto"/>
              <w:jc w:val="right"/>
              <w:rPr>
                <w:rFonts w:cs="Calibri"/>
                <w:color w:val="2E74B5"/>
              </w:rPr>
            </w:pPr>
            <w:r w:rsidRPr="00D025FA">
              <w:rPr>
                <w:rFonts w:cs="Calibri"/>
                <w:color w:val="2E74B5"/>
              </w:rPr>
              <w:t>8</w:t>
            </w:r>
          </w:p>
        </w:tc>
        <w:tc>
          <w:tcPr>
            <w:tcW w:w="1559" w:type="dxa"/>
            <w:tcBorders>
              <w:top w:val="nil"/>
              <w:left w:val="nil"/>
              <w:bottom w:val="nil"/>
              <w:right w:val="nil"/>
            </w:tcBorders>
            <w:shd w:val="clear" w:color="auto" w:fill="B8CCE4" w:themeFill="accent1" w:themeFillTint="66"/>
          </w:tcPr>
          <w:p w14:paraId="3656A702" w14:textId="725CF621" w:rsidR="002531DD" w:rsidRPr="00D025FA" w:rsidRDefault="00ED29A1" w:rsidP="008C7C4D">
            <w:pPr>
              <w:spacing w:after="60" w:line="240" w:lineRule="auto"/>
              <w:jc w:val="right"/>
              <w:rPr>
                <w:rFonts w:cs="Calibri"/>
                <w:color w:val="2E74B5"/>
              </w:rPr>
            </w:pPr>
            <w:r w:rsidRPr="00D025FA">
              <w:rPr>
                <w:rFonts w:cs="Calibri"/>
                <w:color w:val="2E74B5"/>
              </w:rPr>
              <w:t>5</w:t>
            </w:r>
          </w:p>
        </w:tc>
      </w:tr>
      <w:tr w:rsidR="002531DD" w14:paraId="53EF004F" w14:textId="3551DB88" w:rsidTr="008C7C4D">
        <w:trPr>
          <w:jc w:val="center"/>
        </w:trPr>
        <w:tc>
          <w:tcPr>
            <w:tcW w:w="817" w:type="dxa"/>
            <w:tcBorders>
              <w:top w:val="nil"/>
              <w:left w:val="nil"/>
              <w:bottom w:val="nil"/>
              <w:right w:val="nil"/>
            </w:tcBorders>
          </w:tcPr>
          <w:p w14:paraId="5105C38F" w14:textId="77777777" w:rsidR="002531DD" w:rsidRPr="00D025FA" w:rsidRDefault="002531DD" w:rsidP="008C7C4D">
            <w:pPr>
              <w:spacing w:after="60" w:line="240" w:lineRule="auto"/>
              <w:jc w:val="center"/>
              <w:rPr>
                <w:rFonts w:ascii="Times New Roman" w:hAnsi="Times New Roman"/>
                <w:color w:val="2E74B5"/>
              </w:rPr>
            </w:pPr>
            <w:r w:rsidRPr="00D025FA">
              <w:rPr>
                <w:rFonts w:cs="Calibri"/>
                <w:color w:val="2E74B5"/>
              </w:rPr>
              <w:t>2</w:t>
            </w:r>
          </w:p>
        </w:tc>
        <w:tc>
          <w:tcPr>
            <w:tcW w:w="992" w:type="dxa"/>
            <w:tcBorders>
              <w:top w:val="nil"/>
              <w:left w:val="nil"/>
              <w:bottom w:val="nil"/>
              <w:right w:val="nil"/>
            </w:tcBorders>
          </w:tcPr>
          <w:p w14:paraId="652C28AD" w14:textId="77777777" w:rsidR="002531DD" w:rsidRPr="00D025FA" w:rsidRDefault="002531DD" w:rsidP="008C7C4D">
            <w:pPr>
              <w:spacing w:after="60" w:line="240" w:lineRule="auto"/>
              <w:jc w:val="center"/>
              <w:rPr>
                <w:rFonts w:cs="Calibri"/>
                <w:color w:val="2E74B5"/>
              </w:rPr>
            </w:pPr>
            <w:r w:rsidRPr="00D025FA">
              <w:rPr>
                <w:rFonts w:cs="Calibri"/>
                <w:color w:val="2E74B5"/>
              </w:rPr>
              <w:t>RFID-4</w:t>
            </w:r>
          </w:p>
        </w:tc>
        <w:tc>
          <w:tcPr>
            <w:tcW w:w="3261" w:type="dxa"/>
            <w:tcBorders>
              <w:top w:val="nil"/>
              <w:left w:val="nil"/>
              <w:bottom w:val="nil"/>
              <w:right w:val="nil"/>
            </w:tcBorders>
          </w:tcPr>
          <w:p w14:paraId="6A216BFB" w14:textId="77777777" w:rsidR="002531DD" w:rsidRPr="00D025FA" w:rsidRDefault="002531DD" w:rsidP="008C7C4D">
            <w:pPr>
              <w:spacing w:after="60" w:line="240" w:lineRule="auto"/>
              <w:jc w:val="left"/>
              <w:rPr>
                <w:rFonts w:cs="Calibri"/>
                <w:color w:val="2E74B5"/>
              </w:rPr>
            </w:pPr>
            <w:r w:rsidRPr="00D025FA">
              <w:rPr>
                <w:rFonts w:cs="Calibri"/>
                <w:color w:val="2E74B5"/>
              </w:rPr>
              <w:t>Unterschiede der Arduino RFID Reader ausfindig machen</w:t>
            </w:r>
          </w:p>
        </w:tc>
        <w:tc>
          <w:tcPr>
            <w:tcW w:w="1417" w:type="dxa"/>
            <w:tcBorders>
              <w:top w:val="nil"/>
              <w:left w:val="nil"/>
              <w:bottom w:val="nil"/>
              <w:right w:val="nil"/>
            </w:tcBorders>
          </w:tcPr>
          <w:p w14:paraId="1F38750C" w14:textId="77777777" w:rsidR="002531DD" w:rsidRPr="00D025FA" w:rsidRDefault="002531DD" w:rsidP="008C7C4D">
            <w:pPr>
              <w:spacing w:after="60" w:line="240" w:lineRule="auto"/>
              <w:jc w:val="right"/>
              <w:rPr>
                <w:rFonts w:cs="Calibri"/>
                <w:color w:val="2E74B5"/>
              </w:rPr>
            </w:pPr>
            <w:r w:rsidRPr="00D025FA">
              <w:rPr>
                <w:rFonts w:cs="Calibri"/>
                <w:color w:val="2E74B5"/>
              </w:rPr>
              <w:t>6</w:t>
            </w:r>
          </w:p>
        </w:tc>
        <w:tc>
          <w:tcPr>
            <w:tcW w:w="1559" w:type="dxa"/>
            <w:tcBorders>
              <w:top w:val="nil"/>
              <w:left w:val="nil"/>
              <w:bottom w:val="nil"/>
              <w:right w:val="nil"/>
            </w:tcBorders>
          </w:tcPr>
          <w:p w14:paraId="205FC826" w14:textId="735B4878" w:rsidR="002531DD" w:rsidRPr="00D025FA" w:rsidRDefault="00ED29A1" w:rsidP="008C7C4D">
            <w:pPr>
              <w:spacing w:after="60" w:line="240" w:lineRule="auto"/>
              <w:jc w:val="right"/>
              <w:rPr>
                <w:rFonts w:cs="Calibri"/>
                <w:color w:val="2E74B5"/>
              </w:rPr>
            </w:pPr>
            <w:r w:rsidRPr="00D025FA">
              <w:rPr>
                <w:rFonts w:cs="Calibri"/>
                <w:color w:val="2E74B5"/>
              </w:rPr>
              <w:t>6</w:t>
            </w:r>
          </w:p>
        </w:tc>
      </w:tr>
      <w:tr w:rsidR="002531DD" w14:paraId="02E7EEA7" w14:textId="158E282F" w:rsidTr="00D025FA">
        <w:trPr>
          <w:jc w:val="center"/>
        </w:trPr>
        <w:tc>
          <w:tcPr>
            <w:tcW w:w="817" w:type="dxa"/>
            <w:tcBorders>
              <w:top w:val="nil"/>
              <w:left w:val="nil"/>
              <w:bottom w:val="nil"/>
              <w:right w:val="nil"/>
            </w:tcBorders>
            <w:shd w:val="clear" w:color="auto" w:fill="B8CCE4" w:themeFill="accent1" w:themeFillTint="66"/>
          </w:tcPr>
          <w:p w14:paraId="12EBC453" w14:textId="77777777" w:rsidR="002531DD" w:rsidRPr="00D025FA" w:rsidRDefault="002531DD" w:rsidP="008C7C4D">
            <w:pPr>
              <w:spacing w:after="60" w:line="240" w:lineRule="auto"/>
              <w:jc w:val="center"/>
              <w:rPr>
                <w:rFonts w:ascii="Times New Roman" w:hAnsi="Times New Roman"/>
                <w:color w:val="2E74B5"/>
              </w:rPr>
            </w:pPr>
            <w:r w:rsidRPr="00D025FA">
              <w:rPr>
                <w:rFonts w:cs="Calibri"/>
                <w:color w:val="2E74B5"/>
              </w:rPr>
              <w:t>2</w:t>
            </w:r>
          </w:p>
        </w:tc>
        <w:tc>
          <w:tcPr>
            <w:tcW w:w="992" w:type="dxa"/>
            <w:tcBorders>
              <w:top w:val="nil"/>
              <w:left w:val="nil"/>
              <w:bottom w:val="nil"/>
              <w:right w:val="nil"/>
            </w:tcBorders>
            <w:shd w:val="clear" w:color="auto" w:fill="B8CCE4" w:themeFill="accent1" w:themeFillTint="66"/>
          </w:tcPr>
          <w:p w14:paraId="79D74DA9" w14:textId="77777777" w:rsidR="002531DD" w:rsidRPr="00D025FA" w:rsidRDefault="002531DD" w:rsidP="008C7C4D">
            <w:pPr>
              <w:spacing w:after="60" w:line="240" w:lineRule="auto"/>
              <w:jc w:val="center"/>
              <w:rPr>
                <w:rFonts w:cs="Calibri"/>
                <w:color w:val="2E74B5"/>
              </w:rPr>
            </w:pPr>
            <w:r w:rsidRPr="00D025FA">
              <w:rPr>
                <w:rFonts w:cs="Calibri"/>
                <w:color w:val="2E74B5"/>
              </w:rPr>
              <w:t>RFID-5</w:t>
            </w:r>
          </w:p>
        </w:tc>
        <w:tc>
          <w:tcPr>
            <w:tcW w:w="3261" w:type="dxa"/>
            <w:tcBorders>
              <w:top w:val="nil"/>
              <w:left w:val="nil"/>
              <w:bottom w:val="nil"/>
              <w:right w:val="nil"/>
            </w:tcBorders>
            <w:shd w:val="clear" w:color="auto" w:fill="B8CCE4" w:themeFill="accent1" w:themeFillTint="66"/>
          </w:tcPr>
          <w:p w14:paraId="53CB3E5C" w14:textId="149D1150" w:rsidR="002531DD" w:rsidRPr="00D025FA" w:rsidRDefault="002531DD" w:rsidP="008C7C4D">
            <w:pPr>
              <w:spacing w:after="60" w:line="240" w:lineRule="auto"/>
              <w:jc w:val="left"/>
              <w:rPr>
                <w:rFonts w:cs="Calibri"/>
                <w:color w:val="2E74B5"/>
              </w:rPr>
            </w:pPr>
            <w:r w:rsidRPr="00D025FA">
              <w:rPr>
                <w:rFonts w:cs="Calibri"/>
                <w:color w:val="2E74B5"/>
              </w:rPr>
              <w:t>Bestimmen des genauen Kartentyps</w:t>
            </w:r>
          </w:p>
        </w:tc>
        <w:tc>
          <w:tcPr>
            <w:tcW w:w="1417" w:type="dxa"/>
            <w:tcBorders>
              <w:top w:val="nil"/>
              <w:left w:val="nil"/>
              <w:bottom w:val="nil"/>
              <w:right w:val="nil"/>
            </w:tcBorders>
            <w:shd w:val="clear" w:color="auto" w:fill="B8CCE4" w:themeFill="accent1" w:themeFillTint="66"/>
          </w:tcPr>
          <w:p w14:paraId="372433E7" w14:textId="77777777" w:rsidR="002531DD" w:rsidRPr="00D025FA" w:rsidRDefault="002531DD" w:rsidP="008C7C4D">
            <w:pPr>
              <w:spacing w:after="60" w:line="240" w:lineRule="auto"/>
              <w:jc w:val="right"/>
              <w:rPr>
                <w:rFonts w:cs="Calibri"/>
                <w:color w:val="2E74B5"/>
              </w:rPr>
            </w:pPr>
            <w:r w:rsidRPr="00D025FA">
              <w:rPr>
                <w:rFonts w:cs="Calibri"/>
                <w:color w:val="2E74B5"/>
              </w:rPr>
              <w:t>4</w:t>
            </w:r>
          </w:p>
        </w:tc>
        <w:tc>
          <w:tcPr>
            <w:tcW w:w="1559" w:type="dxa"/>
            <w:tcBorders>
              <w:top w:val="nil"/>
              <w:left w:val="nil"/>
              <w:bottom w:val="nil"/>
              <w:right w:val="nil"/>
            </w:tcBorders>
            <w:shd w:val="clear" w:color="auto" w:fill="B8CCE4" w:themeFill="accent1" w:themeFillTint="66"/>
          </w:tcPr>
          <w:p w14:paraId="09A84667" w14:textId="0FF826CC" w:rsidR="002531DD" w:rsidRPr="00D025FA" w:rsidRDefault="00ED29A1" w:rsidP="008C7C4D">
            <w:pPr>
              <w:spacing w:after="60" w:line="240" w:lineRule="auto"/>
              <w:jc w:val="right"/>
              <w:rPr>
                <w:rFonts w:cs="Calibri"/>
                <w:color w:val="2E74B5"/>
              </w:rPr>
            </w:pPr>
            <w:r w:rsidRPr="00D025FA">
              <w:rPr>
                <w:rFonts w:cs="Calibri"/>
                <w:color w:val="2E74B5"/>
              </w:rPr>
              <w:t>8.5</w:t>
            </w:r>
          </w:p>
        </w:tc>
      </w:tr>
      <w:tr w:rsidR="002531DD" w14:paraId="47A4123B" w14:textId="17A1A128" w:rsidTr="008C7C4D">
        <w:trPr>
          <w:jc w:val="center"/>
        </w:trPr>
        <w:tc>
          <w:tcPr>
            <w:tcW w:w="817" w:type="dxa"/>
            <w:tcBorders>
              <w:top w:val="nil"/>
              <w:left w:val="nil"/>
              <w:bottom w:val="single" w:sz="8" w:space="0" w:color="5B9BD5"/>
              <w:right w:val="nil"/>
            </w:tcBorders>
          </w:tcPr>
          <w:p w14:paraId="16BB25F5" w14:textId="77777777" w:rsidR="002531DD" w:rsidRPr="00D025FA" w:rsidRDefault="002531DD" w:rsidP="008C7C4D">
            <w:pPr>
              <w:spacing w:after="60" w:line="240" w:lineRule="auto"/>
              <w:jc w:val="center"/>
              <w:rPr>
                <w:rFonts w:ascii="Times New Roman" w:hAnsi="Times New Roman"/>
                <w:color w:val="2E74B5"/>
              </w:rPr>
            </w:pPr>
            <w:r w:rsidRPr="00D025FA">
              <w:rPr>
                <w:rFonts w:cs="Calibri"/>
                <w:color w:val="2E74B5"/>
              </w:rPr>
              <w:t>2</w:t>
            </w:r>
          </w:p>
        </w:tc>
        <w:tc>
          <w:tcPr>
            <w:tcW w:w="992" w:type="dxa"/>
            <w:tcBorders>
              <w:top w:val="nil"/>
              <w:left w:val="nil"/>
              <w:bottom w:val="single" w:sz="8" w:space="0" w:color="5B9BD5"/>
              <w:right w:val="nil"/>
            </w:tcBorders>
          </w:tcPr>
          <w:p w14:paraId="24ABDEB5" w14:textId="77777777" w:rsidR="002531DD" w:rsidRPr="00D025FA" w:rsidRDefault="002531DD" w:rsidP="008C7C4D">
            <w:pPr>
              <w:spacing w:after="60" w:line="240" w:lineRule="auto"/>
              <w:jc w:val="center"/>
              <w:rPr>
                <w:rFonts w:cs="Calibri"/>
                <w:color w:val="2E74B5"/>
              </w:rPr>
            </w:pPr>
            <w:r w:rsidRPr="00D025FA">
              <w:rPr>
                <w:rFonts w:cs="Calibri"/>
                <w:color w:val="2E74B5"/>
              </w:rPr>
              <w:t>RFID-6</w:t>
            </w:r>
          </w:p>
        </w:tc>
        <w:tc>
          <w:tcPr>
            <w:tcW w:w="3261" w:type="dxa"/>
            <w:tcBorders>
              <w:top w:val="nil"/>
              <w:left w:val="nil"/>
              <w:bottom w:val="single" w:sz="8" w:space="0" w:color="5B9BD5"/>
              <w:right w:val="nil"/>
            </w:tcBorders>
          </w:tcPr>
          <w:p w14:paraId="708B80CB" w14:textId="762FD830" w:rsidR="002531DD" w:rsidRPr="00D025FA" w:rsidRDefault="002531DD" w:rsidP="008C7C4D">
            <w:pPr>
              <w:spacing w:after="60" w:line="240" w:lineRule="auto"/>
              <w:jc w:val="left"/>
              <w:rPr>
                <w:rFonts w:cs="Calibri"/>
                <w:color w:val="2E74B5"/>
              </w:rPr>
            </w:pPr>
            <w:r w:rsidRPr="00D025FA">
              <w:rPr>
                <w:rFonts w:cs="Calibri"/>
                <w:color w:val="2E74B5"/>
              </w:rPr>
              <w:t xml:space="preserve">Erstellen des Skripts zum Auslesen </w:t>
            </w:r>
          </w:p>
        </w:tc>
        <w:tc>
          <w:tcPr>
            <w:tcW w:w="1417" w:type="dxa"/>
            <w:tcBorders>
              <w:top w:val="nil"/>
              <w:left w:val="nil"/>
              <w:bottom w:val="single" w:sz="8" w:space="0" w:color="5B9BD5"/>
              <w:right w:val="nil"/>
            </w:tcBorders>
          </w:tcPr>
          <w:p w14:paraId="32D8F10B" w14:textId="77777777" w:rsidR="002531DD" w:rsidRPr="00D025FA" w:rsidRDefault="002531DD" w:rsidP="008C7C4D">
            <w:pPr>
              <w:spacing w:after="60" w:line="240" w:lineRule="auto"/>
              <w:jc w:val="right"/>
              <w:rPr>
                <w:rFonts w:cs="Calibri"/>
                <w:color w:val="2E74B5"/>
              </w:rPr>
            </w:pPr>
            <w:r w:rsidRPr="00D025FA">
              <w:rPr>
                <w:rFonts w:cs="Calibri"/>
                <w:color w:val="2E74B5"/>
              </w:rPr>
              <w:t>12</w:t>
            </w:r>
          </w:p>
        </w:tc>
        <w:tc>
          <w:tcPr>
            <w:tcW w:w="1559" w:type="dxa"/>
            <w:tcBorders>
              <w:top w:val="nil"/>
              <w:left w:val="nil"/>
              <w:bottom w:val="single" w:sz="8" w:space="0" w:color="5B9BD5"/>
              <w:right w:val="nil"/>
            </w:tcBorders>
          </w:tcPr>
          <w:p w14:paraId="2EB036CD" w14:textId="3DF515AF" w:rsidR="002531DD" w:rsidRPr="00D025FA" w:rsidRDefault="00ED29A1" w:rsidP="008C7C4D">
            <w:pPr>
              <w:spacing w:after="60" w:line="240" w:lineRule="auto"/>
              <w:jc w:val="right"/>
              <w:rPr>
                <w:rFonts w:cs="Calibri"/>
                <w:color w:val="2E74B5"/>
              </w:rPr>
            </w:pPr>
            <w:r w:rsidRPr="00D025FA">
              <w:rPr>
                <w:rFonts w:cs="Calibri"/>
                <w:color w:val="2E74B5"/>
              </w:rPr>
              <w:t>12</w:t>
            </w:r>
          </w:p>
        </w:tc>
      </w:tr>
    </w:tbl>
    <w:p w14:paraId="533D04B4" w14:textId="77777777" w:rsidR="00A93C74" w:rsidRDefault="00A93C74" w:rsidP="00A93C74">
      <w:pPr>
        <w:pStyle w:val="Caption"/>
        <w:keepNext/>
        <w:spacing w:before="360" w:after="240"/>
        <w:jc w:val="center"/>
      </w:pPr>
    </w:p>
    <w:p w14:paraId="47D7B048" w14:textId="77777777" w:rsidR="00A93C74" w:rsidRDefault="00A93C74">
      <w:pPr>
        <w:spacing w:before="0" w:after="0" w:line="240" w:lineRule="auto"/>
        <w:jc w:val="left"/>
        <w:rPr>
          <w:b/>
          <w:bCs/>
          <w:color w:val="4F81BD" w:themeColor="accent1"/>
          <w:sz w:val="18"/>
          <w:szCs w:val="18"/>
        </w:rPr>
      </w:pPr>
      <w:r>
        <w:br w:type="page"/>
      </w:r>
    </w:p>
    <w:p w14:paraId="68258293" w14:textId="66EA5BFC" w:rsidR="00500CEE" w:rsidRDefault="00500CEE" w:rsidP="00A93C74">
      <w:pPr>
        <w:pStyle w:val="Caption"/>
        <w:keepNext/>
        <w:spacing w:before="360" w:after="240"/>
        <w:jc w:val="center"/>
      </w:pPr>
      <w:bookmarkStart w:id="24" w:name="_Ref398279974"/>
      <w:bookmarkStart w:id="25" w:name="_Toc398287418"/>
      <w:r>
        <w:lastRenderedPageBreak/>
        <w:t xml:space="preserve">Tabelle </w:t>
      </w:r>
      <w:r w:rsidR="001745BF">
        <w:fldChar w:fldCharType="begin"/>
      </w:r>
      <w:r w:rsidR="001745BF">
        <w:instrText xml:space="preserve"> SEQ Tabelle \* ARABIC </w:instrText>
      </w:r>
      <w:r w:rsidR="001745BF">
        <w:fldChar w:fldCharType="separate"/>
      </w:r>
      <w:r w:rsidR="0068071C">
        <w:rPr>
          <w:noProof/>
        </w:rPr>
        <w:t>5</w:t>
      </w:r>
      <w:r w:rsidR="001745BF">
        <w:rPr>
          <w:noProof/>
        </w:rPr>
        <w:fldChar w:fldCharType="end"/>
      </w:r>
      <w:bookmarkEnd w:id="24"/>
      <w:r>
        <w:t>: Tatsächliche Aufwände Phase 2</w:t>
      </w:r>
      <w:bookmarkEnd w:id="25"/>
    </w:p>
    <w:tbl>
      <w:tblPr>
        <w:tblW w:w="4500" w:type="pct"/>
        <w:jc w:val="center"/>
        <w:tblBorders>
          <w:top w:val="single" w:sz="8" w:space="0" w:color="auto"/>
          <w:bottom w:val="single" w:sz="8" w:space="0" w:color="auto"/>
        </w:tblBorders>
        <w:tblLayout w:type="fixed"/>
        <w:tblLook w:val="0000" w:firstRow="0" w:lastRow="0" w:firstColumn="0" w:lastColumn="0" w:noHBand="0" w:noVBand="0"/>
      </w:tblPr>
      <w:tblGrid>
        <w:gridCol w:w="920"/>
        <w:gridCol w:w="992"/>
        <w:gridCol w:w="3299"/>
        <w:gridCol w:w="1560"/>
        <w:gridCol w:w="1588"/>
      </w:tblGrid>
      <w:tr w:rsidR="002531DD" w14:paraId="22FDCC64" w14:textId="4CC47E44" w:rsidTr="00A93C74">
        <w:trPr>
          <w:jc w:val="center"/>
        </w:trPr>
        <w:tc>
          <w:tcPr>
            <w:tcW w:w="920" w:type="dxa"/>
            <w:tcBorders>
              <w:top w:val="single" w:sz="8" w:space="0" w:color="5B9BD5"/>
              <w:left w:val="nil"/>
              <w:bottom w:val="single" w:sz="8" w:space="0" w:color="5B9BD5"/>
              <w:right w:val="nil"/>
            </w:tcBorders>
          </w:tcPr>
          <w:p w14:paraId="32DD53AB" w14:textId="77777777" w:rsidR="002531DD" w:rsidRPr="00D025FA" w:rsidRDefault="002531DD" w:rsidP="00A93C74">
            <w:pPr>
              <w:spacing w:after="60" w:line="240" w:lineRule="auto"/>
              <w:jc w:val="center"/>
              <w:rPr>
                <w:rFonts w:ascii="Times New Roman" w:hAnsi="Times New Roman"/>
                <w:color w:val="2E74B5"/>
              </w:rPr>
            </w:pPr>
            <w:r w:rsidRPr="00D025FA">
              <w:rPr>
                <w:rFonts w:cs="Calibri"/>
                <w:b/>
                <w:bCs/>
                <w:color w:val="2E74B5"/>
              </w:rPr>
              <w:t>Sprint</w:t>
            </w:r>
          </w:p>
        </w:tc>
        <w:tc>
          <w:tcPr>
            <w:tcW w:w="992" w:type="dxa"/>
            <w:tcBorders>
              <w:top w:val="single" w:sz="8" w:space="0" w:color="5B9BD5"/>
              <w:left w:val="nil"/>
              <w:bottom w:val="single" w:sz="8" w:space="0" w:color="5B9BD5"/>
              <w:right w:val="nil"/>
            </w:tcBorders>
          </w:tcPr>
          <w:p w14:paraId="6FDF939F" w14:textId="206A2C86" w:rsidR="002531DD" w:rsidRPr="00D025FA" w:rsidRDefault="002531DD" w:rsidP="00A93C74">
            <w:pPr>
              <w:spacing w:after="60" w:line="240" w:lineRule="auto"/>
              <w:jc w:val="center"/>
              <w:rPr>
                <w:rFonts w:ascii="Times New Roman" w:hAnsi="Times New Roman"/>
                <w:color w:val="2E74B5"/>
              </w:rPr>
            </w:pPr>
            <w:r w:rsidRPr="00D025FA">
              <w:rPr>
                <w:rFonts w:cs="Calibri"/>
                <w:b/>
                <w:bCs/>
                <w:color w:val="2E74B5"/>
              </w:rPr>
              <w:t>JIRA ID</w:t>
            </w:r>
          </w:p>
        </w:tc>
        <w:tc>
          <w:tcPr>
            <w:tcW w:w="3299" w:type="dxa"/>
            <w:tcBorders>
              <w:top w:val="single" w:sz="8" w:space="0" w:color="5B9BD5"/>
              <w:left w:val="nil"/>
              <w:bottom w:val="single" w:sz="8" w:space="0" w:color="5B9BD5"/>
              <w:right w:val="nil"/>
            </w:tcBorders>
          </w:tcPr>
          <w:p w14:paraId="6F2F260E" w14:textId="243ADC22" w:rsidR="002531DD" w:rsidRPr="00D025FA" w:rsidRDefault="002531DD" w:rsidP="00A93C74">
            <w:pPr>
              <w:spacing w:after="60" w:line="240" w:lineRule="auto"/>
              <w:jc w:val="left"/>
              <w:rPr>
                <w:rFonts w:ascii="Times New Roman" w:hAnsi="Times New Roman"/>
                <w:color w:val="2E74B5"/>
              </w:rPr>
            </w:pPr>
            <w:r w:rsidRPr="00D025FA">
              <w:rPr>
                <w:rFonts w:cs="Calibri"/>
                <w:b/>
                <w:bCs/>
                <w:color w:val="2E74B5"/>
              </w:rPr>
              <w:t>Arbeitsschritt</w:t>
            </w:r>
          </w:p>
        </w:tc>
        <w:tc>
          <w:tcPr>
            <w:tcW w:w="1560" w:type="dxa"/>
            <w:tcBorders>
              <w:top w:val="single" w:sz="8" w:space="0" w:color="5B9BD5"/>
              <w:left w:val="nil"/>
              <w:bottom w:val="single" w:sz="8" w:space="0" w:color="5B9BD5"/>
              <w:right w:val="nil"/>
            </w:tcBorders>
          </w:tcPr>
          <w:p w14:paraId="7ED3EB7B" w14:textId="6B9A7FEB" w:rsidR="002531DD" w:rsidRPr="00D025FA" w:rsidRDefault="002531DD" w:rsidP="00A93C74">
            <w:pPr>
              <w:spacing w:after="60" w:line="240" w:lineRule="auto"/>
              <w:jc w:val="right"/>
              <w:rPr>
                <w:rFonts w:ascii="Times New Roman" w:hAnsi="Times New Roman"/>
                <w:color w:val="2E74B5"/>
              </w:rPr>
            </w:pPr>
            <w:r w:rsidRPr="00D025FA">
              <w:rPr>
                <w:rFonts w:cs="Calibri"/>
                <w:b/>
                <w:bCs/>
                <w:color w:val="2E74B5"/>
              </w:rPr>
              <w:t>Aufwand geschätzt</w:t>
            </w:r>
            <w:r w:rsidR="00A93C74" w:rsidRPr="00D025FA">
              <w:rPr>
                <w:rFonts w:cs="Calibri"/>
                <w:b/>
                <w:bCs/>
                <w:color w:val="2E74B5"/>
              </w:rPr>
              <w:t xml:space="preserve"> [h]</w:t>
            </w:r>
          </w:p>
        </w:tc>
        <w:tc>
          <w:tcPr>
            <w:tcW w:w="1588" w:type="dxa"/>
            <w:tcBorders>
              <w:top w:val="single" w:sz="8" w:space="0" w:color="5B9BD5"/>
              <w:left w:val="nil"/>
              <w:bottom w:val="single" w:sz="8" w:space="0" w:color="5B9BD5"/>
              <w:right w:val="nil"/>
            </w:tcBorders>
          </w:tcPr>
          <w:p w14:paraId="292CE00E" w14:textId="3FE8129D" w:rsidR="002531DD" w:rsidRPr="00D025FA" w:rsidRDefault="002531DD" w:rsidP="00A93C74">
            <w:pPr>
              <w:spacing w:after="60" w:line="240" w:lineRule="auto"/>
              <w:jc w:val="right"/>
              <w:rPr>
                <w:rFonts w:cs="Calibri"/>
                <w:b/>
                <w:bCs/>
                <w:color w:val="2E74B5"/>
              </w:rPr>
            </w:pPr>
            <w:r w:rsidRPr="00D025FA">
              <w:rPr>
                <w:rFonts w:cs="Calibri"/>
                <w:b/>
                <w:bCs/>
                <w:color w:val="2E74B5"/>
              </w:rPr>
              <w:t>Aufwand tatsächlich</w:t>
            </w:r>
            <w:r w:rsidR="00A93C74" w:rsidRPr="00D025FA">
              <w:rPr>
                <w:rFonts w:cs="Calibri"/>
                <w:b/>
                <w:bCs/>
                <w:color w:val="2E74B5"/>
              </w:rPr>
              <w:t xml:space="preserve"> [h]</w:t>
            </w:r>
          </w:p>
        </w:tc>
      </w:tr>
      <w:tr w:rsidR="002531DD" w14:paraId="7400B52D" w14:textId="399C3B66" w:rsidTr="00D025FA">
        <w:trPr>
          <w:jc w:val="center"/>
        </w:trPr>
        <w:tc>
          <w:tcPr>
            <w:tcW w:w="920" w:type="dxa"/>
            <w:tcBorders>
              <w:top w:val="nil"/>
              <w:left w:val="nil"/>
              <w:bottom w:val="nil"/>
              <w:right w:val="nil"/>
            </w:tcBorders>
            <w:shd w:val="clear" w:color="auto" w:fill="B8CCE4" w:themeFill="accent1" w:themeFillTint="66"/>
          </w:tcPr>
          <w:p w14:paraId="7D96D1CB" w14:textId="77777777" w:rsidR="002531DD" w:rsidRPr="00D025FA" w:rsidRDefault="002531DD" w:rsidP="00A93C74">
            <w:pPr>
              <w:spacing w:after="60" w:line="240" w:lineRule="auto"/>
              <w:jc w:val="center"/>
              <w:rPr>
                <w:rFonts w:ascii="Times New Roman" w:hAnsi="Times New Roman"/>
                <w:color w:val="2E74B5"/>
              </w:rPr>
            </w:pPr>
            <w:r w:rsidRPr="00D025FA">
              <w:rPr>
                <w:rFonts w:cs="Calibri"/>
                <w:color w:val="2E74B5"/>
              </w:rPr>
              <w:t>3</w:t>
            </w:r>
          </w:p>
        </w:tc>
        <w:tc>
          <w:tcPr>
            <w:tcW w:w="992" w:type="dxa"/>
            <w:tcBorders>
              <w:top w:val="nil"/>
              <w:left w:val="nil"/>
              <w:bottom w:val="nil"/>
              <w:right w:val="nil"/>
            </w:tcBorders>
            <w:shd w:val="clear" w:color="auto" w:fill="B8CCE4" w:themeFill="accent1" w:themeFillTint="66"/>
          </w:tcPr>
          <w:p w14:paraId="1DFB652A" w14:textId="77777777" w:rsidR="002531DD" w:rsidRPr="00D025FA" w:rsidRDefault="002531DD" w:rsidP="00A93C74">
            <w:pPr>
              <w:spacing w:after="60" w:line="240" w:lineRule="auto"/>
              <w:jc w:val="center"/>
              <w:rPr>
                <w:rFonts w:cs="Calibri"/>
                <w:color w:val="2E74B5"/>
              </w:rPr>
            </w:pPr>
            <w:r w:rsidRPr="00D025FA">
              <w:rPr>
                <w:rFonts w:cs="Calibri"/>
                <w:color w:val="2E74B5"/>
              </w:rPr>
              <w:t>RFID-7</w:t>
            </w:r>
          </w:p>
        </w:tc>
        <w:tc>
          <w:tcPr>
            <w:tcW w:w="3299" w:type="dxa"/>
            <w:tcBorders>
              <w:top w:val="nil"/>
              <w:left w:val="nil"/>
              <w:bottom w:val="nil"/>
              <w:right w:val="nil"/>
            </w:tcBorders>
            <w:shd w:val="clear" w:color="auto" w:fill="B8CCE4" w:themeFill="accent1" w:themeFillTint="66"/>
          </w:tcPr>
          <w:p w14:paraId="5064BF05" w14:textId="6CE253CD" w:rsidR="002531DD" w:rsidRPr="00D025FA" w:rsidRDefault="002531DD" w:rsidP="00B75066">
            <w:pPr>
              <w:spacing w:after="60" w:line="240" w:lineRule="auto"/>
              <w:jc w:val="left"/>
              <w:rPr>
                <w:rFonts w:cs="Calibri"/>
                <w:color w:val="2E74B5"/>
              </w:rPr>
            </w:pPr>
            <w:r w:rsidRPr="00D025FA">
              <w:rPr>
                <w:rFonts w:cs="Calibri"/>
                <w:color w:val="2E74B5"/>
              </w:rPr>
              <w:t xml:space="preserve">ReaFID Funktion </w:t>
            </w:r>
            <w:r w:rsidR="00B75066" w:rsidRPr="00D025FA">
              <w:rPr>
                <w:rFonts w:cs="Calibri"/>
                <w:color w:val="2E74B5"/>
              </w:rPr>
              <w:t>-</w:t>
            </w:r>
            <w:r w:rsidRPr="00D025FA">
              <w:rPr>
                <w:rFonts w:cs="Calibri"/>
                <w:color w:val="2E74B5"/>
              </w:rPr>
              <w:t xml:space="preserve"> Konfigurieren von Karten</w:t>
            </w:r>
          </w:p>
        </w:tc>
        <w:tc>
          <w:tcPr>
            <w:tcW w:w="1560" w:type="dxa"/>
            <w:tcBorders>
              <w:top w:val="nil"/>
              <w:left w:val="nil"/>
              <w:bottom w:val="nil"/>
              <w:right w:val="nil"/>
            </w:tcBorders>
            <w:shd w:val="clear" w:color="auto" w:fill="B8CCE4" w:themeFill="accent1" w:themeFillTint="66"/>
          </w:tcPr>
          <w:p w14:paraId="4400F696" w14:textId="77777777" w:rsidR="002531DD" w:rsidRPr="00D025FA" w:rsidRDefault="002531DD" w:rsidP="00A93C74">
            <w:pPr>
              <w:spacing w:after="60" w:line="240" w:lineRule="auto"/>
              <w:jc w:val="right"/>
              <w:rPr>
                <w:rFonts w:cs="Calibri"/>
                <w:color w:val="2E74B5"/>
              </w:rPr>
            </w:pPr>
            <w:r w:rsidRPr="00D025FA">
              <w:rPr>
                <w:rFonts w:cs="Calibri"/>
                <w:color w:val="2E74B5"/>
              </w:rPr>
              <w:t>8</w:t>
            </w:r>
          </w:p>
        </w:tc>
        <w:tc>
          <w:tcPr>
            <w:tcW w:w="1588" w:type="dxa"/>
            <w:tcBorders>
              <w:top w:val="nil"/>
              <w:left w:val="nil"/>
              <w:bottom w:val="nil"/>
              <w:right w:val="nil"/>
            </w:tcBorders>
            <w:shd w:val="clear" w:color="auto" w:fill="B8CCE4" w:themeFill="accent1" w:themeFillTint="66"/>
          </w:tcPr>
          <w:p w14:paraId="399F8861" w14:textId="7E4DAF8A" w:rsidR="002531DD" w:rsidRPr="00D025FA" w:rsidRDefault="00ED29A1" w:rsidP="00A93C74">
            <w:pPr>
              <w:spacing w:after="60" w:line="240" w:lineRule="auto"/>
              <w:jc w:val="right"/>
              <w:rPr>
                <w:rFonts w:cs="Calibri"/>
                <w:color w:val="2E74B5"/>
              </w:rPr>
            </w:pPr>
            <w:r w:rsidRPr="00D025FA">
              <w:rPr>
                <w:rFonts w:cs="Calibri"/>
                <w:color w:val="2E74B5"/>
              </w:rPr>
              <w:t>8</w:t>
            </w:r>
          </w:p>
        </w:tc>
      </w:tr>
      <w:tr w:rsidR="002531DD" w14:paraId="4EEB7F25" w14:textId="383FC04A" w:rsidTr="00A93C74">
        <w:trPr>
          <w:jc w:val="center"/>
        </w:trPr>
        <w:tc>
          <w:tcPr>
            <w:tcW w:w="920" w:type="dxa"/>
            <w:tcBorders>
              <w:top w:val="nil"/>
              <w:left w:val="nil"/>
              <w:bottom w:val="nil"/>
              <w:right w:val="nil"/>
            </w:tcBorders>
          </w:tcPr>
          <w:p w14:paraId="5A3373A3" w14:textId="77777777" w:rsidR="002531DD" w:rsidRPr="00D025FA" w:rsidRDefault="002531DD" w:rsidP="00A93C74">
            <w:pPr>
              <w:spacing w:after="60" w:line="240" w:lineRule="auto"/>
              <w:jc w:val="center"/>
              <w:rPr>
                <w:rFonts w:ascii="Times New Roman" w:hAnsi="Times New Roman"/>
                <w:color w:val="2E74B5"/>
              </w:rPr>
            </w:pPr>
            <w:r w:rsidRPr="00D025FA">
              <w:rPr>
                <w:rFonts w:cs="Calibri"/>
                <w:color w:val="2E74B5"/>
              </w:rPr>
              <w:t>3</w:t>
            </w:r>
          </w:p>
        </w:tc>
        <w:tc>
          <w:tcPr>
            <w:tcW w:w="992" w:type="dxa"/>
            <w:tcBorders>
              <w:top w:val="nil"/>
              <w:left w:val="nil"/>
              <w:bottom w:val="nil"/>
              <w:right w:val="nil"/>
            </w:tcBorders>
          </w:tcPr>
          <w:p w14:paraId="02E80A76" w14:textId="77777777" w:rsidR="002531DD" w:rsidRPr="00D025FA" w:rsidRDefault="002531DD" w:rsidP="00A93C74">
            <w:pPr>
              <w:spacing w:after="60" w:line="240" w:lineRule="auto"/>
              <w:jc w:val="center"/>
              <w:rPr>
                <w:rFonts w:cs="Calibri"/>
                <w:color w:val="2E74B5"/>
              </w:rPr>
            </w:pPr>
            <w:r w:rsidRPr="00D025FA">
              <w:rPr>
                <w:rFonts w:cs="Calibri"/>
                <w:color w:val="2E74B5"/>
              </w:rPr>
              <w:t>RFID-8</w:t>
            </w:r>
          </w:p>
        </w:tc>
        <w:tc>
          <w:tcPr>
            <w:tcW w:w="3299" w:type="dxa"/>
            <w:tcBorders>
              <w:top w:val="nil"/>
              <w:left w:val="nil"/>
              <w:bottom w:val="nil"/>
              <w:right w:val="nil"/>
            </w:tcBorders>
          </w:tcPr>
          <w:p w14:paraId="1AE606F8" w14:textId="79781FD6" w:rsidR="002531DD" w:rsidRPr="00D025FA" w:rsidRDefault="002531DD" w:rsidP="00A93C74">
            <w:pPr>
              <w:spacing w:after="60" w:line="240" w:lineRule="auto"/>
              <w:jc w:val="left"/>
              <w:rPr>
                <w:rFonts w:cs="Calibri"/>
                <w:color w:val="2E74B5"/>
              </w:rPr>
            </w:pPr>
            <w:r w:rsidRPr="00D025FA">
              <w:rPr>
                <w:rFonts w:cs="Calibri"/>
                <w:color w:val="2E74B5"/>
              </w:rPr>
              <w:t xml:space="preserve">ReaFID Funktion </w:t>
            </w:r>
            <w:r w:rsidR="00B75066" w:rsidRPr="00D025FA">
              <w:rPr>
                <w:rFonts w:cs="Calibri"/>
                <w:color w:val="2E74B5"/>
              </w:rPr>
              <w:t>-</w:t>
            </w:r>
            <w:r w:rsidRPr="00D025FA">
              <w:rPr>
                <w:rFonts w:cs="Calibri"/>
                <w:color w:val="2E74B5"/>
              </w:rPr>
              <w:t xml:space="preserve"> Lesen von Karten</w:t>
            </w:r>
          </w:p>
        </w:tc>
        <w:tc>
          <w:tcPr>
            <w:tcW w:w="1560" w:type="dxa"/>
            <w:tcBorders>
              <w:top w:val="nil"/>
              <w:left w:val="nil"/>
              <w:bottom w:val="nil"/>
              <w:right w:val="nil"/>
            </w:tcBorders>
          </w:tcPr>
          <w:p w14:paraId="05A6111F" w14:textId="77777777" w:rsidR="002531DD" w:rsidRPr="00D025FA" w:rsidRDefault="002531DD" w:rsidP="00A93C74">
            <w:pPr>
              <w:spacing w:after="60" w:line="240" w:lineRule="auto"/>
              <w:jc w:val="right"/>
              <w:rPr>
                <w:rFonts w:cs="Calibri"/>
                <w:color w:val="2E74B5"/>
              </w:rPr>
            </w:pPr>
            <w:r w:rsidRPr="00D025FA">
              <w:rPr>
                <w:rFonts w:cs="Calibri"/>
                <w:color w:val="2E74B5"/>
              </w:rPr>
              <w:t>8</w:t>
            </w:r>
          </w:p>
        </w:tc>
        <w:tc>
          <w:tcPr>
            <w:tcW w:w="1588" w:type="dxa"/>
            <w:tcBorders>
              <w:top w:val="nil"/>
              <w:left w:val="nil"/>
              <w:bottom w:val="nil"/>
              <w:right w:val="nil"/>
            </w:tcBorders>
          </w:tcPr>
          <w:p w14:paraId="00C0A291" w14:textId="05544097" w:rsidR="002531DD" w:rsidRPr="00D025FA" w:rsidRDefault="00ED29A1" w:rsidP="00A93C74">
            <w:pPr>
              <w:spacing w:after="60" w:line="240" w:lineRule="auto"/>
              <w:jc w:val="right"/>
              <w:rPr>
                <w:rFonts w:cs="Calibri"/>
                <w:color w:val="2E74B5"/>
              </w:rPr>
            </w:pPr>
            <w:r w:rsidRPr="00D025FA">
              <w:rPr>
                <w:rFonts w:cs="Calibri"/>
                <w:color w:val="2E74B5"/>
              </w:rPr>
              <w:t>8</w:t>
            </w:r>
          </w:p>
        </w:tc>
      </w:tr>
      <w:tr w:rsidR="002531DD" w14:paraId="63EC9135" w14:textId="79293351" w:rsidTr="00D025FA">
        <w:trPr>
          <w:jc w:val="center"/>
        </w:trPr>
        <w:tc>
          <w:tcPr>
            <w:tcW w:w="920" w:type="dxa"/>
            <w:tcBorders>
              <w:top w:val="nil"/>
              <w:left w:val="nil"/>
              <w:bottom w:val="nil"/>
              <w:right w:val="nil"/>
            </w:tcBorders>
            <w:shd w:val="clear" w:color="auto" w:fill="B8CCE4" w:themeFill="accent1" w:themeFillTint="66"/>
          </w:tcPr>
          <w:p w14:paraId="3B7980B7" w14:textId="77777777" w:rsidR="002531DD" w:rsidRPr="00D025FA" w:rsidRDefault="002531DD" w:rsidP="00A93C74">
            <w:pPr>
              <w:spacing w:after="60" w:line="240" w:lineRule="auto"/>
              <w:jc w:val="center"/>
              <w:rPr>
                <w:rFonts w:ascii="Times New Roman" w:hAnsi="Times New Roman"/>
                <w:color w:val="2E74B5"/>
              </w:rPr>
            </w:pPr>
            <w:r w:rsidRPr="00D025FA">
              <w:rPr>
                <w:rFonts w:cs="Calibri"/>
                <w:color w:val="2E74B5"/>
              </w:rPr>
              <w:t>3</w:t>
            </w:r>
          </w:p>
        </w:tc>
        <w:tc>
          <w:tcPr>
            <w:tcW w:w="992" w:type="dxa"/>
            <w:tcBorders>
              <w:top w:val="nil"/>
              <w:left w:val="nil"/>
              <w:bottom w:val="nil"/>
              <w:right w:val="nil"/>
            </w:tcBorders>
            <w:shd w:val="clear" w:color="auto" w:fill="B8CCE4" w:themeFill="accent1" w:themeFillTint="66"/>
          </w:tcPr>
          <w:p w14:paraId="3F4BB0E4" w14:textId="77777777" w:rsidR="002531DD" w:rsidRPr="00D025FA" w:rsidRDefault="002531DD" w:rsidP="00A93C74">
            <w:pPr>
              <w:spacing w:after="60" w:line="240" w:lineRule="auto"/>
              <w:jc w:val="center"/>
              <w:rPr>
                <w:rFonts w:cs="Calibri"/>
                <w:color w:val="2E74B5"/>
              </w:rPr>
            </w:pPr>
            <w:r w:rsidRPr="00D025FA">
              <w:rPr>
                <w:rFonts w:cs="Calibri"/>
                <w:color w:val="2E74B5"/>
              </w:rPr>
              <w:t>RFID-9</w:t>
            </w:r>
          </w:p>
        </w:tc>
        <w:tc>
          <w:tcPr>
            <w:tcW w:w="3299" w:type="dxa"/>
            <w:tcBorders>
              <w:top w:val="nil"/>
              <w:left w:val="nil"/>
              <w:bottom w:val="nil"/>
              <w:right w:val="nil"/>
            </w:tcBorders>
            <w:shd w:val="clear" w:color="auto" w:fill="B8CCE4" w:themeFill="accent1" w:themeFillTint="66"/>
          </w:tcPr>
          <w:p w14:paraId="55CDEE72" w14:textId="57F0D4C4" w:rsidR="002531DD" w:rsidRPr="00D025FA" w:rsidRDefault="002531DD" w:rsidP="00B75066">
            <w:pPr>
              <w:spacing w:after="60" w:line="240" w:lineRule="auto"/>
              <w:jc w:val="left"/>
              <w:rPr>
                <w:rFonts w:cs="Calibri"/>
                <w:color w:val="2E74B5"/>
              </w:rPr>
            </w:pPr>
            <w:r w:rsidRPr="00D025FA">
              <w:rPr>
                <w:rFonts w:cs="Calibri"/>
                <w:color w:val="2E74B5"/>
              </w:rPr>
              <w:t xml:space="preserve">ReaFID Spielfunktion </w:t>
            </w:r>
            <w:r w:rsidR="00B75066" w:rsidRPr="00D025FA">
              <w:rPr>
                <w:rFonts w:cs="Calibri"/>
                <w:color w:val="2E74B5"/>
              </w:rPr>
              <w:t>-</w:t>
            </w:r>
            <w:r w:rsidRPr="00D025FA">
              <w:rPr>
                <w:rFonts w:cs="Calibri"/>
                <w:color w:val="2E74B5"/>
              </w:rPr>
              <w:t xml:space="preserve"> Zeitstoppen</w:t>
            </w:r>
          </w:p>
        </w:tc>
        <w:tc>
          <w:tcPr>
            <w:tcW w:w="1560" w:type="dxa"/>
            <w:tcBorders>
              <w:top w:val="nil"/>
              <w:left w:val="nil"/>
              <w:bottom w:val="nil"/>
              <w:right w:val="nil"/>
            </w:tcBorders>
            <w:shd w:val="clear" w:color="auto" w:fill="B8CCE4" w:themeFill="accent1" w:themeFillTint="66"/>
          </w:tcPr>
          <w:p w14:paraId="58418087" w14:textId="77777777" w:rsidR="002531DD" w:rsidRPr="00D025FA" w:rsidRDefault="002531DD" w:rsidP="00A93C74">
            <w:pPr>
              <w:spacing w:after="60" w:line="240" w:lineRule="auto"/>
              <w:jc w:val="right"/>
              <w:rPr>
                <w:rFonts w:cs="Calibri"/>
                <w:color w:val="2E74B5"/>
              </w:rPr>
            </w:pPr>
            <w:r w:rsidRPr="00D025FA">
              <w:rPr>
                <w:rFonts w:cs="Calibri"/>
                <w:color w:val="2E74B5"/>
              </w:rPr>
              <w:t>5</w:t>
            </w:r>
          </w:p>
        </w:tc>
        <w:tc>
          <w:tcPr>
            <w:tcW w:w="1588" w:type="dxa"/>
            <w:tcBorders>
              <w:top w:val="nil"/>
              <w:left w:val="nil"/>
              <w:bottom w:val="nil"/>
              <w:right w:val="nil"/>
            </w:tcBorders>
            <w:shd w:val="clear" w:color="auto" w:fill="B8CCE4" w:themeFill="accent1" w:themeFillTint="66"/>
          </w:tcPr>
          <w:p w14:paraId="3CA2B5CB" w14:textId="0C3E9349" w:rsidR="002531DD" w:rsidRPr="00D025FA" w:rsidRDefault="00ED29A1" w:rsidP="00A93C74">
            <w:pPr>
              <w:spacing w:after="60" w:line="240" w:lineRule="auto"/>
              <w:jc w:val="right"/>
              <w:rPr>
                <w:rFonts w:cs="Calibri"/>
                <w:color w:val="2E74B5"/>
              </w:rPr>
            </w:pPr>
            <w:r w:rsidRPr="00D025FA">
              <w:rPr>
                <w:rFonts w:cs="Calibri"/>
                <w:color w:val="2E74B5"/>
              </w:rPr>
              <w:t>3</w:t>
            </w:r>
          </w:p>
        </w:tc>
      </w:tr>
      <w:tr w:rsidR="002531DD" w14:paraId="54C0F3D1" w14:textId="49250C6E" w:rsidTr="00A93C74">
        <w:trPr>
          <w:jc w:val="center"/>
        </w:trPr>
        <w:tc>
          <w:tcPr>
            <w:tcW w:w="920" w:type="dxa"/>
            <w:tcBorders>
              <w:top w:val="nil"/>
              <w:left w:val="nil"/>
              <w:bottom w:val="nil"/>
              <w:right w:val="nil"/>
            </w:tcBorders>
          </w:tcPr>
          <w:p w14:paraId="058B9A1D" w14:textId="77777777" w:rsidR="002531DD" w:rsidRPr="00D025FA" w:rsidRDefault="002531DD" w:rsidP="00A93C74">
            <w:pPr>
              <w:spacing w:after="60" w:line="240" w:lineRule="auto"/>
              <w:jc w:val="center"/>
              <w:rPr>
                <w:rFonts w:ascii="Times New Roman" w:hAnsi="Times New Roman"/>
                <w:color w:val="2E74B5"/>
              </w:rPr>
            </w:pPr>
            <w:r w:rsidRPr="00D025FA">
              <w:rPr>
                <w:rFonts w:cs="Calibri"/>
                <w:color w:val="2E74B5"/>
              </w:rPr>
              <w:t>3</w:t>
            </w:r>
          </w:p>
        </w:tc>
        <w:tc>
          <w:tcPr>
            <w:tcW w:w="992" w:type="dxa"/>
            <w:tcBorders>
              <w:top w:val="nil"/>
              <w:left w:val="nil"/>
              <w:bottom w:val="nil"/>
              <w:right w:val="nil"/>
            </w:tcBorders>
          </w:tcPr>
          <w:p w14:paraId="57A407AD" w14:textId="77777777" w:rsidR="002531DD" w:rsidRPr="00D025FA" w:rsidRDefault="002531DD" w:rsidP="00A93C74">
            <w:pPr>
              <w:spacing w:after="60" w:line="240" w:lineRule="auto"/>
              <w:jc w:val="center"/>
              <w:rPr>
                <w:rFonts w:cs="Calibri"/>
                <w:color w:val="2E74B5"/>
              </w:rPr>
            </w:pPr>
            <w:r w:rsidRPr="00D025FA">
              <w:rPr>
                <w:rFonts w:cs="Calibri"/>
                <w:color w:val="2E74B5"/>
              </w:rPr>
              <w:t>RFID-12</w:t>
            </w:r>
          </w:p>
        </w:tc>
        <w:tc>
          <w:tcPr>
            <w:tcW w:w="3299" w:type="dxa"/>
            <w:tcBorders>
              <w:top w:val="nil"/>
              <w:left w:val="nil"/>
              <w:bottom w:val="nil"/>
              <w:right w:val="nil"/>
            </w:tcBorders>
          </w:tcPr>
          <w:p w14:paraId="4AC75A14" w14:textId="77777777" w:rsidR="002531DD" w:rsidRPr="00D025FA" w:rsidRDefault="002531DD" w:rsidP="00A93C74">
            <w:pPr>
              <w:spacing w:after="60" w:line="240" w:lineRule="auto"/>
              <w:jc w:val="left"/>
              <w:rPr>
                <w:rFonts w:cs="Calibri"/>
                <w:color w:val="2E74B5"/>
              </w:rPr>
            </w:pPr>
            <w:r w:rsidRPr="00D025FA">
              <w:rPr>
                <w:rFonts w:cs="Calibri"/>
                <w:color w:val="2E74B5"/>
              </w:rPr>
              <w:t>ReaFID Dokumentation 1</w:t>
            </w:r>
          </w:p>
        </w:tc>
        <w:tc>
          <w:tcPr>
            <w:tcW w:w="1560" w:type="dxa"/>
            <w:tcBorders>
              <w:top w:val="nil"/>
              <w:left w:val="nil"/>
              <w:bottom w:val="nil"/>
              <w:right w:val="nil"/>
            </w:tcBorders>
          </w:tcPr>
          <w:p w14:paraId="5CD79020" w14:textId="77777777" w:rsidR="002531DD" w:rsidRPr="00D025FA" w:rsidRDefault="002531DD" w:rsidP="00A93C74">
            <w:pPr>
              <w:spacing w:after="60" w:line="240" w:lineRule="auto"/>
              <w:jc w:val="right"/>
              <w:rPr>
                <w:rFonts w:cs="Calibri"/>
                <w:color w:val="2E74B5"/>
              </w:rPr>
            </w:pPr>
            <w:r w:rsidRPr="00D025FA">
              <w:rPr>
                <w:rFonts w:cs="Calibri"/>
                <w:color w:val="2E74B5"/>
              </w:rPr>
              <w:t>10</w:t>
            </w:r>
          </w:p>
        </w:tc>
        <w:tc>
          <w:tcPr>
            <w:tcW w:w="1588" w:type="dxa"/>
            <w:tcBorders>
              <w:top w:val="nil"/>
              <w:left w:val="nil"/>
              <w:bottom w:val="nil"/>
              <w:right w:val="nil"/>
            </w:tcBorders>
          </w:tcPr>
          <w:p w14:paraId="2D5AB014" w14:textId="072B266D" w:rsidR="002531DD" w:rsidRPr="00D025FA" w:rsidRDefault="00ED29A1" w:rsidP="00A93C74">
            <w:pPr>
              <w:spacing w:after="60" w:line="240" w:lineRule="auto"/>
              <w:jc w:val="right"/>
              <w:rPr>
                <w:rFonts w:cs="Calibri"/>
                <w:color w:val="2E74B5"/>
              </w:rPr>
            </w:pPr>
            <w:r w:rsidRPr="00D025FA">
              <w:rPr>
                <w:rFonts w:cs="Calibri"/>
                <w:color w:val="2E74B5"/>
              </w:rPr>
              <w:t>10</w:t>
            </w:r>
          </w:p>
        </w:tc>
      </w:tr>
      <w:tr w:rsidR="002531DD" w14:paraId="5D5AD83B" w14:textId="0B21BA1F" w:rsidTr="00D025FA">
        <w:trPr>
          <w:jc w:val="center"/>
        </w:trPr>
        <w:tc>
          <w:tcPr>
            <w:tcW w:w="920" w:type="dxa"/>
            <w:tcBorders>
              <w:top w:val="nil"/>
              <w:left w:val="nil"/>
              <w:bottom w:val="nil"/>
              <w:right w:val="nil"/>
            </w:tcBorders>
            <w:shd w:val="clear" w:color="auto" w:fill="B8CCE4" w:themeFill="accent1" w:themeFillTint="66"/>
          </w:tcPr>
          <w:p w14:paraId="09566AC0" w14:textId="77777777" w:rsidR="002531DD" w:rsidRPr="00D025FA" w:rsidRDefault="002531DD" w:rsidP="00A93C74">
            <w:pPr>
              <w:spacing w:after="60" w:line="240" w:lineRule="auto"/>
              <w:jc w:val="center"/>
              <w:rPr>
                <w:rFonts w:ascii="Times New Roman" w:hAnsi="Times New Roman"/>
                <w:color w:val="2E74B5"/>
              </w:rPr>
            </w:pPr>
            <w:r w:rsidRPr="00D025FA">
              <w:rPr>
                <w:rFonts w:cs="Calibri"/>
                <w:color w:val="2E74B5"/>
              </w:rPr>
              <w:t>3</w:t>
            </w:r>
          </w:p>
        </w:tc>
        <w:tc>
          <w:tcPr>
            <w:tcW w:w="992" w:type="dxa"/>
            <w:tcBorders>
              <w:top w:val="nil"/>
              <w:left w:val="nil"/>
              <w:bottom w:val="nil"/>
              <w:right w:val="nil"/>
            </w:tcBorders>
            <w:shd w:val="clear" w:color="auto" w:fill="B8CCE4" w:themeFill="accent1" w:themeFillTint="66"/>
          </w:tcPr>
          <w:p w14:paraId="534A08B6" w14:textId="77777777" w:rsidR="002531DD" w:rsidRPr="00D025FA" w:rsidRDefault="002531DD" w:rsidP="00A93C74">
            <w:pPr>
              <w:spacing w:after="60" w:line="240" w:lineRule="auto"/>
              <w:jc w:val="center"/>
              <w:rPr>
                <w:rFonts w:cs="Calibri"/>
                <w:color w:val="2E74B5"/>
              </w:rPr>
            </w:pPr>
            <w:r w:rsidRPr="00D025FA">
              <w:rPr>
                <w:rFonts w:cs="Calibri"/>
                <w:color w:val="2E74B5"/>
              </w:rPr>
              <w:t>RFID-20</w:t>
            </w:r>
          </w:p>
        </w:tc>
        <w:tc>
          <w:tcPr>
            <w:tcW w:w="3299" w:type="dxa"/>
            <w:tcBorders>
              <w:top w:val="nil"/>
              <w:left w:val="nil"/>
              <w:bottom w:val="nil"/>
              <w:right w:val="nil"/>
            </w:tcBorders>
            <w:shd w:val="clear" w:color="auto" w:fill="B8CCE4" w:themeFill="accent1" w:themeFillTint="66"/>
          </w:tcPr>
          <w:p w14:paraId="5A3D1A76" w14:textId="7F264B23" w:rsidR="002531DD" w:rsidRPr="00D025FA" w:rsidRDefault="002531DD" w:rsidP="00A93C74">
            <w:pPr>
              <w:spacing w:after="60" w:line="240" w:lineRule="auto"/>
              <w:jc w:val="left"/>
              <w:rPr>
                <w:rFonts w:cs="Calibri"/>
                <w:color w:val="2E74B5"/>
              </w:rPr>
            </w:pPr>
            <w:r w:rsidRPr="00D025FA">
              <w:rPr>
                <w:rFonts w:cs="Calibri"/>
                <w:color w:val="2E74B5"/>
              </w:rPr>
              <w:t>ReaFID Projektmanagement / Admin 1</w:t>
            </w:r>
          </w:p>
        </w:tc>
        <w:tc>
          <w:tcPr>
            <w:tcW w:w="1560" w:type="dxa"/>
            <w:tcBorders>
              <w:top w:val="nil"/>
              <w:left w:val="nil"/>
              <w:bottom w:val="nil"/>
              <w:right w:val="nil"/>
            </w:tcBorders>
            <w:shd w:val="clear" w:color="auto" w:fill="B8CCE4" w:themeFill="accent1" w:themeFillTint="66"/>
          </w:tcPr>
          <w:p w14:paraId="752D13BB" w14:textId="77777777" w:rsidR="002531DD" w:rsidRPr="00D025FA" w:rsidRDefault="002531DD" w:rsidP="00A93C74">
            <w:pPr>
              <w:spacing w:after="60" w:line="240" w:lineRule="auto"/>
              <w:jc w:val="right"/>
              <w:rPr>
                <w:rFonts w:cs="Calibri"/>
                <w:color w:val="2E74B5"/>
              </w:rPr>
            </w:pPr>
            <w:r w:rsidRPr="00D025FA">
              <w:rPr>
                <w:rFonts w:cs="Calibri"/>
                <w:color w:val="2E74B5"/>
              </w:rPr>
              <w:t>1</w:t>
            </w:r>
          </w:p>
        </w:tc>
        <w:tc>
          <w:tcPr>
            <w:tcW w:w="1588" w:type="dxa"/>
            <w:tcBorders>
              <w:top w:val="nil"/>
              <w:left w:val="nil"/>
              <w:bottom w:val="nil"/>
              <w:right w:val="nil"/>
            </w:tcBorders>
            <w:shd w:val="clear" w:color="auto" w:fill="B8CCE4" w:themeFill="accent1" w:themeFillTint="66"/>
          </w:tcPr>
          <w:p w14:paraId="27EDFC59" w14:textId="6FED72EC" w:rsidR="002531DD" w:rsidRPr="00D025FA" w:rsidRDefault="00ED29A1" w:rsidP="00A93C74">
            <w:pPr>
              <w:spacing w:after="60" w:line="240" w:lineRule="auto"/>
              <w:jc w:val="right"/>
              <w:rPr>
                <w:rFonts w:cs="Calibri"/>
                <w:color w:val="2E74B5"/>
              </w:rPr>
            </w:pPr>
            <w:r w:rsidRPr="00D025FA">
              <w:rPr>
                <w:rFonts w:cs="Calibri"/>
                <w:color w:val="2E74B5"/>
              </w:rPr>
              <w:t>1</w:t>
            </w:r>
          </w:p>
        </w:tc>
      </w:tr>
      <w:tr w:rsidR="002531DD" w14:paraId="3BBF83A9" w14:textId="6FF6A7F0" w:rsidTr="00A93C74">
        <w:trPr>
          <w:jc w:val="center"/>
        </w:trPr>
        <w:tc>
          <w:tcPr>
            <w:tcW w:w="920" w:type="dxa"/>
            <w:tcBorders>
              <w:top w:val="nil"/>
              <w:left w:val="nil"/>
              <w:bottom w:val="nil"/>
              <w:right w:val="nil"/>
            </w:tcBorders>
          </w:tcPr>
          <w:p w14:paraId="01262D79" w14:textId="77777777" w:rsidR="002531DD" w:rsidRPr="00D025FA" w:rsidRDefault="002531DD" w:rsidP="00A93C74">
            <w:pPr>
              <w:spacing w:after="60" w:line="240" w:lineRule="auto"/>
              <w:jc w:val="center"/>
              <w:rPr>
                <w:rFonts w:ascii="Times New Roman" w:hAnsi="Times New Roman"/>
                <w:color w:val="2E74B5"/>
              </w:rPr>
            </w:pPr>
            <w:r w:rsidRPr="00D025FA">
              <w:rPr>
                <w:rFonts w:cs="Calibri"/>
                <w:color w:val="2E74B5"/>
              </w:rPr>
              <w:t>4</w:t>
            </w:r>
          </w:p>
        </w:tc>
        <w:tc>
          <w:tcPr>
            <w:tcW w:w="992" w:type="dxa"/>
            <w:tcBorders>
              <w:top w:val="nil"/>
              <w:left w:val="nil"/>
              <w:bottom w:val="nil"/>
              <w:right w:val="nil"/>
            </w:tcBorders>
          </w:tcPr>
          <w:p w14:paraId="30AB2CDC" w14:textId="77777777" w:rsidR="002531DD" w:rsidRPr="00D025FA" w:rsidRDefault="002531DD" w:rsidP="00A93C74">
            <w:pPr>
              <w:spacing w:after="60" w:line="240" w:lineRule="auto"/>
              <w:jc w:val="center"/>
              <w:rPr>
                <w:rFonts w:cs="Calibri"/>
                <w:color w:val="2E74B5"/>
              </w:rPr>
            </w:pPr>
            <w:r w:rsidRPr="00D025FA">
              <w:rPr>
                <w:rFonts w:cs="Calibri"/>
                <w:color w:val="2E74B5"/>
              </w:rPr>
              <w:t>RFID-10</w:t>
            </w:r>
          </w:p>
        </w:tc>
        <w:tc>
          <w:tcPr>
            <w:tcW w:w="3299" w:type="dxa"/>
            <w:tcBorders>
              <w:top w:val="nil"/>
              <w:left w:val="nil"/>
              <w:bottom w:val="nil"/>
              <w:right w:val="nil"/>
            </w:tcBorders>
          </w:tcPr>
          <w:p w14:paraId="31E4CCB7" w14:textId="094D2510" w:rsidR="002531DD" w:rsidRPr="00D025FA" w:rsidRDefault="002531DD" w:rsidP="00B75066">
            <w:pPr>
              <w:spacing w:after="60" w:line="240" w:lineRule="auto"/>
              <w:jc w:val="left"/>
              <w:rPr>
                <w:rFonts w:cs="Calibri"/>
                <w:color w:val="2E74B5"/>
              </w:rPr>
            </w:pPr>
            <w:r w:rsidRPr="00D025FA">
              <w:rPr>
                <w:rFonts w:cs="Calibri"/>
                <w:color w:val="2E74B5"/>
              </w:rPr>
              <w:t xml:space="preserve">ReaFID Spiel-GUI </w:t>
            </w:r>
            <w:r w:rsidR="00B75066" w:rsidRPr="00D025FA">
              <w:rPr>
                <w:rFonts w:cs="Calibri"/>
                <w:color w:val="2E74B5"/>
              </w:rPr>
              <w:t>-</w:t>
            </w:r>
            <w:r w:rsidRPr="00D025FA">
              <w:rPr>
                <w:rFonts w:cs="Calibri"/>
                <w:color w:val="2E74B5"/>
              </w:rPr>
              <w:t xml:space="preserve"> Spieloberfläche Hauptfenster</w:t>
            </w:r>
          </w:p>
        </w:tc>
        <w:tc>
          <w:tcPr>
            <w:tcW w:w="1560" w:type="dxa"/>
            <w:tcBorders>
              <w:top w:val="nil"/>
              <w:left w:val="nil"/>
              <w:bottom w:val="nil"/>
              <w:right w:val="nil"/>
            </w:tcBorders>
          </w:tcPr>
          <w:p w14:paraId="318E50D3" w14:textId="77777777" w:rsidR="002531DD" w:rsidRPr="00D025FA" w:rsidRDefault="002531DD" w:rsidP="00A93C74">
            <w:pPr>
              <w:spacing w:after="60" w:line="240" w:lineRule="auto"/>
              <w:jc w:val="right"/>
              <w:rPr>
                <w:rFonts w:cs="Calibri"/>
                <w:color w:val="2E74B5"/>
              </w:rPr>
            </w:pPr>
            <w:r w:rsidRPr="00D025FA">
              <w:rPr>
                <w:rFonts w:cs="Calibri"/>
                <w:color w:val="2E74B5"/>
              </w:rPr>
              <w:t>15</w:t>
            </w:r>
          </w:p>
        </w:tc>
        <w:tc>
          <w:tcPr>
            <w:tcW w:w="1588" w:type="dxa"/>
            <w:tcBorders>
              <w:top w:val="nil"/>
              <w:left w:val="nil"/>
              <w:bottom w:val="nil"/>
              <w:right w:val="nil"/>
            </w:tcBorders>
          </w:tcPr>
          <w:p w14:paraId="64959893" w14:textId="57A5145C" w:rsidR="002531DD" w:rsidRPr="00D025FA" w:rsidRDefault="00ED29A1" w:rsidP="00A93C74">
            <w:pPr>
              <w:spacing w:after="60" w:line="240" w:lineRule="auto"/>
              <w:jc w:val="right"/>
              <w:rPr>
                <w:rFonts w:cs="Calibri"/>
                <w:color w:val="2E74B5"/>
              </w:rPr>
            </w:pPr>
            <w:r w:rsidRPr="00D025FA">
              <w:rPr>
                <w:rFonts w:cs="Calibri"/>
                <w:color w:val="2E74B5"/>
              </w:rPr>
              <w:t>12</w:t>
            </w:r>
          </w:p>
        </w:tc>
      </w:tr>
      <w:tr w:rsidR="002531DD" w14:paraId="1A23D63D" w14:textId="5A0B18F1" w:rsidTr="00D025FA">
        <w:trPr>
          <w:jc w:val="center"/>
        </w:trPr>
        <w:tc>
          <w:tcPr>
            <w:tcW w:w="920" w:type="dxa"/>
            <w:tcBorders>
              <w:top w:val="nil"/>
              <w:left w:val="nil"/>
              <w:bottom w:val="nil"/>
              <w:right w:val="nil"/>
            </w:tcBorders>
            <w:shd w:val="clear" w:color="auto" w:fill="B8CCE4" w:themeFill="accent1" w:themeFillTint="66"/>
          </w:tcPr>
          <w:p w14:paraId="3D2AB3CA" w14:textId="77777777" w:rsidR="002531DD" w:rsidRPr="00D025FA" w:rsidRDefault="002531DD" w:rsidP="00A93C74">
            <w:pPr>
              <w:spacing w:after="60" w:line="240" w:lineRule="auto"/>
              <w:jc w:val="center"/>
              <w:rPr>
                <w:rFonts w:ascii="Times New Roman" w:hAnsi="Times New Roman"/>
                <w:color w:val="2E74B5"/>
              </w:rPr>
            </w:pPr>
            <w:r w:rsidRPr="00D025FA">
              <w:rPr>
                <w:rFonts w:cs="Calibri"/>
                <w:color w:val="2E74B5"/>
              </w:rPr>
              <w:t>4</w:t>
            </w:r>
          </w:p>
        </w:tc>
        <w:tc>
          <w:tcPr>
            <w:tcW w:w="992" w:type="dxa"/>
            <w:tcBorders>
              <w:top w:val="nil"/>
              <w:left w:val="nil"/>
              <w:bottom w:val="nil"/>
              <w:right w:val="nil"/>
            </w:tcBorders>
            <w:shd w:val="clear" w:color="auto" w:fill="B8CCE4" w:themeFill="accent1" w:themeFillTint="66"/>
          </w:tcPr>
          <w:p w14:paraId="2A400FD2" w14:textId="77777777" w:rsidR="002531DD" w:rsidRPr="00D025FA" w:rsidRDefault="002531DD" w:rsidP="00A93C74">
            <w:pPr>
              <w:spacing w:after="60" w:line="240" w:lineRule="auto"/>
              <w:jc w:val="center"/>
              <w:rPr>
                <w:rFonts w:cs="Calibri"/>
                <w:color w:val="2E74B5"/>
              </w:rPr>
            </w:pPr>
            <w:r w:rsidRPr="00D025FA">
              <w:rPr>
                <w:rFonts w:cs="Calibri"/>
                <w:color w:val="2E74B5"/>
              </w:rPr>
              <w:t>RFID-11</w:t>
            </w:r>
          </w:p>
        </w:tc>
        <w:tc>
          <w:tcPr>
            <w:tcW w:w="3299" w:type="dxa"/>
            <w:tcBorders>
              <w:top w:val="nil"/>
              <w:left w:val="nil"/>
              <w:bottom w:val="nil"/>
              <w:right w:val="nil"/>
            </w:tcBorders>
            <w:shd w:val="clear" w:color="auto" w:fill="B8CCE4" w:themeFill="accent1" w:themeFillTint="66"/>
          </w:tcPr>
          <w:p w14:paraId="76ABB10B" w14:textId="0A18EB77" w:rsidR="002531DD" w:rsidRPr="00D025FA" w:rsidRDefault="002531DD" w:rsidP="00B75066">
            <w:pPr>
              <w:spacing w:after="60" w:line="240" w:lineRule="auto"/>
              <w:jc w:val="left"/>
              <w:rPr>
                <w:rFonts w:cs="Calibri"/>
                <w:color w:val="2E74B5"/>
              </w:rPr>
            </w:pPr>
            <w:r w:rsidRPr="00D025FA">
              <w:rPr>
                <w:rFonts w:cs="Calibri"/>
                <w:color w:val="2E74B5"/>
              </w:rPr>
              <w:t xml:space="preserve">ReaFID Spiel-GUI </w:t>
            </w:r>
            <w:r w:rsidR="00B75066" w:rsidRPr="00D025FA">
              <w:rPr>
                <w:rFonts w:cs="Calibri"/>
                <w:color w:val="2E74B5"/>
              </w:rPr>
              <w:t>-</w:t>
            </w:r>
            <w:r w:rsidRPr="00D025FA">
              <w:rPr>
                <w:rFonts w:cs="Calibri"/>
                <w:color w:val="2E74B5"/>
              </w:rPr>
              <w:t xml:space="preserve"> Abbrechen / Stoppen Spiel</w:t>
            </w:r>
          </w:p>
        </w:tc>
        <w:tc>
          <w:tcPr>
            <w:tcW w:w="1560" w:type="dxa"/>
            <w:tcBorders>
              <w:top w:val="nil"/>
              <w:left w:val="nil"/>
              <w:bottom w:val="nil"/>
              <w:right w:val="nil"/>
            </w:tcBorders>
            <w:shd w:val="clear" w:color="auto" w:fill="B8CCE4" w:themeFill="accent1" w:themeFillTint="66"/>
          </w:tcPr>
          <w:p w14:paraId="33B3F752" w14:textId="77777777" w:rsidR="002531DD" w:rsidRPr="00D025FA" w:rsidRDefault="002531DD" w:rsidP="00A93C74">
            <w:pPr>
              <w:spacing w:after="60" w:line="240" w:lineRule="auto"/>
              <w:jc w:val="right"/>
              <w:rPr>
                <w:rFonts w:cs="Calibri"/>
                <w:color w:val="2E74B5"/>
              </w:rPr>
            </w:pPr>
            <w:r w:rsidRPr="00D025FA">
              <w:rPr>
                <w:rFonts w:cs="Calibri"/>
                <w:color w:val="2E74B5"/>
              </w:rPr>
              <w:t>5</w:t>
            </w:r>
          </w:p>
        </w:tc>
        <w:tc>
          <w:tcPr>
            <w:tcW w:w="1588" w:type="dxa"/>
            <w:tcBorders>
              <w:top w:val="nil"/>
              <w:left w:val="nil"/>
              <w:bottom w:val="nil"/>
              <w:right w:val="nil"/>
            </w:tcBorders>
            <w:shd w:val="clear" w:color="auto" w:fill="B8CCE4" w:themeFill="accent1" w:themeFillTint="66"/>
          </w:tcPr>
          <w:p w14:paraId="76C8B1B6" w14:textId="730AFA24" w:rsidR="002531DD" w:rsidRPr="00D025FA" w:rsidRDefault="00ED29A1" w:rsidP="00A93C74">
            <w:pPr>
              <w:spacing w:after="60" w:line="240" w:lineRule="auto"/>
              <w:jc w:val="right"/>
              <w:rPr>
                <w:rFonts w:cs="Calibri"/>
                <w:color w:val="2E74B5"/>
              </w:rPr>
            </w:pPr>
            <w:r w:rsidRPr="00D025FA">
              <w:rPr>
                <w:rFonts w:cs="Calibri"/>
                <w:color w:val="2E74B5"/>
              </w:rPr>
              <w:t>0</w:t>
            </w:r>
          </w:p>
        </w:tc>
      </w:tr>
      <w:tr w:rsidR="002531DD" w14:paraId="5C06706C" w14:textId="0C567CFF" w:rsidTr="00A93C74">
        <w:trPr>
          <w:jc w:val="center"/>
        </w:trPr>
        <w:tc>
          <w:tcPr>
            <w:tcW w:w="920" w:type="dxa"/>
            <w:tcBorders>
              <w:top w:val="nil"/>
              <w:left w:val="nil"/>
              <w:bottom w:val="nil"/>
              <w:right w:val="nil"/>
            </w:tcBorders>
          </w:tcPr>
          <w:p w14:paraId="6BDEA6A4" w14:textId="77777777" w:rsidR="002531DD" w:rsidRPr="00D025FA" w:rsidRDefault="002531DD" w:rsidP="00A93C74">
            <w:pPr>
              <w:spacing w:after="60" w:line="240" w:lineRule="auto"/>
              <w:jc w:val="center"/>
              <w:rPr>
                <w:rFonts w:ascii="Times New Roman" w:hAnsi="Times New Roman"/>
                <w:color w:val="2E74B5"/>
              </w:rPr>
            </w:pPr>
            <w:r w:rsidRPr="00D025FA">
              <w:rPr>
                <w:rFonts w:cs="Calibri"/>
                <w:color w:val="2E74B5"/>
              </w:rPr>
              <w:t>4</w:t>
            </w:r>
          </w:p>
        </w:tc>
        <w:tc>
          <w:tcPr>
            <w:tcW w:w="992" w:type="dxa"/>
            <w:tcBorders>
              <w:top w:val="nil"/>
              <w:left w:val="nil"/>
              <w:bottom w:val="nil"/>
              <w:right w:val="nil"/>
            </w:tcBorders>
          </w:tcPr>
          <w:p w14:paraId="57ABE287" w14:textId="77777777" w:rsidR="002531DD" w:rsidRPr="00D025FA" w:rsidRDefault="002531DD" w:rsidP="00A93C74">
            <w:pPr>
              <w:spacing w:after="60" w:line="240" w:lineRule="auto"/>
              <w:jc w:val="center"/>
              <w:rPr>
                <w:rFonts w:cs="Calibri"/>
                <w:color w:val="2E74B5"/>
              </w:rPr>
            </w:pPr>
            <w:r w:rsidRPr="00D025FA">
              <w:rPr>
                <w:rFonts w:cs="Calibri"/>
                <w:color w:val="2E74B5"/>
              </w:rPr>
              <w:t>RFID-13</w:t>
            </w:r>
          </w:p>
        </w:tc>
        <w:tc>
          <w:tcPr>
            <w:tcW w:w="3299" w:type="dxa"/>
            <w:tcBorders>
              <w:top w:val="nil"/>
              <w:left w:val="nil"/>
              <w:bottom w:val="nil"/>
              <w:right w:val="nil"/>
            </w:tcBorders>
          </w:tcPr>
          <w:p w14:paraId="781E461B" w14:textId="77777777" w:rsidR="002531DD" w:rsidRPr="00D025FA" w:rsidRDefault="002531DD" w:rsidP="00A93C74">
            <w:pPr>
              <w:spacing w:after="60" w:line="240" w:lineRule="auto"/>
              <w:jc w:val="left"/>
              <w:rPr>
                <w:rFonts w:cs="Calibri"/>
                <w:color w:val="2E74B5"/>
              </w:rPr>
            </w:pPr>
            <w:r w:rsidRPr="00D025FA">
              <w:rPr>
                <w:rFonts w:cs="Calibri"/>
                <w:color w:val="2E74B5"/>
              </w:rPr>
              <w:t>ReaFID Dokumentation 2</w:t>
            </w:r>
          </w:p>
        </w:tc>
        <w:tc>
          <w:tcPr>
            <w:tcW w:w="1560" w:type="dxa"/>
            <w:tcBorders>
              <w:top w:val="nil"/>
              <w:left w:val="nil"/>
              <w:bottom w:val="nil"/>
              <w:right w:val="nil"/>
            </w:tcBorders>
          </w:tcPr>
          <w:p w14:paraId="3C747DAF" w14:textId="77777777" w:rsidR="002531DD" w:rsidRPr="00D025FA" w:rsidRDefault="002531DD" w:rsidP="00A93C74">
            <w:pPr>
              <w:spacing w:after="60" w:line="240" w:lineRule="auto"/>
              <w:jc w:val="right"/>
              <w:rPr>
                <w:rFonts w:cs="Calibri"/>
                <w:color w:val="2E74B5"/>
              </w:rPr>
            </w:pPr>
            <w:r w:rsidRPr="00D025FA">
              <w:rPr>
                <w:rFonts w:cs="Calibri"/>
                <w:color w:val="2E74B5"/>
              </w:rPr>
              <w:t>10</w:t>
            </w:r>
          </w:p>
        </w:tc>
        <w:tc>
          <w:tcPr>
            <w:tcW w:w="1588" w:type="dxa"/>
            <w:tcBorders>
              <w:top w:val="nil"/>
              <w:left w:val="nil"/>
              <w:bottom w:val="nil"/>
              <w:right w:val="nil"/>
            </w:tcBorders>
          </w:tcPr>
          <w:p w14:paraId="6D05E913" w14:textId="1D6DD414" w:rsidR="002531DD" w:rsidRPr="00D025FA" w:rsidRDefault="00ED29A1" w:rsidP="00A93C74">
            <w:pPr>
              <w:spacing w:after="60" w:line="240" w:lineRule="auto"/>
              <w:jc w:val="right"/>
              <w:rPr>
                <w:rFonts w:cs="Calibri"/>
                <w:color w:val="2E74B5"/>
              </w:rPr>
            </w:pPr>
            <w:r w:rsidRPr="00D025FA">
              <w:rPr>
                <w:rFonts w:cs="Calibri"/>
                <w:color w:val="2E74B5"/>
              </w:rPr>
              <w:t>4</w:t>
            </w:r>
          </w:p>
        </w:tc>
      </w:tr>
      <w:tr w:rsidR="002531DD" w14:paraId="7B2393FF" w14:textId="16CB5EB6" w:rsidTr="00D025FA">
        <w:trPr>
          <w:jc w:val="center"/>
        </w:trPr>
        <w:tc>
          <w:tcPr>
            <w:tcW w:w="920" w:type="dxa"/>
            <w:tcBorders>
              <w:top w:val="nil"/>
              <w:left w:val="nil"/>
              <w:bottom w:val="nil"/>
              <w:right w:val="nil"/>
            </w:tcBorders>
            <w:shd w:val="clear" w:color="auto" w:fill="B8CCE4" w:themeFill="accent1" w:themeFillTint="66"/>
          </w:tcPr>
          <w:p w14:paraId="7E13D4DE" w14:textId="77777777" w:rsidR="002531DD" w:rsidRPr="00D025FA" w:rsidRDefault="002531DD" w:rsidP="00A93C74">
            <w:pPr>
              <w:spacing w:after="60" w:line="240" w:lineRule="auto"/>
              <w:jc w:val="center"/>
              <w:rPr>
                <w:rFonts w:ascii="Times New Roman" w:hAnsi="Times New Roman"/>
                <w:color w:val="2E74B5"/>
              </w:rPr>
            </w:pPr>
            <w:r w:rsidRPr="00D025FA">
              <w:rPr>
                <w:rFonts w:cs="Calibri"/>
                <w:color w:val="2E74B5"/>
              </w:rPr>
              <w:t>4</w:t>
            </w:r>
          </w:p>
        </w:tc>
        <w:tc>
          <w:tcPr>
            <w:tcW w:w="992" w:type="dxa"/>
            <w:tcBorders>
              <w:top w:val="nil"/>
              <w:left w:val="nil"/>
              <w:bottom w:val="nil"/>
              <w:right w:val="nil"/>
            </w:tcBorders>
            <w:shd w:val="clear" w:color="auto" w:fill="B8CCE4" w:themeFill="accent1" w:themeFillTint="66"/>
          </w:tcPr>
          <w:p w14:paraId="59DA4F98" w14:textId="77777777" w:rsidR="002531DD" w:rsidRPr="00D025FA" w:rsidRDefault="002531DD" w:rsidP="00A93C74">
            <w:pPr>
              <w:spacing w:after="60" w:line="240" w:lineRule="auto"/>
              <w:jc w:val="center"/>
              <w:rPr>
                <w:rFonts w:cs="Calibri"/>
                <w:color w:val="2E74B5"/>
              </w:rPr>
            </w:pPr>
            <w:r w:rsidRPr="00D025FA">
              <w:rPr>
                <w:rFonts w:cs="Calibri"/>
                <w:color w:val="2E74B5"/>
              </w:rPr>
              <w:t>RFID-21</w:t>
            </w:r>
          </w:p>
        </w:tc>
        <w:tc>
          <w:tcPr>
            <w:tcW w:w="3299" w:type="dxa"/>
            <w:tcBorders>
              <w:top w:val="nil"/>
              <w:left w:val="nil"/>
              <w:bottom w:val="nil"/>
              <w:right w:val="nil"/>
            </w:tcBorders>
            <w:shd w:val="clear" w:color="auto" w:fill="B8CCE4" w:themeFill="accent1" w:themeFillTint="66"/>
          </w:tcPr>
          <w:p w14:paraId="272C594E" w14:textId="61237C8C" w:rsidR="002531DD" w:rsidRPr="00D025FA" w:rsidRDefault="002531DD" w:rsidP="00A93C74">
            <w:pPr>
              <w:spacing w:after="60" w:line="240" w:lineRule="auto"/>
              <w:jc w:val="left"/>
              <w:rPr>
                <w:rFonts w:cs="Calibri"/>
                <w:color w:val="2E74B5"/>
              </w:rPr>
            </w:pPr>
            <w:r w:rsidRPr="00D025FA">
              <w:rPr>
                <w:rFonts w:cs="Calibri"/>
                <w:color w:val="2E74B5"/>
              </w:rPr>
              <w:t>ReaFID Projektmanagement / Admin 2</w:t>
            </w:r>
          </w:p>
        </w:tc>
        <w:tc>
          <w:tcPr>
            <w:tcW w:w="1560" w:type="dxa"/>
            <w:tcBorders>
              <w:top w:val="nil"/>
              <w:left w:val="nil"/>
              <w:bottom w:val="nil"/>
              <w:right w:val="nil"/>
            </w:tcBorders>
            <w:shd w:val="clear" w:color="auto" w:fill="B8CCE4" w:themeFill="accent1" w:themeFillTint="66"/>
          </w:tcPr>
          <w:p w14:paraId="6B6ACC11" w14:textId="77777777" w:rsidR="002531DD" w:rsidRPr="00D025FA" w:rsidRDefault="002531DD" w:rsidP="00A93C74">
            <w:pPr>
              <w:spacing w:after="60" w:line="240" w:lineRule="auto"/>
              <w:jc w:val="right"/>
              <w:rPr>
                <w:rFonts w:cs="Calibri"/>
                <w:color w:val="2E74B5"/>
              </w:rPr>
            </w:pPr>
            <w:r w:rsidRPr="00D025FA">
              <w:rPr>
                <w:rFonts w:cs="Calibri"/>
                <w:color w:val="2E74B5"/>
              </w:rPr>
              <w:t>2</w:t>
            </w:r>
          </w:p>
        </w:tc>
        <w:tc>
          <w:tcPr>
            <w:tcW w:w="1588" w:type="dxa"/>
            <w:tcBorders>
              <w:top w:val="nil"/>
              <w:left w:val="nil"/>
              <w:bottom w:val="nil"/>
              <w:right w:val="nil"/>
            </w:tcBorders>
            <w:shd w:val="clear" w:color="auto" w:fill="B8CCE4" w:themeFill="accent1" w:themeFillTint="66"/>
          </w:tcPr>
          <w:p w14:paraId="12FD39AC" w14:textId="035EC10C" w:rsidR="002531DD" w:rsidRPr="00D025FA" w:rsidRDefault="00ED29A1" w:rsidP="00A93C74">
            <w:pPr>
              <w:spacing w:after="60" w:line="240" w:lineRule="auto"/>
              <w:jc w:val="right"/>
              <w:rPr>
                <w:rFonts w:cs="Calibri"/>
                <w:color w:val="2E74B5"/>
              </w:rPr>
            </w:pPr>
            <w:r w:rsidRPr="00D025FA">
              <w:rPr>
                <w:rFonts w:cs="Calibri"/>
                <w:color w:val="2E74B5"/>
              </w:rPr>
              <w:t>2</w:t>
            </w:r>
          </w:p>
        </w:tc>
      </w:tr>
      <w:tr w:rsidR="002531DD" w14:paraId="3D3A23D3" w14:textId="179A2EE3" w:rsidTr="00A93C74">
        <w:trPr>
          <w:jc w:val="center"/>
        </w:trPr>
        <w:tc>
          <w:tcPr>
            <w:tcW w:w="920" w:type="dxa"/>
            <w:tcBorders>
              <w:top w:val="nil"/>
              <w:left w:val="nil"/>
              <w:bottom w:val="nil"/>
              <w:right w:val="nil"/>
            </w:tcBorders>
          </w:tcPr>
          <w:p w14:paraId="1EF1862A" w14:textId="77777777" w:rsidR="002531DD" w:rsidRPr="00D025FA" w:rsidRDefault="002531DD" w:rsidP="00A93C74">
            <w:pPr>
              <w:spacing w:after="60" w:line="240" w:lineRule="auto"/>
              <w:jc w:val="center"/>
              <w:rPr>
                <w:rFonts w:ascii="Times New Roman" w:hAnsi="Times New Roman"/>
                <w:color w:val="2E74B5"/>
              </w:rPr>
            </w:pPr>
            <w:r w:rsidRPr="00D025FA">
              <w:rPr>
                <w:rFonts w:cs="Calibri"/>
                <w:color w:val="2E74B5"/>
              </w:rPr>
              <w:t>5</w:t>
            </w:r>
          </w:p>
        </w:tc>
        <w:tc>
          <w:tcPr>
            <w:tcW w:w="992" w:type="dxa"/>
            <w:tcBorders>
              <w:top w:val="nil"/>
              <w:left w:val="nil"/>
              <w:bottom w:val="nil"/>
              <w:right w:val="nil"/>
            </w:tcBorders>
          </w:tcPr>
          <w:p w14:paraId="32B4BBB8" w14:textId="77777777" w:rsidR="002531DD" w:rsidRPr="00D025FA" w:rsidRDefault="002531DD" w:rsidP="00A93C74">
            <w:pPr>
              <w:spacing w:after="60" w:line="240" w:lineRule="auto"/>
              <w:jc w:val="center"/>
              <w:rPr>
                <w:rFonts w:cs="Calibri"/>
                <w:color w:val="2E74B5"/>
              </w:rPr>
            </w:pPr>
            <w:r w:rsidRPr="00D025FA">
              <w:rPr>
                <w:rFonts w:cs="Calibri"/>
                <w:color w:val="2E74B5"/>
              </w:rPr>
              <w:t>RFID-14</w:t>
            </w:r>
          </w:p>
        </w:tc>
        <w:tc>
          <w:tcPr>
            <w:tcW w:w="3299" w:type="dxa"/>
            <w:tcBorders>
              <w:top w:val="nil"/>
              <w:left w:val="nil"/>
              <w:bottom w:val="nil"/>
              <w:right w:val="nil"/>
            </w:tcBorders>
          </w:tcPr>
          <w:p w14:paraId="5A92601A" w14:textId="77777777" w:rsidR="002531DD" w:rsidRPr="00D025FA" w:rsidRDefault="002531DD" w:rsidP="00A93C74">
            <w:pPr>
              <w:spacing w:after="60" w:line="240" w:lineRule="auto"/>
              <w:jc w:val="left"/>
              <w:rPr>
                <w:rFonts w:cs="Calibri"/>
                <w:color w:val="2E74B5"/>
              </w:rPr>
            </w:pPr>
            <w:r w:rsidRPr="00D025FA">
              <w:rPr>
                <w:rFonts w:cs="Calibri"/>
                <w:color w:val="2E74B5"/>
              </w:rPr>
              <w:t>ReaFID Dokumentation 3</w:t>
            </w:r>
          </w:p>
        </w:tc>
        <w:tc>
          <w:tcPr>
            <w:tcW w:w="1560" w:type="dxa"/>
            <w:tcBorders>
              <w:top w:val="nil"/>
              <w:left w:val="nil"/>
              <w:bottom w:val="nil"/>
              <w:right w:val="nil"/>
            </w:tcBorders>
          </w:tcPr>
          <w:p w14:paraId="3C7DB29E" w14:textId="77777777" w:rsidR="002531DD" w:rsidRPr="00D025FA" w:rsidRDefault="002531DD" w:rsidP="00A93C74">
            <w:pPr>
              <w:spacing w:after="60" w:line="240" w:lineRule="auto"/>
              <w:jc w:val="right"/>
              <w:rPr>
                <w:rFonts w:cs="Calibri"/>
                <w:color w:val="2E74B5"/>
              </w:rPr>
            </w:pPr>
            <w:r w:rsidRPr="00D025FA">
              <w:rPr>
                <w:rFonts w:cs="Calibri"/>
                <w:color w:val="2E74B5"/>
              </w:rPr>
              <w:t>20</w:t>
            </w:r>
          </w:p>
        </w:tc>
        <w:tc>
          <w:tcPr>
            <w:tcW w:w="1588" w:type="dxa"/>
            <w:tcBorders>
              <w:top w:val="nil"/>
              <w:left w:val="nil"/>
              <w:bottom w:val="nil"/>
              <w:right w:val="nil"/>
            </w:tcBorders>
          </w:tcPr>
          <w:p w14:paraId="1105852C" w14:textId="641730C8" w:rsidR="002531DD" w:rsidRPr="00D025FA" w:rsidRDefault="00ED29A1" w:rsidP="00A93C74">
            <w:pPr>
              <w:spacing w:after="60" w:line="240" w:lineRule="auto"/>
              <w:jc w:val="right"/>
              <w:rPr>
                <w:rFonts w:cs="Calibri"/>
                <w:color w:val="2E74B5"/>
              </w:rPr>
            </w:pPr>
            <w:r w:rsidRPr="00D025FA">
              <w:rPr>
                <w:rFonts w:cs="Calibri"/>
                <w:color w:val="2E74B5"/>
              </w:rPr>
              <w:t>33</w:t>
            </w:r>
          </w:p>
        </w:tc>
      </w:tr>
      <w:tr w:rsidR="002531DD" w14:paraId="79E66201" w14:textId="1BD2A022" w:rsidTr="00D025FA">
        <w:trPr>
          <w:jc w:val="center"/>
        </w:trPr>
        <w:tc>
          <w:tcPr>
            <w:tcW w:w="920" w:type="dxa"/>
            <w:tcBorders>
              <w:top w:val="nil"/>
              <w:left w:val="nil"/>
              <w:bottom w:val="nil"/>
              <w:right w:val="nil"/>
            </w:tcBorders>
            <w:shd w:val="clear" w:color="auto" w:fill="B8CCE4" w:themeFill="accent1" w:themeFillTint="66"/>
          </w:tcPr>
          <w:p w14:paraId="7A7D39FA" w14:textId="77777777" w:rsidR="002531DD" w:rsidRPr="00D025FA" w:rsidRDefault="002531DD" w:rsidP="00A93C74">
            <w:pPr>
              <w:spacing w:after="60" w:line="240" w:lineRule="auto"/>
              <w:jc w:val="center"/>
              <w:rPr>
                <w:rFonts w:ascii="Times New Roman" w:hAnsi="Times New Roman"/>
                <w:color w:val="2E74B5"/>
              </w:rPr>
            </w:pPr>
            <w:r w:rsidRPr="00D025FA">
              <w:rPr>
                <w:rFonts w:cs="Calibri"/>
                <w:color w:val="2E74B5"/>
              </w:rPr>
              <w:t>5</w:t>
            </w:r>
          </w:p>
        </w:tc>
        <w:tc>
          <w:tcPr>
            <w:tcW w:w="992" w:type="dxa"/>
            <w:tcBorders>
              <w:top w:val="nil"/>
              <w:left w:val="nil"/>
              <w:bottom w:val="nil"/>
              <w:right w:val="nil"/>
            </w:tcBorders>
            <w:shd w:val="clear" w:color="auto" w:fill="B8CCE4" w:themeFill="accent1" w:themeFillTint="66"/>
          </w:tcPr>
          <w:p w14:paraId="31263457" w14:textId="77777777" w:rsidR="002531DD" w:rsidRPr="00D025FA" w:rsidRDefault="002531DD" w:rsidP="00A93C74">
            <w:pPr>
              <w:spacing w:after="60" w:line="240" w:lineRule="auto"/>
              <w:jc w:val="center"/>
              <w:rPr>
                <w:rFonts w:cs="Calibri"/>
                <w:color w:val="2E74B5"/>
              </w:rPr>
            </w:pPr>
            <w:r w:rsidRPr="00D025FA">
              <w:rPr>
                <w:rFonts w:cs="Calibri"/>
                <w:color w:val="2E74B5"/>
              </w:rPr>
              <w:t>RFID-22</w:t>
            </w:r>
          </w:p>
        </w:tc>
        <w:tc>
          <w:tcPr>
            <w:tcW w:w="3299" w:type="dxa"/>
            <w:tcBorders>
              <w:top w:val="nil"/>
              <w:left w:val="nil"/>
              <w:bottom w:val="nil"/>
              <w:right w:val="nil"/>
            </w:tcBorders>
            <w:shd w:val="clear" w:color="auto" w:fill="B8CCE4" w:themeFill="accent1" w:themeFillTint="66"/>
          </w:tcPr>
          <w:p w14:paraId="21B2C5A6" w14:textId="780CDC4A" w:rsidR="002531DD" w:rsidRPr="00D025FA" w:rsidRDefault="002531DD" w:rsidP="00A93C74">
            <w:pPr>
              <w:spacing w:after="60" w:line="240" w:lineRule="auto"/>
              <w:jc w:val="left"/>
              <w:rPr>
                <w:rFonts w:cs="Calibri"/>
                <w:color w:val="2E74B5"/>
              </w:rPr>
            </w:pPr>
            <w:r w:rsidRPr="00D025FA">
              <w:rPr>
                <w:rFonts w:cs="Calibri"/>
                <w:color w:val="2E74B5"/>
              </w:rPr>
              <w:t xml:space="preserve">ReaFID Projektmanagement / Admin </w:t>
            </w:r>
            <w:r w:rsidR="00ED29A1" w:rsidRPr="00D025FA">
              <w:rPr>
                <w:rFonts w:cs="Calibri"/>
                <w:color w:val="2E74B5"/>
              </w:rPr>
              <w:t>3</w:t>
            </w:r>
          </w:p>
        </w:tc>
        <w:tc>
          <w:tcPr>
            <w:tcW w:w="1560" w:type="dxa"/>
            <w:tcBorders>
              <w:top w:val="nil"/>
              <w:left w:val="nil"/>
              <w:bottom w:val="nil"/>
              <w:right w:val="nil"/>
            </w:tcBorders>
            <w:shd w:val="clear" w:color="auto" w:fill="B8CCE4" w:themeFill="accent1" w:themeFillTint="66"/>
          </w:tcPr>
          <w:p w14:paraId="62553530" w14:textId="77777777" w:rsidR="002531DD" w:rsidRPr="00D025FA" w:rsidRDefault="002531DD" w:rsidP="00A93C74">
            <w:pPr>
              <w:spacing w:after="60" w:line="240" w:lineRule="auto"/>
              <w:jc w:val="right"/>
              <w:rPr>
                <w:rFonts w:cs="Calibri"/>
                <w:color w:val="2E74B5"/>
              </w:rPr>
            </w:pPr>
            <w:r w:rsidRPr="00D025FA">
              <w:rPr>
                <w:rFonts w:cs="Calibri"/>
                <w:color w:val="2E74B5"/>
              </w:rPr>
              <w:t>1</w:t>
            </w:r>
          </w:p>
        </w:tc>
        <w:tc>
          <w:tcPr>
            <w:tcW w:w="1588" w:type="dxa"/>
            <w:tcBorders>
              <w:top w:val="nil"/>
              <w:left w:val="nil"/>
              <w:bottom w:val="nil"/>
              <w:right w:val="nil"/>
            </w:tcBorders>
            <w:shd w:val="clear" w:color="auto" w:fill="B8CCE4" w:themeFill="accent1" w:themeFillTint="66"/>
          </w:tcPr>
          <w:p w14:paraId="7A560633" w14:textId="65209FD5" w:rsidR="002531DD" w:rsidRPr="00D025FA" w:rsidRDefault="00ED29A1" w:rsidP="00A93C74">
            <w:pPr>
              <w:spacing w:after="60" w:line="240" w:lineRule="auto"/>
              <w:jc w:val="right"/>
              <w:rPr>
                <w:rFonts w:cs="Calibri"/>
                <w:color w:val="2E74B5"/>
              </w:rPr>
            </w:pPr>
            <w:r w:rsidRPr="00D025FA">
              <w:rPr>
                <w:rFonts w:cs="Calibri"/>
                <w:color w:val="2E74B5"/>
              </w:rPr>
              <w:t>1</w:t>
            </w:r>
          </w:p>
        </w:tc>
      </w:tr>
      <w:tr w:rsidR="002531DD" w14:paraId="3AAE819B" w14:textId="5138C82A" w:rsidTr="00A93C74">
        <w:trPr>
          <w:jc w:val="center"/>
        </w:trPr>
        <w:tc>
          <w:tcPr>
            <w:tcW w:w="920" w:type="dxa"/>
            <w:tcBorders>
              <w:top w:val="nil"/>
              <w:left w:val="nil"/>
              <w:bottom w:val="nil"/>
              <w:right w:val="nil"/>
            </w:tcBorders>
          </w:tcPr>
          <w:p w14:paraId="164AABF7" w14:textId="77777777" w:rsidR="002531DD" w:rsidRPr="00D025FA" w:rsidRDefault="002531DD" w:rsidP="00A93C74">
            <w:pPr>
              <w:spacing w:after="60" w:line="240" w:lineRule="auto"/>
              <w:jc w:val="center"/>
              <w:rPr>
                <w:rFonts w:ascii="Times New Roman" w:hAnsi="Times New Roman"/>
                <w:color w:val="2E74B5"/>
              </w:rPr>
            </w:pPr>
            <w:r w:rsidRPr="00D025FA">
              <w:rPr>
                <w:rFonts w:cs="Calibri"/>
                <w:color w:val="2E74B5"/>
              </w:rPr>
              <w:t>Backlog</w:t>
            </w:r>
          </w:p>
        </w:tc>
        <w:tc>
          <w:tcPr>
            <w:tcW w:w="992" w:type="dxa"/>
            <w:tcBorders>
              <w:top w:val="nil"/>
              <w:left w:val="nil"/>
              <w:bottom w:val="nil"/>
              <w:right w:val="nil"/>
            </w:tcBorders>
          </w:tcPr>
          <w:p w14:paraId="49B3CFE9" w14:textId="77777777" w:rsidR="002531DD" w:rsidRPr="00D025FA" w:rsidRDefault="002531DD" w:rsidP="00A93C74">
            <w:pPr>
              <w:spacing w:after="60" w:line="240" w:lineRule="auto"/>
              <w:jc w:val="center"/>
              <w:rPr>
                <w:rFonts w:cs="Calibri"/>
                <w:color w:val="2E74B5"/>
              </w:rPr>
            </w:pPr>
            <w:r w:rsidRPr="00D025FA">
              <w:rPr>
                <w:rFonts w:cs="Calibri"/>
                <w:color w:val="2E74B5"/>
              </w:rPr>
              <w:t>RFID-15</w:t>
            </w:r>
          </w:p>
        </w:tc>
        <w:tc>
          <w:tcPr>
            <w:tcW w:w="3299" w:type="dxa"/>
            <w:tcBorders>
              <w:top w:val="nil"/>
              <w:left w:val="nil"/>
              <w:bottom w:val="nil"/>
              <w:right w:val="nil"/>
            </w:tcBorders>
          </w:tcPr>
          <w:p w14:paraId="123C0BCB" w14:textId="24036D80" w:rsidR="002531DD" w:rsidRPr="00D025FA" w:rsidRDefault="002531DD" w:rsidP="00B75066">
            <w:pPr>
              <w:spacing w:after="60" w:line="240" w:lineRule="auto"/>
              <w:jc w:val="left"/>
              <w:rPr>
                <w:rFonts w:cs="Calibri"/>
                <w:color w:val="2E74B5"/>
                <w:lang w:val="en-US"/>
              </w:rPr>
            </w:pPr>
            <w:r w:rsidRPr="00D025FA">
              <w:rPr>
                <w:rFonts w:cs="Calibri"/>
                <w:color w:val="2E74B5"/>
                <w:lang w:val="en-US"/>
              </w:rPr>
              <w:t xml:space="preserve">ReaFID Spiel-GUI </w:t>
            </w:r>
            <w:r w:rsidR="00B75066" w:rsidRPr="00D025FA">
              <w:rPr>
                <w:rFonts w:cs="Calibri"/>
                <w:color w:val="2E74B5"/>
                <w:lang w:val="en-US"/>
              </w:rPr>
              <w:t>-</w:t>
            </w:r>
            <w:r w:rsidRPr="00D025FA">
              <w:rPr>
                <w:rFonts w:cs="Calibri"/>
                <w:color w:val="2E74B5"/>
                <w:lang w:val="en-US"/>
              </w:rPr>
              <w:t xml:space="preserve"> Top Scorer-Liste</w:t>
            </w:r>
          </w:p>
        </w:tc>
        <w:tc>
          <w:tcPr>
            <w:tcW w:w="1560" w:type="dxa"/>
            <w:tcBorders>
              <w:top w:val="nil"/>
              <w:left w:val="nil"/>
              <w:bottom w:val="nil"/>
              <w:right w:val="nil"/>
            </w:tcBorders>
          </w:tcPr>
          <w:p w14:paraId="249D1EAC" w14:textId="77777777" w:rsidR="002531DD" w:rsidRPr="00D025FA" w:rsidRDefault="002531DD" w:rsidP="00A93C74">
            <w:pPr>
              <w:spacing w:after="60" w:line="240" w:lineRule="auto"/>
              <w:jc w:val="right"/>
              <w:rPr>
                <w:rFonts w:cs="Calibri"/>
                <w:color w:val="2E74B5"/>
              </w:rPr>
            </w:pPr>
            <w:r w:rsidRPr="00D025FA">
              <w:rPr>
                <w:rFonts w:cs="Calibri"/>
                <w:color w:val="2E74B5"/>
              </w:rPr>
              <w:t>8</w:t>
            </w:r>
          </w:p>
        </w:tc>
        <w:tc>
          <w:tcPr>
            <w:tcW w:w="1588" w:type="dxa"/>
            <w:tcBorders>
              <w:top w:val="nil"/>
              <w:left w:val="nil"/>
              <w:bottom w:val="nil"/>
              <w:right w:val="nil"/>
            </w:tcBorders>
          </w:tcPr>
          <w:p w14:paraId="0A63D3FE" w14:textId="196DCAC0" w:rsidR="002531DD" w:rsidRPr="00D025FA" w:rsidRDefault="00ED29A1" w:rsidP="00A93C74">
            <w:pPr>
              <w:spacing w:after="60" w:line="240" w:lineRule="auto"/>
              <w:jc w:val="right"/>
              <w:rPr>
                <w:rFonts w:cs="Calibri"/>
                <w:color w:val="2E74B5"/>
              </w:rPr>
            </w:pPr>
            <w:r w:rsidRPr="00D025FA">
              <w:rPr>
                <w:rFonts w:cs="Calibri"/>
                <w:color w:val="2E74B5"/>
              </w:rPr>
              <w:t>0</w:t>
            </w:r>
          </w:p>
        </w:tc>
      </w:tr>
      <w:tr w:rsidR="002531DD" w14:paraId="69D5AC9B" w14:textId="32C87DDB" w:rsidTr="00D025FA">
        <w:trPr>
          <w:jc w:val="center"/>
        </w:trPr>
        <w:tc>
          <w:tcPr>
            <w:tcW w:w="920" w:type="dxa"/>
            <w:tcBorders>
              <w:top w:val="nil"/>
              <w:left w:val="nil"/>
              <w:bottom w:val="nil"/>
              <w:right w:val="nil"/>
            </w:tcBorders>
            <w:shd w:val="clear" w:color="auto" w:fill="B8CCE4" w:themeFill="accent1" w:themeFillTint="66"/>
          </w:tcPr>
          <w:p w14:paraId="53AED7F9" w14:textId="77777777" w:rsidR="002531DD" w:rsidRPr="00D025FA" w:rsidRDefault="002531DD" w:rsidP="00A93C74">
            <w:pPr>
              <w:spacing w:after="60" w:line="240" w:lineRule="auto"/>
              <w:jc w:val="center"/>
              <w:rPr>
                <w:rFonts w:ascii="Times New Roman" w:hAnsi="Times New Roman"/>
                <w:color w:val="2E74B5"/>
              </w:rPr>
            </w:pPr>
            <w:r w:rsidRPr="00D025FA">
              <w:rPr>
                <w:rFonts w:cs="Calibri"/>
                <w:color w:val="2E74B5"/>
              </w:rPr>
              <w:t>Backlog</w:t>
            </w:r>
          </w:p>
        </w:tc>
        <w:tc>
          <w:tcPr>
            <w:tcW w:w="992" w:type="dxa"/>
            <w:tcBorders>
              <w:top w:val="nil"/>
              <w:left w:val="nil"/>
              <w:bottom w:val="nil"/>
              <w:right w:val="nil"/>
            </w:tcBorders>
            <w:shd w:val="clear" w:color="auto" w:fill="B8CCE4" w:themeFill="accent1" w:themeFillTint="66"/>
          </w:tcPr>
          <w:p w14:paraId="75A03BED" w14:textId="77777777" w:rsidR="002531DD" w:rsidRPr="00D025FA" w:rsidRDefault="002531DD" w:rsidP="00A93C74">
            <w:pPr>
              <w:spacing w:after="60" w:line="240" w:lineRule="auto"/>
              <w:jc w:val="center"/>
              <w:rPr>
                <w:rFonts w:cs="Calibri"/>
                <w:color w:val="2E74B5"/>
              </w:rPr>
            </w:pPr>
            <w:r w:rsidRPr="00D025FA">
              <w:rPr>
                <w:rFonts w:cs="Calibri"/>
                <w:color w:val="2E74B5"/>
              </w:rPr>
              <w:t>RFID-16</w:t>
            </w:r>
          </w:p>
        </w:tc>
        <w:tc>
          <w:tcPr>
            <w:tcW w:w="3299" w:type="dxa"/>
            <w:tcBorders>
              <w:top w:val="nil"/>
              <w:left w:val="nil"/>
              <w:bottom w:val="nil"/>
              <w:right w:val="nil"/>
            </w:tcBorders>
            <w:shd w:val="clear" w:color="auto" w:fill="B8CCE4" w:themeFill="accent1" w:themeFillTint="66"/>
          </w:tcPr>
          <w:p w14:paraId="1F27F673" w14:textId="53538F1C" w:rsidR="002531DD" w:rsidRPr="00D025FA" w:rsidRDefault="002531DD" w:rsidP="00B75066">
            <w:pPr>
              <w:spacing w:after="60" w:line="240" w:lineRule="auto"/>
              <w:jc w:val="left"/>
              <w:rPr>
                <w:rFonts w:cs="Calibri"/>
                <w:color w:val="2E74B5"/>
              </w:rPr>
            </w:pPr>
            <w:r w:rsidRPr="00D025FA">
              <w:rPr>
                <w:rFonts w:cs="Calibri"/>
                <w:color w:val="2E74B5"/>
              </w:rPr>
              <w:t xml:space="preserve">ReaFID Spiel-GUI </w:t>
            </w:r>
            <w:r w:rsidR="00B75066" w:rsidRPr="00D025FA">
              <w:rPr>
                <w:rFonts w:cs="Calibri"/>
                <w:color w:val="2E74B5"/>
              </w:rPr>
              <w:t>-</w:t>
            </w:r>
            <w:r w:rsidRPr="00D025FA">
              <w:rPr>
                <w:rFonts w:cs="Calibri"/>
                <w:color w:val="2E74B5"/>
              </w:rPr>
              <w:t xml:space="preserve"> Spieloberfläche Kartenkonfiguration</w:t>
            </w:r>
          </w:p>
        </w:tc>
        <w:tc>
          <w:tcPr>
            <w:tcW w:w="1560" w:type="dxa"/>
            <w:tcBorders>
              <w:top w:val="nil"/>
              <w:left w:val="nil"/>
              <w:bottom w:val="nil"/>
              <w:right w:val="nil"/>
            </w:tcBorders>
            <w:shd w:val="clear" w:color="auto" w:fill="B8CCE4" w:themeFill="accent1" w:themeFillTint="66"/>
          </w:tcPr>
          <w:p w14:paraId="5B265D49" w14:textId="77777777" w:rsidR="002531DD" w:rsidRPr="00D025FA" w:rsidRDefault="002531DD" w:rsidP="00A93C74">
            <w:pPr>
              <w:spacing w:after="60" w:line="240" w:lineRule="auto"/>
              <w:jc w:val="right"/>
              <w:rPr>
                <w:rFonts w:cs="Calibri"/>
                <w:color w:val="2E74B5"/>
              </w:rPr>
            </w:pPr>
            <w:r w:rsidRPr="00D025FA">
              <w:rPr>
                <w:rFonts w:cs="Calibri"/>
                <w:color w:val="2E74B5"/>
              </w:rPr>
              <w:t>12</w:t>
            </w:r>
          </w:p>
        </w:tc>
        <w:tc>
          <w:tcPr>
            <w:tcW w:w="1588" w:type="dxa"/>
            <w:tcBorders>
              <w:top w:val="nil"/>
              <w:left w:val="nil"/>
              <w:bottom w:val="nil"/>
              <w:right w:val="nil"/>
            </w:tcBorders>
            <w:shd w:val="clear" w:color="auto" w:fill="B8CCE4" w:themeFill="accent1" w:themeFillTint="66"/>
          </w:tcPr>
          <w:p w14:paraId="50911871" w14:textId="2407E62B" w:rsidR="002531DD" w:rsidRPr="00D025FA" w:rsidRDefault="00ED29A1" w:rsidP="00A93C74">
            <w:pPr>
              <w:spacing w:after="60" w:line="240" w:lineRule="auto"/>
              <w:jc w:val="right"/>
              <w:rPr>
                <w:rFonts w:cs="Calibri"/>
                <w:color w:val="2E74B5"/>
              </w:rPr>
            </w:pPr>
            <w:r w:rsidRPr="00D025FA">
              <w:rPr>
                <w:rFonts w:cs="Calibri"/>
                <w:color w:val="2E74B5"/>
              </w:rPr>
              <w:t>6</w:t>
            </w:r>
          </w:p>
        </w:tc>
      </w:tr>
      <w:tr w:rsidR="002531DD" w14:paraId="037304A7" w14:textId="696397BE" w:rsidTr="00A93C74">
        <w:trPr>
          <w:jc w:val="center"/>
        </w:trPr>
        <w:tc>
          <w:tcPr>
            <w:tcW w:w="920" w:type="dxa"/>
            <w:tcBorders>
              <w:top w:val="nil"/>
              <w:left w:val="nil"/>
              <w:bottom w:val="nil"/>
              <w:right w:val="nil"/>
            </w:tcBorders>
          </w:tcPr>
          <w:p w14:paraId="454BB683" w14:textId="77777777" w:rsidR="002531DD" w:rsidRPr="00D025FA" w:rsidRDefault="002531DD" w:rsidP="00A93C74">
            <w:pPr>
              <w:spacing w:after="60" w:line="240" w:lineRule="auto"/>
              <w:jc w:val="center"/>
              <w:rPr>
                <w:rFonts w:ascii="Times New Roman" w:hAnsi="Times New Roman"/>
                <w:color w:val="2E74B5"/>
              </w:rPr>
            </w:pPr>
            <w:r w:rsidRPr="00D025FA">
              <w:rPr>
                <w:rFonts w:cs="Calibri"/>
                <w:color w:val="2E74B5"/>
              </w:rPr>
              <w:t>Backlog</w:t>
            </w:r>
          </w:p>
        </w:tc>
        <w:tc>
          <w:tcPr>
            <w:tcW w:w="992" w:type="dxa"/>
            <w:tcBorders>
              <w:top w:val="nil"/>
              <w:left w:val="nil"/>
              <w:bottom w:val="nil"/>
              <w:right w:val="nil"/>
            </w:tcBorders>
          </w:tcPr>
          <w:p w14:paraId="04A59144" w14:textId="77777777" w:rsidR="002531DD" w:rsidRPr="00D025FA" w:rsidRDefault="002531DD" w:rsidP="00A93C74">
            <w:pPr>
              <w:spacing w:after="60" w:line="240" w:lineRule="auto"/>
              <w:jc w:val="center"/>
              <w:rPr>
                <w:rFonts w:cs="Calibri"/>
                <w:color w:val="2E74B5"/>
              </w:rPr>
            </w:pPr>
            <w:r w:rsidRPr="00D025FA">
              <w:rPr>
                <w:rFonts w:cs="Calibri"/>
                <w:color w:val="2E74B5"/>
              </w:rPr>
              <w:t>RFID-17</w:t>
            </w:r>
          </w:p>
        </w:tc>
        <w:tc>
          <w:tcPr>
            <w:tcW w:w="3299" w:type="dxa"/>
            <w:tcBorders>
              <w:top w:val="nil"/>
              <w:left w:val="nil"/>
              <w:bottom w:val="nil"/>
              <w:right w:val="nil"/>
            </w:tcBorders>
          </w:tcPr>
          <w:p w14:paraId="5EC290BA" w14:textId="49488453" w:rsidR="002531DD" w:rsidRPr="00D025FA" w:rsidRDefault="002531DD" w:rsidP="00B75066">
            <w:pPr>
              <w:spacing w:after="60" w:line="240" w:lineRule="auto"/>
              <w:jc w:val="left"/>
              <w:rPr>
                <w:rFonts w:cs="Calibri"/>
                <w:color w:val="2E74B5"/>
              </w:rPr>
            </w:pPr>
            <w:r w:rsidRPr="00D025FA">
              <w:rPr>
                <w:rFonts w:cs="Calibri"/>
                <w:color w:val="2E74B5"/>
              </w:rPr>
              <w:t xml:space="preserve">ReaFID Spiel-GUI </w:t>
            </w:r>
            <w:r w:rsidR="00B75066" w:rsidRPr="00D025FA">
              <w:rPr>
                <w:rFonts w:cs="Calibri"/>
                <w:color w:val="2E74B5"/>
              </w:rPr>
              <w:t>-</w:t>
            </w:r>
            <w:r w:rsidRPr="00D025FA">
              <w:rPr>
                <w:rFonts w:cs="Calibri"/>
                <w:color w:val="2E74B5"/>
              </w:rPr>
              <w:t xml:space="preserve"> Anzeige Auslesen Karte</w:t>
            </w:r>
          </w:p>
        </w:tc>
        <w:tc>
          <w:tcPr>
            <w:tcW w:w="1560" w:type="dxa"/>
            <w:tcBorders>
              <w:top w:val="nil"/>
              <w:left w:val="nil"/>
              <w:bottom w:val="nil"/>
              <w:right w:val="nil"/>
            </w:tcBorders>
          </w:tcPr>
          <w:p w14:paraId="69372428" w14:textId="77777777" w:rsidR="002531DD" w:rsidRPr="00D025FA" w:rsidRDefault="002531DD" w:rsidP="00A93C74">
            <w:pPr>
              <w:spacing w:after="60" w:line="240" w:lineRule="auto"/>
              <w:jc w:val="right"/>
              <w:rPr>
                <w:rFonts w:cs="Calibri"/>
                <w:color w:val="2E74B5"/>
              </w:rPr>
            </w:pPr>
            <w:r w:rsidRPr="00D025FA">
              <w:rPr>
                <w:rFonts w:cs="Calibri"/>
                <w:color w:val="2E74B5"/>
              </w:rPr>
              <w:t>6</w:t>
            </w:r>
          </w:p>
        </w:tc>
        <w:tc>
          <w:tcPr>
            <w:tcW w:w="1588" w:type="dxa"/>
            <w:tcBorders>
              <w:top w:val="nil"/>
              <w:left w:val="nil"/>
              <w:bottom w:val="nil"/>
              <w:right w:val="nil"/>
            </w:tcBorders>
          </w:tcPr>
          <w:p w14:paraId="2CC1350F" w14:textId="5E15BEDC" w:rsidR="002531DD" w:rsidRPr="00D025FA" w:rsidRDefault="00ED29A1" w:rsidP="00A93C74">
            <w:pPr>
              <w:spacing w:after="60" w:line="240" w:lineRule="auto"/>
              <w:jc w:val="right"/>
              <w:rPr>
                <w:rFonts w:cs="Calibri"/>
                <w:color w:val="2E74B5"/>
              </w:rPr>
            </w:pPr>
            <w:r w:rsidRPr="00D025FA">
              <w:rPr>
                <w:rFonts w:cs="Calibri"/>
                <w:color w:val="2E74B5"/>
              </w:rPr>
              <w:t>0</w:t>
            </w:r>
          </w:p>
        </w:tc>
      </w:tr>
      <w:tr w:rsidR="002531DD" w14:paraId="4B9BA488" w14:textId="0B1D3C8C" w:rsidTr="00D025FA">
        <w:trPr>
          <w:jc w:val="center"/>
        </w:trPr>
        <w:tc>
          <w:tcPr>
            <w:tcW w:w="920" w:type="dxa"/>
            <w:tcBorders>
              <w:top w:val="nil"/>
              <w:left w:val="nil"/>
              <w:bottom w:val="nil"/>
              <w:right w:val="nil"/>
            </w:tcBorders>
            <w:shd w:val="clear" w:color="auto" w:fill="B8CCE4" w:themeFill="accent1" w:themeFillTint="66"/>
          </w:tcPr>
          <w:p w14:paraId="6E862048" w14:textId="77777777" w:rsidR="002531DD" w:rsidRPr="00D025FA" w:rsidRDefault="002531DD" w:rsidP="00A93C74">
            <w:pPr>
              <w:spacing w:after="60" w:line="240" w:lineRule="auto"/>
              <w:jc w:val="center"/>
              <w:rPr>
                <w:rFonts w:ascii="Times New Roman" w:hAnsi="Times New Roman"/>
                <w:color w:val="2E74B5"/>
              </w:rPr>
            </w:pPr>
            <w:r w:rsidRPr="00D025FA">
              <w:rPr>
                <w:rFonts w:cs="Calibri"/>
                <w:color w:val="2E74B5"/>
              </w:rPr>
              <w:t>Backlog</w:t>
            </w:r>
          </w:p>
        </w:tc>
        <w:tc>
          <w:tcPr>
            <w:tcW w:w="992" w:type="dxa"/>
            <w:tcBorders>
              <w:top w:val="nil"/>
              <w:left w:val="nil"/>
              <w:bottom w:val="nil"/>
              <w:right w:val="nil"/>
            </w:tcBorders>
            <w:shd w:val="clear" w:color="auto" w:fill="B8CCE4" w:themeFill="accent1" w:themeFillTint="66"/>
          </w:tcPr>
          <w:p w14:paraId="2A914B0A" w14:textId="77777777" w:rsidR="002531DD" w:rsidRPr="00D025FA" w:rsidRDefault="002531DD" w:rsidP="00A93C74">
            <w:pPr>
              <w:spacing w:after="60" w:line="240" w:lineRule="auto"/>
              <w:jc w:val="center"/>
              <w:rPr>
                <w:rFonts w:cs="Calibri"/>
                <w:color w:val="2E74B5"/>
              </w:rPr>
            </w:pPr>
            <w:r w:rsidRPr="00D025FA">
              <w:rPr>
                <w:rFonts w:cs="Calibri"/>
                <w:color w:val="2E74B5"/>
              </w:rPr>
              <w:t>RFID-18</w:t>
            </w:r>
          </w:p>
        </w:tc>
        <w:tc>
          <w:tcPr>
            <w:tcW w:w="3299" w:type="dxa"/>
            <w:tcBorders>
              <w:top w:val="nil"/>
              <w:left w:val="nil"/>
              <w:bottom w:val="nil"/>
              <w:right w:val="nil"/>
            </w:tcBorders>
            <w:shd w:val="clear" w:color="auto" w:fill="B8CCE4" w:themeFill="accent1" w:themeFillTint="66"/>
          </w:tcPr>
          <w:p w14:paraId="22F8933B" w14:textId="46CC6637" w:rsidR="002531DD" w:rsidRPr="00D025FA" w:rsidRDefault="002531DD" w:rsidP="00B75066">
            <w:pPr>
              <w:spacing w:after="60" w:line="240" w:lineRule="auto"/>
              <w:jc w:val="left"/>
              <w:rPr>
                <w:rFonts w:cs="Calibri"/>
                <w:color w:val="2E74B5"/>
              </w:rPr>
            </w:pPr>
            <w:r w:rsidRPr="00D025FA">
              <w:rPr>
                <w:rFonts w:cs="Calibri"/>
                <w:color w:val="2E74B5"/>
              </w:rPr>
              <w:t xml:space="preserve">ReaFID Spiel-GUI </w:t>
            </w:r>
            <w:r w:rsidR="00B75066" w:rsidRPr="00D025FA">
              <w:rPr>
                <w:rFonts w:cs="Calibri"/>
                <w:color w:val="2E74B5"/>
              </w:rPr>
              <w:t>-</w:t>
            </w:r>
            <w:r w:rsidRPr="00D025FA">
              <w:rPr>
                <w:rFonts w:cs="Calibri"/>
                <w:color w:val="2E74B5"/>
              </w:rPr>
              <w:t xml:space="preserve"> Menüpunkt Select Modus</w:t>
            </w:r>
          </w:p>
        </w:tc>
        <w:tc>
          <w:tcPr>
            <w:tcW w:w="1560" w:type="dxa"/>
            <w:tcBorders>
              <w:top w:val="nil"/>
              <w:left w:val="nil"/>
              <w:bottom w:val="nil"/>
              <w:right w:val="nil"/>
            </w:tcBorders>
            <w:shd w:val="clear" w:color="auto" w:fill="B8CCE4" w:themeFill="accent1" w:themeFillTint="66"/>
          </w:tcPr>
          <w:p w14:paraId="3534F4AF" w14:textId="77777777" w:rsidR="002531DD" w:rsidRPr="00D025FA" w:rsidRDefault="002531DD" w:rsidP="00A93C74">
            <w:pPr>
              <w:spacing w:after="60" w:line="240" w:lineRule="auto"/>
              <w:jc w:val="right"/>
              <w:rPr>
                <w:rFonts w:cs="Calibri"/>
                <w:color w:val="2E74B5"/>
              </w:rPr>
            </w:pPr>
            <w:r w:rsidRPr="00D025FA">
              <w:rPr>
                <w:rFonts w:cs="Calibri"/>
                <w:color w:val="2E74B5"/>
              </w:rPr>
              <w:t>4</w:t>
            </w:r>
          </w:p>
        </w:tc>
        <w:tc>
          <w:tcPr>
            <w:tcW w:w="1588" w:type="dxa"/>
            <w:tcBorders>
              <w:top w:val="nil"/>
              <w:left w:val="nil"/>
              <w:bottom w:val="nil"/>
              <w:right w:val="nil"/>
            </w:tcBorders>
            <w:shd w:val="clear" w:color="auto" w:fill="B8CCE4" w:themeFill="accent1" w:themeFillTint="66"/>
          </w:tcPr>
          <w:p w14:paraId="7BA86DE5" w14:textId="0347E374" w:rsidR="002531DD" w:rsidRPr="00D025FA" w:rsidRDefault="00ED29A1" w:rsidP="00A93C74">
            <w:pPr>
              <w:spacing w:after="60" w:line="240" w:lineRule="auto"/>
              <w:jc w:val="right"/>
              <w:rPr>
                <w:rFonts w:cs="Calibri"/>
                <w:color w:val="2E74B5"/>
              </w:rPr>
            </w:pPr>
            <w:r w:rsidRPr="00D025FA">
              <w:rPr>
                <w:rFonts w:cs="Calibri"/>
                <w:color w:val="2E74B5"/>
              </w:rPr>
              <w:t>4</w:t>
            </w:r>
          </w:p>
        </w:tc>
      </w:tr>
      <w:tr w:rsidR="002531DD" w14:paraId="0698BDB8" w14:textId="078CDC63" w:rsidTr="00A93C74">
        <w:trPr>
          <w:jc w:val="center"/>
        </w:trPr>
        <w:tc>
          <w:tcPr>
            <w:tcW w:w="920" w:type="dxa"/>
            <w:tcBorders>
              <w:top w:val="nil"/>
              <w:left w:val="nil"/>
              <w:bottom w:val="single" w:sz="8" w:space="0" w:color="5B9BD5"/>
              <w:right w:val="nil"/>
            </w:tcBorders>
          </w:tcPr>
          <w:p w14:paraId="2D03CFC5" w14:textId="77777777" w:rsidR="002531DD" w:rsidRPr="00D025FA" w:rsidRDefault="002531DD" w:rsidP="00A93C74">
            <w:pPr>
              <w:spacing w:after="60" w:line="240" w:lineRule="auto"/>
              <w:jc w:val="center"/>
              <w:rPr>
                <w:rFonts w:ascii="Times New Roman" w:hAnsi="Times New Roman"/>
                <w:color w:val="2E74B5"/>
              </w:rPr>
            </w:pPr>
            <w:r w:rsidRPr="00D025FA">
              <w:rPr>
                <w:rFonts w:cs="Calibri"/>
                <w:color w:val="2E74B5"/>
              </w:rPr>
              <w:t>Backlog</w:t>
            </w:r>
          </w:p>
        </w:tc>
        <w:tc>
          <w:tcPr>
            <w:tcW w:w="992" w:type="dxa"/>
            <w:tcBorders>
              <w:top w:val="nil"/>
              <w:left w:val="nil"/>
              <w:bottom w:val="single" w:sz="8" w:space="0" w:color="5B9BD5"/>
              <w:right w:val="nil"/>
            </w:tcBorders>
          </w:tcPr>
          <w:p w14:paraId="064694A8" w14:textId="77777777" w:rsidR="002531DD" w:rsidRPr="00D025FA" w:rsidRDefault="002531DD" w:rsidP="00A93C74">
            <w:pPr>
              <w:spacing w:after="60" w:line="240" w:lineRule="auto"/>
              <w:jc w:val="center"/>
              <w:rPr>
                <w:rFonts w:cs="Calibri"/>
                <w:color w:val="2E74B5"/>
              </w:rPr>
            </w:pPr>
            <w:r w:rsidRPr="00D025FA">
              <w:rPr>
                <w:rFonts w:cs="Calibri"/>
                <w:color w:val="2E74B5"/>
              </w:rPr>
              <w:t>RFID-19</w:t>
            </w:r>
          </w:p>
        </w:tc>
        <w:tc>
          <w:tcPr>
            <w:tcW w:w="3299" w:type="dxa"/>
            <w:tcBorders>
              <w:top w:val="nil"/>
              <w:left w:val="nil"/>
              <w:bottom w:val="single" w:sz="8" w:space="0" w:color="5B9BD5"/>
              <w:right w:val="nil"/>
            </w:tcBorders>
          </w:tcPr>
          <w:p w14:paraId="5CC1AD92" w14:textId="02FFBB6B" w:rsidR="002531DD" w:rsidRPr="00D025FA" w:rsidRDefault="002531DD" w:rsidP="00A93C74">
            <w:pPr>
              <w:spacing w:after="60" w:line="240" w:lineRule="auto"/>
              <w:jc w:val="left"/>
              <w:rPr>
                <w:rFonts w:cs="Calibri"/>
                <w:color w:val="2E74B5"/>
              </w:rPr>
            </w:pPr>
            <w:r w:rsidRPr="00D025FA">
              <w:rPr>
                <w:rFonts w:cs="Calibri"/>
                <w:color w:val="2E74B5"/>
              </w:rPr>
              <w:t xml:space="preserve">ReaFID Spiel </w:t>
            </w:r>
            <w:r w:rsidR="00A27501" w:rsidRPr="00D025FA">
              <w:rPr>
                <w:rFonts w:cs="Calibri"/>
                <w:color w:val="2E74B5"/>
              </w:rPr>
              <w:t xml:space="preserve">- </w:t>
            </w:r>
            <w:r w:rsidRPr="00D025FA">
              <w:rPr>
                <w:rFonts w:cs="Calibri"/>
                <w:color w:val="2E74B5"/>
              </w:rPr>
              <w:t>Advanced Mode erstellen</w:t>
            </w:r>
          </w:p>
        </w:tc>
        <w:tc>
          <w:tcPr>
            <w:tcW w:w="1560" w:type="dxa"/>
            <w:tcBorders>
              <w:top w:val="nil"/>
              <w:left w:val="nil"/>
              <w:bottom w:val="single" w:sz="8" w:space="0" w:color="5B9BD5"/>
              <w:right w:val="nil"/>
            </w:tcBorders>
          </w:tcPr>
          <w:p w14:paraId="0D2CB141" w14:textId="77777777" w:rsidR="002531DD" w:rsidRPr="00D025FA" w:rsidRDefault="002531DD" w:rsidP="00A93C74">
            <w:pPr>
              <w:spacing w:after="60" w:line="240" w:lineRule="auto"/>
              <w:jc w:val="right"/>
              <w:rPr>
                <w:rFonts w:cs="Calibri"/>
                <w:color w:val="2E74B5"/>
              </w:rPr>
            </w:pPr>
            <w:r w:rsidRPr="00D025FA">
              <w:rPr>
                <w:rFonts w:cs="Calibri"/>
                <w:color w:val="2E74B5"/>
              </w:rPr>
              <w:t>20</w:t>
            </w:r>
          </w:p>
        </w:tc>
        <w:tc>
          <w:tcPr>
            <w:tcW w:w="1588" w:type="dxa"/>
            <w:tcBorders>
              <w:top w:val="nil"/>
              <w:left w:val="nil"/>
              <w:bottom w:val="single" w:sz="8" w:space="0" w:color="5B9BD5"/>
              <w:right w:val="nil"/>
            </w:tcBorders>
          </w:tcPr>
          <w:p w14:paraId="41EF6E8C" w14:textId="77ED9155" w:rsidR="002531DD" w:rsidRPr="00D025FA" w:rsidRDefault="00ED29A1" w:rsidP="00A93C74">
            <w:pPr>
              <w:spacing w:after="60" w:line="240" w:lineRule="auto"/>
              <w:jc w:val="right"/>
              <w:rPr>
                <w:rFonts w:cs="Calibri"/>
                <w:color w:val="2E74B5"/>
              </w:rPr>
            </w:pPr>
            <w:r w:rsidRPr="00D025FA">
              <w:rPr>
                <w:rFonts w:cs="Calibri"/>
                <w:color w:val="2E74B5"/>
              </w:rPr>
              <w:t>0</w:t>
            </w:r>
          </w:p>
        </w:tc>
      </w:tr>
    </w:tbl>
    <w:p w14:paraId="5443A0CF" w14:textId="77777777" w:rsidR="006C7E73" w:rsidRPr="006C7E73" w:rsidRDefault="006C7E73" w:rsidP="00997F52">
      <w:pPr>
        <w:rPr>
          <w:rFonts w:cs="Calibri"/>
        </w:rPr>
      </w:pPr>
    </w:p>
    <w:p w14:paraId="1AA603E5" w14:textId="25D79B7C" w:rsidR="00ED29A1" w:rsidRPr="00A93C74" w:rsidRDefault="00ED29A1" w:rsidP="00997F52">
      <w:pPr>
        <w:rPr>
          <w:rFonts w:cs="Calibri"/>
        </w:rPr>
      </w:pPr>
      <w:r w:rsidRPr="00A93C74">
        <w:rPr>
          <w:rFonts w:cs="Calibri"/>
        </w:rPr>
        <w:t xml:space="preserve">Folgende User Story </w:t>
      </w:r>
      <w:r w:rsidR="00624A4E">
        <w:rPr>
          <w:rFonts w:cs="Calibri"/>
        </w:rPr>
        <w:t xml:space="preserve">aus </w:t>
      </w:r>
      <w:r w:rsidR="0066105F">
        <w:rPr>
          <w:rFonts w:cs="Calibri"/>
        </w:rPr>
        <w:fldChar w:fldCharType="begin"/>
      </w:r>
      <w:r w:rsidR="0066105F">
        <w:rPr>
          <w:rFonts w:cs="Calibri"/>
        </w:rPr>
        <w:instrText xml:space="preserve"> REF _Ref398280003 \h </w:instrText>
      </w:r>
      <w:r w:rsidR="0066105F">
        <w:rPr>
          <w:rFonts w:cs="Calibri"/>
        </w:rPr>
      </w:r>
      <w:r w:rsidR="0066105F">
        <w:rPr>
          <w:rFonts w:cs="Calibri"/>
        </w:rPr>
        <w:fldChar w:fldCharType="separate"/>
      </w:r>
      <w:r w:rsidR="0068071C">
        <w:t xml:space="preserve">Tabelle </w:t>
      </w:r>
      <w:r w:rsidR="0068071C">
        <w:rPr>
          <w:noProof/>
        </w:rPr>
        <w:t>6</w:t>
      </w:r>
      <w:r w:rsidR="0066105F">
        <w:rPr>
          <w:rFonts w:cs="Calibri"/>
        </w:rPr>
        <w:fldChar w:fldCharType="end"/>
      </w:r>
      <w:r w:rsidR="0066105F">
        <w:rPr>
          <w:rFonts w:cs="Calibri"/>
        </w:rPr>
        <w:t xml:space="preserve"> </w:t>
      </w:r>
      <w:r w:rsidRPr="00A93C74">
        <w:rPr>
          <w:rFonts w:cs="Calibri"/>
        </w:rPr>
        <w:t>wurde zudem erst während dem Sprint definiert, da erkannt wurde</w:t>
      </w:r>
      <w:r w:rsidR="007A3C5A" w:rsidRPr="00A93C74">
        <w:rPr>
          <w:rFonts w:cs="Calibri"/>
        </w:rPr>
        <w:t>,</w:t>
      </w:r>
      <w:r w:rsidRPr="00A93C74">
        <w:rPr>
          <w:rFonts w:cs="Calibri"/>
        </w:rPr>
        <w:t xml:space="preserve"> dass diese bei der Planung nicht berücksichtigt wurde:</w:t>
      </w:r>
    </w:p>
    <w:p w14:paraId="6C89F921" w14:textId="77777777" w:rsidR="003F7A78" w:rsidRDefault="003F7A78">
      <w:pPr>
        <w:spacing w:before="0" w:after="0" w:line="240" w:lineRule="auto"/>
        <w:jc w:val="left"/>
        <w:rPr>
          <w:b/>
          <w:bCs/>
          <w:color w:val="4F81BD" w:themeColor="accent1"/>
          <w:sz w:val="18"/>
          <w:szCs w:val="18"/>
        </w:rPr>
      </w:pPr>
      <w:r>
        <w:br w:type="page"/>
      </w:r>
    </w:p>
    <w:p w14:paraId="7EF7B580" w14:textId="07052C87" w:rsidR="00500CEE" w:rsidRDefault="00500CEE" w:rsidP="003F7A78">
      <w:pPr>
        <w:pStyle w:val="Caption"/>
        <w:keepNext/>
        <w:spacing w:before="360" w:after="240"/>
        <w:jc w:val="center"/>
      </w:pPr>
      <w:bookmarkStart w:id="26" w:name="_Ref398280003"/>
      <w:bookmarkStart w:id="27" w:name="_Toc398287419"/>
      <w:r>
        <w:lastRenderedPageBreak/>
        <w:t xml:space="preserve">Tabelle </w:t>
      </w:r>
      <w:r w:rsidR="001745BF">
        <w:fldChar w:fldCharType="begin"/>
      </w:r>
      <w:r w:rsidR="001745BF">
        <w:instrText xml:space="preserve"> SEQ Tabelle \* ARABIC </w:instrText>
      </w:r>
      <w:r w:rsidR="001745BF">
        <w:fldChar w:fldCharType="separate"/>
      </w:r>
      <w:r w:rsidR="0068071C">
        <w:rPr>
          <w:noProof/>
        </w:rPr>
        <w:t>6</w:t>
      </w:r>
      <w:r w:rsidR="001745BF">
        <w:rPr>
          <w:noProof/>
        </w:rPr>
        <w:fldChar w:fldCharType="end"/>
      </w:r>
      <w:bookmarkEnd w:id="26"/>
      <w:r>
        <w:t>: Während des Sprints erstellte Stories</w:t>
      </w:r>
      <w:bookmarkEnd w:id="27"/>
    </w:p>
    <w:tbl>
      <w:tblPr>
        <w:tblW w:w="4500" w:type="pct"/>
        <w:jc w:val="center"/>
        <w:tblBorders>
          <w:top w:val="single" w:sz="8" w:space="0" w:color="auto"/>
          <w:bottom w:val="single" w:sz="8" w:space="0" w:color="auto"/>
        </w:tblBorders>
        <w:tblLayout w:type="fixed"/>
        <w:tblLook w:val="0000" w:firstRow="0" w:lastRow="0" w:firstColumn="0" w:lastColumn="0" w:noHBand="0" w:noVBand="0"/>
      </w:tblPr>
      <w:tblGrid>
        <w:gridCol w:w="817"/>
        <w:gridCol w:w="966"/>
        <w:gridCol w:w="3278"/>
        <w:gridCol w:w="1649"/>
        <w:gridCol w:w="1649"/>
      </w:tblGrid>
      <w:tr w:rsidR="00ED29A1" w14:paraId="405395F3" w14:textId="77777777" w:rsidTr="003F7A78">
        <w:trPr>
          <w:jc w:val="center"/>
        </w:trPr>
        <w:tc>
          <w:tcPr>
            <w:tcW w:w="817" w:type="dxa"/>
            <w:tcBorders>
              <w:top w:val="single" w:sz="8" w:space="0" w:color="5B9BD5"/>
              <w:left w:val="nil"/>
              <w:bottom w:val="single" w:sz="8" w:space="0" w:color="5B9BD5"/>
              <w:right w:val="nil"/>
            </w:tcBorders>
          </w:tcPr>
          <w:p w14:paraId="741E3FF1" w14:textId="77777777" w:rsidR="00ED29A1" w:rsidRPr="00D025FA" w:rsidRDefault="00ED29A1" w:rsidP="003F7A78">
            <w:pPr>
              <w:spacing w:after="60" w:line="240" w:lineRule="auto"/>
              <w:jc w:val="center"/>
              <w:rPr>
                <w:rFonts w:ascii="Times New Roman" w:hAnsi="Times New Roman"/>
                <w:color w:val="2E74B5"/>
              </w:rPr>
            </w:pPr>
            <w:r w:rsidRPr="00D025FA">
              <w:rPr>
                <w:rFonts w:cs="Calibri"/>
                <w:b/>
                <w:bCs/>
                <w:color w:val="2E74B5"/>
              </w:rPr>
              <w:t>Sprint</w:t>
            </w:r>
          </w:p>
        </w:tc>
        <w:tc>
          <w:tcPr>
            <w:tcW w:w="966" w:type="dxa"/>
            <w:tcBorders>
              <w:top w:val="single" w:sz="8" w:space="0" w:color="5B9BD5"/>
              <w:left w:val="nil"/>
              <w:bottom w:val="single" w:sz="8" w:space="0" w:color="5B9BD5"/>
              <w:right w:val="nil"/>
            </w:tcBorders>
          </w:tcPr>
          <w:p w14:paraId="4787FAC2" w14:textId="4D5A6E07" w:rsidR="00ED29A1" w:rsidRPr="00D025FA" w:rsidRDefault="00ED29A1" w:rsidP="003F7A78">
            <w:pPr>
              <w:spacing w:after="60" w:line="240" w:lineRule="auto"/>
              <w:jc w:val="center"/>
              <w:rPr>
                <w:rFonts w:ascii="Times New Roman" w:hAnsi="Times New Roman"/>
                <w:color w:val="2E74B5"/>
              </w:rPr>
            </w:pPr>
            <w:r w:rsidRPr="00D025FA">
              <w:rPr>
                <w:rFonts w:cs="Calibri"/>
                <w:b/>
                <w:bCs/>
                <w:color w:val="2E74B5"/>
              </w:rPr>
              <w:t>JIRA ID</w:t>
            </w:r>
          </w:p>
        </w:tc>
        <w:tc>
          <w:tcPr>
            <w:tcW w:w="3278" w:type="dxa"/>
            <w:tcBorders>
              <w:top w:val="single" w:sz="8" w:space="0" w:color="5B9BD5"/>
              <w:left w:val="nil"/>
              <w:bottom w:val="single" w:sz="8" w:space="0" w:color="5B9BD5"/>
              <w:right w:val="nil"/>
            </w:tcBorders>
          </w:tcPr>
          <w:p w14:paraId="46ABC835" w14:textId="213BD651" w:rsidR="00ED29A1" w:rsidRPr="00D025FA" w:rsidRDefault="00ED29A1" w:rsidP="003F7A78">
            <w:pPr>
              <w:spacing w:after="60" w:line="240" w:lineRule="auto"/>
              <w:jc w:val="left"/>
              <w:rPr>
                <w:rFonts w:ascii="Times New Roman" w:hAnsi="Times New Roman"/>
                <w:color w:val="2E74B5"/>
              </w:rPr>
            </w:pPr>
            <w:r w:rsidRPr="00D025FA">
              <w:rPr>
                <w:rFonts w:cs="Calibri"/>
                <w:b/>
                <w:bCs/>
                <w:color w:val="2E74B5"/>
              </w:rPr>
              <w:t>Arbeitsschritt</w:t>
            </w:r>
          </w:p>
        </w:tc>
        <w:tc>
          <w:tcPr>
            <w:tcW w:w="1649" w:type="dxa"/>
            <w:tcBorders>
              <w:top w:val="single" w:sz="8" w:space="0" w:color="5B9BD5"/>
              <w:left w:val="nil"/>
              <w:bottom w:val="single" w:sz="8" w:space="0" w:color="5B9BD5"/>
              <w:right w:val="nil"/>
            </w:tcBorders>
          </w:tcPr>
          <w:p w14:paraId="472C6A07" w14:textId="3ED9AF9C" w:rsidR="00ED29A1" w:rsidRPr="00D025FA" w:rsidRDefault="00ED29A1" w:rsidP="003F7A78">
            <w:pPr>
              <w:spacing w:after="60" w:line="240" w:lineRule="auto"/>
              <w:jc w:val="right"/>
              <w:rPr>
                <w:rFonts w:ascii="Times New Roman" w:hAnsi="Times New Roman"/>
                <w:color w:val="2E74B5"/>
              </w:rPr>
            </w:pPr>
            <w:r w:rsidRPr="00D025FA">
              <w:rPr>
                <w:rFonts w:cs="Calibri"/>
                <w:b/>
                <w:bCs/>
                <w:color w:val="2E74B5"/>
              </w:rPr>
              <w:t>Aufwand geschätzt</w:t>
            </w:r>
            <w:r w:rsidR="003F7A78" w:rsidRPr="00D025FA">
              <w:rPr>
                <w:rFonts w:cs="Calibri"/>
                <w:b/>
                <w:bCs/>
                <w:color w:val="2E74B5"/>
              </w:rPr>
              <w:t xml:space="preserve"> [h]</w:t>
            </w:r>
          </w:p>
        </w:tc>
        <w:tc>
          <w:tcPr>
            <w:tcW w:w="1649" w:type="dxa"/>
            <w:tcBorders>
              <w:top w:val="single" w:sz="8" w:space="0" w:color="5B9BD5"/>
              <w:left w:val="nil"/>
              <w:bottom w:val="single" w:sz="8" w:space="0" w:color="5B9BD5"/>
              <w:right w:val="nil"/>
            </w:tcBorders>
          </w:tcPr>
          <w:p w14:paraId="0DEC610B" w14:textId="75DB0517" w:rsidR="00ED29A1" w:rsidRPr="00D025FA" w:rsidRDefault="00ED29A1" w:rsidP="003F7A78">
            <w:pPr>
              <w:spacing w:after="60" w:line="240" w:lineRule="auto"/>
              <w:jc w:val="right"/>
              <w:rPr>
                <w:rFonts w:cs="Calibri"/>
                <w:b/>
                <w:bCs/>
                <w:color w:val="2E74B5"/>
              </w:rPr>
            </w:pPr>
            <w:r w:rsidRPr="00D025FA">
              <w:rPr>
                <w:rFonts w:cs="Calibri"/>
                <w:b/>
                <w:bCs/>
                <w:color w:val="2E74B5"/>
              </w:rPr>
              <w:t>Aufwand tatsächlich</w:t>
            </w:r>
            <w:r w:rsidR="003F7A78" w:rsidRPr="00D025FA">
              <w:rPr>
                <w:rFonts w:cs="Calibri"/>
                <w:b/>
                <w:bCs/>
                <w:color w:val="2E74B5"/>
              </w:rPr>
              <w:t xml:space="preserve"> [h]</w:t>
            </w:r>
          </w:p>
        </w:tc>
      </w:tr>
      <w:tr w:rsidR="00ED29A1" w14:paraId="198AD6D8" w14:textId="77777777" w:rsidTr="00D025FA">
        <w:trPr>
          <w:jc w:val="center"/>
        </w:trPr>
        <w:tc>
          <w:tcPr>
            <w:tcW w:w="817" w:type="dxa"/>
            <w:tcBorders>
              <w:top w:val="single" w:sz="8" w:space="0" w:color="5B9BD5"/>
              <w:left w:val="nil"/>
              <w:bottom w:val="single" w:sz="4" w:space="0" w:color="4F81BD" w:themeColor="accent1"/>
              <w:right w:val="nil"/>
            </w:tcBorders>
            <w:shd w:val="clear" w:color="auto" w:fill="B8CCE4" w:themeFill="accent1" w:themeFillTint="66"/>
          </w:tcPr>
          <w:p w14:paraId="61AC5288" w14:textId="77777777" w:rsidR="00ED29A1" w:rsidRPr="00D025FA" w:rsidRDefault="00ED29A1" w:rsidP="003F7A78">
            <w:pPr>
              <w:spacing w:after="60" w:line="240" w:lineRule="auto"/>
              <w:jc w:val="center"/>
              <w:rPr>
                <w:rFonts w:ascii="Times New Roman" w:hAnsi="Times New Roman"/>
                <w:color w:val="2E74B5"/>
              </w:rPr>
            </w:pPr>
            <w:r w:rsidRPr="00D025FA">
              <w:rPr>
                <w:rFonts w:cs="Calibri"/>
                <w:color w:val="2E74B5"/>
              </w:rPr>
              <w:t>3</w:t>
            </w:r>
          </w:p>
        </w:tc>
        <w:tc>
          <w:tcPr>
            <w:tcW w:w="966" w:type="dxa"/>
            <w:tcBorders>
              <w:top w:val="single" w:sz="8" w:space="0" w:color="5B9BD5"/>
              <w:left w:val="nil"/>
              <w:bottom w:val="single" w:sz="4" w:space="0" w:color="4F81BD" w:themeColor="accent1"/>
              <w:right w:val="nil"/>
            </w:tcBorders>
            <w:shd w:val="clear" w:color="auto" w:fill="B8CCE4" w:themeFill="accent1" w:themeFillTint="66"/>
          </w:tcPr>
          <w:p w14:paraId="2AE721A5" w14:textId="625D0404" w:rsidR="00ED29A1" w:rsidRPr="00D025FA" w:rsidRDefault="00ED29A1" w:rsidP="003F7A78">
            <w:pPr>
              <w:spacing w:after="60" w:line="240" w:lineRule="auto"/>
              <w:jc w:val="center"/>
              <w:rPr>
                <w:rFonts w:cs="Calibri"/>
                <w:color w:val="2E74B5"/>
              </w:rPr>
            </w:pPr>
            <w:r w:rsidRPr="00D025FA">
              <w:rPr>
                <w:rFonts w:cs="Calibri"/>
                <w:color w:val="2E74B5"/>
              </w:rPr>
              <w:t>RFID-23</w:t>
            </w:r>
          </w:p>
        </w:tc>
        <w:tc>
          <w:tcPr>
            <w:tcW w:w="3278" w:type="dxa"/>
            <w:tcBorders>
              <w:top w:val="single" w:sz="8" w:space="0" w:color="5B9BD5"/>
              <w:left w:val="nil"/>
              <w:bottom w:val="single" w:sz="4" w:space="0" w:color="4F81BD" w:themeColor="accent1"/>
              <w:right w:val="nil"/>
            </w:tcBorders>
            <w:shd w:val="clear" w:color="auto" w:fill="B8CCE4" w:themeFill="accent1" w:themeFillTint="66"/>
          </w:tcPr>
          <w:p w14:paraId="0002828C" w14:textId="5292C833" w:rsidR="00ED29A1" w:rsidRPr="00D025FA" w:rsidRDefault="00ED29A1" w:rsidP="003F7A78">
            <w:pPr>
              <w:spacing w:after="60" w:line="240" w:lineRule="auto"/>
              <w:jc w:val="left"/>
              <w:rPr>
                <w:rFonts w:cs="Calibri"/>
                <w:color w:val="2E74B5"/>
              </w:rPr>
            </w:pPr>
            <w:r w:rsidRPr="00D025FA">
              <w:rPr>
                <w:rFonts w:cs="Calibri"/>
                <w:color w:val="2E74B5"/>
              </w:rPr>
              <w:t>Game Play Mode Programming</w:t>
            </w:r>
          </w:p>
        </w:tc>
        <w:tc>
          <w:tcPr>
            <w:tcW w:w="1649" w:type="dxa"/>
            <w:tcBorders>
              <w:top w:val="single" w:sz="8" w:space="0" w:color="5B9BD5"/>
              <w:left w:val="nil"/>
              <w:bottom w:val="single" w:sz="4" w:space="0" w:color="4F81BD" w:themeColor="accent1"/>
              <w:right w:val="nil"/>
            </w:tcBorders>
            <w:shd w:val="clear" w:color="auto" w:fill="B8CCE4" w:themeFill="accent1" w:themeFillTint="66"/>
          </w:tcPr>
          <w:p w14:paraId="7B56F2E6" w14:textId="77777777" w:rsidR="00ED29A1" w:rsidRPr="00D025FA" w:rsidRDefault="00ED29A1" w:rsidP="003F7A78">
            <w:pPr>
              <w:spacing w:after="60" w:line="240" w:lineRule="auto"/>
              <w:jc w:val="right"/>
              <w:rPr>
                <w:rFonts w:cs="Calibri"/>
                <w:color w:val="2E74B5"/>
              </w:rPr>
            </w:pPr>
            <w:r w:rsidRPr="00D025FA">
              <w:rPr>
                <w:rFonts w:cs="Calibri"/>
                <w:color w:val="2E74B5"/>
              </w:rPr>
              <w:t>8</w:t>
            </w:r>
          </w:p>
        </w:tc>
        <w:tc>
          <w:tcPr>
            <w:tcW w:w="1649" w:type="dxa"/>
            <w:tcBorders>
              <w:top w:val="single" w:sz="8" w:space="0" w:color="5B9BD5"/>
              <w:left w:val="nil"/>
              <w:bottom w:val="single" w:sz="4" w:space="0" w:color="4F81BD" w:themeColor="accent1"/>
              <w:right w:val="nil"/>
            </w:tcBorders>
            <w:shd w:val="clear" w:color="auto" w:fill="B8CCE4" w:themeFill="accent1" w:themeFillTint="66"/>
          </w:tcPr>
          <w:p w14:paraId="51B14AAE" w14:textId="77777777" w:rsidR="00ED29A1" w:rsidRPr="00D025FA" w:rsidRDefault="00ED29A1" w:rsidP="003F7A78">
            <w:pPr>
              <w:spacing w:after="60" w:line="240" w:lineRule="auto"/>
              <w:jc w:val="right"/>
              <w:rPr>
                <w:rFonts w:cs="Calibri"/>
                <w:color w:val="2E74B5"/>
              </w:rPr>
            </w:pPr>
            <w:r w:rsidRPr="00D025FA">
              <w:rPr>
                <w:rFonts w:cs="Calibri"/>
                <w:color w:val="2E74B5"/>
              </w:rPr>
              <w:t>8</w:t>
            </w:r>
          </w:p>
        </w:tc>
      </w:tr>
    </w:tbl>
    <w:p w14:paraId="66D0AA00" w14:textId="77777777" w:rsidR="00163841" w:rsidRPr="003F7A78" w:rsidRDefault="00163841" w:rsidP="00997F52">
      <w:pPr>
        <w:rPr>
          <w:rFonts w:cs="Calibri"/>
        </w:rPr>
      </w:pPr>
    </w:p>
    <w:p w14:paraId="6E16AF3E" w14:textId="664F302E" w:rsidR="00163841" w:rsidRPr="003F7A78" w:rsidRDefault="00163841" w:rsidP="00997F52">
      <w:pPr>
        <w:rPr>
          <w:rFonts w:cs="Calibri"/>
        </w:rPr>
      </w:pPr>
      <w:r w:rsidRPr="003F7A78">
        <w:rPr>
          <w:rFonts w:cs="Calibri"/>
        </w:rPr>
        <w:t xml:space="preserve">Damit wurden </w:t>
      </w:r>
      <w:r w:rsidR="00FD1517">
        <w:rPr>
          <w:rFonts w:cs="Calibri"/>
        </w:rPr>
        <w:t xml:space="preserve">die </w:t>
      </w:r>
      <w:r w:rsidRPr="003F7A78">
        <w:rPr>
          <w:rFonts w:cs="Calibri"/>
        </w:rPr>
        <w:t>folgende</w:t>
      </w:r>
      <w:r w:rsidR="00FD1517">
        <w:rPr>
          <w:rFonts w:cs="Calibri"/>
        </w:rPr>
        <w:t>n</w:t>
      </w:r>
      <w:r w:rsidRPr="003F7A78">
        <w:rPr>
          <w:rFonts w:cs="Calibri"/>
        </w:rPr>
        <w:t xml:space="preserve"> Aufwände </w:t>
      </w:r>
      <w:r w:rsidR="00624A4E">
        <w:rPr>
          <w:rFonts w:cs="Calibri"/>
        </w:rPr>
        <w:t xml:space="preserve">aus </w:t>
      </w:r>
      <w:r w:rsidR="0066105F">
        <w:rPr>
          <w:rFonts w:cs="Calibri"/>
        </w:rPr>
        <w:fldChar w:fldCharType="begin"/>
      </w:r>
      <w:r w:rsidR="0066105F">
        <w:rPr>
          <w:rFonts w:cs="Calibri"/>
        </w:rPr>
        <w:instrText xml:space="preserve"> REF _Ref398280029 \h </w:instrText>
      </w:r>
      <w:r w:rsidR="0066105F">
        <w:rPr>
          <w:rFonts w:cs="Calibri"/>
        </w:rPr>
      </w:r>
      <w:r w:rsidR="0066105F">
        <w:rPr>
          <w:rFonts w:cs="Calibri"/>
        </w:rPr>
        <w:fldChar w:fldCharType="separate"/>
      </w:r>
      <w:r w:rsidR="0068071C">
        <w:t xml:space="preserve">Tabelle </w:t>
      </w:r>
      <w:r w:rsidR="0068071C">
        <w:rPr>
          <w:noProof/>
        </w:rPr>
        <w:t>7</w:t>
      </w:r>
      <w:r w:rsidR="0066105F">
        <w:rPr>
          <w:rFonts w:cs="Calibri"/>
        </w:rPr>
        <w:fldChar w:fldCharType="end"/>
      </w:r>
      <w:r w:rsidR="0066105F">
        <w:rPr>
          <w:rFonts w:cs="Calibri"/>
        </w:rPr>
        <w:t xml:space="preserve"> </w:t>
      </w:r>
      <w:r w:rsidRPr="003F7A78">
        <w:rPr>
          <w:rFonts w:cs="Calibri"/>
        </w:rPr>
        <w:t xml:space="preserve">tatsächlich </w:t>
      </w:r>
      <w:r w:rsidR="00115509">
        <w:rPr>
          <w:rFonts w:cs="Calibri"/>
        </w:rPr>
        <w:t>für die Phase 1 und 2 des Projekts benötigt</w:t>
      </w:r>
      <w:r w:rsidRPr="003F7A78">
        <w:rPr>
          <w:rFonts w:cs="Calibri"/>
        </w:rPr>
        <w:t>:</w:t>
      </w:r>
    </w:p>
    <w:p w14:paraId="41ACE494" w14:textId="32DF4C51" w:rsidR="00500CEE" w:rsidRDefault="00500CEE" w:rsidP="003F7A78">
      <w:pPr>
        <w:pStyle w:val="Caption"/>
        <w:keepNext/>
        <w:spacing w:before="360" w:after="240"/>
        <w:jc w:val="center"/>
      </w:pPr>
      <w:bookmarkStart w:id="28" w:name="_Ref398280029"/>
      <w:bookmarkStart w:id="29" w:name="_Toc398287420"/>
      <w:r>
        <w:t xml:space="preserve">Tabelle </w:t>
      </w:r>
      <w:r w:rsidR="001745BF">
        <w:fldChar w:fldCharType="begin"/>
      </w:r>
      <w:r w:rsidR="001745BF">
        <w:instrText xml:space="preserve"> SEQ Tabelle \* ARABIC </w:instrText>
      </w:r>
      <w:r w:rsidR="001745BF">
        <w:fldChar w:fldCharType="separate"/>
      </w:r>
      <w:r w:rsidR="0068071C">
        <w:rPr>
          <w:noProof/>
        </w:rPr>
        <w:t>7</w:t>
      </w:r>
      <w:r w:rsidR="001745BF">
        <w:rPr>
          <w:noProof/>
        </w:rPr>
        <w:fldChar w:fldCharType="end"/>
      </w:r>
      <w:bookmarkEnd w:id="28"/>
      <w:r>
        <w:t>: Summe der Aufwände</w:t>
      </w:r>
      <w:bookmarkEnd w:id="29"/>
    </w:p>
    <w:tbl>
      <w:tblPr>
        <w:tblW w:w="4500" w:type="pct"/>
        <w:jc w:val="center"/>
        <w:tblBorders>
          <w:top w:val="single" w:sz="8" w:space="0" w:color="auto"/>
          <w:bottom w:val="single" w:sz="8" w:space="0" w:color="auto"/>
        </w:tblBorders>
        <w:tblLayout w:type="fixed"/>
        <w:tblLook w:val="0000" w:firstRow="0" w:lastRow="0" w:firstColumn="0" w:lastColumn="0" w:noHBand="0" w:noVBand="0"/>
      </w:tblPr>
      <w:tblGrid>
        <w:gridCol w:w="4972"/>
        <w:gridCol w:w="1767"/>
        <w:gridCol w:w="1620"/>
      </w:tblGrid>
      <w:tr w:rsidR="00F66899" w14:paraId="5C985072" w14:textId="77777777" w:rsidTr="003F7A78">
        <w:trPr>
          <w:jc w:val="center"/>
        </w:trPr>
        <w:tc>
          <w:tcPr>
            <w:tcW w:w="4786" w:type="dxa"/>
            <w:tcBorders>
              <w:top w:val="single" w:sz="8" w:space="0" w:color="5B9BD5"/>
              <w:left w:val="nil"/>
              <w:bottom w:val="single" w:sz="8" w:space="0" w:color="5B9BD5"/>
              <w:right w:val="nil"/>
            </w:tcBorders>
          </w:tcPr>
          <w:p w14:paraId="13EBD03F" w14:textId="7385C3FE" w:rsidR="00F66899" w:rsidRPr="00D025FA" w:rsidRDefault="00F66899" w:rsidP="003F7A78">
            <w:pPr>
              <w:spacing w:after="60" w:line="240" w:lineRule="auto"/>
              <w:jc w:val="left"/>
              <w:rPr>
                <w:rFonts w:ascii="Times New Roman" w:hAnsi="Times New Roman"/>
                <w:color w:val="2E74B5"/>
              </w:rPr>
            </w:pPr>
            <w:r w:rsidRPr="00D025FA">
              <w:rPr>
                <w:rFonts w:cs="Calibri"/>
                <w:b/>
                <w:bCs/>
                <w:color w:val="2E74B5"/>
              </w:rPr>
              <w:t>Beschreibung</w:t>
            </w:r>
          </w:p>
          <w:p w14:paraId="00FC8C10" w14:textId="03456248" w:rsidR="00F66899" w:rsidRPr="00D025FA" w:rsidRDefault="00F66899" w:rsidP="003F7A78">
            <w:pPr>
              <w:spacing w:after="60" w:line="240" w:lineRule="auto"/>
              <w:jc w:val="left"/>
              <w:rPr>
                <w:rFonts w:ascii="Times New Roman" w:hAnsi="Times New Roman"/>
                <w:color w:val="2E74B5"/>
              </w:rPr>
            </w:pPr>
          </w:p>
        </w:tc>
        <w:tc>
          <w:tcPr>
            <w:tcW w:w="1701" w:type="dxa"/>
            <w:tcBorders>
              <w:top w:val="single" w:sz="8" w:space="0" w:color="5B9BD5"/>
              <w:left w:val="nil"/>
              <w:bottom w:val="single" w:sz="8" w:space="0" w:color="5B9BD5"/>
              <w:right w:val="nil"/>
            </w:tcBorders>
          </w:tcPr>
          <w:p w14:paraId="7395EF37" w14:textId="35296FAC" w:rsidR="00F66899" w:rsidRPr="00D025FA" w:rsidRDefault="00F66899" w:rsidP="003F7A78">
            <w:pPr>
              <w:spacing w:after="60" w:line="240" w:lineRule="auto"/>
              <w:jc w:val="right"/>
              <w:rPr>
                <w:rFonts w:ascii="Times New Roman" w:hAnsi="Times New Roman"/>
                <w:color w:val="2E74B5"/>
              </w:rPr>
            </w:pPr>
            <w:r w:rsidRPr="00D025FA">
              <w:rPr>
                <w:rFonts w:cs="Calibri"/>
                <w:b/>
                <w:bCs/>
                <w:color w:val="2E74B5"/>
              </w:rPr>
              <w:t>Aufwand geschätzt</w:t>
            </w:r>
            <w:r w:rsidR="003F7A78" w:rsidRPr="00D025FA">
              <w:rPr>
                <w:rFonts w:cs="Calibri"/>
                <w:b/>
                <w:bCs/>
                <w:color w:val="2E74B5"/>
              </w:rPr>
              <w:t xml:space="preserve"> [h]</w:t>
            </w:r>
          </w:p>
        </w:tc>
        <w:tc>
          <w:tcPr>
            <w:tcW w:w="1559" w:type="dxa"/>
            <w:tcBorders>
              <w:top w:val="single" w:sz="8" w:space="0" w:color="5B9BD5"/>
              <w:left w:val="nil"/>
              <w:bottom w:val="single" w:sz="8" w:space="0" w:color="5B9BD5"/>
              <w:right w:val="nil"/>
            </w:tcBorders>
          </w:tcPr>
          <w:p w14:paraId="5A071408" w14:textId="03A4C4E5" w:rsidR="00F66899" w:rsidRPr="00D025FA" w:rsidRDefault="00F66899" w:rsidP="003F7A78">
            <w:pPr>
              <w:spacing w:after="60" w:line="240" w:lineRule="auto"/>
              <w:jc w:val="right"/>
              <w:rPr>
                <w:rFonts w:cs="Calibri"/>
                <w:b/>
                <w:bCs/>
                <w:color w:val="2E74B5"/>
              </w:rPr>
            </w:pPr>
            <w:r w:rsidRPr="00D025FA">
              <w:rPr>
                <w:rFonts w:cs="Calibri"/>
                <w:b/>
                <w:bCs/>
                <w:color w:val="2E74B5"/>
              </w:rPr>
              <w:t>Aufwand tatsächlich</w:t>
            </w:r>
            <w:r w:rsidR="003F7A78" w:rsidRPr="00D025FA">
              <w:rPr>
                <w:rFonts w:cs="Calibri"/>
                <w:b/>
                <w:bCs/>
                <w:color w:val="2E74B5"/>
              </w:rPr>
              <w:t xml:space="preserve"> [h]</w:t>
            </w:r>
          </w:p>
        </w:tc>
      </w:tr>
      <w:tr w:rsidR="00163841" w14:paraId="33361A48" w14:textId="77777777" w:rsidTr="00D025FA">
        <w:trPr>
          <w:jc w:val="center"/>
        </w:trPr>
        <w:tc>
          <w:tcPr>
            <w:tcW w:w="4786" w:type="dxa"/>
            <w:tcBorders>
              <w:top w:val="nil"/>
              <w:left w:val="nil"/>
              <w:bottom w:val="nil"/>
              <w:right w:val="nil"/>
            </w:tcBorders>
            <w:shd w:val="clear" w:color="auto" w:fill="B8CCE4" w:themeFill="accent1" w:themeFillTint="66"/>
          </w:tcPr>
          <w:p w14:paraId="1877C686" w14:textId="56EFF54E" w:rsidR="00163841" w:rsidRPr="00D025FA" w:rsidRDefault="00163841" w:rsidP="003F7A78">
            <w:pPr>
              <w:spacing w:after="60" w:line="240" w:lineRule="auto"/>
              <w:jc w:val="left"/>
              <w:rPr>
                <w:rFonts w:cs="Calibri"/>
                <w:color w:val="2E74B5"/>
                <w:lang w:val="en-US"/>
              </w:rPr>
            </w:pPr>
            <w:r w:rsidRPr="00D025FA">
              <w:rPr>
                <w:rFonts w:cs="Calibri"/>
                <w:color w:val="2E74B5"/>
                <w:lang w:val="en-US"/>
              </w:rPr>
              <w:t>Phase 1 des Projekts</w:t>
            </w:r>
          </w:p>
        </w:tc>
        <w:tc>
          <w:tcPr>
            <w:tcW w:w="1701" w:type="dxa"/>
            <w:tcBorders>
              <w:top w:val="nil"/>
              <w:left w:val="nil"/>
              <w:bottom w:val="nil"/>
              <w:right w:val="nil"/>
            </w:tcBorders>
            <w:shd w:val="clear" w:color="auto" w:fill="B8CCE4" w:themeFill="accent1" w:themeFillTint="66"/>
          </w:tcPr>
          <w:p w14:paraId="4607B628" w14:textId="50F23EC8" w:rsidR="00163841" w:rsidRPr="00D025FA" w:rsidRDefault="00163841" w:rsidP="003F7A78">
            <w:pPr>
              <w:spacing w:after="60" w:line="240" w:lineRule="auto"/>
              <w:jc w:val="right"/>
              <w:rPr>
                <w:rFonts w:cs="Calibri"/>
                <w:color w:val="2E74B5"/>
              </w:rPr>
            </w:pPr>
            <w:r w:rsidRPr="00D025FA">
              <w:rPr>
                <w:rFonts w:cs="Calibri"/>
                <w:color w:val="2E74B5"/>
              </w:rPr>
              <w:t>41</w:t>
            </w:r>
          </w:p>
        </w:tc>
        <w:tc>
          <w:tcPr>
            <w:tcW w:w="1559" w:type="dxa"/>
            <w:tcBorders>
              <w:top w:val="nil"/>
              <w:left w:val="nil"/>
              <w:bottom w:val="nil"/>
              <w:right w:val="nil"/>
            </w:tcBorders>
            <w:shd w:val="clear" w:color="auto" w:fill="B8CCE4" w:themeFill="accent1" w:themeFillTint="66"/>
          </w:tcPr>
          <w:p w14:paraId="30E3EE34" w14:textId="7C5CF71C" w:rsidR="00163841" w:rsidRPr="00D025FA" w:rsidRDefault="00163841" w:rsidP="003F7A78">
            <w:pPr>
              <w:spacing w:after="60" w:line="240" w:lineRule="auto"/>
              <w:jc w:val="right"/>
              <w:rPr>
                <w:rFonts w:cs="Calibri"/>
                <w:color w:val="2E74B5"/>
              </w:rPr>
            </w:pPr>
            <w:r w:rsidRPr="00D025FA">
              <w:rPr>
                <w:rFonts w:cs="Calibri"/>
                <w:color w:val="2E74B5"/>
              </w:rPr>
              <w:t>39.5</w:t>
            </w:r>
          </w:p>
        </w:tc>
      </w:tr>
      <w:tr w:rsidR="00163841" w14:paraId="166DC9A6" w14:textId="77777777" w:rsidTr="003F7A78">
        <w:trPr>
          <w:jc w:val="center"/>
        </w:trPr>
        <w:tc>
          <w:tcPr>
            <w:tcW w:w="4786" w:type="dxa"/>
            <w:tcBorders>
              <w:top w:val="nil"/>
              <w:left w:val="nil"/>
              <w:bottom w:val="single" w:sz="4" w:space="0" w:color="4F81BD" w:themeColor="accent1"/>
              <w:right w:val="nil"/>
            </w:tcBorders>
            <w:shd w:val="clear" w:color="auto" w:fill="auto"/>
          </w:tcPr>
          <w:p w14:paraId="11222983" w14:textId="0CDDA047" w:rsidR="00163841" w:rsidRPr="00D025FA" w:rsidRDefault="00163841" w:rsidP="003F7A78">
            <w:pPr>
              <w:spacing w:after="60" w:line="240" w:lineRule="auto"/>
              <w:jc w:val="left"/>
              <w:rPr>
                <w:rFonts w:cs="Calibri"/>
                <w:color w:val="2E74B5"/>
                <w:lang w:val="en-US"/>
              </w:rPr>
            </w:pPr>
            <w:r w:rsidRPr="00D025FA">
              <w:rPr>
                <w:rFonts w:cs="Calibri"/>
                <w:color w:val="2E74B5"/>
                <w:lang w:val="en-US"/>
              </w:rPr>
              <w:t>Phase 2 des Projekts</w:t>
            </w:r>
          </w:p>
        </w:tc>
        <w:tc>
          <w:tcPr>
            <w:tcW w:w="1701" w:type="dxa"/>
            <w:tcBorders>
              <w:top w:val="nil"/>
              <w:left w:val="nil"/>
              <w:bottom w:val="single" w:sz="4" w:space="0" w:color="4F81BD" w:themeColor="accent1"/>
              <w:right w:val="nil"/>
            </w:tcBorders>
            <w:shd w:val="clear" w:color="auto" w:fill="auto"/>
          </w:tcPr>
          <w:p w14:paraId="669F3DE3" w14:textId="2D5A7566" w:rsidR="00163841" w:rsidRPr="00D025FA" w:rsidRDefault="00163841" w:rsidP="003F7A78">
            <w:pPr>
              <w:spacing w:after="60" w:line="240" w:lineRule="auto"/>
              <w:jc w:val="right"/>
              <w:rPr>
                <w:rFonts w:cs="Calibri"/>
                <w:color w:val="2E74B5"/>
              </w:rPr>
            </w:pPr>
            <w:r w:rsidRPr="00D025FA">
              <w:rPr>
                <w:rFonts w:cs="Calibri"/>
                <w:color w:val="2E74B5"/>
              </w:rPr>
              <w:t>85</w:t>
            </w:r>
          </w:p>
        </w:tc>
        <w:tc>
          <w:tcPr>
            <w:tcW w:w="1559" w:type="dxa"/>
            <w:tcBorders>
              <w:top w:val="nil"/>
              <w:left w:val="nil"/>
              <w:bottom w:val="single" w:sz="4" w:space="0" w:color="4F81BD" w:themeColor="accent1"/>
              <w:right w:val="nil"/>
            </w:tcBorders>
            <w:shd w:val="clear" w:color="auto" w:fill="auto"/>
          </w:tcPr>
          <w:p w14:paraId="06160942" w14:textId="025686FA" w:rsidR="00163841" w:rsidRPr="00D025FA" w:rsidRDefault="00163841" w:rsidP="003F7A78">
            <w:pPr>
              <w:spacing w:after="60" w:line="240" w:lineRule="auto"/>
              <w:jc w:val="right"/>
              <w:rPr>
                <w:rFonts w:cs="Calibri"/>
                <w:color w:val="2E74B5"/>
              </w:rPr>
            </w:pPr>
            <w:r w:rsidRPr="00D025FA">
              <w:rPr>
                <w:rFonts w:cs="Calibri"/>
                <w:color w:val="2E74B5"/>
              </w:rPr>
              <w:t>100</w:t>
            </w:r>
          </w:p>
        </w:tc>
      </w:tr>
    </w:tbl>
    <w:p w14:paraId="0048C571" w14:textId="77777777" w:rsidR="00163841" w:rsidRPr="003F7A78" w:rsidRDefault="00163841" w:rsidP="00997F52">
      <w:pPr>
        <w:rPr>
          <w:rFonts w:cs="Calibri"/>
        </w:rPr>
      </w:pPr>
    </w:p>
    <w:p w14:paraId="4C84CBC8" w14:textId="79FFA564" w:rsidR="00163841" w:rsidRPr="003F7A78" w:rsidRDefault="00163841" w:rsidP="00997F52">
      <w:pPr>
        <w:rPr>
          <w:rFonts w:cs="Calibri"/>
        </w:rPr>
      </w:pPr>
      <w:r w:rsidRPr="003F7A78">
        <w:rPr>
          <w:rFonts w:cs="Calibri"/>
        </w:rPr>
        <w:t>Einsicht in die Burndown Charts</w:t>
      </w:r>
      <w:r w:rsidR="006D6518">
        <w:rPr>
          <w:rStyle w:val="FootnoteReference"/>
          <w:rFonts w:cs="Calibri"/>
        </w:rPr>
        <w:footnoteReference w:id="6"/>
      </w:r>
      <w:r w:rsidRPr="003F7A78">
        <w:rPr>
          <w:rFonts w:cs="Calibri"/>
        </w:rPr>
        <w:t xml:space="preserve"> des Projekts wird im Anhang </w:t>
      </w:r>
      <w:r w:rsidR="0066105F">
        <w:rPr>
          <w:rFonts w:cs="Calibri"/>
        </w:rPr>
        <w:fldChar w:fldCharType="begin"/>
      </w:r>
      <w:r w:rsidR="0066105F">
        <w:rPr>
          <w:rFonts w:cs="Calibri"/>
        </w:rPr>
        <w:instrText xml:space="preserve"> REF _Ref398280056 \r \h </w:instrText>
      </w:r>
      <w:r w:rsidR="0066105F">
        <w:rPr>
          <w:rFonts w:cs="Calibri"/>
        </w:rPr>
      </w:r>
      <w:r w:rsidR="0066105F">
        <w:rPr>
          <w:rFonts w:cs="Calibri"/>
        </w:rPr>
        <w:fldChar w:fldCharType="separate"/>
      </w:r>
      <w:r w:rsidR="0068071C">
        <w:rPr>
          <w:rFonts w:cs="Calibri"/>
        </w:rPr>
        <w:t>8.2</w:t>
      </w:r>
      <w:r w:rsidR="0066105F">
        <w:rPr>
          <w:rFonts w:cs="Calibri"/>
        </w:rPr>
        <w:fldChar w:fldCharType="end"/>
      </w:r>
      <w:r w:rsidR="0066105F">
        <w:rPr>
          <w:rFonts w:cs="Calibri"/>
        </w:rPr>
        <w:t xml:space="preserve"> </w:t>
      </w:r>
      <w:r w:rsidR="00BB223F">
        <w:rPr>
          <w:rFonts w:cs="Calibri"/>
        </w:rPr>
        <w:t>im Rahmen der Sprint-Reporte</w:t>
      </w:r>
      <w:r w:rsidR="00AB4C73">
        <w:rPr>
          <w:rFonts w:cs="Calibri"/>
        </w:rPr>
        <w:t xml:space="preserve"> </w:t>
      </w:r>
      <w:r w:rsidRPr="003F7A78">
        <w:rPr>
          <w:rFonts w:cs="Calibri"/>
        </w:rPr>
        <w:t>gegeben.</w:t>
      </w:r>
    </w:p>
    <w:p w14:paraId="47025BC6" w14:textId="77777777" w:rsidR="00A062D7" w:rsidRPr="00A062D7" w:rsidRDefault="00997F52" w:rsidP="00A062D7">
      <w:pPr>
        <w:jc w:val="center"/>
      </w:pPr>
      <w:bookmarkStart w:id="30" w:name="_Ref391283885"/>
      <w:bookmarkStart w:id="31" w:name="_Ref391283986"/>
      <w:r>
        <w:br w:type="page"/>
      </w:r>
      <w:r w:rsidR="00A062D7">
        <w:lastRenderedPageBreak/>
        <w:t>Diese Seite ist absichtlich leer.</w:t>
      </w:r>
    </w:p>
    <w:p w14:paraId="31AD5DBB" w14:textId="3BECD9BC" w:rsidR="00F15261" w:rsidRDefault="00F15261">
      <w:pPr>
        <w:spacing w:before="0" w:after="0" w:line="240" w:lineRule="auto"/>
        <w:jc w:val="left"/>
      </w:pPr>
      <w:r>
        <w:br w:type="page"/>
      </w:r>
    </w:p>
    <w:p w14:paraId="64A64F9E" w14:textId="70993E90" w:rsidR="00BB6ACF" w:rsidRPr="00CF25F1" w:rsidRDefault="00084E87" w:rsidP="00BB6ACF">
      <w:pPr>
        <w:pStyle w:val="Heading1"/>
      </w:pPr>
      <w:bookmarkStart w:id="32" w:name="_Toc398287328"/>
      <w:bookmarkEnd w:id="30"/>
      <w:bookmarkEnd w:id="31"/>
      <w:r>
        <w:lastRenderedPageBreak/>
        <w:t>Definitionen</w:t>
      </w:r>
      <w:bookmarkEnd w:id="32"/>
    </w:p>
    <w:p w14:paraId="5B493A76" w14:textId="3C09F2FB" w:rsidR="00BB6ACF" w:rsidRDefault="00997F52" w:rsidP="00BB6ACF">
      <w:pPr>
        <w:pStyle w:val="Heading2"/>
      </w:pPr>
      <w:bookmarkStart w:id="33" w:name="_Ref398282988"/>
      <w:bookmarkStart w:id="34" w:name="_Toc398287329"/>
      <w:r>
        <w:t>RFID</w:t>
      </w:r>
      <w:bookmarkEnd w:id="33"/>
      <w:bookmarkEnd w:id="34"/>
    </w:p>
    <w:p w14:paraId="228CAC99" w14:textId="2C3A83D2" w:rsidR="00997F52" w:rsidRDefault="00997F52" w:rsidP="00997F52">
      <w:pPr>
        <w:pStyle w:val="Heading3"/>
      </w:pPr>
      <w:bookmarkStart w:id="35" w:name="_Toc398287330"/>
      <w:r>
        <w:t>RFID</w:t>
      </w:r>
      <w:r w:rsidR="007116C4">
        <w:t>-</w:t>
      </w:r>
      <w:r>
        <w:t>Technologie und Einsatzgebiete</w:t>
      </w:r>
      <w:bookmarkEnd w:id="35"/>
    </w:p>
    <w:p w14:paraId="7D3B2AE0" w14:textId="1048D8EC" w:rsidR="00997F52" w:rsidRDefault="00997F52" w:rsidP="00997F52">
      <w:pPr>
        <w:rPr>
          <w:rFonts w:cs="Calibri"/>
        </w:rPr>
      </w:pPr>
      <w:r>
        <w:rPr>
          <w:rFonts w:cs="Calibri"/>
        </w:rPr>
        <w:t xml:space="preserve">RFID steht für „radio-frequency identification“, was einer „Identifizierung mit Hilfe elektromagnetischer Wellen“ entspricht. Die </w:t>
      </w:r>
      <w:r w:rsidR="007A3C5A">
        <w:rPr>
          <w:rFonts w:cs="Calibri"/>
        </w:rPr>
        <w:t>Implementierungen</w:t>
      </w:r>
      <w:r>
        <w:rPr>
          <w:rFonts w:cs="Calibri"/>
        </w:rPr>
        <w:t xml:space="preserve"> basieren dabei auf „Low Frequency“ (9 kHz bis 135 kHz), „High Frequency“ (6,78 MHz, 13,56 MHz, 27.125 MHz, 40,680 MHz) oder „Ultra High Frequency“ (Europa: 865-869 MHz, USA/Asien: 950 MHz). Während frühere Implementationen (zum Beispiel für Zutrittssysteme von Gebäuden, Hotelzimmern</w:t>
      </w:r>
      <w:r w:rsidR="007116C4">
        <w:rPr>
          <w:rFonts w:cs="Calibri"/>
        </w:rPr>
        <w:t xml:space="preserve"> oder zur</w:t>
      </w:r>
      <w:r>
        <w:rPr>
          <w:rFonts w:cs="Calibri"/>
        </w:rPr>
        <w:t xml:space="preserve"> Verfolg</w:t>
      </w:r>
      <w:r w:rsidR="007116C4">
        <w:rPr>
          <w:rFonts w:cs="Calibri"/>
        </w:rPr>
        <w:t>ung</w:t>
      </w:r>
      <w:r>
        <w:rPr>
          <w:rFonts w:cs="Calibri"/>
        </w:rPr>
        <w:t xml:space="preserve"> von Gegenständen) mit Low Frequency durchgeführt wurden, hat in den letzten Jahren </w:t>
      </w:r>
      <w:r w:rsidR="007116C4">
        <w:rPr>
          <w:rFonts w:cs="Calibri"/>
        </w:rPr>
        <w:t xml:space="preserve">die </w:t>
      </w:r>
      <w:r>
        <w:rPr>
          <w:rFonts w:cs="Calibri"/>
        </w:rPr>
        <w:t xml:space="preserve">High Frequency einiges an Verbreitung gewonnen. </w:t>
      </w:r>
      <w:r w:rsidR="00D25A10">
        <w:rPr>
          <w:rFonts w:cs="Calibri"/>
        </w:rPr>
        <w:t>Ultra High Frequency wird unter anderem auch bei Skilift Ausweisen oder für das verfolgen bei Sportveranstaltungen verwendet, ist allerdings nicht global standardisiert</w:t>
      </w:r>
      <w:r w:rsidR="00F30CAE">
        <w:rPr>
          <w:rFonts w:cs="Calibri"/>
        </w:rPr>
        <w:t xml:space="preserve"> (siehe auch </w:t>
      </w:r>
      <w:r w:rsidR="00CE3368">
        <w:rPr>
          <w:rFonts w:cs="Calibri"/>
        </w:rPr>
        <w:fldChar w:fldCharType="begin"/>
      </w:r>
      <w:r w:rsidR="00CE3368">
        <w:rPr>
          <w:rFonts w:cs="Calibri"/>
        </w:rPr>
        <w:instrText xml:space="preserve"> REF _Ref398280114 \h </w:instrText>
      </w:r>
      <w:r w:rsidR="00CE3368">
        <w:rPr>
          <w:rFonts w:cs="Calibri"/>
        </w:rPr>
      </w:r>
      <w:r w:rsidR="00CE3368">
        <w:rPr>
          <w:rFonts w:cs="Calibri"/>
        </w:rPr>
        <w:fldChar w:fldCharType="separate"/>
      </w:r>
      <w:r w:rsidR="0068071C">
        <w:t xml:space="preserve">Abbildung </w:t>
      </w:r>
      <w:r w:rsidR="0068071C">
        <w:rPr>
          <w:noProof/>
        </w:rPr>
        <w:t>2</w:t>
      </w:r>
      <w:r w:rsidR="00CE3368">
        <w:rPr>
          <w:rFonts w:cs="Calibri"/>
        </w:rPr>
        <w:fldChar w:fldCharType="end"/>
      </w:r>
      <w:r w:rsidR="00F30CAE">
        <w:rPr>
          <w:rFonts w:cs="Calibri"/>
        </w:rPr>
        <w:t>)</w:t>
      </w:r>
      <w:r w:rsidR="00D25A10">
        <w:rPr>
          <w:rFonts w:cs="Calibri"/>
        </w:rPr>
        <w:t>.</w:t>
      </w:r>
    </w:p>
    <w:p w14:paraId="2B5A4B27" w14:textId="77777777" w:rsidR="000A6ED3" w:rsidRPr="000A6ED3" w:rsidRDefault="000A6ED3" w:rsidP="00997F52">
      <w:pPr>
        <w:rPr>
          <w:rFonts w:cs="Calibri"/>
          <w:sz w:val="2"/>
          <w:szCs w:val="2"/>
        </w:rPr>
      </w:pPr>
    </w:p>
    <w:p w14:paraId="61E8DCCB" w14:textId="5610472B" w:rsidR="00997F52" w:rsidRDefault="003865F2" w:rsidP="00997F52">
      <w:pPr>
        <w:jc w:val="center"/>
        <w:rPr>
          <w:rFonts w:ascii="majorEastAsia" w:hAnsi="majorEastAsia" w:cs="majorEastAsia"/>
        </w:rPr>
      </w:pPr>
      <w:r w:rsidRPr="003865F2">
        <w:rPr>
          <w:rFonts w:ascii="majorEastAsia" w:hAnsi="majorEastAsia" w:cs="majorEastAsia"/>
          <w:noProof/>
          <w:lang w:val="en-US"/>
        </w:rPr>
        <w:drawing>
          <wp:inline distT="0" distB="0" distL="0" distR="0" wp14:anchorId="49871449" wp14:editId="21E5D313">
            <wp:extent cx="3600000" cy="2883600"/>
            <wp:effectExtent l="0" t="0" r="635"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2883600"/>
                    </a:xfrm>
                    <a:prstGeom prst="rect">
                      <a:avLst/>
                    </a:prstGeom>
                    <a:effectLst/>
                  </pic:spPr>
                </pic:pic>
              </a:graphicData>
            </a:graphic>
          </wp:inline>
        </w:drawing>
      </w:r>
    </w:p>
    <w:p w14:paraId="1EC5D58E" w14:textId="3F0D7F19" w:rsidR="009C0426" w:rsidRPr="000A6ED3" w:rsidRDefault="009C0426" w:rsidP="000A6ED3">
      <w:pPr>
        <w:pStyle w:val="Caption"/>
        <w:spacing w:before="240" w:after="360"/>
        <w:jc w:val="center"/>
      </w:pPr>
      <w:bookmarkStart w:id="36" w:name="_Ref398280114"/>
      <w:bookmarkStart w:id="37" w:name="_Toc398287378"/>
      <w:r>
        <w:t xml:space="preserve">Abbildung </w:t>
      </w:r>
      <w:r w:rsidR="001745BF">
        <w:fldChar w:fldCharType="begin"/>
      </w:r>
      <w:r w:rsidR="001745BF">
        <w:instrText xml:space="preserve"> SEQ Abbildung \* ARABIC </w:instrText>
      </w:r>
      <w:r w:rsidR="001745BF">
        <w:fldChar w:fldCharType="separate"/>
      </w:r>
      <w:r w:rsidR="0068071C">
        <w:rPr>
          <w:noProof/>
        </w:rPr>
        <w:t>2</w:t>
      </w:r>
      <w:r w:rsidR="001745BF">
        <w:rPr>
          <w:noProof/>
        </w:rPr>
        <w:fldChar w:fldCharType="end"/>
      </w:r>
      <w:bookmarkEnd w:id="36"/>
      <w:r>
        <w:t xml:space="preserve">: </w:t>
      </w:r>
      <w:r w:rsidRPr="009E25F9">
        <w:t xml:space="preserve">Übersicht </w:t>
      </w:r>
      <w:r w:rsidR="00C83FB0" w:rsidRPr="009E25F9">
        <w:t>RFID</w:t>
      </w:r>
      <w:r w:rsidR="00C83FB0">
        <w:t>-</w:t>
      </w:r>
      <w:r w:rsidRPr="009E25F9">
        <w:t>Typen</w:t>
      </w:r>
      <w:r w:rsidR="003E100D">
        <w:t xml:space="preserve"> </w:t>
      </w:r>
      <w:r w:rsidR="00A062D7">
        <w:t xml:space="preserve">[1, </w:t>
      </w:r>
      <w:r w:rsidRPr="009E25F9">
        <w:t>Abbildung 2.18</w:t>
      </w:r>
      <w:r w:rsidR="00A062D7">
        <w:t>]</w:t>
      </w:r>
      <w:bookmarkEnd w:id="37"/>
    </w:p>
    <w:p w14:paraId="6A385A36" w14:textId="3814E0D9" w:rsidR="00997F52" w:rsidRDefault="00997F52" w:rsidP="00997F52">
      <w:pPr>
        <w:rPr>
          <w:rFonts w:cs="Calibri"/>
        </w:rPr>
      </w:pPr>
      <w:r>
        <w:rPr>
          <w:rFonts w:cs="Calibri"/>
        </w:rPr>
        <w:t xml:space="preserve">In den meisten Systemen </w:t>
      </w:r>
      <w:r w:rsidR="007A3C5A">
        <w:rPr>
          <w:rFonts w:cs="Calibri"/>
        </w:rPr>
        <w:t>werden</w:t>
      </w:r>
      <w:r>
        <w:rPr>
          <w:rFonts w:cs="Calibri"/>
        </w:rPr>
        <w:t xml:space="preserve"> ein aktives Lesegerät und ein passiver Tag verwendet. Sobald der Tag in die Nähe des Lesegeräts gelangt, werden elektromagnetische Wellen erzeugt</w:t>
      </w:r>
      <w:r w:rsidR="00F96948">
        <w:rPr>
          <w:rFonts w:cs="Calibri"/>
        </w:rPr>
        <w:t xml:space="preserve"> und vom Lesegerät verarbeitet</w:t>
      </w:r>
      <w:r w:rsidR="007A3C5A">
        <w:rPr>
          <w:rFonts w:cs="Calibri"/>
        </w:rPr>
        <w:t>.</w:t>
      </w:r>
      <w:r>
        <w:rPr>
          <w:rFonts w:cs="Calibri"/>
        </w:rPr>
        <w:t xml:space="preserve"> Das Protokoll der Übertragung</w:t>
      </w:r>
      <w:r w:rsidR="00F96948">
        <w:rPr>
          <w:rFonts w:cs="Calibri"/>
        </w:rPr>
        <w:t xml:space="preserve"> zwischen Lesegerät und Tag</w:t>
      </w:r>
      <w:r>
        <w:rPr>
          <w:rFonts w:cs="Calibri"/>
        </w:rPr>
        <w:t xml:space="preserve"> wird in diversen Standards festgelegt, welche inzwischen zum Teil ISO genormt sind. Hersteller verwenden allerdings aus „Sicherheitsgründen“, wobei es sich dabei mehr um „Security by Obscurity“ handelt, oft eigene Implementationsvarianten.</w:t>
      </w:r>
    </w:p>
    <w:p w14:paraId="0EE9B152" w14:textId="5688851D" w:rsidR="00997F52" w:rsidRDefault="00997F52" w:rsidP="00997F52">
      <w:pPr>
        <w:rPr>
          <w:rFonts w:cs="Calibri"/>
        </w:rPr>
      </w:pPr>
      <w:r>
        <w:rPr>
          <w:rFonts w:cs="Calibri"/>
        </w:rPr>
        <w:t xml:space="preserve">Durch eine zielgerichtete Recherche betreffend des Studentenausweises konnte einfach festgestellt werden, dass es sich bei dem </w:t>
      </w:r>
      <w:r w:rsidR="00F96948">
        <w:rPr>
          <w:rFonts w:cs="Calibri"/>
        </w:rPr>
        <w:t>in der ZHAW</w:t>
      </w:r>
      <w:r>
        <w:rPr>
          <w:rFonts w:cs="Calibri"/>
        </w:rPr>
        <w:t xml:space="preserve"> verwendeten System um ein nach ISO 14443 auf der Frequenz 13,56 MHz festgelegten Standard handelt, wobei sich die ZHAW für die Implementation ohne Chip, also dem „Mifare Classi</w:t>
      </w:r>
      <w:r w:rsidR="007A3C5A">
        <w:rPr>
          <w:rFonts w:cs="Calibri"/>
        </w:rPr>
        <w:t>c</w:t>
      </w:r>
      <w:r>
        <w:rPr>
          <w:rFonts w:cs="Calibri"/>
        </w:rPr>
        <w:t xml:space="preserve"> 1</w:t>
      </w:r>
      <w:r w:rsidR="007A3C5A">
        <w:rPr>
          <w:rFonts w:cs="Calibri"/>
        </w:rPr>
        <w:t>K</w:t>
      </w:r>
      <w:r>
        <w:rPr>
          <w:rFonts w:cs="Calibri"/>
        </w:rPr>
        <w:t>“ Standard</w:t>
      </w:r>
      <w:r w:rsidR="007712A2">
        <w:rPr>
          <w:rFonts w:cs="Calibri"/>
        </w:rPr>
        <w:t>,</w:t>
      </w:r>
      <w:r>
        <w:rPr>
          <w:rFonts w:cs="Calibri"/>
        </w:rPr>
        <w:t xml:space="preserve">  entschieden hatte. </w:t>
      </w:r>
    </w:p>
    <w:p w14:paraId="36445940" w14:textId="5F18A967" w:rsidR="00997F52" w:rsidRDefault="00997F52" w:rsidP="00997F52">
      <w:pPr>
        <w:rPr>
          <w:rFonts w:cs="Calibri"/>
        </w:rPr>
      </w:pPr>
      <w:r>
        <w:rPr>
          <w:rFonts w:cs="Calibri"/>
        </w:rPr>
        <w:lastRenderedPageBreak/>
        <w:t>Implementationen mit Chip sind einiges Leistungsfähiger als die ohne</w:t>
      </w:r>
      <w:r w:rsidR="007712A2">
        <w:rPr>
          <w:rFonts w:cs="Calibri"/>
        </w:rPr>
        <w:t>.</w:t>
      </w:r>
      <w:r>
        <w:rPr>
          <w:rFonts w:cs="Calibri"/>
        </w:rPr>
        <w:t xml:space="preserve"> </w:t>
      </w:r>
      <w:r w:rsidR="007712A2">
        <w:rPr>
          <w:rFonts w:cs="Calibri"/>
        </w:rPr>
        <w:t>S</w:t>
      </w:r>
      <w:r>
        <w:rPr>
          <w:rFonts w:cs="Calibri"/>
        </w:rPr>
        <w:t>o können zum Beispiel RFID</w:t>
      </w:r>
      <w:r w:rsidR="007712A2">
        <w:rPr>
          <w:rFonts w:cs="Calibri"/>
        </w:rPr>
        <w:t>-</w:t>
      </w:r>
      <w:r>
        <w:rPr>
          <w:rFonts w:cs="Calibri"/>
        </w:rPr>
        <w:t>Kreditkarten mit Chip für jede Transaktion einen neuen CVV Code generieren. Dies ist einer der  Hauptgründe, warum das RFID</w:t>
      </w:r>
      <w:r w:rsidR="007712A2">
        <w:rPr>
          <w:rFonts w:cs="Calibri"/>
        </w:rPr>
        <w:t>-</w:t>
      </w:r>
      <w:r>
        <w:rPr>
          <w:rFonts w:cs="Calibri"/>
        </w:rPr>
        <w:t>Kreditkarten</w:t>
      </w:r>
      <w:r w:rsidR="007712A2">
        <w:rPr>
          <w:rFonts w:cs="Calibri"/>
        </w:rPr>
        <w:t>s</w:t>
      </w:r>
      <w:r>
        <w:rPr>
          <w:rFonts w:cs="Calibri"/>
        </w:rPr>
        <w:t>ystem mit „Chip und Pin“, so wie es in Europa verbreitet ist, einiges sicherer ist als das in den USA verbreitete ohne Chip.</w:t>
      </w:r>
    </w:p>
    <w:p w14:paraId="0AD1759A" w14:textId="3932778F" w:rsidR="00997F52" w:rsidRDefault="00997F52" w:rsidP="00997F52">
      <w:pPr>
        <w:pStyle w:val="Heading3"/>
      </w:pPr>
      <w:bookmarkStart w:id="38" w:name="_Toc398287331"/>
      <w:r>
        <w:t>Mifare Standard</w:t>
      </w:r>
      <w:bookmarkEnd w:id="38"/>
    </w:p>
    <w:p w14:paraId="20D70543" w14:textId="37CE9452" w:rsidR="00C6126E" w:rsidRDefault="00997F52" w:rsidP="00997F52">
      <w:pPr>
        <w:rPr>
          <w:rFonts w:cs="Calibri"/>
        </w:rPr>
      </w:pPr>
      <w:r>
        <w:rPr>
          <w:rFonts w:cs="Calibri"/>
        </w:rPr>
        <w:t>Die Tags welche im Mifare Standard</w:t>
      </w:r>
      <w:r w:rsidR="00F96948">
        <w:rPr>
          <w:rFonts w:cs="Calibri"/>
        </w:rPr>
        <w:t xml:space="preserve"> zum Einsatz kommen, sind in mehreren Formen erhältlich</w:t>
      </w:r>
      <w:r w:rsidR="00475AD4">
        <w:rPr>
          <w:rFonts w:cs="Calibri"/>
        </w:rPr>
        <w:t>.</w:t>
      </w:r>
      <w:r>
        <w:rPr>
          <w:rFonts w:cs="Calibri"/>
        </w:rPr>
        <w:t xml:space="preserve"> Für die Studentenausweise wird zum Beispiel die Form einer Karte verwendet.</w:t>
      </w:r>
    </w:p>
    <w:p w14:paraId="37F364BD" w14:textId="613C543F" w:rsidR="00997F52" w:rsidRDefault="00581301" w:rsidP="00997F52">
      <w:pPr>
        <w:rPr>
          <w:rFonts w:cs="Calibri"/>
        </w:rPr>
      </w:pPr>
      <w:r>
        <w:rPr>
          <w:rFonts w:cs="Calibri"/>
        </w:rPr>
        <w:t>Die Norm für 1K</w:t>
      </w:r>
      <w:r w:rsidR="00997F52">
        <w:rPr>
          <w:rFonts w:cs="Calibri"/>
        </w:rPr>
        <w:t xml:space="preserve"> Tags besagt, dass ein Tag 16 Sektoren hat, wobei jeder Sektor vier Blöcke enthält. Jeweils der letzte Block jedes Sektors enthält den „Access Key“, welcher für verschlüsselte Sektoren nötig ist. Pro Sektor kann es maximal zwei verschiedene Access Keys geben, wobei diese unterschiedliche Zugriffsberechtigungen besitzen können. Der erste Block (Block 0) enthält die UID der Karte und ist normalerweise schreibgeschützt. Karten mit veränderbaren UIDs sind relativ einfach über das Internet erhältlich. Falls ein Sektor verschlüsselt ist, wurde dafür die Crypto1 Verschlüsselung verwendet. Informationen zu dieser Verschlüsselung wurden schon vor Jahren am CCC präsentiert</w:t>
      </w:r>
      <w:r w:rsidR="00C6126E">
        <w:rPr>
          <w:rFonts w:cs="Calibri"/>
        </w:rPr>
        <w:t>,</w:t>
      </w:r>
      <w:r w:rsidR="00997F52">
        <w:rPr>
          <w:rFonts w:cs="Calibri"/>
        </w:rPr>
        <w:t xml:space="preserve"> inklusive der Information, wie die verschlüsselten Inhalte </w:t>
      </w:r>
      <w:r w:rsidR="00F96948">
        <w:rPr>
          <w:rFonts w:cs="Calibri"/>
        </w:rPr>
        <w:t xml:space="preserve">trotzdem </w:t>
      </w:r>
      <w:r w:rsidR="00997F52">
        <w:rPr>
          <w:rFonts w:cs="Calibri"/>
        </w:rPr>
        <w:t>ausgelesen werden können.</w:t>
      </w:r>
    </w:p>
    <w:p w14:paraId="0F6C6681" w14:textId="4921E91F" w:rsidR="00997F52" w:rsidRDefault="00997F52" w:rsidP="00997F52">
      <w:pPr>
        <w:rPr>
          <w:rFonts w:cs="Calibri"/>
        </w:rPr>
      </w:pPr>
      <w:r>
        <w:rPr>
          <w:rFonts w:cs="Calibri"/>
        </w:rPr>
        <w:t xml:space="preserve">Die Authentisierung, welche per Sektor möglich ist, findet nach </w:t>
      </w:r>
      <w:r w:rsidR="006910C9">
        <w:rPr>
          <w:rFonts w:cs="Calibri"/>
        </w:rPr>
        <w:t xml:space="preserve">dem in </w:t>
      </w:r>
      <w:r w:rsidR="00CE3368">
        <w:rPr>
          <w:rFonts w:cs="Calibri"/>
        </w:rPr>
        <w:fldChar w:fldCharType="begin"/>
      </w:r>
      <w:r w:rsidR="00CE3368">
        <w:rPr>
          <w:rFonts w:cs="Calibri"/>
        </w:rPr>
        <w:instrText xml:space="preserve"> REF _Ref398280232 \h </w:instrText>
      </w:r>
      <w:r w:rsidR="00CE3368">
        <w:rPr>
          <w:rFonts w:cs="Calibri"/>
        </w:rPr>
      </w:r>
      <w:r w:rsidR="00CE3368">
        <w:rPr>
          <w:rFonts w:cs="Calibri"/>
        </w:rPr>
        <w:fldChar w:fldCharType="separate"/>
      </w:r>
      <w:r w:rsidR="0068071C">
        <w:t xml:space="preserve">Abbildung </w:t>
      </w:r>
      <w:r w:rsidR="0068071C">
        <w:rPr>
          <w:noProof/>
        </w:rPr>
        <w:t>3</w:t>
      </w:r>
      <w:r w:rsidR="00CE3368">
        <w:rPr>
          <w:rFonts w:cs="Calibri"/>
        </w:rPr>
        <w:fldChar w:fldCharType="end"/>
      </w:r>
      <w:r w:rsidR="00CE3368">
        <w:rPr>
          <w:rFonts w:cs="Calibri"/>
        </w:rPr>
        <w:t xml:space="preserve"> </w:t>
      </w:r>
      <w:r w:rsidR="006910C9">
        <w:rPr>
          <w:rFonts w:cs="Calibri"/>
        </w:rPr>
        <w:t xml:space="preserve">dargestelltem </w:t>
      </w:r>
      <w:r>
        <w:rPr>
          <w:rFonts w:cs="Calibri"/>
        </w:rPr>
        <w:t>Schema statt:</w:t>
      </w:r>
    </w:p>
    <w:p w14:paraId="3CD62D8E" w14:textId="77777777" w:rsidR="00FA1B2C" w:rsidRPr="00FA1B2C" w:rsidRDefault="00FA1B2C" w:rsidP="00997F52">
      <w:pPr>
        <w:rPr>
          <w:rFonts w:cs="Calibri"/>
          <w:sz w:val="2"/>
          <w:szCs w:val="2"/>
        </w:rPr>
      </w:pPr>
    </w:p>
    <w:p w14:paraId="22D6926F" w14:textId="77777777" w:rsidR="00CE4AFD" w:rsidRPr="00CE4AFD" w:rsidRDefault="00CE4AFD" w:rsidP="00997F52">
      <w:pPr>
        <w:rPr>
          <w:rFonts w:cs="Calibri"/>
          <w:sz w:val="2"/>
          <w:szCs w:val="2"/>
        </w:rPr>
      </w:pPr>
    </w:p>
    <w:p w14:paraId="03D1BDA6" w14:textId="40E3097B" w:rsidR="00A062D7" w:rsidRPr="00A062D7" w:rsidRDefault="00A062D7" w:rsidP="00FA1B2C">
      <w:pPr>
        <w:jc w:val="center"/>
      </w:pPr>
      <w:r>
        <w:rPr>
          <w:noProof/>
          <w:lang w:val="en-US"/>
        </w:rPr>
        <w:drawing>
          <wp:inline distT="0" distB="0" distL="0" distR="0" wp14:anchorId="6CA4190E" wp14:editId="2644EA1D">
            <wp:extent cx="5400000" cy="194040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1940400"/>
                    </a:xfrm>
                    <a:prstGeom prst="rect">
                      <a:avLst/>
                    </a:prstGeom>
                    <a:noFill/>
                  </pic:spPr>
                </pic:pic>
              </a:graphicData>
            </a:graphic>
          </wp:inline>
        </w:drawing>
      </w:r>
    </w:p>
    <w:p w14:paraId="0F8690BB" w14:textId="0CED2CB7" w:rsidR="00500CEE" w:rsidRDefault="00500CEE" w:rsidP="00CE4AFD">
      <w:pPr>
        <w:pStyle w:val="Caption"/>
        <w:spacing w:before="240" w:after="360"/>
        <w:jc w:val="center"/>
      </w:pPr>
      <w:bookmarkStart w:id="39" w:name="_Ref398280232"/>
      <w:bookmarkStart w:id="40" w:name="_Toc398287379"/>
      <w:r>
        <w:t xml:space="preserve">Abbildung </w:t>
      </w:r>
      <w:r w:rsidR="001745BF">
        <w:fldChar w:fldCharType="begin"/>
      </w:r>
      <w:r w:rsidR="001745BF">
        <w:instrText xml:space="preserve"> SEQ Abbildung \* ARABIC </w:instrText>
      </w:r>
      <w:r w:rsidR="001745BF">
        <w:fldChar w:fldCharType="separate"/>
      </w:r>
      <w:r w:rsidR="0068071C">
        <w:rPr>
          <w:noProof/>
        </w:rPr>
        <w:t>3</w:t>
      </w:r>
      <w:r w:rsidR="001745BF">
        <w:rPr>
          <w:noProof/>
        </w:rPr>
        <w:fldChar w:fldCharType="end"/>
      </w:r>
      <w:bookmarkEnd w:id="39"/>
      <w:r>
        <w:t xml:space="preserve">: </w:t>
      </w:r>
      <w:r w:rsidRPr="00B34AC6">
        <w:t>RFID-Kommunikationsprotokoll nach ISO 14443</w:t>
      </w:r>
      <w:bookmarkEnd w:id="40"/>
    </w:p>
    <w:p w14:paraId="6E819B15" w14:textId="1186FE29" w:rsidR="001F4317" w:rsidRDefault="00C752F6" w:rsidP="00997F52">
      <w:pPr>
        <w:rPr>
          <w:rFonts w:cs="Calibri"/>
        </w:rPr>
      </w:pPr>
      <w:r>
        <w:rPr>
          <w:rFonts w:cs="Calibri"/>
        </w:rPr>
        <w:t xml:space="preserve">Das Lesegerät sendet zur Protokolleröffnung den Befehl zum Lesen eines Sektors und gibt den Sektor an. Die Karte antwortet mit der UID, welche danach jeweils zur Identifikation weiter verwendet wird. Da diese Implementation auf dem Reader selber </w:t>
      </w:r>
      <w:r w:rsidR="0023143F">
        <w:rPr>
          <w:rFonts w:cs="Calibri"/>
        </w:rPr>
        <w:t>stattfindet</w:t>
      </w:r>
      <w:r>
        <w:rPr>
          <w:rFonts w:cs="Calibri"/>
        </w:rPr>
        <w:t xml:space="preserve">, wurden diese </w:t>
      </w:r>
      <w:r w:rsidR="0023143F">
        <w:rPr>
          <w:rFonts w:cs="Calibri"/>
        </w:rPr>
        <w:t>Protokolle</w:t>
      </w:r>
      <w:r>
        <w:rPr>
          <w:rFonts w:cs="Calibri"/>
        </w:rPr>
        <w:t xml:space="preserve"> vom Arduino und nicht vom Spielcode ausgeführt.</w:t>
      </w:r>
    </w:p>
    <w:p w14:paraId="65ABF7FA" w14:textId="5AE05E5F" w:rsidR="00997F52" w:rsidRPr="00997F52" w:rsidRDefault="00997F52" w:rsidP="00997F52">
      <w:r>
        <w:rPr>
          <w:rFonts w:cs="Calibri"/>
        </w:rPr>
        <w:t xml:space="preserve">Da es sich um eine drahtlose Kommunikation handelt, ist ein Angriff über Mithören der Übertragung und danach </w:t>
      </w:r>
      <w:r w:rsidR="00960E9C">
        <w:rPr>
          <w:rFonts w:cs="Calibri"/>
        </w:rPr>
        <w:t xml:space="preserve">durch </w:t>
      </w:r>
      <w:r>
        <w:rPr>
          <w:rFonts w:cs="Calibri"/>
        </w:rPr>
        <w:t xml:space="preserve">separate Abfrage möglich. Zudem können Karten geklont werden. Da die Verschlüsselung in Sicherheitskreisen als unsicher gilt, sind die darauf abgelegten Informationen schlecht geschützt. Häufig wird aus diesem Grund bei Implementationen auf das </w:t>
      </w:r>
      <w:r w:rsidR="00960E9C">
        <w:rPr>
          <w:rFonts w:cs="Calibri"/>
        </w:rPr>
        <w:t>A</w:t>
      </w:r>
      <w:r>
        <w:rPr>
          <w:rFonts w:cs="Calibri"/>
        </w:rPr>
        <w:t xml:space="preserve">bspeichern auf der Karte verzichtet und stattdessen jegliche Informationen auf dem „Backend System“ gespeichert. Bei der Prüfung der Karte wird lediglich die UID abgerufen und geprüft, ob diese im System konfiguriert </w:t>
      </w:r>
      <w:r>
        <w:rPr>
          <w:rFonts w:cs="Calibri"/>
        </w:rPr>
        <w:lastRenderedPageBreak/>
        <w:t xml:space="preserve">ist. </w:t>
      </w:r>
      <w:r w:rsidR="00960E9C">
        <w:rPr>
          <w:rFonts w:cs="Calibri"/>
        </w:rPr>
        <w:t>Dementsprechend müssen j</w:t>
      </w:r>
      <w:r>
        <w:rPr>
          <w:rFonts w:cs="Calibri"/>
        </w:rPr>
        <w:t>egliche Kontrollmech</w:t>
      </w:r>
      <w:r w:rsidR="00960E9C">
        <w:rPr>
          <w:rFonts w:cs="Calibri"/>
        </w:rPr>
        <w:t>an</w:t>
      </w:r>
      <w:r>
        <w:rPr>
          <w:rFonts w:cs="Calibri"/>
        </w:rPr>
        <w:t>i</w:t>
      </w:r>
      <w:r w:rsidR="00960E9C">
        <w:rPr>
          <w:rFonts w:cs="Calibri"/>
        </w:rPr>
        <w:t>s</w:t>
      </w:r>
      <w:r>
        <w:rPr>
          <w:rFonts w:cs="Calibri"/>
        </w:rPr>
        <w:t>men auf dem Backend System implementiert sein.</w:t>
      </w:r>
    </w:p>
    <w:p w14:paraId="1B65A97B" w14:textId="03C25224" w:rsidR="00C45876" w:rsidRDefault="00997F52" w:rsidP="00C45876">
      <w:pPr>
        <w:pStyle w:val="Heading2"/>
      </w:pPr>
      <w:bookmarkStart w:id="41" w:name="_Toc398287332"/>
      <w:r>
        <w:t>Arduino</w:t>
      </w:r>
      <w:bookmarkEnd w:id="41"/>
    </w:p>
    <w:p w14:paraId="55917D18" w14:textId="51681890" w:rsidR="00997F52" w:rsidRDefault="00997F52" w:rsidP="00997F52">
      <w:pPr>
        <w:rPr>
          <w:rFonts w:cs="Calibri"/>
        </w:rPr>
      </w:pPr>
      <w:r>
        <w:rPr>
          <w:rFonts w:cs="Calibri"/>
        </w:rPr>
        <w:t xml:space="preserve">Ein Arduino </w:t>
      </w:r>
      <w:r w:rsidR="00AC2D97">
        <w:rPr>
          <w:rFonts w:cs="Calibri"/>
        </w:rPr>
        <w:t xml:space="preserve">(siehe </w:t>
      </w:r>
      <w:r w:rsidR="009743F3">
        <w:rPr>
          <w:rFonts w:cs="Calibri"/>
        </w:rPr>
        <w:fldChar w:fldCharType="begin"/>
      </w:r>
      <w:r w:rsidR="009743F3">
        <w:rPr>
          <w:rFonts w:cs="Calibri"/>
        </w:rPr>
        <w:instrText xml:space="preserve"> REF _Ref398280295 \h </w:instrText>
      </w:r>
      <w:r w:rsidR="009743F3">
        <w:rPr>
          <w:rFonts w:cs="Calibri"/>
        </w:rPr>
      </w:r>
      <w:r w:rsidR="009743F3">
        <w:rPr>
          <w:rFonts w:cs="Calibri"/>
        </w:rPr>
        <w:fldChar w:fldCharType="separate"/>
      </w:r>
      <w:r w:rsidR="0068071C">
        <w:t xml:space="preserve">Abbildung </w:t>
      </w:r>
      <w:r w:rsidR="0068071C">
        <w:rPr>
          <w:noProof/>
        </w:rPr>
        <w:t>4</w:t>
      </w:r>
      <w:r w:rsidR="009743F3">
        <w:rPr>
          <w:rFonts w:cs="Calibri"/>
        </w:rPr>
        <w:fldChar w:fldCharType="end"/>
      </w:r>
      <w:r w:rsidR="00AC2D97">
        <w:rPr>
          <w:rFonts w:cs="Calibri"/>
        </w:rPr>
        <w:t xml:space="preserve">) </w:t>
      </w:r>
      <w:r>
        <w:rPr>
          <w:rFonts w:cs="Calibri"/>
        </w:rPr>
        <w:t>ist eine Open Source Computerplattform, welche auf einem simplen Mikrokontroller (Atmel ATMEGA8) basiert und eine dazugehörige Entwicklungsumgebung</w:t>
      </w:r>
      <w:r w:rsidR="00C752F6">
        <w:rPr>
          <w:rFonts w:cs="Calibri"/>
        </w:rPr>
        <w:t xml:space="preserve"> zur Programmierung</w:t>
      </w:r>
      <w:r>
        <w:rPr>
          <w:rFonts w:cs="Calibri"/>
        </w:rPr>
        <w:t xml:space="preserve"> mitbringt. Der Mikrokontroller kann Programme in Form einer daueraktiven State</w:t>
      </w:r>
      <w:r w:rsidR="00164008">
        <w:rPr>
          <w:rFonts w:cs="Calibri"/>
        </w:rPr>
        <w:t xml:space="preserve"> M</w:t>
      </w:r>
      <w:r>
        <w:rPr>
          <w:rFonts w:cs="Calibri"/>
        </w:rPr>
        <w:t xml:space="preserve">achine verarbeiten und wird deshalb oft für die Zusammenarbeit mit Sensoren jeglicher Art verwendet.  </w:t>
      </w:r>
    </w:p>
    <w:p w14:paraId="06B1EBDC" w14:textId="77777777" w:rsidR="00CE4AFD" w:rsidRPr="00CE4AFD" w:rsidRDefault="00CE4AFD" w:rsidP="00997F52">
      <w:pPr>
        <w:rPr>
          <w:rFonts w:cs="Calibri"/>
          <w:sz w:val="2"/>
          <w:szCs w:val="2"/>
        </w:rPr>
      </w:pPr>
    </w:p>
    <w:p w14:paraId="4978E24D" w14:textId="4D6ADFFC" w:rsidR="00997F52" w:rsidRDefault="00901506" w:rsidP="00997F52">
      <w:pPr>
        <w:jc w:val="center"/>
        <w:rPr>
          <w:rFonts w:ascii="majorEastAsia" w:hAnsi="majorEastAsia" w:cs="majorEastAsia"/>
        </w:rPr>
      </w:pPr>
      <w:r>
        <w:rPr>
          <w:noProof/>
          <w:lang w:val="en-US"/>
        </w:rPr>
        <w:drawing>
          <wp:inline distT="0" distB="0" distL="0" distR="0" wp14:anchorId="2679595E" wp14:editId="5A482D9F">
            <wp:extent cx="2700000" cy="1778400"/>
            <wp:effectExtent l="0" t="0" r="5715" b="0"/>
            <wp:docPr id="9" name="Picture 9" descr="http://arduino.cc/en/uploads/Main/ArduinoUno_R3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n/uploads/Main/ArduinoUno_R3_Fron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0000" cy="1778400"/>
                    </a:xfrm>
                    <a:prstGeom prst="rect">
                      <a:avLst/>
                    </a:prstGeom>
                    <a:noFill/>
                    <a:ln>
                      <a:noFill/>
                    </a:ln>
                  </pic:spPr>
                </pic:pic>
              </a:graphicData>
            </a:graphic>
          </wp:inline>
        </w:drawing>
      </w:r>
    </w:p>
    <w:p w14:paraId="48DF139E" w14:textId="63773360" w:rsidR="009C0426" w:rsidRPr="00CE4AFD" w:rsidRDefault="009C0426" w:rsidP="00CE4AFD">
      <w:pPr>
        <w:pStyle w:val="Caption"/>
        <w:spacing w:before="240" w:after="360"/>
        <w:jc w:val="center"/>
      </w:pPr>
      <w:bookmarkStart w:id="42" w:name="_Ref398280295"/>
      <w:bookmarkStart w:id="43" w:name="_Toc398287380"/>
      <w:r>
        <w:t xml:space="preserve">Abbildung </w:t>
      </w:r>
      <w:r w:rsidR="001745BF">
        <w:fldChar w:fldCharType="begin"/>
      </w:r>
      <w:r w:rsidR="001745BF">
        <w:instrText xml:space="preserve"> SEQ Abbildung \* ARABIC </w:instrText>
      </w:r>
      <w:r w:rsidR="001745BF">
        <w:fldChar w:fldCharType="separate"/>
      </w:r>
      <w:r w:rsidR="0068071C">
        <w:rPr>
          <w:noProof/>
        </w:rPr>
        <w:t>4</w:t>
      </w:r>
      <w:r w:rsidR="001745BF">
        <w:rPr>
          <w:noProof/>
        </w:rPr>
        <w:fldChar w:fldCharType="end"/>
      </w:r>
      <w:bookmarkEnd w:id="42"/>
      <w:r>
        <w:t xml:space="preserve">: </w:t>
      </w:r>
      <w:r w:rsidRPr="00007B82">
        <w:t>Arduino UNO Version 3</w:t>
      </w:r>
      <w:r w:rsidR="00A062D7">
        <w:t xml:space="preserve"> [8]</w:t>
      </w:r>
      <w:bookmarkEnd w:id="43"/>
    </w:p>
    <w:p w14:paraId="7F190F31" w14:textId="12853F93" w:rsidR="00CE4AFD" w:rsidRDefault="00997F52" w:rsidP="00997F52">
      <w:pPr>
        <w:rPr>
          <w:rFonts w:cs="Calibri"/>
        </w:rPr>
      </w:pPr>
      <w:r>
        <w:rPr>
          <w:rFonts w:cs="Calibri"/>
        </w:rPr>
        <w:t>Um die Verknüpfung mit diesen Sensoren (welche generell als Input Systeme verstanden werden können) zu optimieren und Installationen weniger anfällig zu machen, wurden einige „Boards“ oder „Shields“ entwickelt, welche direkt auf das Arduino aufgesetzt werden können</w:t>
      </w:r>
      <w:r w:rsidR="00AC2D97">
        <w:rPr>
          <w:rFonts w:cs="Calibri"/>
        </w:rPr>
        <w:t xml:space="preserve"> (siehe Beispiel in </w:t>
      </w:r>
      <w:r w:rsidR="009743F3">
        <w:rPr>
          <w:rFonts w:cs="Calibri"/>
        </w:rPr>
        <w:fldChar w:fldCharType="begin"/>
      </w:r>
      <w:r w:rsidR="009743F3">
        <w:rPr>
          <w:rFonts w:cs="Calibri"/>
        </w:rPr>
        <w:instrText xml:space="preserve"> REF _Ref398280329 \h </w:instrText>
      </w:r>
      <w:r w:rsidR="009743F3">
        <w:rPr>
          <w:rFonts w:cs="Calibri"/>
        </w:rPr>
      </w:r>
      <w:r w:rsidR="009743F3">
        <w:rPr>
          <w:rFonts w:cs="Calibri"/>
        </w:rPr>
        <w:fldChar w:fldCharType="separate"/>
      </w:r>
      <w:r w:rsidR="0068071C">
        <w:t xml:space="preserve">Abbildung </w:t>
      </w:r>
      <w:r w:rsidR="0068071C">
        <w:rPr>
          <w:noProof/>
        </w:rPr>
        <w:t>5</w:t>
      </w:r>
      <w:r w:rsidR="009743F3">
        <w:rPr>
          <w:rFonts w:cs="Calibri"/>
        </w:rPr>
        <w:fldChar w:fldCharType="end"/>
      </w:r>
      <w:r w:rsidR="00AC2D97">
        <w:rPr>
          <w:rFonts w:cs="Calibri"/>
        </w:rPr>
        <w:t>)</w:t>
      </w:r>
      <w:r>
        <w:rPr>
          <w:rFonts w:cs="Calibri"/>
        </w:rPr>
        <w:t xml:space="preserve">. Sie beanspruchen </w:t>
      </w:r>
      <w:r w:rsidR="0023143F">
        <w:rPr>
          <w:rFonts w:cs="Calibri"/>
        </w:rPr>
        <w:t>gewöhnlicher Weise</w:t>
      </w:r>
      <w:r>
        <w:rPr>
          <w:rFonts w:cs="Calibri"/>
        </w:rPr>
        <w:t xml:space="preserve"> mehr Schnittstellen, machen die Installationen aber auch ein wenig robuster.</w:t>
      </w:r>
    </w:p>
    <w:p w14:paraId="1F43BD50" w14:textId="7F68C1B5" w:rsidR="00997F52" w:rsidRPr="00CE4AFD" w:rsidRDefault="00997F52" w:rsidP="00997F52">
      <w:pPr>
        <w:rPr>
          <w:rFonts w:cs="Calibri"/>
          <w:sz w:val="2"/>
          <w:szCs w:val="2"/>
        </w:rPr>
      </w:pPr>
      <w:r w:rsidRPr="00CE4AFD">
        <w:rPr>
          <w:rFonts w:cs="Calibri"/>
          <w:sz w:val="2"/>
          <w:szCs w:val="2"/>
        </w:rPr>
        <w:t xml:space="preserve">  </w:t>
      </w:r>
    </w:p>
    <w:p w14:paraId="04C26FA5" w14:textId="37ECCF07" w:rsidR="00997F52" w:rsidRDefault="00901506" w:rsidP="00997F52">
      <w:pPr>
        <w:jc w:val="center"/>
        <w:rPr>
          <w:rFonts w:ascii="majorEastAsia" w:hAnsi="majorEastAsia" w:cs="majorEastAsia"/>
        </w:rPr>
      </w:pPr>
      <w:r>
        <w:rPr>
          <w:noProof/>
          <w:lang w:val="en-US"/>
        </w:rPr>
        <w:drawing>
          <wp:inline distT="0" distB="0" distL="0" distR="0" wp14:anchorId="2E36A920" wp14:editId="31792A2F">
            <wp:extent cx="2700000" cy="2314800"/>
            <wp:effectExtent l="0" t="0" r="5715" b="0"/>
            <wp:docPr id="10" name="Picture 10" descr="http://skin.cdn-libelium.com/frontend/default/cooking/images/catalog/documentation/rfid_1356/RFID_1356_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kin.cdn-libelium.com/frontend/default/cooking/images/catalog/documentation/rfid_1356/RFID_1356_bi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00000" cy="2314800"/>
                    </a:xfrm>
                    <a:prstGeom prst="rect">
                      <a:avLst/>
                    </a:prstGeom>
                    <a:noFill/>
                    <a:ln>
                      <a:noFill/>
                    </a:ln>
                  </pic:spPr>
                </pic:pic>
              </a:graphicData>
            </a:graphic>
          </wp:inline>
        </w:drawing>
      </w:r>
    </w:p>
    <w:p w14:paraId="76DBDE92" w14:textId="25331527" w:rsidR="009C0426" w:rsidRPr="00CE4AFD" w:rsidRDefault="009C0426" w:rsidP="00CE4AFD">
      <w:pPr>
        <w:pStyle w:val="Caption"/>
        <w:spacing w:before="240" w:after="360"/>
        <w:jc w:val="center"/>
      </w:pPr>
      <w:bookmarkStart w:id="44" w:name="_Ref398280329"/>
      <w:bookmarkStart w:id="45" w:name="_Toc398287381"/>
      <w:r>
        <w:t xml:space="preserve">Abbildung </w:t>
      </w:r>
      <w:r w:rsidR="001745BF">
        <w:fldChar w:fldCharType="begin"/>
      </w:r>
      <w:r w:rsidR="001745BF">
        <w:instrText xml:space="preserve"> SEQ Abbildung \* ARABIC </w:instrText>
      </w:r>
      <w:r w:rsidR="001745BF">
        <w:fldChar w:fldCharType="separate"/>
      </w:r>
      <w:r w:rsidR="0068071C">
        <w:rPr>
          <w:noProof/>
        </w:rPr>
        <w:t>5</w:t>
      </w:r>
      <w:r w:rsidR="001745BF">
        <w:rPr>
          <w:noProof/>
        </w:rPr>
        <w:fldChar w:fldCharType="end"/>
      </w:r>
      <w:bookmarkEnd w:id="44"/>
      <w:r>
        <w:t xml:space="preserve">: </w:t>
      </w:r>
      <w:r w:rsidRPr="00F5682A">
        <w:t>Arduino UNO mit einem XBee RFID Shield</w:t>
      </w:r>
      <w:r w:rsidR="00A062D7">
        <w:t xml:space="preserve"> [9]</w:t>
      </w:r>
      <w:bookmarkEnd w:id="45"/>
    </w:p>
    <w:p w14:paraId="21A1C1F9" w14:textId="1CE4AC57" w:rsidR="00997F52" w:rsidRDefault="00997F52" w:rsidP="00997F52">
      <w:pPr>
        <w:rPr>
          <w:rFonts w:cs="Calibri"/>
        </w:rPr>
      </w:pPr>
      <w:r>
        <w:rPr>
          <w:rFonts w:cs="Calibri"/>
        </w:rPr>
        <w:lastRenderedPageBreak/>
        <w:t xml:space="preserve">Es gibt heute eine Vielzahl an Shields, welche </w:t>
      </w:r>
      <w:r w:rsidR="007D2ADA">
        <w:rPr>
          <w:rFonts w:cs="Calibri"/>
        </w:rPr>
        <w:t xml:space="preserve">von </w:t>
      </w:r>
      <w:r>
        <w:rPr>
          <w:rFonts w:cs="Calibri"/>
        </w:rPr>
        <w:t xml:space="preserve">WLAN Interfaces, über RFID/NFC </w:t>
      </w:r>
      <w:r w:rsidR="00C752F6">
        <w:rPr>
          <w:rFonts w:cs="Calibri"/>
        </w:rPr>
        <w:t xml:space="preserve">Adaptern </w:t>
      </w:r>
      <w:r>
        <w:rPr>
          <w:rFonts w:cs="Calibri"/>
        </w:rPr>
        <w:t xml:space="preserve">bis zu Feuchtigkeitsmesser </w:t>
      </w:r>
      <w:r w:rsidR="00C752F6">
        <w:rPr>
          <w:rFonts w:cs="Calibri"/>
        </w:rPr>
        <w:t>reichen</w:t>
      </w:r>
      <w:r>
        <w:rPr>
          <w:rFonts w:cs="Calibri"/>
        </w:rPr>
        <w:t>. Falls kein Shield vorhanden ist, können die Sensoren</w:t>
      </w:r>
      <w:r w:rsidR="00C752F6">
        <w:rPr>
          <w:rFonts w:cs="Calibri"/>
        </w:rPr>
        <w:t xml:space="preserve"> und Aktoren</w:t>
      </w:r>
      <w:r>
        <w:rPr>
          <w:rFonts w:cs="Calibri"/>
        </w:rPr>
        <w:t xml:space="preserve"> </w:t>
      </w:r>
      <w:r w:rsidR="007D2ADA">
        <w:rPr>
          <w:rFonts w:cs="Calibri"/>
        </w:rPr>
        <w:t>gewöhnlicher Weise</w:t>
      </w:r>
      <w:r>
        <w:rPr>
          <w:rFonts w:cs="Calibri"/>
        </w:rPr>
        <w:t xml:space="preserve"> direkt oder mit Hilfe eines Breadboards</w:t>
      </w:r>
      <w:r w:rsidR="00824F88">
        <w:rPr>
          <w:rStyle w:val="FootnoteReference"/>
          <w:rFonts w:cs="Calibri"/>
        </w:rPr>
        <w:footnoteReference w:id="7"/>
      </w:r>
      <w:r>
        <w:rPr>
          <w:rFonts w:cs="Calibri"/>
        </w:rPr>
        <w:t xml:space="preserve"> </w:t>
      </w:r>
      <w:r w:rsidR="00C752F6">
        <w:rPr>
          <w:rFonts w:cs="Calibri"/>
        </w:rPr>
        <w:t xml:space="preserve">angeschlossen </w:t>
      </w:r>
      <w:r>
        <w:rPr>
          <w:rFonts w:cs="Calibri"/>
        </w:rPr>
        <w:t xml:space="preserve">und angesprochen werden. Starter Kits für Arduinos liefern nicht nur eine </w:t>
      </w:r>
      <w:r w:rsidR="007D2ADA">
        <w:rPr>
          <w:rFonts w:cs="Calibri"/>
        </w:rPr>
        <w:t xml:space="preserve">Vielzahl </w:t>
      </w:r>
      <w:r>
        <w:rPr>
          <w:rFonts w:cs="Calibri"/>
        </w:rPr>
        <w:t>solcher Sensoren</w:t>
      </w:r>
      <w:r w:rsidR="00195F2B">
        <w:rPr>
          <w:rFonts w:cs="Calibri"/>
        </w:rPr>
        <w:t xml:space="preserve"> und Aktoren</w:t>
      </w:r>
      <w:r>
        <w:rPr>
          <w:rFonts w:cs="Calibri"/>
        </w:rPr>
        <w:t xml:space="preserve"> mit</w:t>
      </w:r>
      <w:r w:rsidR="007D2ADA">
        <w:rPr>
          <w:rFonts w:cs="Calibri"/>
        </w:rPr>
        <w:t>,</w:t>
      </w:r>
      <w:r>
        <w:rPr>
          <w:rFonts w:cs="Calibri"/>
        </w:rPr>
        <w:t xml:space="preserve"> sondern beinhalten auch detaillierte Anleitungen</w:t>
      </w:r>
      <w:r w:rsidR="00195F2B">
        <w:rPr>
          <w:rFonts w:cs="Calibri"/>
        </w:rPr>
        <w:t xml:space="preserve">. Durch </w:t>
      </w:r>
      <w:r w:rsidR="00DF7643">
        <w:rPr>
          <w:rFonts w:cs="Calibri"/>
        </w:rPr>
        <w:t>eine inzwischen grosse</w:t>
      </w:r>
      <w:r w:rsidR="00195F2B">
        <w:rPr>
          <w:rFonts w:cs="Calibri"/>
        </w:rPr>
        <w:t xml:space="preserve"> Community werden nicht nur ständig neue Sensoren entwickelt, es finden auch verbreitet Workshops für Anfänger statt und Anleitungen sind für viele Projektideen im Internet zu finden.</w:t>
      </w:r>
      <w:r>
        <w:rPr>
          <w:rFonts w:cs="Calibri"/>
        </w:rPr>
        <w:t xml:space="preserve"> </w:t>
      </w:r>
    </w:p>
    <w:p w14:paraId="13C99D08" w14:textId="5032F3F6" w:rsidR="00997F52" w:rsidRPr="00935556" w:rsidRDefault="00997F52" w:rsidP="00997F52">
      <w:pPr>
        <w:rPr>
          <w:rFonts w:cs="Calibri"/>
        </w:rPr>
      </w:pPr>
      <w:r>
        <w:rPr>
          <w:rFonts w:cs="Calibri"/>
        </w:rPr>
        <w:t>Der Output findet normalerweise über Dioden, de</w:t>
      </w:r>
      <w:r w:rsidR="0043443A">
        <w:rPr>
          <w:rFonts w:cs="Calibri"/>
        </w:rPr>
        <w:t>n</w:t>
      </w:r>
      <w:r>
        <w:rPr>
          <w:rFonts w:cs="Calibri"/>
        </w:rPr>
        <w:t xml:space="preserve"> Computerbildschirm (über das serielle Interface) oder einem direkt angehängten Bilds</w:t>
      </w:r>
      <w:r w:rsidR="00935556">
        <w:rPr>
          <w:rFonts w:cs="Calibri"/>
        </w:rPr>
        <w:t>chirm statt.</w:t>
      </w:r>
    </w:p>
    <w:p w14:paraId="1E918639" w14:textId="00499959" w:rsidR="00C45876" w:rsidRDefault="00997F52" w:rsidP="00C45876">
      <w:pPr>
        <w:pStyle w:val="Heading2"/>
      </w:pPr>
      <w:bookmarkStart w:id="46" w:name="_Toc398287333"/>
      <w:r>
        <w:t>Python</w:t>
      </w:r>
      <w:bookmarkEnd w:id="46"/>
    </w:p>
    <w:p w14:paraId="47739340" w14:textId="52680B55" w:rsidR="00997F52" w:rsidRDefault="00997F52" w:rsidP="00997F52">
      <w:pPr>
        <w:rPr>
          <w:rFonts w:cs="Calibri"/>
        </w:rPr>
      </w:pPr>
      <w:r>
        <w:rPr>
          <w:rFonts w:cs="Calibri"/>
        </w:rPr>
        <w:t xml:space="preserve">Python ist eine relativ moderne </w:t>
      </w:r>
      <w:r w:rsidR="00F7497D">
        <w:rPr>
          <w:rFonts w:cs="Calibri"/>
        </w:rPr>
        <w:t>Programmiers</w:t>
      </w:r>
      <w:r>
        <w:rPr>
          <w:rFonts w:cs="Calibri"/>
        </w:rPr>
        <w:t xml:space="preserve">prache (Erscheinungsjahr 1991) welche </w:t>
      </w:r>
      <w:r w:rsidR="00F7497D">
        <w:rPr>
          <w:rFonts w:cs="Calibri"/>
        </w:rPr>
        <w:t xml:space="preserve">entsprechend der </w:t>
      </w:r>
      <w:r>
        <w:rPr>
          <w:rFonts w:cs="Calibri"/>
        </w:rPr>
        <w:t xml:space="preserve">Entwurfsphilosophie stark </w:t>
      </w:r>
      <w:r w:rsidR="00F7497D">
        <w:rPr>
          <w:rFonts w:cs="Calibri"/>
        </w:rPr>
        <w:t xml:space="preserve">auf </w:t>
      </w:r>
      <w:r>
        <w:rPr>
          <w:rFonts w:cs="Calibri"/>
        </w:rPr>
        <w:t xml:space="preserve">die Programmlesbarkeit und Einfachheit der Syntax </w:t>
      </w:r>
      <w:r w:rsidR="00072837">
        <w:rPr>
          <w:rFonts w:cs="Calibri"/>
        </w:rPr>
        <w:t>setzt</w:t>
      </w:r>
      <w:r>
        <w:rPr>
          <w:rFonts w:cs="Calibri"/>
        </w:rPr>
        <w:t>. In den letzten Jahren fand sie starke Verbreitung durch Online</w:t>
      </w:r>
      <w:r w:rsidR="009203AC">
        <w:rPr>
          <w:rFonts w:cs="Calibri"/>
        </w:rPr>
        <w:t>-</w:t>
      </w:r>
      <w:r>
        <w:rPr>
          <w:rFonts w:cs="Calibri"/>
        </w:rPr>
        <w:t xml:space="preserve">Lernprogramme wie von Codeacademy und </w:t>
      </w:r>
      <w:r w:rsidR="00774340">
        <w:rPr>
          <w:rFonts w:cs="Calibri"/>
        </w:rPr>
        <w:t xml:space="preserve">durch </w:t>
      </w:r>
      <w:r>
        <w:rPr>
          <w:rFonts w:cs="Calibri"/>
        </w:rPr>
        <w:t xml:space="preserve">den omnipräsenten Einsatz bei Google sowie </w:t>
      </w:r>
      <w:r w:rsidR="001C200F">
        <w:rPr>
          <w:rFonts w:cs="Calibri"/>
        </w:rPr>
        <w:t xml:space="preserve">bei </w:t>
      </w:r>
      <w:r>
        <w:rPr>
          <w:rFonts w:cs="Calibri"/>
        </w:rPr>
        <w:t>Open Source</w:t>
      </w:r>
      <w:r w:rsidR="009203AC">
        <w:rPr>
          <w:rFonts w:cs="Calibri"/>
        </w:rPr>
        <w:t>-</w:t>
      </w:r>
      <w:r>
        <w:rPr>
          <w:rFonts w:cs="Calibri"/>
        </w:rPr>
        <w:t xml:space="preserve">Projekten. </w:t>
      </w:r>
    </w:p>
    <w:p w14:paraId="37E4D6E4" w14:textId="7C87A5F9" w:rsidR="00997F52" w:rsidRDefault="00997F52" w:rsidP="00997F52">
      <w:pPr>
        <w:rPr>
          <w:rFonts w:cs="Calibri"/>
        </w:rPr>
      </w:pPr>
      <w:r>
        <w:rPr>
          <w:rFonts w:cs="Calibri"/>
        </w:rPr>
        <w:t>Die Sprache unterstützt mehrere Programmierparadigmen, unter anderem auch den Objekt</w:t>
      </w:r>
      <w:r w:rsidR="00E963B8">
        <w:rPr>
          <w:rFonts w:cs="Calibri"/>
        </w:rPr>
        <w:t>-</w:t>
      </w:r>
      <w:r>
        <w:rPr>
          <w:rFonts w:cs="Calibri"/>
        </w:rPr>
        <w:t>orientierten und den strukturierten Ansatz. Durch diese Vielfältigkeit, kann ein zur Aufgabe passendes Paradigma ausgewählt werden, ohne das</w:t>
      </w:r>
      <w:r w:rsidR="00E963B8">
        <w:rPr>
          <w:rFonts w:cs="Calibri"/>
        </w:rPr>
        <w:t>s</w:t>
      </w:r>
      <w:r>
        <w:rPr>
          <w:rFonts w:cs="Calibri"/>
        </w:rPr>
        <w:t xml:space="preserve"> neue Syntax erlernt werden müssen.</w:t>
      </w:r>
    </w:p>
    <w:p w14:paraId="6114BE18" w14:textId="01D2CCED" w:rsidR="00997F52" w:rsidRDefault="00997F52" w:rsidP="00997F52">
      <w:pPr>
        <w:rPr>
          <w:rFonts w:cs="Calibri"/>
        </w:rPr>
      </w:pPr>
      <w:r>
        <w:rPr>
          <w:rFonts w:cs="Calibri"/>
        </w:rPr>
        <w:t>Zusätzlich ist es hilfreich, dass für Python eine grosse Auswahl an Bibliotheken und Entwicklungsumgebungen existieren,</w:t>
      </w:r>
      <w:r w:rsidR="00195F2B">
        <w:rPr>
          <w:rFonts w:cs="Calibri"/>
        </w:rPr>
        <w:t xml:space="preserve"> dies kann Entwicklungen erheblich beschleunigen da auf bestehende Projekte aufgebaut werden kann.</w:t>
      </w:r>
      <w:r w:rsidR="00195F2B" w:rsidDel="00195F2B">
        <w:rPr>
          <w:rFonts w:cs="Calibri"/>
        </w:rPr>
        <w:t xml:space="preserve"> </w:t>
      </w:r>
    </w:p>
    <w:p w14:paraId="21DD56B7" w14:textId="77777777" w:rsidR="00997F52" w:rsidRDefault="00997F52">
      <w:pPr>
        <w:spacing w:before="0" w:after="0" w:line="240" w:lineRule="auto"/>
        <w:jc w:val="left"/>
        <w:rPr>
          <w:rFonts w:ascii="Cambria" w:eastAsia="Times New Roman" w:hAnsi="Cambria"/>
          <w:b/>
          <w:bCs/>
          <w:color w:val="365F91"/>
          <w:sz w:val="36"/>
          <w:szCs w:val="28"/>
        </w:rPr>
      </w:pPr>
      <w:r>
        <w:br w:type="page"/>
      </w:r>
    </w:p>
    <w:p w14:paraId="768E0D25" w14:textId="56FEBA92" w:rsidR="008B6AEA" w:rsidRDefault="00997F52" w:rsidP="00997F52">
      <w:pPr>
        <w:pStyle w:val="Heading1"/>
      </w:pPr>
      <w:bookmarkStart w:id="47" w:name="_Ref398283220"/>
      <w:bookmarkStart w:id="48" w:name="_Toc398287334"/>
      <w:r>
        <w:lastRenderedPageBreak/>
        <w:t xml:space="preserve">ReaFID – </w:t>
      </w:r>
      <w:r w:rsidR="00195F2B">
        <w:t>Spiel, Umsetzung und Analyse</w:t>
      </w:r>
      <w:bookmarkEnd w:id="47"/>
      <w:bookmarkEnd w:id="48"/>
    </w:p>
    <w:p w14:paraId="7E6F79B5" w14:textId="01A2D579" w:rsidR="00C57CA5" w:rsidRDefault="00C57CA5" w:rsidP="00C57CA5">
      <w:pPr>
        <w:pStyle w:val="Heading2"/>
      </w:pPr>
      <w:bookmarkStart w:id="49" w:name="_Toc398287335"/>
      <w:r>
        <w:t>Das Spiel</w:t>
      </w:r>
      <w:bookmarkEnd w:id="49"/>
    </w:p>
    <w:p w14:paraId="5CFE979E" w14:textId="12421903" w:rsidR="00C57CA5" w:rsidRDefault="00C57CA5" w:rsidP="00C57CA5">
      <w:r>
        <w:t>Die Idee des Spieles ist es,</w:t>
      </w:r>
      <w:r w:rsidR="00EE689B">
        <w:t xml:space="preserve"> auf dem Computer</w:t>
      </w:r>
      <w:r>
        <w:t xml:space="preserve"> Informationen zu einer </w:t>
      </w:r>
      <w:r w:rsidR="002D7F03">
        <w:t xml:space="preserve">zufällig gewählten </w:t>
      </w:r>
      <w:r>
        <w:t xml:space="preserve">Karte einzublenden, wobei daraufhin </w:t>
      </w:r>
      <w:r w:rsidR="00EE689B">
        <w:t xml:space="preserve">vom Spieler </w:t>
      </w:r>
      <w:r>
        <w:t xml:space="preserve">so schnell wie möglich die korrekte Karte aus den zur Verfügung stehenden </w:t>
      </w:r>
      <w:r w:rsidR="00BE780F">
        <w:t xml:space="preserve">farbigen </w:t>
      </w:r>
      <w:r>
        <w:t>Karten herausgesucht werden und an den RFID Sensor hingehalten werden muss. Das Spiel prüft die hingehaltene Karte und zählt die benötigte Zeit</w:t>
      </w:r>
      <w:r w:rsidR="00EE689B">
        <w:t>, wobei falsche Karten Strafzeiten ergeben</w:t>
      </w:r>
      <w:r>
        <w:t xml:space="preserve">. Nach 10 </w:t>
      </w:r>
      <w:r w:rsidR="00E51C42">
        <w:t>Runden</w:t>
      </w:r>
      <w:r>
        <w:t xml:space="preserve"> wird die </w:t>
      </w:r>
      <w:r w:rsidR="00EE689B">
        <w:t xml:space="preserve">benötigte </w:t>
      </w:r>
      <w:r>
        <w:t xml:space="preserve">Zeit addiert und als </w:t>
      </w:r>
      <w:r w:rsidR="00EE689B">
        <w:t xml:space="preserve">Endzeit </w:t>
      </w:r>
      <w:r>
        <w:t>ausgegeben.</w:t>
      </w:r>
      <w:r w:rsidR="00EE689B">
        <w:t xml:space="preserve"> Ziel ist es, so wenig Zeit wie möglich zu verwenden um die jeweils aufgerufene Karte zu identifizieren</w:t>
      </w:r>
      <w:r w:rsidR="007732B7">
        <w:t xml:space="preserve"> (siehe </w:t>
      </w:r>
      <w:r w:rsidR="006005F9">
        <w:fldChar w:fldCharType="begin"/>
      </w:r>
      <w:r w:rsidR="006005F9">
        <w:instrText xml:space="preserve"> REF _Ref398280486 \h </w:instrText>
      </w:r>
      <w:r w:rsidR="006005F9">
        <w:fldChar w:fldCharType="separate"/>
      </w:r>
      <w:r w:rsidR="0068071C">
        <w:t xml:space="preserve">Abbildung </w:t>
      </w:r>
      <w:r w:rsidR="0068071C">
        <w:rPr>
          <w:noProof/>
        </w:rPr>
        <w:t>6</w:t>
      </w:r>
      <w:r w:rsidR="006005F9">
        <w:fldChar w:fldCharType="end"/>
      </w:r>
      <w:r w:rsidR="007732B7">
        <w:t>)</w:t>
      </w:r>
      <w:r w:rsidR="00EE689B">
        <w:t>.</w:t>
      </w:r>
      <w:r>
        <w:t xml:space="preserve"> Anschlie</w:t>
      </w:r>
      <w:r w:rsidR="00E51C42">
        <w:t>ssend kann ein neuer Durchlauf</w:t>
      </w:r>
      <w:r>
        <w:t xml:space="preserve"> gestartet werden.</w:t>
      </w:r>
    </w:p>
    <w:p w14:paraId="075C0E39" w14:textId="7CE5EF8F" w:rsidR="00C57CA5" w:rsidRDefault="00C57CA5" w:rsidP="00C57CA5">
      <w:r>
        <w:t xml:space="preserve">Durch die Erweiterung </w:t>
      </w:r>
      <w:r w:rsidR="0039630F">
        <w:t xml:space="preserve">um </w:t>
      </w:r>
      <w:r>
        <w:t>eine Top</w:t>
      </w:r>
      <w:r w:rsidR="0039630F">
        <w:t xml:space="preserve"> S</w:t>
      </w:r>
      <w:r>
        <w:t>corer</w:t>
      </w:r>
      <w:r w:rsidR="0039630F">
        <w:t>-</w:t>
      </w:r>
      <w:r>
        <w:t xml:space="preserve">Liste kann </w:t>
      </w:r>
      <w:r w:rsidR="00EE689B">
        <w:t>zusätzlich die Motivation erhöht werden</w:t>
      </w:r>
      <w:r>
        <w:t>,</w:t>
      </w:r>
      <w:r w:rsidR="00EE689B">
        <w:t xml:space="preserve"> in dem</w:t>
      </w:r>
      <w:r>
        <w:t xml:space="preserve"> frühere Zeiten oder Zeiten von Kollegen</w:t>
      </w:r>
      <w:r w:rsidR="00EE689B">
        <w:t xml:space="preserve"> unterboten werden sollen</w:t>
      </w:r>
      <w:r>
        <w:t xml:space="preserve">. </w:t>
      </w:r>
    </w:p>
    <w:p w14:paraId="4B3D027C" w14:textId="6F9DC82E" w:rsidR="00C57CA5" w:rsidRDefault="00EE689B" w:rsidP="00C57CA5">
      <w:r>
        <w:t>Für das Spiel müssen die zu verwendenden Karten zuerst konfiguriert und einer Farbe zugeordnet werden</w:t>
      </w:r>
      <w:r w:rsidR="00C57CA5">
        <w:t xml:space="preserve">. Jegliche im Spiel zu verwendende Karte muss </w:t>
      </w:r>
      <w:r w:rsidR="00BE780F">
        <w:t xml:space="preserve">vorab </w:t>
      </w:r>
      <w:r w:rsidR="00C57CA5">
        <w:t>definiert im Spiel angelegt werden. RFID</w:t>
      </w:r>
      <w:r w:rsidR="00BE780F">
        <w:t>-</w:t>
      </w:r>
      <w:r w:rsidR="00C57CA5">
        <w:t xml:space="preserve">Karten werden dazu nicht verändert, lediglich die UID wird ausgelesen. </w:t>
      </w:r>
    </w:p>
    <w:p w14:paraId="4DC6052D" w14:textId="77777777" w:rsidR="00935556" w:rsidRPr="00935556" w:rsidRDefault="00935556" w:rsidP="00C57CA5">
      <w:pPr>
        <w:rPr>
          <w:sz w:val="2"/>
          <w:szCs w:val="2"/>
        </w:rPr>
      </w:pPr>
    </w:p>
    <w:p w14:paraId="45747841" w14:textId="4C035CE8" w:rsidR="00C22388" w:rsidRDefault="00C22388" w:rsidP="00C22388">
      <w:pPr>
        <w:jc w:val="center"/>
      </w:pPr>
      <w:r>
        <w:rPr>
          <w:noProof/>
          <w:lang w:val="en-US"/>
        </w:rPr>
        <w:drawing>
          <wp:inline distT="0" distB="0" distL="0" distR="0" wp14:anchorId="6D801AA7" wp14:editId="3258C3BE">
            <wp:extent cx="3600000" cy="4050000"/>
            <wp:effectExtent l="0" t="0" r="635" b="8255"/>
            <wp:docPr id="18" name="Picture 18" descr="F:\rfid\Screenshot - 09072014 - 04:20: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rfid\Screenshot - 09072014 - 04:20:5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4050000"/>
                    </a:xfrm>
                    <a:prstGeom prst="rect">
                      <a:avLst/>
                    </a:prstGeom>
                    <a:noFill/>
                    <a:ln>
                      <a:noFill/>
                    </a:ln>
                  </pic:spPr>
                </pic:pic>
              </a:graphicData>
            </a:graphic>
          </wp:inline>
        </w:drawing>
      </w:r>
    </w:p>
    <w:p w14:paraId="38100C38" w14:textId="34E911B6" w:rsidR="00C22388" w:rsidRDefault="00C22388" w:rsidP="00562D07">
      <w:pPr>
        <w:pStyle w:val="Caption"/>
        <w:spacing w:before="240" w:after="360"/>
        <w:jc w:val="center"/>
      </w:pPr>
      <w:bookmarkStart w:id="50" w:name="_Ref398280486"/>
      <w:bookmarkStart w:id="51" w:name="_Toc398287382"/>
      <w:r>
        <w:t xml:space="preserve">Abbildung </w:t>
      </w:r>
      <w:r w:rsidR="001745BF">
        <w:fldChar w:fldCharType="begin"/>
      </w:r>
      <w:r w:rsidR="001745BF">
        <w:instrText xml:space="preserve"> SEQ Abbildung \* ARABIC </w:instrText>
      </w:r>
      <w:r w:rsidR="001745BF">
        <w:fldChar w:fldCharType="separate"/>
      </w:r>
      <w:r w:rsidR="0068071C">
        <w:rPr>
          <w:noProof/>
        </w:rPr>
        <w:t>6</w:t>
      </w:r>
      <w:r w:rsidR="001745BF">
        <w:rPr>
          <w:noProof/>
        </w:rPr>
        <w:fldChar w:fldCharType="end"/>
      </w:r>
      <w:bookmarkEnd w:id="50"/>
      <w:r>
        <w:t>: Spiel</w:t>
      </w:r>
      <w:r w:rsidR="002D7F03">
        <w:t>h</w:t>
      </w:r>
      <w:r>
        <w:t>auptfenster nach Start mit zufällig gewählte</w:t>
      </w:r>
      <w:r w:rsidR="009167CC">
        <w:t>r</w:t>
      </w:r>
      <w:r>
        <w:t xml:space="preserve"> </w:t>
      </w:r>
      <w:r w:rsidR="00780B7E">
        <w:t>Karte</w:t>
      </w:r>
      <w:bookmarkEnd w:id="51"/>
    </w:p>
    <w:p w14:paraId="37ECB56E" w14:textId="0EF9080B" w:rsidR="00195F2B" w:rsidRPr="00195F2B" w:rsidRDefault="00195F2B" w:rsidP="00BA5B11">
      <w:r>
        <w:t>Der Name des Spiels ist ein Kunstwort aus der Kombination Reaction und RFID.</w:t>
      </w:r>
    </w:p>
    <w:p w14:paraId="77C953DA" w14:textId="7562027A" w:rsidR="00C57CA5" w:rsidRDefault="00C57CA5" w:rsidP="00C57CA5">
      <w:pPr>
        <w:pStyle w:val="Heading2"/>
      </w:pPr>
      <w:bookmarkStart w:id="52" w:name="_Toc398287336"/>
      <w:r>
        <w:lastRenderedPageBreak/>
        <w:t>Ausgangslage</w:t>
      </w:r>
      <w:bookmarkEnd w:id="52"/>
    </w:p>
    <w:p w14:paraId="40B134DD" w14:textId="17F6F18D" w:rsidR="00C57CA5" w:rsidRDefault="00C57CA5" w:rsidP="00C57CA5">
      <w:pPr>
        <w:spacing w:after="240"/>
        <w:rPr>
          <w:rFonts w:ascii="majorEastAsia" w:hAnsi="majorEastAsia" w:cs="majorEastAsia"/>
        </w:rPr>
      </w:pPr>
      <w:r>
        <w:rPr>
          <w:rFonts w:cs="Calibri"/>
        </w:rPr>
        <w:t xml:space="preserve">Zu Beginn der Semesterarbeit hatte bereits ein initiales Kennenlernen betreffend Arduino und RFID stattgefunden. Um allerdings die Technologien weiter </w:t>
      </w:r>
      <w:r w:rsidR="006005F9">
        <w:rPr>
          <w:rFonts w:cs="Calibri"/>
        </w:rPr>
        <w:t>zu erkunden</w:t>
      </w:r>
      <w:r>
        <w:rPr>
          <w:rFonts w:cs="Calibri"/>
        </w:rPr>
        <w:t>,</w:t>
      </w:r>
      <w:r w:rsidR="00D20291">
        <w:rPr>
          <w:rFonts w:cs="Calibri"/>
        </w:rPr>
        <w:t xml:space="preserve"> war aus mangelnder Freizeit und existierendem Interesse ein</w:t>
      </w:r>
      <w:r>
        <w:rPr>
          <w:rFonts w:cs="Calibri"/>
        </w:rPr>
        <w:t xml:space="preserve"> Projekt nötig. Die Sprache Python wurde ausgewählt, da sie vielseitig einsetzbar ist und in Zukunft damit schnell</w:t>
      </w:r>
      <w:r w:rsidR="0018049D">
        <w:rPr>
          <w:rFonts w:cs="Calibri"/>
        </w:rPr>
        <w:t xml:space="preserve"> weitere</w:t>
      </w:r>
      <w:r>
        <w:rPr>
          <w:rFonts w:cs="Calibri"/>
        </w:rPr>
        <w:t xml:space="preserve"> Projektideen umgesetzt werden sollen.  </w:t>
      </w:r>
    </w:p>
    <w:p w14:paraId="0B7BCDDF" w14:textId="64D221A8" w:rsidR="0018049D" w:rsidRDefault="00C57CA5" w:rsidP="00C57CA5">
      <w:pPr>
        <w:rPr>
          <w:rFonts w:cs="Calibri"/>
        </w:rPr>
      </w:pPr>
      <w:r>
        <w:rPr>
          <w:rFonts w:cs="Calibri"/>
        </w:rPr>
        <w:t xml:space="preserve">Die Entwicklung wurde auf einer Arch Linux Installation durchgeführt, wobei als IDE Eclipse eingesetzt wurde. Zur Interpretation von Python </w:t>
      </w:r>
      <w:r w:rsidR="0013020F">
        <w:rPr>
          <w:rFonts w:cs="Calibri"/>
        </w:rPr>
        <w:t xml:space="preserve">3.4 </w:t>
      </w:r>
      <w:r>
        <w:rPr>
          <w:rFonts w:cs="Calibri"/>
        </w:rPr>
        <w:t xml:space="preserve">wurde das Plugin </w:t>
      </w:r>
      <w:r w:rsidR="00DF7643">
        <w:rPr>
          <w:rFonts w:cs="Calibri"/>
        </w:rPr>
        <w:t>„</w:t>
      </w:r>
      <w:r>
        <w:rPr>
          <w:rFonts w:cs="Calibri"/>
        </w:rPr>
        <w:t>PyDev</w:t>
      </w:r>
      <w:r w:rsidR="00DF7643">
        <w:rPr>
          <w:rFonts w:cs="Calibri"/>
        </w:rPr>
        <w:t>“</w:t>
      </w:r>
      <w:r>
        <w:rPr>
          <w:rFonts w:cs="Calibri"/>
        </w:rPr>
        <w:t xml:space="preserve"> verwendet. Das Arduino wurde über die dazu gelieferte IDE programmiert</w:t>
      </w:r>
      <w:r w:rsidR="0018049D">
        <w:rPr>
          <w:rFonts w:cs="Calibri"/>
        </w:rPr>
        <w:t>.</w:t>
      </w:r>
      <w:r w:rsidR="00346EEE">
        <w:rPr>
          <w:rFonts w:cs="Calibri"/>
        </w:rPr>
        <w:t xml:space="preserve"> Der entwickelte Source Code ist auf GitHub [16] zu finden.</w:t>
      </w:r>
    </w:p>
    <w:p w14:paraId="6945DBE6" w14:textId="6235DE18" w:rsidR="00C57CA5" w:rsidRDefault="00521D1A" w:rsidP="00C57CA5">
      <w:pPr>
        <w:rPr>
          <w:rFonts w:cs="Calibri"/>
        </w:rPr>
      </w:pPr>
      <w:r>
        <w:rPr>
          <w:rFonts w:cs="Calibri"/>
        </w:rPr>
        <w:t xml:space="preserve">Wenn das Arduino gestartet wird, aktiviert sich der darauf abgespeicherte Code automatisch. Zuerst wird die setup() Methode durchgeführt, danach wird der loop() ausgeführt, wobei sich dessen Verhalten ab diesem Zeitpunkt nur noch über Sensoren oder die </w:t>
      </w:r>
      <w:r w:rsidR="00475AD4">
        <w:rPr>
          <w:rFonts w:cs="Calibri"/>
        </w:rPr>
        <w:t>s</w:t>
      </w:r>
      <w:r>
        <w:rPr>
          <w:rFonts w:cs="Calibri"/>
        </w:rPr>
        <w:t>erielle Verbindung beeinflussen lässt</w:t>
      </w:r>
      <w:r w:rsidR="00475AD4">
        <w:rPr>
          <w:rFonts w:cs="Calibri"/>
        </w:rPr>
        <w:t>.</w:t>
      </w:r>
      <w:r w:rsidR="00C57CA5">
        <w:rPr>
          <w:rFonts w:cs="Calibri"/>
        </w:rPr>
        <w:t xml:space="preserve"> Die Kommunikation zwischen RFID Reader und Python findet entsprechend auch über </w:t>
      </w:r>
      <w:r>
        <w:rPr>
          <w:rFonts w:cs="Calibri"/>
        </w:rPr>
        <w:t xml:space="preserve">den </w:t>
      </w:r>
      <w:r w:rsidR="00F263BD">
        <w:rPr>
          <w:rFonts w:cs="Calibri"/>
        </w:rPr>
        <w:t>s</w:t>
      </w:r>
      <w:r w:rsidR="00C57CA5">
        <w:rPr>
          <w:rFonts w:cs="Calibri"/>
        </w:rPr>
        <w:t xml:space="preserve">eriellen Anschluss statt.  </w:t>
      </w:r>
    </w:p>
    <w:p w14:paraId="3811E9B0" w14:textId="487B5100" w:rsidR="00C57CA5" w:rsidRDefault="00C57CA5" w:rsidP="00C57CA5">
      <w:pPr>
        <w:rPr>
          <w:rFonts w:cs="Calibri"/>
        </w:rPr>
      </w:pPr>
      <w:r>
        <w:rPr>
          <w:rFonts w:cs="Calibri"/>
        </w:rPr>
        <w:t>Zum Thema RFID und Arduino sind im Internet bereits einige Anleitungen und Code</w:t>
      </w:r>
      <w:r w:rsidR="00056179">
        <w:rPr>
          <w:rFonts w:cs="Calibri"/>
        </w:rPr>
        <w:t>-B</w:t>
      </w:r>
      <w:r>
        <w:rPr>
          <w:rFonts w:cs="Calibri"/>
        </w:rPr>
        <w:t>eispiele zu finden. Auf der Basis der Anleitung von Cooking Hacks</w:t>
      </w:r>
      <w:r w:rsidR="00562D07">
        <w:rPr>
          <w:rFonts w:cs="Calibri"/>
        </w:rPr>
        <w:t xml:space="preserve"> [7]</w:t>
      </w:r>
      <w:r>
        <w:rPr>
          <w:rFonts w:cs="Calibri"/>
        </w:rPr>
        <w:t xml:space="preserve"> wurden die Hardwarekomponenten bestellt. Die Beispiel</w:t>
      </w:r>
      <w:r w:rsidR="003C4F53">
        <w:rPr>
          <w:rFonts w:cs="Calibri"/>
        </w:rPr>
        <w:t>-</w:t>
      </w:r>
      <w:r>
        <w:rPr>
          <w:rFonts w:cs="Calibri"/>
        </w:rPr>
        <w:t xml:space="preserve">Skripte konnten für das </w:t>
      </w:r>
      <w:r w:rsidR="003C4F53">
        <w:rPr>
          <w:rFonts w:cs="Calibri"/>
        </w:rPr>
        <w:t>A</w:t>
      </w:r>
      <w:r>
        <w:rPr>
          <w:rFonts w:cs="Calibri"/>
        </w:rPr>
        <w:t>uslesen von leeren RFID</w:t>
      </w:r>
      <w:r w:rsidR="00362145">
        <w:rPr>
          <w:rFonts w:cs="Calibri"/>
        </w:rPr>
        <w:t>-</w:t>
      </w:r>
      <w:r>
        <w:rPr>
          <w:rFonts w:cs="Calibri"/>
        </w:rPr>
        <w:t xml:space="preserve">Karten verwendet werden. Um den Zugriff für das Spiel allerdings zu optimieren, wurden die Skripte angepasst.  </w:t>
      </w:r>
    </w:p>
    <w:p w14:paraId="2F982E9E" w14:textId="0C31A76D" w:rsidR="000A0947" w:rsidRDefault="00C57CA5" w:rsidP="00C57CA5">
      <w:pPr>
        <w:rPr>
          <w:rFonts w:cs="Calibri"/>
        </w:rPr>
      </w:pPr>
      <w:r>
        <w:rPr>
          <w:rFonts w:cs="Calibri"/>
        </w:rPr>
        <w:t xml:space="preserve">Da es sich bei dem Projekt um ein Reaktionsspiel handelt, ist der Faktor Zeit eine wichtige Komponente. Für das Spiel wurde entsprechend das </w:t>
      </w:r>
      <w:r w:rsidR="00405290">
        <w:rPr>
          <w:rFonts w:cs="Calibri"/>
        </w:rPr>
        <w:t>A</w:t>
      </w:r>
      <w:r>
        <w:rPr>
          <w:rFonts w:cs="Calibri"/>
        </w:rPr>
        <w:t xml:space="preserve">uslesen optimiert und der Handshake wird nach </w:t>
      </w:r>
      <w:r w:rsidR="00405290">
        <w:rPr>
          <w:rFonts w:cs="Calibri"/>
        </w:rPr>
        <w:t>A</w:t>
      </w:r>
      <w:r>
        <w:rPr>
          <w:rFonts w:cs="Calibri"/>
        </w:rPr>
        <w:t>uslesen der Karten</w:t>
      </w:r>
      <w:r w:rsidR="00405290">
        <w:rPr>
          <w:rFonts w:cs="Calibri"/>
        </w:rPr>
        <w:t>-</w:t>
      </w:r>
      <w:r>
        <w:rPr>
          <w:rFonts w:cs="Calibri"/>
        </w:rPr>
        <w:t>UID beendet.</w:t>
      </w:r>
      <w:r w:rsidR="00521D1A">
        <w:rPr>
          <w:rFonts w:cs="Calibri"/>
        </w:rPr>
        <w:t xml:space="preserve"> </w:t>
      </w:r>
      <w:r w:rsidR="006005F9">
        <w:rPr>
          <w:rFonts w:cs="Calibri"/>
        </w:rPr>
        <w:t>Dies bedeutet auch, dass</w:t>
      </w:r>
      <w:r w:rsidR="00521D1A">
        <w:rPr>
          <w:rFonts w:cs="Calibri"/>
        </w:rPr>
        <w:t xml:space="preserve"> zu keinem Zeitpunkt versucht </w:t>
      </w:r>
      <w:r w:rsidR="006005F9">
        <w:rPr>
          <w:rFonts w:cs="Calibri"/>
        </w:rPr>
        <w:t>wird auf verschlüsselte</w:t>
      </w:r>
      <w:r w:rsidR="00521D1A">
        <w:rPr>
          <w:rFonts w:cs="Calibri"/>
        </w:rPr>
        <w:t xml:space="preserve"> Sektoren zuzugreifen.</w:t>
      </w:r>
    </w:p>
    <w:p w14:paraId="223EC454" w14:textId="5976BF36" w:rsidR="00C57CA5" w:rsidRDefault="00C57CA5" w:rsidP="00C57CA5">
      <w:pPr>
        <w:rPr>
          <w:rFonts w:cs="Calibri"/>
        </w:rPr>
      </w:pPr>
      <w:r>
        <w:rPr>
          <w:rFonts w:cs="Calibri"/>
        </w:rPr>
        <w:t xml:space="preserve">Ein </w:t>
      </w:r>
      <w:r w:rsidR="000A0947">
        <w:rPr>
          <w:rFonts w:cs="Calibri"/>
        </w:rPr>
        <w:t>V</w:t>
      </w:r>
      <w:r>
        <w:rPr>
          <w:rFonts w:cs="Calibri"/>
        </w:rPr>
        <w:t>erändern der RFID</w:t>
      </w:r>
      <w:r w:rsidR="000A0947">
        <w:rPr>
          <w:rFonts w:cs="Calibri"/>
        </w:rPr>
        <w:t>-</w:t>
      </w:r>
      <w:r>
        <w:rPr>
          <w:rFonts w:cs="Calibri"/>
        </w:rPr>
        <w:t>Karten oder der darauf geschrieben</w:t>
      </w:r>
      <w:r w:rsidR="000A0947">
        <w:rPr>
          <w:rFonts w:cs="Calibri"/>
        </w:rPr>
        <w:t>en</w:t>
      </w:r>
      <w:r>
        <w:rPr>
          <w:rFonts w:cs="Calibri"/>
        </w:rPr>
        <w:t xml:space="preserve"> Daten findet für </w:t>
      </w:r>
      <w:r w:rsidR="000A0947">
        <w:rPr>
          <w:rFonts w:cs="Calibri"/>
        </w:rPr>
        <w:t xml:space="preserve">das </w:t>
      </w:r>
      <w:r>
        <w:rPr>
          <w:rFonts w:cs="Calibri"/>
        </w:rPr>
        <w:t xml:space="preserve">Spiel nicht statt. Dies ermöglicht es, die </w:t>
      </w:r>
      <w:r w:rsidR="00AC2DF9">
        <w:rPr>
          <w:rFonts w:cs="Calibri"/>
        </w:rPr>
        <w:t xml:space="preserve">Auswahl von </w:t>
      </w:r>
      <w:r>
        <w:rPr>
          <w:rFonts w:cs="Calibri"/>
        </w:rPr>
        <w:t>Spielkarten beliebig zu erweitern und zum Beispiel mit verschiedenen Studentenausweisen das Spiel durchzuführen.</w:t>
      </w:r>
      <w:r w:rsidR="00AC2DF9">
        <w:rPr>
          <w:rFonts w:cs="Calibri"/>
        </w:rPr>
        <w:t xml:space="preserve"> </w:t>
      </w:r>
      <w:r w:rsidR="00DF7643">
        <w:rPr>
          <w:rFonts w:cs="Calibri"/>
        </w:rPr>
        <w:t>Zurzeit</w:t>
      </w:r>
      <w:r w:rsidR="00AC2DF9">
        <w:rPr>
          <w:rFonts w:cs="Calibri"/>
        </w:rPr>
        <w:t xml:space="preserve"> </w:t>
      </w:r>
      <w:r w:rsidR="00A744E8">
        <w:rPr>
          <w:rFonts w:cs="Calibri"/>
        </w:rPr>
        <w:t>sind lediglich die Spielvarianten mit Farbkarten ausprogrammiert, der Kartenmanager ist für Studentenausweise mit ausgelegt, allerdings ist dazu noch keine Spielvariante vorhanden.</w:t>
      </w:r>
      <w:r>
        <w:rPr>
          <w:rFonts w:cs="Calibri"/>
        </w:rPr>
        <w:t xml:space="preserve"> </w:t>
      </w:r>
      <w:r w:rsidR="00A744E8">
        <w:rPr>
          <w:rFonts w:cs="Calibri"/>
        </w:rPr>
        <w:t>Weitere Kategorien und Spielvarianten sind beliebig erweiterbar.</w:t>
      </w:r>
    </w:p>
    <w:p w14:paraId="6A830DB1" w14:textId="32F62B67" w:rsidR="00C57CA5" w:rsidRPr="00C57CA5" w:rsidRDefault="00195F2B" w:rsidP="00C57CA5">
      <w:r>
        <w:t xml:space="preserve">Für dieses Projekt wurde mit der neuester Version von Python (Version 3.4) entwickelt. Durch den grossen Versionssprung zwischen Version 2 und 3 und den sich damit ergebenden Änderungen sind nicht mehr alle GUI Toolkits mit der aktuellen Version kompatibel. Dies musste entsprechend bei der weiteren Auswahl von Bibliotheken und Anleitungen berücksichtigt werden. </w:t>
      </w:r>
      <w:r w:rsidR="00D20291">
        <w:t xml:space="preserve"> Für die GUI Umgebung wurde aus diesem Grund auf die Bibliothek </w:t>
      </w:r>
      <w:r w:rsidR="00DF7643">
        <w:t>„</w:t>
      </w:r>
      <w:r w:rsidR="00D20291">
        <w:t>Tk</w:t>
      </w:r>
      <w:r w:rsidR="00C2552F">
        <w:t>i</w:t>
      </w:r>
      <w:r w:rsidR="00D20291">
        <w:t>nter</w:t>
      </w:r>
      <w:r w:rsidR="00DF7643">
        <w:t>“</w:t>
      </w:r>
      <w:r w:rsidR="00D20291">
        <w:t xml:space="preserve"> gesetzt.</w:t>
      </w:r>
    </w:p>
    <w:p w14:paraId="5EE43F6C" w14:textId="3ED49AEB" w:rsidR="00C57CA5" w:rsidRDefault="00C57CA5" w:rsidP="00C57CA5">
      <w:pPr>
        <w:pStyle w:val="Heading2"/>
      </w:pPr>
      <w:bookmarkStart w:id="53" w:name="_Toc398287337"/>
      <w:r>
        <w:t>System</w:t>
      </w:r>
      <w:r w:rsidR="009A6C86">
        <w:t>a</w:t>
      </w:r>
      <w:r>
        <w:t>rchitektur</w:t>
      </w:r>
      <w:bookmarkEnd w:id="53"/>
    </w:p>
    <w:p w14:paraId="0A63A365" w14:textId="258B8EAC" w:rsidR="00C22388" w:rsidRDefault="0013020F" w:rsidP="00C22388">
      <w:r>
        <w:t xml:space="preserve">Um das Spiel zu </w:t>
      </w:r>
      <w:r w:rsidR="009A6C86">
        <w:t>S</w:t>
      </w:r>
      <w:r>
        <w:t xml:space="preserve">pielen sind mehrere </w:t>
      </w:r>
      <w:r w:rsidR="009A6C86">
        <w:t>Systemk</w:t>
      </w:r>
      <w:r>
        <w:t>omponenten nötig</w:t>
      </w:r>
      <w:r w:rsidR="00073CA7">
        <w:t xml:space="preserve">, welche in </w:t>
      </w:r>
      <w:r w:rsidR="006005F9">
        <w:fldChar w:fldCharType="begin"/>
      </w:r>
      <w:r w:rsidR="006005F9">
        <w:instrText xml:space="preserve"> REF _Ref398280726 \h </w:instrText>
      </w:r>
      <w:r w:rsidR="006005F9">
        <w:fldChar w:fldCharType="separate"/>
      </w:r>
      <w:r w:rsidR="0068071C">
        <w:t xml:space="preserve">Abbildung </w:t>
      </w:r>
      <w:r w:rsidR="0068071C">
        <w:rPr>
          <w:noProof/>
        </w:rPr>
        <w:t>7</w:t>
      </w:r>
      <w:r w:rsidR="006005F9">
        <w:fldChar w:fldCharType="end"/>
      </w:r>
      <w:r w:rsidR="006005F9">
        <w:t xml:space="preserve"> </w:t>
      </w:r>
      <w:r w:rsidR="00073CA7">
        <w:t>dargestellt sind</w:t>
      </w:r>
      <w:r>
        <w:t>:</w:t>
      </w:r>
    </w:p>
    <w:p w14:paraId="19F1C670" w14:textId="1A45AFD7" w:rsidR="0013020F" w:rsidRDefault="006954AD" w:rsidP="006954AD">
      <w:pPr>
        <w:jc w:val="center"/>
      </w:pPr>
      <w:r>
        <w:object w:dxaOrig="14941" w:dyaOrig="4876" w14:anchorId="2ABE9B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138.75pt;mso-position-vertical:absolute" o:ole="">
            <v:imagedata r:id="rId16" o:title=""/>
          </v:shape>
          <o:OLEObject Type="Embed" ProgID="Visio.Drawing.15" ShapeID="_x0000_i1025" DrawAspect="Content" ObjectID="_1472030068" r:id="rId17"/>
        </w:object>
      </w:r>
    </w:p>
    <w:p w14:paraId="32CB691D" w14:textId="09930E5C" w:rsidR="006954AD" w:rsidRDefault="006954AD" w:rsidP="006954AD">
      <w:pPr>
        <w:pStyle w:val="Caption"/>
        <w:spacing w:before="240" w:after="360"/>
        <w:jc w:val="center"/>
      </w:pPr>
      <w:bookmarkStart w:id="54" w:name="_Ref398280726"/>
      <w:bookmarkStart w:id="55" w:name="_Toc398287383"/>
      <w:r>
        <w:t xml:space="preserve">Abbildung </w:t>
      </w:r>
      <w:r w:rsidR="001745BF">
        <w:fldChar w:fldCharType="begin"/>
      </w:r>
      <w:r w:rsidR="001745BF">
        <w:instrText xml:space="preserve"> SEQ Abbildung \* ARABIC </w:instrText>
      </w:r>
      <w:r w:rsidR="001745BF">
        <w:fldChar w:fldCharType="separate"/>
      </w:r>
      <w:r w:rsidR="0068071C">
        <w:rPr>
          <w:noProof/>
        </w:rPr>
        <w:t>7</w:t>
      </w:r>
      <w:r w:rsidR="001745BF">
        <w:rPr>
          <w:noProof/>
        </w:rPr>
        <w:fldChar w:fldCharType="end"/>
      </w:r>
      <w:bookmarkEnd w:id="54"/>
      <w:r>
        <w:t>: ReaFID Systemarchitektur</w:t>
      </w:r>
      <w:bookmarkEnd w:id="55"/>
    </w:p>
    <w:p w14:paraId="08B8C495" w14:textId="7C596926" w:rsidR="0013020F" w:rsidRDefault="0013020F" w:rsidP="00C22388">
      <w:r>
        <w:t>Um RFID</w:t>
      </w:r>
      <w:r w:rsidR="00CA2CE8">
        <w:t>-</w:t>
      </w:r>
      <w:r>
        <w:t xml:space="preserve">Karten zu lesen wurde für </w:t>
      </w:r>
      <w:r w:rsidR="002F31E3">
        <w:t>die Projekt</w:t>
      </w:r>
      <w:r w:rsidR="00DF7643">
        <w:t>realisierung</w:t>
      </w:r>
      <w:r>
        <w:t xml:space="preserve"> ein Arduino mit einem entsprechenden Modul verwendet.</w:t>
      </w:r>
      <w:r w:rsidR="002F31E3">
        <w:t xml:space="preserve"> Auf der linken Seite sind die technischen Komponenten gezeigt, welche nötig sind um RFID mit RFID Karten zu kommunizieren. Auf der rechten Seite ist der Computer, welcher dem Spieler auch als Anzeige dient, sowie das Python Spiel, welches die Anzeige steuert. </w:t>
      </w:r>
      <w:r>
        <w:t xml:space="preserve"> </w:t>
      </w:r>
    </w:p>
    <w:p w14:paraId="7636E75A" w14:textId="0B790C41" w:rsidR="0013020F" w:rsidRDefault="0013020F" w:rsidP="00C22388">
      <w:r>
        <w:t>Das Arduino übernimmt die Steuerung des RFID</w:t>
      </w:r>
      <w:r w:rsidR="00753D84">
        <w:t>-</w:t>
      </w:r>
      <w:r>
        <w:t xml:space="preserve">Sensors, welcher mit Hilfe eines Communication Shields (welches in unserem Fall Produktabhängig ist und nicht für jeden RFID Sensor benötigt wird) </w:t>
      </w:r>
      <w:r w:rsidR="00753D84">
        <w:t xml:space="preserve">angeschlossen </w:t>
      </w:r>
      <w:r>
        <w:t xml:space="preserve">ist. Zudem kommuniziert das Arduino die gelesenen UIDs über die serielle Verbindung an den Computer. </w:t>
      </w:r>
    </w:p>
    <w:p w14:paraId="7E14DEFD" w14:textId="786DA2D9" w:rsidR="0013020F" w:rsidRPr="00C22388" w:rsidRDefault="0013020F" w:rsidP="00C22388">
      <w:r>
        <w:t xml:space="preserve">Auf dem Computer wird bei Start des Spiels der serielle Port geöffnet und während des Spiels auf </w:t>
      </w:r>
      <w:r w:rsidR="00753D84">
        <w:t xml:space="preserve">vom Arduino </w:t>
      </w:r>
      <w:r>
        <w:t xml:space="preserve">gelesene </w:t>
      </w:r>
      <w:r w:rsidR="00753D84">
        <w:t xml:space="preserve">und </w:t>
      </w:r>
      <w:r w:rsidR="00D318FA">
        <w:t xml:space="preserve">über die </w:t>
      </w:r>
      <w:r w:rsidR="00753D84">
        <w:t>serielle</w:t>
      </w:r>
      <w:r w:rsidR="00D318FA">
        <w:t xml:space="preserve"> Verbindung übertragene </w:t>
      </w:r>
      <w:r>
        <w:t>Informationen gehorcht. Bei Erhalt eines Signals reagiert das Python</w:t>
      </w:r>
      <w:r w:rsidR="00C3464C">
        <w:t>-Programm</w:t>
      </w:r>
      <w:r>
        <w:t xml:space="preserve"> auf vordefinierte Weise und lässt das Spiel eine entsprechende </w:t>
      </w:r>
      <w:r w:rsidR="00D318FA">
        <w:t xml:space="preserve">Aktion </w:t>
      </w:r>
      <w:r>
        <w:t>ausführen.</w:t>
      </w:r>
    </w:p>
    <w:p w14:paraId="0FAD9FB6" w14:textId="3DD7D6C1" w:rsidR="00C57CA5" w:rsidRDefault="00C57CA5" w:rsidP="00C57CA5">
      <w:pPr>
        <w:pStyle w:val="Heading2"/>
      </w:pPr>
      <w:bookmarkStart w:id="56" w:name="_Toc398287338"/>
      <w:r>
        <w:t>GUI</w:t>
      </w:r>
      <w:r w:rsidR="009D3942">
        <w:t>-</w:t>
      </w:r>
      <w:r>
        <w:t>Architektur</w:t>
      </w:r>
      <w:bookmarkEnd w:id="56"/>
    </w:p>
    <w:p w14:paraId="67C9ED58" w14:textId="5DD92814" w:rsidR="00591EE8" w:rsidRDefault="00350316" w:rsidP="00591EE8">
      <w:r>
        <w:t xml:space="preserve">Das GUI besteht aus insgesamt </w:t>
      </w:r>
      <w:r w:rsidR="00364B7A">
        <w:t>zurzeit</w:t>
      </w:r>
      <w:r>
        <w:t xml:space="preserve"> </w:t>
      </w:r>
      <w:r w:rsidR="00632331">
        <w:t>vier implementierten</w:t>
      </w:r>
      <w:r>
        <w:t xml:space="preserve"> Fenstern. Zum </w:t>
      </w:r>
      <w:r w:rsidR="000E4E34">
        <w:t>Programms</w:t>
      </w:r>
      <w:r>
        <w:t>tart wird das Hauptfenster „</w:t>
      </w:r>
      <w:r w:rsidR="00C86C37">
        <w:t>ReaFID</w:t>
      </w:r>
      <w:r>
        <w:t>“</w:t>
      </w:r>
      <w:r w:rsidR="00DF7643">
        <w:t xml:space="preserve"> </w:t>
      </w:r>
      <w:r w:rsidR="00C86C37">
        <w:t>(implementiert im „MainG</w:t>
      </w:r>
      <w:r w:rsidR="000D395B">
        <w:t>ui</w:t>
      </w:r>
      <w:r w:rsidR="00C86C37">
        <w:t>“)</w:t>
      </w:r>
      <w:r>
        <w:t xml:space="preserve"> geöffnet</w:t>
      </w:r>
      <w:r w:rsidR="000E4E34">
        <w:t xml:space="preserve"> (siehe </w:t>
      </w:r>
      <w:r w:rsidR="006005F9">
        <w:fldChar w:fldCharType="begin"/>
      </w:r>
      <w:r w:rsidR="006005F9">
        <w:instrText xml:space="preserve"> REF _Ref398280807 \h </w:instrText>
      </w:r>
      <w:r w:rsidR="006005F9">
        <w:fldChar w:fldCharType="separate"/>
      </w:r>
      <w:r w:rsidR="0068071C">
        <w:t xml:space="preserve">Abbildung </w:t>
      </w:r>
      <w:r w:rsidR="0068071C">
        <w:rPr>
          <w:noProof/>
        </w:rPr>
        <w:t>8</w:t>
      </w:r>
      <w:r w:rsidR="006005F9">
        <w:fldChar w:fldCharType="end"/>
      </w:r>
      <w:r w:rsidR="000E4E34">
        <w:t>)</w:t>
      </w:r>
      <w:r>
        <w:t xml:space="preserve">. Aus diesem Fenster können </w:t>
      </w:r>
      <w:r w:rsidR="00C86C37">
        <w:t xml:space="preserve">mittels „File“-Menü </w:t>
      </w:r>
      <w:r w:rsidR="00364B7A">
        <w:t xml:space="preserve">drei </w:t>
      </w:r>
      <w:r w:rsidR="00C86C37">
        <w:t xml:space="preserve">Dialogfenster </w:t>
      </w:r>
      <w:r>
        <w:t>geöffnet werden, in welche</w:t>
      </w:r>
      <w:r w:rsidR="00364B7A">
        <w:t>n</w:t>
      </w:r>
      <w:r>
        <w:t xml:space="preserve"> Konfigurationseinstellungen zum Spiel vorgenommen werden können.</w:t>
      </w:r>
      <w:r w:rsidR="00C86C37">
        <w:t xml:space="preserve"> Das </w:t>
      </w:r>
      <w:r w:rsidR="00DF7643">
        <w:t>„</w:t>
      </w:r>
      <w:r w:rsidR="00C86C37">
        <w:t>Top</w:t>
      </w:r>
      <w:r w:rsidR="00DF7643">
        <w:t>s</w:t>
      </w:r>
      <w:r w:rsidR="00C86C37">
        <w:t>core</w:t>
      </w:r>
      <w:r w:rsidR="00DF7643">
        <w:t>“</w:t>
      </w:r>
      <w:r w:rsidR="00C86C37">
        <w:t xml:space="preserve"> Menü ist für die zukünftige Implementation einer Top</w:t>
      </w:r>
      <w:r w:rsidR="00DF7643">
        <w:t xml:space="preserve"> S</w:t>
      </w:r>
      <w:r w:rsidR="00C86C37">
        <w:t>core</w:t>
      </w:r>
      <w:r w:rsidR="00DF7643">
        <w:t>r-</w:t>
      </w:r>
      <w:r w:rsidR="00C86C37">
        <w:t xml:space="preserve">Liste geplant, in welcher die Bestzeiten  enthalten sind. Das „About“ Menü soll in naher Zukunft ein kleines </w:t>
      </w:r>
      <w:r w:rsidR="00DF7643">
        <w:t>„</w:t>
      </w:r>
      <w:r w:rsidR="00C86C37">
        <w:t>ReadMe</w:t>
      </w:r>
      <w:r w:rsidR="00DF7643">
        <w:t>“</w:t>
      </w:r>
      <w:r w:rsidR="00C86C37">
        <w:t xml:space="preserve"> enthalten, welches Auskunft über dieses Spiel gibt. Das State Label soll während des Spiels anzeigen ob die serielle Verbindung geglückt ist. Über „Play“ kann das Spiel gestartet werden.</w:t>
      </w:r>
    </w:p>
    <w:p w14:paraId="72307F64" w14:textId="77777777" w:rsidR="00FC0EDA" w:rsidRDefault="00FC0EDA" w:rsidP="00591EE8"/>
    <w:p w14:paraId="49941A96" w14:textId="34C39F0B" w:rsidR="00FC0EDA" w:rsidRDefault="00C8150E" w:rsidP="00D5368B">
      <w:pPr>
        <w:jc w:val="center"/>
      </w:pPr>
      <w:r>
        <w:rPr>
          <w:noProof/>
          <w:lang w:val="en-US"/>
        </w:rPr>
        <w:lastRenderedPageBreak/>
        <w:drawing>
          <wp:inline distT="0" distB="0" distL="0" distR="0" wp14:anchorId="4FB9350C" wp14:editId="2807B4D4">
            <wp:extent cx="5400000" cy="3776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rchitektur.jpg"/>
                    <pic:cNvPicPr/>
                  </pic:nvPicPr>
                  <pic:blipFill>
                    <a:blip r:embed="rId18">
                      <a:extLst>
                        <a:ext uri="{28A0092B-C50C-407E-A947-70E740481C1C}">
                          <a14:useLocalDpi xmlns:a14="http://schemas.microsoft.com/office/drawing/2010/main" val="0"/>
                        </a:ext>
                      </a:extLst>
                    </a:blip>
                    <a:stretch>
                      <a:fillRect/>
                    </a:stretch>
                  </pic:blipFill>
                  <pic:spPr>
                    <a:xfrm>
                      <a:off x="0" y="0"/>
                      <a:ext cx="5400000" cy="3776400"/>
                    </a:xfrm>
                    <a:prstGeom prst="rect">
                      <a:avLst/>
                    </a:prstGeom>
                  </pic:spPr>
                </pic:pic>
              </a:graphicData>
            </a:graphic>
          </wp:inline>
        </w:drawing>
      </w:r>
    </w:p>
    <w:p w14:paraId="3B0B146A" w14:textId="2728A1DA" w:rsidR="00350316" w:rsidRDefault="00350316" w:rsidP="00D5368B">
      <w:pPr>
        <w:pStyle w:val="Caption"/>
        <w:spacing w:before="240" w:after="360"/>
        <w:jc w:val="center"/>
      </w:pPr>
      <w:bookmarkStart w:id="57" w:name="_Ref398280807"/>
      <w:bookmarkStart w:id="58" w:name="_Toc398287384"/>
      <w:r>
        <w:t xml:space="preserve">Abbildung </w:t>
      </w:r>
      <w:r w:rsidR="001745BF">
        <w:fldChar w:fldCharType="begin"/>
      </w:r>
      <w:r w:rsidR="001745BF">
        <w:instrText xml:space="preserve"> SEQ Abbildung \* ARABIC </w:instrText>
      </w:r>
      <w:r w:rsidR="001745BF">
        <w:fldChar w:fldCharType="separate"/>
      </w:r>
      <w:r w:rsidR="0068071C">
        <w:rPr>
          <w:noProof/>
        </w:rPr>
        <w:t>8</w:t>
      </w:r>
      <w:r w:rsidR="001745BF">
        <w:rPr>
          <w:noProof/>
        </w:rPr>
        <w:fldChar w:fldCharType="end"/>
      </w:r>
      <w:bookmarkEnd w:id="57"/>
      <w:r>
        <w:t>: GUI Hauptfenster Beschreibung</w:t>
      </w:r>
      <w:bookmarkEnd w:id="58"/>
    </w:p>
    <w:p w14:paraId="40C81C69" w14:textId="7255E136" w:rsidR="00246F79" w:rsidRDefault="00246F79" w:rsidP="00350316">
      <w:r>
        <w:t>Die Dialogfenster sind jeweils simpel gestaltet und zeigen nur die nötigen Felder f</w:t>
      </w:r>
      <w:r w:rsidR="00895036">
        <w:t xml:space="preserve">ür ihre Anpassungen. </w:t>
      </w:r>
      <w:r w:rsidR="006005F9">
        <w:t xml:space="preserve">In der </w:t>
      </w:r>
      <w:r w:rsidR="006005F9">
        <w:fldChar w:fldCharType="begin"/>
      </w:r>
      <w:r w:rsidR="006005F9">
        <w:instrText xml:space="preserve"> REF _Ref398280853 \h </w:instrText>
      </w:r>
      <w:r w:rsidR="006005F9">
        <w:fldChar w:fldCharType="separate"/>
      </w:r>
      <w:r w:rsidR="0068071C">
        <w:t xml:space="preserve">Abbildung </w:t>
      </w:r>
      <w:r w:rsidR="0068071C">
        <w:rPr>
          <w:noProof/>
        </w:rPr>
        <w:t>9</w:t>
      </w:r>
      <w:r w:rsidR="006005F9">
        <w:fldChar w:fldCharType="end"/>
      </w:r>
      <w:r w:rsidR="006005F9">
        <w:t xml:space="preserve"> </w:t>
      </w:r>
      <w:r>
        <w:t xml:space="preserve">ist </w:t>
      </w:r>
      <w:r w:rsidR="001B1108">
        <w:t xml:space="preserve">beispielweise </w:t>
      </w:r>
      <w:r>
        <w:t xml:space="preserve">das </w:t>
      </w:r>
      <w:r w:rsidR="00895036">
        <w:t>Dialog-</w:t>
      </w:r>
      <w:r>
        <w:t xml:space="preserve">Fenster zur Konfiguration der </w:t>
      </w:r>
      <w:r w:rsidR="001B1108">
        <w:t xml:space="preserve">seriellen </w:t>
      </w:r>
      <w:r>
        <w:t>Verbindung</w:t>
      </w:r>
      <w:r w:rsidR="006005F9">
        <w:t xml:space="preserve"> dargestellt</w:t>
      </w:r>
      <w:r>
        <w:t>.</w:t>
      </w:r>
    </w:p>
    <w:p w14:paraId="753859C4" w14:textId="77777777" w:rsidR="00D5368B" w:rsidRPr="00D5368B" w:rsidRDefault="00D5368B" w:rsidP="00350316">
      <w:pPr>
        <w:rPr>
          <w:sz w:val="2"/>
          <w:szCs w:val="2"/>
        </w:rPr>
      </w:pPr>
    </w:p>
    <w:p w14:paraId="14C873FC" w14:textId="5B33893C" w:rsidR="00246F79" w:rsidRDefault="00246F79" w:rsidP="00246F79">
      <w:pPr>
        <w:jc w:val="center"/>
      </w:pPr>
      <w:r>
        <w:rPr>
          <w:noProof/>
          <w:lang w:val="en-US"/>
        </w:rPr>
        <w:drawing>
          <wp:inline distT="0" distB="0" distL="0" distR="0" wp14:anchorId="7B964F0F" wp14:editId="125A29F1">
            <wp:extent cx="2700000" cy="1087200"/>
            <wp:effectExtent l="0" t="0" r="5715" b="0"/>
            <wp:docPr id="20" name="Picture 20" descr="F:\rfid\Screenshot - 09072014 - 05:31: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rfid\Screenshot - 09072014 - 05:31:23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0000" cy="1087200"/>
                    </a:xfrm>
                    <a:prstGeom prst="rect">
                      <a:avLst/>
                    </a:prstGeom>
                    <a:noFill/>
                    <a:ln>
                      <a:noFill/>
                    </a:ln>
                  </pic:spPr>
                </pic:pic>
              </a:graphicData>
            </a:graphic>
          </wp:inline>
        </w:drawing>
      </w:r>
    </w:p>
    <w:p w14:paraId="6324B3A3" w14:textId="54450A1B" w:rsidR="00246F79" w:rsidRPr="00350316" w:rsidRDefault="00246F79" w:rsidP="00D5368B">
      <w:pPr>
        <w:pStyle w:val="Caption"/>
        <w:spacing w:before="240" w:after="360"/>
        <w:jc w:val="center"/>
      </w:pPr>
      <w:bookmarkStart w:id="59" w:name="_Ref398280853"/>
      <w:bookmarkStart w:id="60" w:name="_Toc398287385"/>
      <w:r>
        <w:t xml:space="preserve">Abbildung </w:t>
      </w:r>
      <w:r w:rsidR="001745BF">
        <w:fldChar w:fldCharType="begin"/>
      </w:r>
      <w:r w:rsidR="001745BF">
        <w:instrText xml:space="preserve"> SEQ Abbildung \* ARABIC </w:instrText>
      </w:r>
      <w:r w:rsidR="001745BF">
        <w:fldChar w:fldCharType="separate"/>
      </w:r>
      <w:r w:rsidR="0068071C">
        <w:rPr>
          <w:noProof/>
        </w:rPr>
        <w:t>9</w:t>
      </w:r>
      <w:r w:rsidR="001745BF">
        <w:rPr>
          <w:noProof/>
        </w:rPr>
        <w:fldChar w:fldCharType="end"/>
      </w:r>
      <w:bookmarkEnd w:id="59"/>
      <w:r>
        <w:t>: GUI</w:t>
      </w:r>
      <w:r w:rsidR="00F2674C">
        <w:t>-</w:t>
      </w:r>
      <w:r>
        <w:t xml:space="preserve">Konfiguration </w:t>
      </w:r>
      <w:r w:rsidR="00F2674C">
        <w:t>der s</w:t>
      </w:r>
      <w:r>
        <w:t>erielle</w:t>
      </w:r>
      <w:r w:rsidR="00F2674C">
        <w:t>n</w:t>
      </w:r>
      <w:r>
        <w:t xml:space="preserve"> Verbindung</w:t>
      </w:r>
      <w:bookmarkEnd w:id="60"/>
    </w:p>
    <w:p w14:paraId="4C05EB5F" w14:textId="4225FD58" w:rsidR="00C57CA5" w:rsidRDefault="00C57CA5" w:rsidP="00C57CA5">
      <w:pPr>
        <w:pStyle w:val="Heading2"/>
      </w:pPr>
      <w:bookmarkStart w:id="61" w:name="_Toc398287339"/>
      <w:r>
        <w:t>Software Architektur</w:t>
      </w:r>
      <w:bookmarkEnd w:id="61"/>
    </w:p>
    <w:p w14:paraId="027ACCF4" w14:textId="0F509DFE" w:rsidR="00B018C9" w:rsidRDefault="00763EAB" w:rsidP="00B018C9">
      <w:pPr>
        <w:pStyle w:val="Heading3"/>
      </w:pPr>
      <w:bookmarkStart w:id="62" w:name="_Toc398287340"/>
      <w:r>
        <w:t xml:space="preserve">Design </w:t>
      </w:r>
      <w:r w:rsidR="00B018C9">
        <w:t>Pattern</w:t>
      </w:r>
      <w:r>
        <w:t>s</w:t>
      </w:r>
      <w:bookmarkEnd w:id="62"/>
    </w:p>
    <w:p w14:paraId="31D476B1" w14:textId="46B3A0B3" w:rsidR="00B018C9" w:rsidRDefault="00B018C9" w:rsidP="00B018C9">
      <w:r>
        <w:t xml:space="preserve">In diesem Projekt kamen einige </w:t>
      </w:r>
      <w:r w:rsidR="00763EAB">
        <w:t xml:space="preserve">Designe </w:t>
      </w:r>
      <w:r w:rsidR="00C8150E">
        <w:t xml:space="preserve">Patterns zum Zuge, welche im </w:t>
      </w:r>
      <w:r w:rsidR="00DF7643">
        <w:t>Folgenden</w:t>
      </w:r>
      <w:r w:rsidR="00C8150E">
        <w:t xml:space="preserve"> erläutert werden.</w:t>
      </w:r>
    </w:p>
    <w:p w14:paraId="3EDA3573" w14:textId="7E15A599" w:rsidR="00B018C9" w:rsidRPr="00C8150E" w:rsidRDefault="00B018C9" w:rsidP="00B018C9">
      <w:pPr>
        <w:pStyle w:val="Heading4"/>
        <w:rPr>
          <w:lang w:val="en-US"/>
        </w:rPr>
      </w:pPr>
      <w:bookmarkStart w:id="63" w:name="_Toc398287341"/>
      <w:r w:rsidRPr="00C8150E">
        <w:rPr>
          <w:lang w:val="en-US"/>
        </w:rPr>
        <w:t>MVC – Model View Control</w:t>
      </w:r>
      <w:r w:rsidR="00435339" w:rsidRPr="00C8150E">
        <w:rPr>
          <w:lang w:val="en-US"/>
        </w:rPr>
        <w:t xml:space="preserve"> Pattern</w:t>
      </w:r>
      <w:bookmarkEnd w:id="63"/>
    </w:p>
    <w:p w14:paraId="4B715069" w14:textId="57F0705F" w:rsidR="00B018C9" w:rsidRDefault="00B018C9" w:rsidP="00B018C9">
      <w:r>
        <w:t>Als Grundstruktur wurde das MVC Pattern verwendet. MVC hilft durch Kapselung ei</w:t>
      </w:r>
      <w:r w:rsidR="00C8150E">
        <w:t xml:space="preserve">ne saubere Trennung von Anzeige, Modell- und Kontrolllogik </w:t>
      </w:r>
      <w:r>
        <w:t>umzusetzen. Heute wird es allerdings oft nicht mehr in seiner Originalform verwendet</w:t>
      </w:r>
      <w:r w:rsidR="00763EAB">
        <w:t>,</w:t>
      </w:r>
      <w:r>
        <w:t xml:space="preserve"> da </w:t>
      </w:r>
      <w:r w:rsidR="00763EAB">
        <w:t xml:space="preserve">die </w:t>
      </w:r>
      <w:r>
        <w:t>Control</w:t>
      </w:r>
      <w:r w:rsidR="00763EAB">
        <w:t xml:space="preserve">-Komponente </w:t>
      </w:r>
      <w:r>
        <w:t>zu künstlichen Kapselungen führ</w:t>
      </w:r>
      <w:r w:rsidR="00763EAB">
        <w:t>en kann,</w:t>
      </w:r>
      <w:r>
        <w:t xml:space="preserve"> welche keine Effizienzsteigerungen bringen</w:t>
      </w:r>
      <w:r w:rsidR="00BC3E5F">
        <w:t xml:space="preserve"> [14]</w:t>
      </w:r>
      <w:r>
        <w:t>.</w:t>
      </w:r>
      <w:r w:rsidR="00C8150E">
        <w:t xml:space="preserve"> Für die Implementation dieses Spiels </w:t>
      </w:r>
      <w:r w:rsidR="00C8150E">
        <w:lastRenderedPageBreak/>
        <w:t>war ein Controller aber durchaus sinnvoll genug, weshalb die Kapselung konsequent umgesetzt wurde.</w:t>
      </w:r>
    </w:p>
    <w:p w14:paraId="1FE56413" w14:textId="011AF15C" w:rsidR="00C8150E" w:rsidRDefault="00C8150E" w:rsidP="00B018C9">
      <w:r>
        <w:t>Model, View und Controller wurden je als Paket reali</w:t>
      </w:r>
      <w:r w:rsidR="003C069F">
        <w:t>siert, was sich auch in der Datei</w:t>
      </w:r>
      <w:r>
        <w:t xml:space="preserve">struktur </w:t>
      </w:r>
      <w:r w:rsidR="00AA4821">
        <w:t xml:space="preserve">(siehe </w:t>
      </w:r>
      <w:r w:rsidR="004D06B2">
        <w:fldChar w:fldCharType="begin"/>
      </w:r>
      <w:r w:rsidR="004D06B2">
        <w:instrText xml:space="preserve"> REF _Ref398281380 \h </w:instrText>
      </w:r>
      <w:r w:rsidR="004D06B2">
        <w:fldChar w:fldCharType="separate"/>
      </w:r>
      <w:r w:rsidR="0068071C">
        <w:t xml:space="preserve">Abbildung </w:t>
      </w:r>
      <w:r w:rsidR="0068071C">
        <w:rPr>
          <w:noProof/>
        </w:rPr>
        <w:t>10</w:t>
      </w:r>
      <w:r w:rsidR="004D06B2">
        <w:fldChar w:fldCharType="end"/>
      </w:r>
      <w:r w:rsidR="00AA4821">
        <w:t xml:space="preserve">) </w:t>
      </w:r>
      <w:r>
        <w:t>darlegte und diese Klasse</w:t>
      </w:r>
      <w:r w:rsidR="004D06B2">
        <w:t>n</w:t>
      </w:r>
      <w:r>
        <w:t xml:space="preserve"> entsprechend zusammenfasste.</w:t>
      </w:r>
    </w:p>
    <w:p w14:paraId="7857423A" w14:textId="77777777" w:rsidR="004109CE" w:rsidRPr="004109CE" w:rsidRDefault="004109CE" w:rsidP="00B018C9">
      <w:pPr>
        <w:rPr>
          <w:sz w:val="2"/>
          <w:szCs w:val="2"/>
        </w:rPr>
      </w:pPr>
    </w:p>
    <w:tbl>
      <w:tblPr>
        <w:tblStyle w:val="TableGrid"/>
        <w:tblW w:w="45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359"/>
      </w:tblGrid>
      <w:tr w:rsidR="00B018C9" w:rsidRPr="0052639F" w14:paraId="18073C1B" w14:textId="77777777" w:rsidTr="003546F7">
        <w:trPr>
          <w:jc w:val="center"/>
        </w:trPr>
        <w:tc>
          <w:tcPr>
            <w:tcW w:w="9212" w:type="dxa"/>
            <w:shd w:val="clear" w:color="auto" w:fill="D9D9D9" w:themeFill="background1" w:themeFillShade="D9"/>
          </w:tcPr>
          <w:p w14:paraId="0EB46010" w14:textId="1758F0AF" w:rsidR="00B018C9" w:rsidRPr="004109CE" w:rsidRDefault="00B018C9" w:rsidP="003546F7">
            <w:pPr>
              <w:spacing w:after="60" w:line="240" w:lineRule="auto"/>
              <w:rPr>
                <w:rFonts w:ascii="Courier New" w:hAnsi="Courier New" w:cs="Courier New"/>
                <w:sz w:val="18"/>
                <w:lang w:val="en-US"/>
              </w:rPr>
            </w:pPr>
            <w:r w:rsidRPr="004109CE">
              <w:rPr>
                <w:rFonts w:ascii="Courier New" w:hAnsi="Courier New" w:cs="Courier New"/>
                <w:sz w:val="18"/>
                <w:lang w:val="en-US"/>
              </w:rPr>
              <w:t>src/</w:t>
            </w:r>
          </w:p>
          <w:p w14:paraId="70BEAD69" w14:textId="27CC677F" w:rsidR="00B018C9" w:rsidRPr="004109CE" w:rsidRDefault="007A15B0" w:rsidP="003546F7">
            <w:pPr>
              <w:tabs>
                <w:tab w:val="left" w:pos="567"/>
                <w:tab w:val="left" w:pos="1140"/>
              </w:tabs>
              <w:spacing w:after="60" w:line="240" w:lineRule="auto"/>
              <w:rPr>
                <w:rFonts w:ascii="Courier New" w:hAnsi="Courier New" w:cs="Courier New"/>
                <w:sz w:val="18"/>
                <w:lang w:val="en-US"/>
              </w:rPr>
            </w:pPr>
            <w:r>
              <w:rPr>
                <w:rFonts w:ascii="Courier New" w:hAnsi="Courier New" w:cs="Courier New"/>
                <w:sz w:val="18"/>
                <w:lang w:val="en-US"/>
              </w:rPr>
              <w:t xml:space="preserve">    </w:t>
            </w:r>
            <w:r w:rsidR="00B018C9" w:rsidRPr="004109CE">
              <w:rPr>
                <w:rFonts w:ascii="Courier New" w:hAnsi="Courier New" w:cs="Courier New"/>
                <w:sz w:val="18"/>
                <w:lang w:val="en-US"/>
              </w:rPr>
              <w:t>model/</w:t>
            </w:r>
          </w:p>
          <w:p w14:paraId="55D3E0FC" w14:textId="075938EE" w:rsidR="00B018C9" w:rsidRPr="004109CE" w:rsidRDefault="007A15B0" w:rsidP="003546F7">
            <w:pPr>
              <w:tabs>
                <w:tab w:val="left" w:pos="567"/>
                <w:tab w:val="left" w:pos="1140"/>
              </w:tabs>
              <w:spacing w:after="60" w:line="240" w:lineRule="auto"/>
              <w:rPr>
                <w:rFonts w:ascii="Courier New" w:hAnsi="Courier New" w:cs="Courier New"/>
                <w:sz w:val="18"/>
                <w:lang w:val="en-US"/>
              </w:rPr>
            </w:pPr>
            <w:r>
              <w:rPr>
                <w:rFonts w:ascii="Courier New" w:hAnsi="Courier New" w:cs="Courier New"/>
                <w:sz w:val="18"/>
                <w:lang w:val="en-US"/>
              </w:rPr>
              <w:t xml:space="preserve">        </w:t>
            </w:r>
            <w:r w:rsidR="006A6FCE" w:rsidRPr="004109CE">
              <w:rPr>
                <w:rFonts w:ascii="Courier New" w:hAnsi="Courier New" w:cs="Courier New"/>
                <w:sz w:val="18"/>
                <w:lang w:val="en-US"/>
              </w:rPr>
              <w:t>__init__.py</w:t>
            </w:r>
          </w:p>
          <w:p w14:paraId="1094D032" w14:textId="35AB2F92" w:rsidR="006A6FCE" w:rsidRPr="004109CE" w:rsidRDefault="007A15B0" w:rsidP="003546F7">
            <w:pPr>
              <w:tabs>
                <w:tab w:val="left" w:pos="567"/>
                <w:tab w:val="left" w:pos="1140"/>
              </w:tabs>
              <w:spacing w:after="60" w:line="240" w:lineRule="auto"/>
              <w:rPr>
                <w:rFonts w:ascii="Courier New" w:hAnsi="Courier New" w:cs="Courier New"/>
                <w:sz w:val="18"/>
                <w:lang w:val="en-US"/>
              </w:rPr>
            </w:pPr>
            <w:r>
              <w:rPr>
                <w:rFonts w:ascii="Courier New" w:hAnsi="Courier New" w:cs="Courier New"/>
                <w:sz w:val="18"/>
                <w:lang w:val="en-US"/>
              </w:rPr>
              <w:t xml:space="preserve">        </w:t>
            </w:r>
            <w:r w:rsidR="006A6FCE" w:rsidRPr="004109CE">
              <w:rPr>
                <w:rFonts w:ascii="Courier New" w:hAnsi="Courier New" w:cs="Courier New"/>
                <w:sz w:val="18"/>
                <w:lang w:val="en-US"/>
              </w:rPr>
              <w:t>cardFactory.py</w:t>
            </w:r>
          </w:p>
          <w:p w14:paraId="7E9DC1D6" w14:textId="6A73E024" w:rsidR="006A6FCE" w:rsidRPr="004109CE" w:rsidRDefault="007A15B0" w:rsidP="003546F7">
            <w:pPr>
              <w:tabs>
                <w:tab w:val="left" w:pos="567"/>
                <w:tab w:val="left" w:pos="1140"/>
              </w:tabs>
              <w:spacing w:after="60" w:line="240" w:lineRule="auto"/>
              <w:rPr>
                <w:rFonts w:ascii="Courier New" w:hAnsi="Courier New" w:cs="Courier New"/>
                <w:sz w:val="18"/>
                <w:lang w:val="en-US"/>
              </w:rPr>
            </w:pPr>
            <w:r>
              <w:rPr>
                <w:rFonts w:ascii="Courier New" w:hAnsi="Courier New" w:cs="Courier New"/>
                <w:sz w:val="18"/>
                <w:lang w:val="en-US"/>
              </w:rPr>
              <w:t xml:space="preserve">        </w:t>
            </w:r>
            <w:r w:rsidR="006A6FCE" w:rsidRPr="004109CE">
              <w:rPr>
                <w:rFonts w:ascii="Courier New" w:hAnsi="Courier New" w:cs="Courier New"/>
                <w:sz w:val="18"/>
                <w:lang w:val="en-US"/>
              </w:rPr>
              <w:t>cardManager.py</w:t>
            </w:r>
          </w:p>
          <w:p w14:paraId="380B5F99" w14:textId="18A28D45" w:rsidR="006A6FCE" w:rsidRPr="004109CE" w:rsidRDefault="007A15B0" w:rsidP="003546F7">
            <w:pPr>
              <w:tabs>
                <w:tab w:val="left" w:pos="567"/>
                <w:tab w:val="left" w:pos="1140"/>
              </w:tabs>
              <w:spacing w:after="60" w:line="240" w:lineRule="auto"/>
              <w:rPr>
                <w:rFonts w:ascii="Courier New" w:hAnsi="Courier New" w:cs="Courier New"/>
                <w:sz w:val="18"/>
                <w:lang w:val="en-US"/>
              </w:rPr>
            </w:pPr>
            <w:r>
              <w:rPr>
                <w:rFonts w:ascii="Courier New" w:hAnsi="Courier New" w:cs="Courier New"/>
                <w:sz w:val="18"/>
                <w:lang w:val="en-US"/>
              </w:rPr>
              <w:t xml:space="preserve">        </w:t>
            </w:r>
            <w:r w:rsidR="006A6FCE" w:rsidRPr="004109CE">
              <w:rPr>
                <w:rFonts w:ascii="Courier New" w:hAnsi="Courier New" w:cs="Courier New"/>
                <w:sz w:val="18"/>
                <w:lang w:val="en-US"/>
              </w:rPr>
              <w:t>gameLogics.py</w:t>
            </w:r>
          </w:p>
          <w:p w14:paraId="0C88B0F3" w14:textId="5537503B" w:rsidR="006A6FCE" w:rsidRPr="004109CE" w:rsidRDefault="007A15B0" w:rsidP="003546F7">
            <w:pPr>
              <w:tabs>
                <w:tab w:val="left" w:pos="567"/>
                <w:tab w:val="left" w:pos="1140"/>
              </w:tabs>
              <w:spacing w:after="60" w:line="240" w:lineRule="auto"/>
              <w:rPr>
                <w:rFonts w:ascii="Courier New" w:hAnsi="Courier New" w:cs="Courier New"/>
                <w:sz w:val="18"/>
                <w:lang w:val="en-US"/>
              </w:rPr>
            </w:pPr>
            <w:r>
              <w:rPr>
                <w:rFonts w:ascii="Courier New" w:hAnsi="Courier New" w:cs="Courier New"/>
                <w:sz w:val="18"/>
                <w:lang w:val="en-US"/>
              </w:rPr>
              <w:t xml:space="preserve">        </w:t>
            </w:r>
            <w:r w:rsidR="006A6FCE" w:rsidRPr="004109CE">
              <w:rPr>
                <w:rFonts w:ascii="Courier New" w:hAnsi="Courier New" w:cs="Courier New"/>
                <w:sz w:val="18"/>
                <w:lang w:val="en-US"/>
              </w:rPr>
              <w:t>gamePlayModes.py</w:t>
            </w:r>
          </w:p>
          <w:p w14:paraId="652D99E5" w14:textId="3ECAE771" w:rsidR="006A6FCE" w:rsidRPr="004109CE" w:rsidRDefault="007A15B0" w:rsidP="003546F7">
            <w:pPr>
              <w:tabs>
                <w:tab w:val="left" w:pos="567"/>
                <w:tab w:val="left" w:pos="1140"/>
              </w:tabs>
              <w:spacing w:after="60" w:line="240" w:lineRule="auto"/>
              <w:rPr>
                <w:rFonts w:ascii="Courier New" w:hAnsi="Courier New" w:cs="Courier New"/>
                <w:sz w:val="18"/>
                <w:lang w:val="en-US"/>
              </w:rPr>
            </w:pPr>
            <w:r>
              <w:rPr>
                <w:rFonts w:ascii="Courier New" w:hAnsi="Courier New" w:cs="Courier New"/>
                <w:sz w:val="18"/>
                <w:lang w:val="en-US"/>
              </w:rPr>
              <w:t xml:space="preserve">        </w:t>
            </w:r>
            <w:r w:rsidR="006A6FCE" w:rsidRPr="004109CE">
              <w:rPr>
                <w:rFonts w:ascii="Courier New" w:hAnsi="Courier New" w:cs="Courier New"/>
                <w:sz w:val="18"/>
                <w:lang w:val="en-US"/>
              </w:rPr>
              <w:t>rFIDReader.py</w:t>
            </w:r>
          </w:p>
          <w:p w14:paraId="1CC00B2B" w14:textId="74B68601" w:rsidR="006A6FCE" w:rsidRPr="004109CE" w:rsidRDefault="007A15B0" w:rsidP="003546F7">
            <w:pPr>
              <w:tabs>
                <w:tab w:val="left" w:pos="567"/>
                <w:tab w:val="left" w:pos="1140"/>
              </w:tabs>
              <w:spacing w:after="60" w:line="240" w:lineRule="auto"/>
              <w:rPr>
                <w:rFonts w:ascii="Courier New" w:hAnsi="Courier New" w:cs="Courier New"/>
                <w:sz w:val="18"/>
                <w:lang w:val="en-US"/>
              </w:rPr>
            </w:pPr>
            <w:r>
              <w:rPr>
                <w:rFonts w:ascii="Courier New" w:hAnsi="Courier New" w:cs="Courier New"/>
                <w:sz w:val="18"/>
                <w:lang w:val="en-US"/>
              </w:rPr>
              <w:t xml:space="preserve">        </w:t>
            </w:r>
            <w:r w:rsidR="006A6FCE" w:rsidRPr="004109CE">
              <w:rPr>
                <w:rFonts w:ascii="Courier New" w:hAnsi="Courier New" w:cs="Courier New"/>
                <w:sz w:val="18"/>
                <w:lang w:val="en-US"/>
              </w:rPr>
              <w:t>singleton.py</w:t>
            </w:r>
          </w:p>
          <w:p w14:paraId="3B351296" w14:textId="314CE766" w:rsidR="006A6FCE" w:rsidRPr="004109CE" w:rsidRDefault="007A15B0" w:rsidP="003546F7">
            <w:pPr>
              <w:tabs>
                <w:tab w:val="left" w:pos="567"/>
                <w:tab w:val="left" w:pos="1140"/>
              </w:tabs>
              <w:spacing w:after="60" w:line="240" w:lineRule="auto"/>
              <w:rPr>
                <w:rFonts w:ascii="Courier New" w:hAnsi="Courier New" w:cs="Courier New"/>
                <w:sz w:val="18"/>
                <w:lang w:val="en-US"/>
              </w:rPr>
            </w:pPr>
            <w:r>
              <w:rPr>
                <w:rFonts w:ascii="Courier New" w:hAnsi="Courier New" w:cs="Courier New"/>
                <w:sz w:val="18"/>
                <w:lang w:val="en-US"/>
              </w:rPr>
              <w:t xml:space="preserve">        </w:t>
            </w:r>
            <w:r w:rsidR="006A6FCE" w:rsidRPr="004109CE">
              <w:rPr>
                <w:rFonts w:ascii="Courier New" w:hAnsi="Courier New" w:cs="Courier New"/>
                <w:sz w:val="18"/>
                <w:lang w:val="en-US"/>
              </w:rPr>
              <w:t>timeMeasure.py</w:t>
            </w:r>
          </w:p>
          <w:p w14:paraId="3DDBEF29" w14:textId="13439462" w:rsidR="00B018C9" w:rsidRPr="004109CE" w:rsidRDefault="007A15B0" w:rsidP="003546F7">
            <w:pPr>
              <w:tabs>
                <w:tab w:val="left" w:pos="567"/>
              </w:tabs>
              <w:spacing w:after="60" w:line="240" w:lineRule="auto"/>
              <w:rPr>
                <w:rFonts w:ascii="Courier New" w:hAnsi="Courier New" w:cs="Courier New"/>
                <w:sz w:val="18"/>
                <w:lang w:val="en-US"/>
              </w:rPr>
            </w:pPr>
            <w:r>
              <w:rPr>
                <w:rFonts w:ascii="Courier New" w:hAnsi="Courier New" w:cs="Courier New"/>
                <w:sz w:val="18"/>
                <w:lang w:val="en-US"/>
              </w:rPr>
              <w:t xml:space="preserve">    </w:t>
            </w:r>
            <w:r w:rsidR="00B018C9" w:rsidRPr="004109CE">
              <w:rPr>
                <w:rFonts w:ascii="Courier New" w:hAnsi="Courier New" w:cs="Courier New"/>
                <w:sz w:val="18"/>
                <w:lang w:val="en-US"/>
              </w:rPr>
              <w:t>view/</w:t>
            </w:r>
          </w:p>
          <w:p w14:paraId="097BF2C2" w14:textId="6A02F0A6" w:rsidR="006A6FCE" w:rsidRPr="004109CE" w:rsidRDefault="007A15B0" w:rsidP="003546F7">
            <w:pPr>
              <w:tabs>
                <w:tab w:val="left" w:pos="567"/>
                <w:tab w:val="left" w:pos="1140"/>
              </w:tabs>
              <w:spacing w:after="60" w:line="240" w:lineRule="auto"/>
              <w:rPr>
                <w:rFonts w:ascii="Courier New" w:hAnsi="Courier New" w:cs="Courier New"/>
                <w:sz w:val="18"/>
                <w:lang w:val="en-US"/>
              </w:rPr>
            </w:pPr>
            <w:r>
              <w:rPr>
                <w:rFonts w:ascii="Courier New" w:hAnsi="Courier New" w:cs="Courier New"/>
                <w:sz w:val="18"/>
                <w:lang w:val="en-US"/>
              </w:rPr>
              <w:t xml:space="preserve">        </w:t>
            </w:r>
            <w:r w:rsidR="006A6FCE" w:rsidRPr="004109CE">
              <w:rPr>
                <w:rFonts w:ascii="Courier New" w:hAnsi="Courier New" w:cs="Courier New"/>
                <w:sz w:val="18"/>
                <w:lang w:val="en-US"/>
              </w:rPr>
              <w:t>__init__.py</w:t>
            </w:r>
          </w:p>
          <w:p w14:paraId="62E07A9B" w14:textId="26AB63C8" w:rsidR="006A6FCE" w:rsidRPr="004109CE" w:rsidRDefault="007A15B0" w:rsidP="003546F7">
            <w:pPr>
              <w:tabs>
                <w:tab w:val="left" w:pos="567"/>
                <w:tab w:val="left" w:pos="1134"/>
              </w:tabs>
              <w:spacing w:after="60" w:line="240" w:lineRule="auto"/>
              <w:rPr>
                <w:rFonts w:ascii="Courier New" w:hAnsi="Courier New" w:cs="Courier New"/>
                <w:sz w:val="18"/>
                <w:lang w:val="en-US"/>
              </w:rPr>
            </w:pPr>
            <w:r>
              <w:rPr>
                <w:rFonts w:ascii="Courier New" w:hAnsi="Courier New" w:cs="Courier New"/>
                <w:sz w:val="18"/>
                <w:lang w:val="en-US"/>
              </w:rPr>
              <w:t xml:space="preserve">        </w:t>
            </w:r>
            <w:r w:rsidR="006A6FCE" w:rsidRPr="004109CE">
              <w:rPr>
                <w:rFonts w:ascii="Courier New" w:hAnsi="Courier New" w:cs="Courier New"/>
                <w:sz w:val="18"/>
                <w:lang w:val="en-US"/>
              </w:rPr>
              <w:t>mainGUI.py</w:t>
            </w:r>
          </w:p>
          <w:p w14:paraId="476F63EA" w14:textId="0D2B6DB7" w:rsidR="006A6FCE" w:rsidRPr="004109CE" w:rsidRDefault="007A15B0" w:rsidP="003546F7">
            <w:pPr>
              <w:tabs>
                <w:tab w:val="left" w:pos="567"/>
                <w:tab w:val="left" w:pos="1134"/>
              </w:tabs>
              <w:spacing w:after="60" w:line="240" w:lineRule="auto"/>
              <w:rPr>
                <w:rFonts w:ascii="Courier New" w:hAnsi="Courier New" w:cs="Courier New"/>
                <w:sz w:val="18"/>
                <w:lang w:val="en-US"/>
              </w:rPr>
            </w:pPr>
            <w:r>
              <w:rPr>
                <w:rFonts w:ascii="Courier New" w:hAnsi="Courier New" w:cs="Courier New"/>
                <w:sz w:val="18"/>
                <w:lang w:val="en-US"/>
              </w:rPr>
              <w:t xml:space="preserve">        </w:t>
            </w:r>
            <w:r w:rsidR="006A6FCE" w:rsidRPr="004109CE">
              <w:rPr>
                <w:rFonts w:ascii="Courier New" w:hAnsi="Courier New" w:cs="Courier New"/>
                <w:sz w:val="18"/>
                <w:lang w:val="en-US"/>
              </w:rPr>
              <w:t>subGUIs.py</w:t>
            </w:r>
          </w:p>
          <w:p w14:paraId="78CF8456" w14:textId="785629E0" w:rsidR="00B018C9" w:rsidRPr="004109CE" w:rsidRDefault="007A15B0" w:rsidP="003546F7">
            <w:pPr>
              <w:tabs>
                <w:tab w:val="left" w:pos="567"/>
              </w:tabs>
              <w:spacing w:after="60" w:line="240" w:lineRule="auto"/>
              <w:rPr>
                <w:rFonts w:ascii="Courier New" w:hAnsi="Courier New" w:cs="Courier New"/>
                <w:sz w:val="18"/>
                <w:lang w:val="en-US"/>
              </w:rPr>
            </w:pPr>
            <w:r>
              <w:rPr>
                <w:rFonts w:ascii="Courier New" w:hAnsi="Courier New" w:cs="Courier New"/>
                <w:sz w:val="18"/>
                <w:lang w:val="en-US"/>
              </w:rPr>
              <w:t xml:space="preserve">    </w:t>
            </w:r>
            <w:r w:rsidR="00B018C9" w:rsidRPr="004109CE">
              <w:rPr>
                <w:rFonts w:ascii="Courier New" w:hAnsi="Courier New" w:cs="Courier New"/>
                <w:sz w:val="18"/>
                <w:lang w:val="en-US"/>
              </w:rPr>
              <w:t>controller/</w:t>
            </w:r>
          </w:p>
          <w:p w14:paraId="58FEB268" w14:textId="1403BB86" w:rsidR="006A6FCE" w:rsidRPr="004109CE" w:rsidRDefault="007A15B0" w:rsidP="003546F7">
            <w:pPr>
              <w:tabs>
                <w:tab w:val="left" w:pos="567"/>
                <w:tab w:val="left" w:pos="1140"/>
              </w:tabs>
              <w:spacing w:after="60" w:line="240" w:lineRule="auto"/>
              <w:rPr>
                <w:rFonts w:ascii="Courier New" w:hAnsi="Courier New" w:cs="Courier New"/>
                <w:sz w:val="18"/>
                <w:lang w:val="en-US"/>
              </w:rPr>
            </w:pPr>
            <w:r>
              <w:rPr>
                <w:rFonts w:ascii="Courier New" w:hAnsi="Courier New" w:cs="Courier New"/>
                <w:sz w:val="18"/>
                <w:lang w:val="en-US"/>
              </w:rPr>
              <w:t xml:space="preserve">        </w:t>
            </w:r>
            <w:r w:rsidR="006A6FCE" w:rsidRPr="004109CE">
              <w:rPr>
                <w:rFonts w:ascii="Courier New" w:hAnsi="Courier New" w:cs="Courier New"/>
                <w:sz w:val="18"/>
                <w:lang w:val="en-US"/>
              </w:rPr>
              <w:t>__init__.py</w:t>
            </w:r>
          </w:p>
          <w:p w14:paraId="2918EA6F" w14:textId="756C7E16" w:rsidR="006A6FCE" w:rsidRPr="004109CE" w:rsidRDefault="007A15B0" w:rsidP="003546F7">
            <w:pPr>
              <w:tabs>
                <w:tab w:val="left" w:pos="567"/>
                <w:tab w:val="left" w:pos="1140"/>
              </w:tabs>
              <w:spacing w:after="60" w:line="240" w:lineRule="auto"/>
              <w:rPr>
                <w:rFonts w:ascii="Courier New" w:hAnsi="Courier New" w:cs="Courier New"/>
                <w:sz w:val="18"/>
                <w:lang w:val="en-US"/>
              </w:rPr>
            </w:pPr>
            <w:r>
              <w:rPr>
                <w:rFonts w:ascii="Courier New" w:hAnsi="Courier New" w:cs="Courier New"/>
                <w:sz w:val="18"/>
                <w:lang w:val="en-US"/>
              </w:rPr>
              <w:t xml:space="preserve">        </w:t>
            </w:r>
            <w:r w:rsidR="006A6FCE" w:rsidRPr="004109CE">
              <w:rPr>
                <w:rFonts w:ascii="Courier New" w:hAnsi="Courier New" w:cs="Courier New"/>
                <w:sz w:val="18"/>
                <w:lang w:val="en-US"/>
              </w:rPr>
              <w:t>gameController.py</w:t>
            </w:r>
          </w:p>
          <w:p w14:paraId="7FA92BEE" w14:textId="4FB6D611" w:rsidR="00B018C9" w:rsidRPr="004109CE" w:rsidRDefault="007A15B0" w:rsidP="003546F7">
            <w:pPr>
              <w:tabs>
                <w:tab w:val="left" w:pos="567"/>
                <w:tab w:val="left" w:pos="1140"/>
              </w:tabs>
              <w:spacing w:after="60" w:line="240" w:lineRule="auto"/>
              <w:rPr>
                <w:rFonts w:ascii="Courier New" w:hAnsi="Courier New" w:cs="Courier New"/>
                <w:sz w:val="18"/>
                <w:lang w:val="en-US"/>
              </w:rPr>
            </w:pPr>
            <w:r>
              <w:rPr>
                <w:rFonts w:ascii="Courier New" w:hAnsi="Courier New" w:cs="Courier New"/>
                <w:sz w:val="18"/>
                <w:lang w:val="en-US"/>
              </w:rPr>
              <w:t xml:space="preserve">        </w:t>
            </w:r>
            <w:r w:rsidR="006A6FCE" w:rsidRPr="004109CE">
              <w:rPr>
                <w:rFonts w:ascii="Courier New" w:hAnsi="Courier New" w:cs="Courier New"/>
                <w:sz w:val="18"/>
                <w:lang w:val="en-US"/>
              </w:rPr>
              <w:t>starter.py</w:t>
            </w:r>
          </w:p>
        </w:tc>
      </w:tr>
    </w:tbl>
    <w:p w14:paraId="4BE3F69D" w14:textId="5D29AA53" w:rsidR="00B018C9" w:rsidRPr="00B72432" w:rsidRDefault="006A6FCE" w:rsidP="004109CE">
      <w:pPr>
        <w:pStyle w:val="Caption"/>
        <w:spacing w:before="240" w:after="360"/>
        <w:jc w:val="center"/>
      </w:pPr>
      <w:bookmarkStart w:id="64" w:name="_Ref398281380"/>
      <w:bookmarkStart w:id="65" w:name="_Toc398287386"/>
      <w:r>
        <w:t xml:space="preserve">Abbildung </w:t>
      </w:r>
      <w:r w:rsidR="001745BF">
        <w:fldChar w:fldCharType="begin"/>
      </w:r>
      <w:r w:rsidR="001745BF">
        <w:instrText xml:space="preserve"> SEQ Abbildung \* ARABIC </w:instrText>
      </w:r>
      <w:r w:rsidR="001745BF">
        <w:fldChar w:fldCharType="separate"/>
      </w:r>
      <w:r w:rsidR="0068071C">
        <w:rPr>
          <w:noProof/>
        </w:rPr>
        <w:t>10</w:t>
      </w:r>
      <w:r w:rsidR="001745BF">
        <w:rPr>
          <w:noProof/>
        </w:rPr>
        <w:fldChar w:fldCharType="end"/>
      </w:r>
      <w:bookmarkEnd w:id="64"/>
      <w:r>
        <w:t>: MVC</w:t>
      </w:r>
      <w:r w:rsidR="00D42150">
        <w:t>-Dateis</w:t>
      </w:r>
      <w:r>
        <w:t>truktur</w:t>
      </w:r>
      <w:r w:rsidR="00D42150">
        <w:t xml:space="preserve"> des Python-Programms</w:t>
      </w:r>
      <w:bookmarkEnd w:id="65"/>
    </w:p>
    <w:p w14:paraId="0378D116" w14:textId="01AA1477" w:rsidR="00B018C9" w:rsidRPr="00BA610A" w:rsidRDefault="003C069F" w:rsidP="00B018C9">
      <w:r>
        <w:t>Durch die</w:t>
      </w:r>
      <w:r w:rsidR="00BA610A" w:rsidRPr="00BA610A">
        <w:t xml:space="preserve"> __init__.py </w:t>
      </w:r>
      <w:r>
        <w:t xml:space="preserve">Datei </w:t>
      </w:r>
      <w:r w:rsidR="00BA610A" w:rsidRPr="00BA610A">
        <w:t>in jedem Ordner wird</w:t>
      </w:r>
      <w:r w:rsidR="00BA610A">
        <w:t xml:space="preserve"> das Unterverzeichnis </w:t>
      </w:r>
      <w:r w:rsidR="004D06B2">
        <w:t xml:space="preserve">von Python </w:t>
      </w:r>
      <w:r w:rsidR="00BA610A">
        <w:t xml:space="preserve">als Paket erkannt, über welches die </w:t>
      </w:r>
      <w:r w:rsidR="00D42150">
        <w:t xml:space="preserve">Dateien </w:t>
      </w:r>
      <w:r w:rsidR="00BA610A">
        <w:t>danach kontro</w:t>
      </w:r>
      <w:r w:rsidR="00CA19C2">
        <w:t>lliert importiert werden können</w:t>
      </w:r>
      <w:r w:rsidR="00D42150">
        <w:t>,</w:t>
      </w:r>
      <w:r w:rsidR="00CA19C2">
        <w:t xml:space="preserve"> ohne dass der Ausführungspfad von Python verändert werden muss.</w:t>
      </w:r>
    </w:p>
    <w:p w14:paraId="6803EFD2" w14:textId="77777777" w:rsidR="00B018C9" w:rsidRDefault="00B018C9" w:rsidP="00B018C9">
      <w:pPr>
        <w:pStyle w:val="Heading4"/>
      </w:pPr>
      <w:bookmarkStart w:id="66" w:name="_Toc398287342"/>
      <w:r>
        <w:t>Singleton Pattern</w:t>
      </w:r>
      <w:bookmarkEnd w:id="66"/>
    </w:p>
    <w:p w14:paraId="7A143AC7" w14:textId="7147A277" w:rsidR="00B018C9" w:rsidRDefault="00B018C9" w:rsidP="00B018C9">
      <w:r>
        <w:t xml:space="preserve">Das Singleton Pattern erzwingt, dass von einem </w:t>
      </w:r>
      <w:r w:rsidR="00796EC0">
        <w:t xml:space="preserve">Klasse </w:t>
      </w:r>
      <w:r>
        <w:t xml:space="preserve">nur eine </w:t>
      </w:r>
      <w:r w:rsidR="00796EC0">
        <w:t xml:space="preserve">(globale) </w:t>
      </w:r>
      <w:r>
        <w:t>Instanz existiert. Zur Kontrolle der Zugriffe wurde es für das Auslesen de</w:t>
      </w:r>
      <w:r w:rsidR="00031BD1">
        <w:t>r seriellen Schnittstelle (</w:t>
      </w:r>
      <w:r w:rsidR="00DF7643">
        <w:t>implementiert im „</w:t>
      </w:r>
      <w:r w:rsidR="00031BD1">
        <w:t>RFIDReader</w:t>
      </w:r>
      <w:r w:rsidR="00DF7643">
        <w:t>“</w:t>
      </w:r>
      <w:r w:rsidR="00031BD1">
        <w:t>)</w:t>
      </w:r>
      <w:r>
        <w:t>, dem Karten Manager</w:t>
      </w:r>
      <w:r w:rsidR="00031BD1">
        <w:t xml:space="preserve"> (</w:t>
      </w:r>
      <w:r w:rsidR="00DF7643">
        <w:t>implementiert im „</w:t>
      </w:r>
      <w:r w:rsidR="00031BD1">
        <w:t>CardManager</w:t>
      </w:r>
      <w:r w:rsidR="00DF7643">
        <w:t>“</w:t>
      </w:r>
      <w:r w:rsidR="00031BD1">
        <w:t>)</w:t>
      </w:r>
      <w:r>
        <w:t xml:space="preserve">, dem </w:t>
      </w:r>
      <w:r w:rsidR="00031BD1">
        <w:t>Spiel Prüfer (</w:t>
      </w:r>
      <w:r w:rsidR="00DF7643">
        <w:t>implementiert im „</w:t>
      </w:r>
      <w:r w:rsidR="00031BD1">
        <w:t>GameController</w:t>
      </w:r>
      <w:r w:rsidR="00DF7643">
        <w:t>“</w:t>
      </w:r>
      <w:r w:rsidR="00031BD1">
        <w:t>)</w:t>
      </w:r>
      <w:r>
        <w:t xml:space="preserve"> und dem Spiel Modus Manager</w:t>
      </w:r>
      <w:r w:rsidR="00031BD1">
        <w:t xml:space="preserve"> (</w:t>
      </w:r>
      <w:r w:rsidR="00DF7643">
        <w:t>implementiert im „</w:t>
      </w:r>
      <w:r w:rsidR="00031BD1">
        <w:t>GamePlayManager</w:t>
      </w:r>
      <w:r w:rsidR="00DF7643">
        <w:t>“</w:t>
      </w:r>
      <w:r w:rsidR="00031BD1">
        <w:t>)</w:t>
      </w:r>
      <w:r>
        <w:t xml:space="preserve"> verwendet.</w:t>
      </w:r>
    </w:p>
    <w:p w14:paraId="105AC7E8" w14:textId="09AC6C1A" w:rsidR="00746922" w:rsidRDefault="00B018C9" w:rsidP="00B018C9">
      <w:r>
        <w:t xml:space="preserve">Um die bestmöglichste </w:t>
      </w:r>
      <w:r w:rsidR="00031BD1">
        <w:t>Umsetzung des Singleton unter Python</w:t>
      </w:r>
      <w:r>
        <w:t xml:space="preserve"> zu finden</w:t>
      </w:r>
      <w:r w:rsidR="00796EC0">
        <w:t>,</w:t>
      </w:r>
      <w:r>
        <w:t xml:space="preserve"> wurde via Google recherchiert und schlussendlich auf Sta</w:t>
      </w:r>
      <w:r w:rsidR="005500B5">
        <w:t>ck O</w:t>
      </w:r>
      <w:r>
        <w:t>verflow eine entsprechende Lösung gefunden.</w:t>
      </w:r>
      <w:r w:rsidR="005500B5">
        <w:t xml:space="preserve"> </w:t>
      </w:r>
      <w:r w:rsidR="007F7D8D">
        <w:t xml:space="preserve">Diese Lösung </w:t>
      </w:r>
      <w:r w:rsidR="000D75DE">
        <w:t xml:space="preserve">(siehe </w:t>
      </w:r>
      <w:r w:rsidR="004268EC">
        <w:fldChar w:fldCharType="begin"/>
      </w:r>
      <w:r w:rsidR="004268EC">
        <w:instrText xml:space="preserve"> REF _Ref398281492 \h </w:instrText>
      </w:r>
      <w:r w:rsidR="004268EC">
        <w:fldChar w:fldCharType="separate"/>
      </w:r>
      <w:r w:rsidR="0068071C">
        <w:t xml:space="preserve">Abbildung </w:t>
      </w:r>
      <w:r w:rsidR="0068071C">
        <w:rPr>
          <w:noProof/>
        </w:rPr>
        <w:t>11</w:t>
      </w:r>
      <w:r w:rsidR="004268EC">
        <w:fldChar w:fldCharType="end"/>
      </w:r>
      <w:r w:rsidR="000D75DE">
        <w:t xml:space="preserve">) </w:t>
      </w:r>
      <w:r w:rsidR="007F7D8D">
        <w:t xml:space="preserve">sieht vor, dass im Projekt eine Klasse </w:t>
      </w:r>
      <w:r w:rsidR="005500B5">
        <w:t>„</w:t>
      </w:r>
      <w:r w:rsidR="00746922">
        <w:t>Singleton</w:t>
      </w:r>
      <w:r w:rsidR="005500B5">
        <w:t>“</w:t>
      </w:r>
      <w:r w:rsidR="00746922">
        <w:t xml:space="preserve"> erstellt</w:t>
      </w:r>
      <w:r w:rsidR="007F7D8D">
        <w:t xml:space="preserve"> wird</w:t>
      </w:r>
      <w:r w:rsidR="00746922">
        <w:t>, welche danach mit Hilfe der „metaclass“  Funktion</w:t>
      </w:r>
      <w:r w:rsidR="00766819">
        <w:t xml:space="preserve"> [4]</w:t>
      </w:r>
      <w:r w:rsidR="00746922">
        <w:t xml:space="preserve"> </w:t>
      </w:r>
      <w:r w:rsidR="00B4365B">
        <w:t xml:space="preserve">von den entsprechenden Klassen </w:t>
      </w:r>
      <w:r w:rsidR="00746922">
        <w:t>implementiert wird.</w:t>
      </w:r>
      <w:r w:rsidR="00A92FFA">
        <w:t xml:space="preserve"> In dieser Klasse „Singleton“ wird das </w:t>
      </w:r>
      <w:r w:rsidR="006B1E27">
        <w:t>V</w:t>
      </w:r>
      <w:r w:rsidR="00A92FFA">
        <w:t>erhalten der</w:t>
      </w:r>
      <w:r w:rsidR="000B76C0">
        <w:t xml:space="preserve"> zu</w:t>
      </w:r>
      <w:r w:rsidR="00A92FFA">
        <w:t xml:space="preserve"> implementierenden Klassen definiert, was in </w:t>
      </w:r>
      <w:r w:rsidR="005500B5">
        <w:t xml:space="preserve">diesem </w:t>
      </w:r>
      <w:r w:rsidR="00A92FFA">
        <w:t>Fa</w:t>
      </w:r>
      <w:r w:rsidR="004268EC">
        <w:t>ll ein ständiger Verweis auf</w:t>
      </w:r>
      <w:r w:rsidR="00A92FFA">
        <w:t xml:space="preserve"> dasselbe Objekt ist.</w:t>
      </w:r>
      <w:r w:rsidR="007F7D8D">
        <w:t xml:space="preserve"> Da es sich um die einzige Metaklasse des Projekts handelte, wurde sie ebenfalls im Paket „model“ implementiert.</w:t>
      </w:r>
    </w:p>
    <w:p w14:paraId="3F85A5A6" w14:textId="5C270963" w:rsidR="00031BD1" w:rsidRDefault="0073063C" w:rsidP="00AA4821">
      <w:pPr>
        <w:jc w:val="center"/>
      </w:pPr>
      <w:r>
        <w:object w:dxaOrig="15106" w:dyaOrig="7681" w14:anchorId="154AF7DD">
          <v:shape id="_x0000_i1026" type="#_x0000_t75" style="width:425.6pt;height:212.45pt" o:ole="">
            <v:imagedata r:id="rId20" o:title=""/>
          </v:shape>
          <o:OLEObject Type="Embed" ProgID="Visio.Drawing.15" ShapeID="_x0000_i1026" DrawAspect="Content" ObjectID="_1472030069" r:id="rId21"/>
        </w:object>
      </w:r>
    </w:p>
    <w:p w14:paraId="1544E980" w14:textId="704FA65C" w:rsidR="00EA17BB" w:rsidRPr="002200DB" w:rsidRDefault="00EA17BB" w:rsidP="00AA4821">
      <w:pPr>
        <w:pStyle w:val="Caption"/>
        <w:spacing w:before="240" w:after="360"/>
        <w:jc w:val="center"/>
      </w:pPr>
      <w:bookmarkStart w:id="67" w:name="_Ref398281492"/>
      <w:bookmarkStart w:id="68" w:name="_Toc398287387"/>
      <w:r>
        <w:t xml:space="preserve">Abbildung </w:t>
      </w:r>
      <w:r w:rsidR="001745BF">
        <w:fldChar w:fldCharType="begin"/>
      </w:r>
      <w:r w:rsidR="001745BF">
        <w:instrText xml:space="preserve"> SEQ Abbildung \* ARABIC </w:instrText>
      </w:r>
      <w:r w:rsidR="001745BF">
        <w:fldChar w:fldCharType="separate"/>
      </w:r>
      <w:r w:rsidR="0068071C">
        <w:rPr>
          <w:noProof/>
        </w:rPr>
        <w:t>11</w:t>
      </w:r>
      <w:r w:rsidR="001745BF">
        <w:rPr>
          <w:noProof/>
        </w:rPr>
        <w:fldChar w:fldCharType="end"/>
      </w:r>
      <w:bookmarkEnd w:id="67"/>
      <w:r>
        <w:t xml:space="preserve">: </w:t>
      </w:r>
      <w:r w:rsidR="00FA2737">
        <w:t>UML-</w:t>
      </w:r>
      <w:r w:rsidR="005C034D">
        <w:t xml:space="preserve">Klassendiagramm </w:t>
      </w:r>
      <w:r w:rsidR="00BD18F8">
        <w:t>„</w:t>
      </w:r>
      <w:r>
        <w:t>Singleton</w:t>
      </w:r>
      <w:r w:rsidR="00BD18F8">
        <w:t>“</w:t>
      </w:r>
      <w:r w:rsidR="005C034D">
        <w:t xml:space="preserve"> und dessen Anwenderklassen</w:t>
      </w:r>
      <w:bookmarkEnd w:id="68"/>
    </w:p>
    <w:p w14:paraId="652B9B42" w14:textId="77777777" w:rsidR="00B018C9" w:rsidRDefault="00B018C9" w:rsidP="00B018C9">
      <w:pPr>
        <w:pStyle w:val="Heading4"/>
      </w:pPr>
      <w:bookmarkStart w:id="69" w:name="_Toc398287343"/>
      <w:r>
        <w:t>Factory Pattern</w:t>
      </w:r>
      <w:bookmarkEnd w:id="69"/>
    </w:p>
    <w:p w14:paraId="4C791EBB" w14:textId="614283CA" w:rsidR="006E78E0" w:rsidRDefault="00B018C9" w:rsidP="00B018C9">
      <w:r>
        <w:t>Das Factory Pattern wird zum Erstellen von Objekten</w:t>
      </w:r>
      <w:r w:rsidR="005E16E8">
        <w:t xml:space="preserve"> über Methoden, anstatt wie sonst üblich über </w:t>
      </w:r>
      <w:r w:rsidR="00DF7643">
        <w:t>Konstruktoren</w:t>
      </w:r>
      <w:r w:rsidR="005E16E8">
        <w:t>,</w:t>
      </w:r>
      <w:r>
        <w:t xml:space="preserve"> verwendet. </w:t>
      </w:r>
      <w:r w:rsidR="005E16E8">
        <w:t xml:space="preserve">Typisch in der Anwendung ist, dass </w:t>
      </w:r>
      <w:r w:rsidR="00BD18F8">
        <w:t>abgeleitete K</w:t>
      </w:r>
      <w:r w:rsidR="005E16E8">
        <w:t>lassen bestimmen</w:t>
      </w:r>
      <w:r w:rsidR="00BD18F8">
        <w:t>,</w:t>
      </w:r>
      <w:r w:rsidR="005E16E8">
        <w:t xml:space="preserve"> welche Objekte </w:t>
      </w:r>
      <w:r w:rsidR="00BD18F8">
        <w:t>real existieren können</w:t>
      </w:r>
      <w:r w:rsidR="005E16E8">
        <w:t xml:space="preserve">, wobei diese </w:t>
      </w:r>
      <w:r w:rsidR="00BD18F8">
        <w:t>abgeleiteten K</w:t>
      </w:r>
      <w:r w:rsidR="005E16E8">
        <w:t xml:space="preserve">lassen </w:t>
      </w:r>
      <w:r w:rsidR="001B11F1">
        <w:t xml:space="preserve">entsprechend </w:t>
      </w:r>
      <w:r w:rsidR="005E16E8">
        <w:t>unterschiedliche Eigenschaften darstellen können.</w:t>
      </w:r>
    </w:p>
    <w:p w14:paraId="22A8920D" w14:textId="41F4CA64" w:rsidR="004C0317" w:rsidRDefault="00B018C9" w:rsidP="00B018C9">
      <w:r>
        <w:t xml:space="preserve">Für dieses Reaktionsspiel wurde </w:t>
      </w:r>
      <w:r w:rsidR="006E78E0">
        <w:t xml:space="preserve">das Pattern </w:t>
      </w:r>
      <w:r>
        <w:t>verwende</w:t>
      </w:r>
      <w:r w:rsidR="006E78E0">
        <w:t>t,</w:t>
      </w:r>
      <w:r>
        <w:t xml:space="preserve"> um</w:t>
      </w:r>
      <w:r w:rsidR="002F2CFD">
        <w:t xml:space="preserve"> verschiedene Typen des</w:t>
      </w:r>
      <w:r>
        <w:t xml:space="preserve"> </w:t>
      </w:r>
      <w:r w:rsidR="002F2CFD">
        <w:t>Kartenobjekts  mit Hilfe einer zentralen Instanz (der Card</w:t>
      </w:r>
      <w:r w:rsidR="00DF7643">
        <w:t xml:space="preserve"> </w:t>
      </w:r>
      <w:r w:rsidR="002F2CFD">
        <w:t>Factory</w:t>
      </w:r>
      <w:r w:rsidR="0036606E">
        <w:t xml:space="preserve">, siehe </w:t>
      </w:r>
      <w:r w:rsidR="00536700">
        <w:fldChar w:fldCharType="begin"/>
      </w:r>
      <w:r w:rsidR="00536700">
        <w:instrText xml:space="preserve"> REF _Ref398281579 \h </w:instrText>
      </w:r>
      <w:r w:rsidR="00536700">
        <w:fldChar w:fldCharType="separate"/>
      </w:r>
      <w:r w:rsidR="0068071C">
        <w:t xml:space="preserve">Abbildung </w:t>
      </w:r>
      <w:r w:rsidR="0068071C">
        <w:rPr>
          <w:noProof/>
        </w:rPr>
        <w:t>12</w:t>
      </w:r>
      <w:r w:rsidR="00536700">
        <w:fldChar w:fldCharType="end"/>
      </w:r>
      <w:r w:rsidR="002F2CFD">
        <w:t xml:space="preserve">) </w:t>
      </w:r>
      <w:r>
        <w:t xml:space="preserve">zu implementieren. Diese unterschiedlichen </w:t>
      </w:r>
      <w:r w:rsidR="00AF5070">
        <w:t xml:space="preserve">Kartentypen </w:t>
      </w:r>
      <w:r>
        <w:t xml:space="preserve">können unterschiedliche </w:t>
      </w:r>
      <w:r w:rsidR="00AF5070">
        <w:t xml:space="preserve">typspezifische </w:t>
      </w:r>
      <w:r>
        <w:t xml:space="preserve">Methoden enthalten. </w:t>
      </w:r>
    </w:p>
    <w:p w14:paraId="0E73B2DC" w14:textId="77777777" w:rsidR="0036606E" w:rsidRPr="0036606E" w:rsidRDefault="0036606E" w:rsidP="00B018C9">
      <w:pPr>
        <w:rPr>
          <w:sz w:val="2"/>
          <w:szCs w:val="2"/>
        </w:rPr>
      </w:pPr>
    </w:p>
    <w:p w14:paraId="4A55EF31" w14:textId="5402CF67" w:rsidR="0036606E" w:rsidRDefault="0073063C" w:rsidP="0036606E">
      <w:pPr>
        <w:jc w:val="center"/>
        <w:rPr>
          <w:rFonts w:ascii="majorEastAsia" w:hAnsi="majorEastAsia" w:cs="majorEastAsia"/>
        </w:rPr>
      </w:pPr>
      <w:r>
        <w:object w:dxaOrig="6195" w:dyaOrig="6436" w14:anchorId="10E55E0E">
          <v:shape id="_x0000_i1027" type="#_x0000_t75" style="width:213.15pt;height:220.3pt" o:ole="">
            <v:imagedata r:id="rId22" o:title=""/>
          </v:shape>
          <o:OLEObject Type="Embed" ProgID="Visio.Drawing.15" ShapeID="_x0000_i1027" DrawAspect="Content" ObjectID="_1472030070" r:id="rId23"/>
        </w:object>
      </w:r>
    </w:p>
    <w:p w14:paraId="5DC5F5CD" w14:textId="77777777" w:rsidR="0036606E" w:rsidRPr="00AA4821" w:rsidRDefault="0036606E" w:rsidP="0036606E">
      <w:pPr>
        <w:pStyle w:val="Caption"/>
        <w:spacing w:before="240" w:after="360"/>
        <w:jc w:val="center"/>
      </w:pPr>
      <w:bookmarkStart w:id="70" w:name="_Ref398281579"/>
      <w:bookmarkStart w:id="71" w:name="_Toc398287388"/>
      <w:r>
        <w:t xml:space="preserve">Abbildung </w:t>
      </w:r>
      <w:r w:rsidR="001745BF">
        <w:fldChar w:fldCharType="begin"/>
      </w:r>
      <w:r w:rsidR="001745BF">
        <w:instrText xml:space="preserve"> SEQ Abbildung \* ARABIC </w:instrText>
      </w:r>
      <w:r w:rsidR="001745BF">
        <w:fldChar w:fldCharType="separate"/>
      </w:r>
      <w:r w:rsidR="0068071C">
        <w:rPr>
          <w:noProof/>
        </w:rPr>
        <w:t>12</w:t>
      </w:r>
      <w:r w:rsidR="001745BF">
        <w:rPr>
          <w:noProof/>
        </w:rPr>
        <w:fldChar w:fldCharType="end"/>
      </w:r>
      <w:bookmarkEnd w:id="70"/>
      <w:r>
        <w:t>: UML-Klassendiagramm der Card Factory</w:t>
      </w:r>
      <w:bookmarkEnd w:id="71"/>
    </w:p>
    <w:p w14:paraId="324B616D" w14:textId="77777777" w:rsidR="0036606E" w:rsidRDefault="0036606E" w:rsidP="00B018C9"/>
    <w:p w14:paraId="5BE7C3F1" w14:textId="07A15F4B" w:rsidR="00B72432" w:rsidRDefault="00B018C9" w:rsidP="00B018C9">
      <w:r>
        <w:lastRenderedPageBreak/>
        <w:t>In dieser Implementation hat der Typ</w:t>
      </w:r>
      <w:r w:rsidR="002F2CFD">
        <w:t xml:space="preserve"> „Farbkarte“</w:t>
      </w:r>
      <w:r>
        <w:t xml:space="preserve"> </w:t>
      </w:r>
      <w:r w:rsidR="002F2CFD">
        <w:t>(</w:t>
      </w:r>
      <w:r w:rsidR="00DF7643">
        <w:t>implementiert als „</w:t>
      </w:r>
      <w:r>
        <w:t>Color</w:t>
      </w:r>
      <w:r w:rsidR="002F2CFD">
        <w:t>Card</w:t>
      </w:r>
      <w:r w:rsidR="00DF7643">
        <w:t>“</w:t>
      </w:r>
      <w:r w:rsidR="002F2CFD">
        <w:t>)</w:t>
      </w:r>
      <w:r>
        <w:t xml:space="preserve"> eine Variable </w:t>
      </w:r>
      <w:r w:rsidR="00AF5070">
        <w:t>„</w:t>
      </w:r>
      <w:r>
        <w:t>color</w:t>
      </w:r>
      <w:r w:rsidR="00AF5070">
        <w:t>“</w:t>
      </w:r>
      <w:r>
        <w:t xml:space="preserve"> und entsprechende</w:t>
      </w:r>
      <w:r w:rsidR="002F2CFD">
        <w:t xml:space="preserve"> Get- und Set-Methoden</w:t>
      </w:r>
      <w:r>
        <w:t>. Für den Typ</w:t>
      </w:r>
      <w:r w:rsidR="002F2CFD">
        <w:t xml:space="preserve"> „Studentenkarte“</w:t>
      </w:r>
      <w:r>
        <w:t xml:space="preserve"> </w:t>
      </w:r>
      <w:r w:rsidR="002F2CFD">
        <w:t>(</w:t>
      </w:r>
      <w:r w:rsidR="00DF7643">
        <w:t>repräsentiert als „</w:t>
      </w:r>
      <w:r>
        <w:t>Student</w:t>
      </w:r>
      <w:r w:rsidR="002F2CFD">
        <w:t>Card</w:t>
      </w:r>
      <w:r w:rsidR="00DF7643">
        <w:t>“</w:t>
      </w:r>
      <w:r w:rsidR="002F2CFD">
        <w:t>)</w:t>
      </w:r>
      <w:r>
        <w:t xml:space="preserve"> wiederum kann der Name erfasst </w:t>
      </w:r>
      <w:r w:rsidR="002F2CFD">
        <w:t>und verwaltet</w:t>
      </w:r>
      <w:r>
        <w:t xml:space="preserve"> werden.</w:t>
      </w:r>
    </w:p>
    <w:p w14:paraId="1C33510B" w14:textId="36241EF7" w:rsidR="00B018C9" w:rsidRDefault="00B018C9" w:rsidP="00B018C9">
      <w:r>
        <w:t xml:space="preserve">Weitere </w:t>
      </w:r>
      <w:r w:rsidR="00433155">
        <w:t>Karten</w:t>
      </w:r>
      <w:r w:rsidR="00281644">
        <w:t>-T</w:t>
      </w:r>
      <w:r>
        <w:t xml:space="preserve">ypen können mit </w:t>
      </w:r>
      <w:r w:rsidR="009D71D2">
        <w:t xml:space="preserve">Hinzufügen </w:t>
      </w:r>
      <w:r>
        <w:t>weiterer Klassen realisiert werden.</w:t>
      </w:r>
      <w:r w:rsidR="00433155">
        <w:t xml:space="preserve"> In einer Factory wird jeweils ein Objekt eines spezifischen </w:t>
      </w:r>
      <w:r w:rsidR="00DF7643">
        <w:t>Typs</w:t>
      </w:r>
      <w:r w:rsidR="00433155">
        <w:t xml:space="preserve"> erstellt und die geteilten Fähigkeiten der vererbten Klasse übernommen. Die </w:t>
      </w:r>
      <w:r w:rsidR="00DF7643">
        <w:t>„</w:t>
      </w:r>
      <w:r w:rsidR="00433155">
        <w:t>CardFactory</w:t>
      </w:r>
      <w:r w:rsidR="00DF7643">
        <w:t>“</w:t>
      </w:r>
      <w:r w:rsidR="00433155">
        <w:t xml:space="preserve">-Klasse überprüft den Typ, welcher beim </w:t>
      </w:r>
      <w:r w:rsidR="00DF7643">
        <w:t>Erstellen</w:t>
      </w:r>
      <w:r w:rsidR="00433155">
        <w:t xml:space="preserve"> mitgegeben wird und löst ein entsprechendes erstellen des Kartenobjekts aus. Neue Typen von Karten können neue Merkmale haben, nach welchen geprüft wird.</w:t>
      </w:r>
    </w:p>
    <w:p w14:paraId="77B8D29B" w14:textId="176166AC" w:rsidR="00B018C9" w:rsidRPr="00D41BFA" w:rsidRDefault="00B018C9" w:rsidP="00B018C9">
      <w:r>
        <w:t xml:space="preserve">Hinweise zur Implementation eines Factory Pattern </w:t>
      </w:r>
      <w:r w:rsidR="00E33D1B">
        <w:t xml:space="preserve">unter Python </w:t>
      </w:r>
      <w:r>
        <w:t>wurden auch über Google recherchiert</w:t>
      </w:r>
      <w:r w:rsidR="00D42B64">
        <w:t xml:space="preserve"> [5]</w:t>
      </w:r>
      <w:r>
        <w:t xml:space="preserve"> und </w:t>
      </w:r>
      <w:r w:rsidR="00E33D1B">
        <w:t xml:space="preserve">entsprechend </w:t>
      </w:r>
      <w:r>
        <w:t>umgesetzt.</w:t>
      </w:r>
    </w:p>
    <w:p w14:paraId="08748CAF" w14:textId="77777777" w:rsidR="00B018C9" w:rsidRDefault="00B018C9" w:rsidP="00B018C9">
      <w:pPr>
        <w:pStyle w:val="Heading4"/>
      </w:pPr>
      <w:bookmarkStart w:id="72" w:name="_Toc398287344"/>
      <w:r>
        <w:t>Strategy Pattern</w:t>
      </w:r>
      <w:bookmarkEnd w:id="72"/>
    </w:p>
    <w:p w14:paraId="2F201276" w14:textId="6F59432F" w:rsidR="00B4007A" w:rsidRDefault="00B018C9" w:rsidP="00B018C9">
      <w:r>
        <w:t>Das Strategy Pattern wird verwendet um parallel mehrere Strategien zu implementieren</w:t>
      </w:r>
      <w:r w:rsidR="008709B0">
        <w:t xml:space="preserve">, von welcher zur Laufzeit eine zur aktiven Ausführung festgelegt wird, während des Betriebs aber auch </w:t>
      </w:r>
      <w:r w:rsidR="00DF7643">
        <w:t>ausgetauscht</w:t>
      </w:r>
      <w:r w:rsidR="008709B0">
        <w:t xml:space="preserve"> werden kann</w:t>
      </w:r>
      <w:r>
        <w:t>. Es eignete sich optimal um die verschiedenen Spielvarianten zu implementieren. Es werden</w:t>
      </w:r>
      <w:r w:rsidR="008709B0">
        <w:t xml:space="preserve"> mehrere Klassen als separate Strategien implementiert, welche alle gemeinsame Interface-Methoden bieten aber eine unterschiedliche Logik repräsentieren.</w:t>
      </w:r>
      <w:r w:rsidR="008709B0" w:rsidDel="008709B0">
        <w:t xml:space="preserve"> </w:t>
      </w:r>
    </w:p>
    <w:p w14:paraId="7A45B929" w14:textId="6065CC98" w:rsidR="00B018C9" w:rsidRDefault="00B4007A" w:rsidP="00B018C9">
      <w:r>
        <w:t xml:space="preserve">Zur besseren Illustration ist das Pattern in der </w:t>
      </w:r>
      <w:r w:rsidR="00536700">
        <w:fldChar w:fldCharType="begin"/>
      </w:r>
      <w:r w:rsidR="00536700">
        <w:instrText xml:space="preserve"> REF _Ref398281671 \h </w:instrText>
      </w:r>
      <w:r w:rsidR="00536700">
        <w:fldChar w:fldCharType="separate"/>
      </w:r>
      <w:r w:rsidR="0068071C">
        <w:t xml:space="preserve">Abbildung </w:t>
      </w:r>
      <w:r w:rsidR="0068071C">
        <w:rPr>
          <w:noProof/>
        </w:rPr>
        <w:t>13</w:t>
      </w:r>
      <w:r w:rsidR="00536700">
        <w:fldChar w:fldCharType="end"/>
      </w:r>
      <w:r w:rsidR="00536700">
        <w:t xml:space="preserve"> </w:t>
      </w:r>
      <w:r>
        <w:t>dargestellt. Im Game</w:t>
      </w:r>
      <w:r w:rsidR="00DF7643">
        <w:t xml:space="preserve"> </w:t>
      </w:r>
      <w:r>
        <w:t>Play</w:t>
      </w:r>
      <w:r w:rsidR="00DF7643">
        <w:t xml:space="preserve"> </w:t>
      </w:r>
      <w:r>
        <w:t>Manager wird die aktive Strategie festgelegt</w:t>
      </w:r>
      <w:r w:rsidR="00DF7643">
        <w:t xml:space="preserve"> und</w:t>
      </w:r>
      <w:r>
        <w:t xml:space="preserve"> anhand dessen Konfiguration die Game</w:t>
      </w:r>
      <w:r w:rsidR="00DF7643">
        <w:t xml:space="preserve"> </w:t>
      </w:r>
      <w:r>
        <w:t>Play</w:t>
      </w:r>
      <w:r w:rsidR="00DF7643">
        <w:t xml:space="preserve"> </w:t>
      </w:r>
      <w:r>
        <w:t>Strategy (</w:t>
      </w:r>
      <w:r w:rsidR="00DF7643">
        <w:t>„</w:t>
      </w:r>
      <w:r>
        <w:t>GameStrategyEasy</w:t>
      </w:r>
      <w:r w:rsidR="00DF7643">
        <w:t>“</w:t>
      </w:r>
      <w:r>
        <w:t xml:space="preserve"> oder </w:t>
      </w:r>
      <w:r w:rsidR="00DF7643">
        <w:t>„</w:t>
      </w:r>
      <w:r>
        <w:t>GameStrategyAdvanced</w:t>
      </w:r>
      <w:r w:rsidR="00DF7643">
        <w:t>“</w:t>
      </w:r>
      <w:r>
        <w:t>) ausgewählt wird.</w:t>
      </w:r>
      <w:r w:rsidR="00B018C9">
        <w:t xml:space="preserve"> </w:t>
      </w:r>
    </w:p>
    <w:p w14:paraId="20F662B0" w14:textId="77777777" w:rsidR="0036606E" w:rsidRPr="0036606E" w:rsidRDefault="0036606E" w:rsidP="00B018C9">
      <w:pPr>
        <w:rPr>
          <w:sz w:val="2"/>
          <w:szCs w:val="2"/>
        </w:rPr>
      </w:pPr>
    </w:p>
    <w:p w14:paraId="7BAF68A8" w14:textId="45A4A67E" w:rsidR="00A20679" w:rsidRDefault="0073063C" w:rsidP="00A20679">
      <w:pPr>
        <w:jc w:val="center"/>
      </w:pPr>
      <w:r>
        <w:object w:dxaOrig="8836" w:dyaOrig="7591" w14:anchorId="51DE95F0">
          <v:shape id="_x0000_i1028" type="#_x0000_t75" style="width:283.7pt;height:243.1pt;mso-position-horizontal:absolute;mso-position-vertical:absolute" o:ole="">
            <v:imagedata r:id="rId24" o:title=""/>
          </v:shape>
          <o:OLEObject Type="Embed" ProgID="Visio.Drawing.15" ShapeID="_x0000_i1028" DrawAspect="Content" ObjectID="_1472030071" r:id="rId25"/>
        </w:object>
      </w:r>
    </w:p>
    <w:p w14:paraId="4DC5FF62" w14:textId="61E6EF4D" w:rsidR="00A20679" w:rsidRDefault="00A20679" w:rsidP="00D42B64">
      <w:pPr>
        <w:pStyle w:val="Caption"/>
        <w:spacing w:before="240" w:after="360"/>
        <w:jc w:val="center"/>
      </w:pPr>
      <w:bookmarkStart w:id="73" w:name="_Ref398281671"/>
      <w:bookmarkStart w:id="74" w:name="_Toc398287389"/>
      <w:r>
        <w:t xml:space="preserve">Abbildung </w:t>
      </w:r>
      <w:r w:rsidR="001745BF">
        <w:fldChar w:fldCharType="begin"/>
      </w:r>
      <w:r w:rsidR="001745BF">
        <w:instrText xml:space="preserve"> SEQ Abbildung \* ARABIC </w:instrText>
      </w:r>
      <w:r w:rsidR="001745BF">
        <w:fldChar w:fldCharType="separate"/>
      </w:r>
      <w:r w:rsidR="0068071C">
        <w:rPr>
          <w:noProof/>
        </w:rPr>
        <w:t>13</w:t>
      </w:r>
      <w:r w:rsidR="001745BF">
        <w:rPr>
          <w:noProof/>
        </w:rPr>
        <w:fldChar w:fldCharType="end"/>
      </w:r>
      <w:bookmarkEnd w:id="73"/>
      <w:r>
        <w:t>: UML</w:t>
      </w:r>
      <w:r w:rsidR="004C0317">
        <w:t xml:space="preserve">-Klassendiagramm des umgesetzten </w:t>
      </w:r>
      <w:r>
        <w:t>Strategy Pattern</w:t>
      </w:r>
      <w:bookmarkEnd w:id="74"/>
    </w:p>
    <w:p w14:paraId="05F39800" w14:textId="6C608555" w:rsidR="0053252A" w:rsidRDefault="0053252A" w:rsidP="00B018C9">
      <w:r>
        <w:t xml:space="preserve">Im Interface </w:t>
      </w:r>
      <w:r w:rsidR="00DF7643">
        <w:t>von „</w:t>
      </w:r>
      <w:r>
        <w:t>GamePlayStrategy</w:t>
      </w:r>
      <w:r w:rsidR="00DF7643">
        <w:t>“</w:t>
      </w:r>
      <w:r>
        <w:t xml:space="preserve"> ist die Methode play() definiert, über welche das Spiel gestartet werden kann. Die weiteren Methoden welche in der GameStrategyEasy implementiert sind wurden zur einfacheren Gliederung der Klasse erstellt, können aber beliebig gewählt werden. Die </w:t>
      </w:r>
      <w:r>
        <w:lastRenderedPageBreak/>
        <w:t>GameStrategyAdvanced wurde noch nicht ausprogrammiert, was der Grund für ihr leeres Aussehen ist.</w:t>
      </w:r>
    </w:p>
    <w:p w14:paraId="32E5B819" w14:textId="3E436C3E" w:rsidR="00B018C9" w:rsidRPr="00B018C9" w:rsidRDefault="00B018C9" w:rsidP="00B018C9">
      <w:r>
        <w:t xml:space="preserve">Implementationsbeispiele </w:t>
      </w:r>
      <w:r w:rsidR="00D46ADE">
        <w:t xml:space="preserve">zur Umsetzung des Patterns in Python </w:t>
      </w:r>
      <w:r>
        <w:t>wurden über Google recherchiert</w:t>
      </w:r>
      <w:r w:rsidR="00544E76">
        <w:t xml:space="preserve"> [6]</w:t>
      </w:r>
      <w:r>
        <w:t xml:space="preserve"> und analog dieser realisiert.</w:t>
      </w:r>
    </w:p>
    <w:p w14:paraId="10D820C8" w14:textId="78C781E2" w:rsidR="00B018C9" w:rsidRDefault="00B018C9" w:rsidP="00B018C9">
      <w:pPr>
        <w:pStyle w:val="Heading3"/>
      </w:pPr>
      <w:bookmarkStart w:id="75" w:name="_Toc398287345"/>
      <w:r>
        <w:t>Use Cases</w:t>
      </w:r>
      <w:bookmarkEnd w:id="75"/>
    </w:p>
    <w:p w14:paraId="74C04D9D" w14:textId="558B8CEC" w:rsidR="006102DD" w:rsidRPr="00544E76" w:rsidRDefault="006102DD" w:rsidP="006102DD">
      <w:r w:rsidRPr="00544E76">
        <w:t xml:space="preserve">Um die Komplexität des Spiels zu </w:t>
      </w:r>
      <w:r w:rsidR="00A1017D" w:rsidRPr="00544E76">
        <w:t>verdeutlichen</w:t>
      </w:r>
      <w:r w:rsidRPr="00544E76">
        <w:t xml:space="preserve">, </w:t>
      </w:r>
      <w:r w:rsidR="00A1017D" w:rsidRPr="00544E76">
        <w:t xml:space="preserve">werden in den folgenden Unterkapiteln einige relevante </w:t>
      </w:r>
      <w:r w:rsidRPr="00544E76">
        <w:t xml:space="preserve">Anwendungsfälle </w:t>
      </w:r>
      <w:r w:rsidR="00A1017D" w:rsidRPr="00544E76">
        <w:t>erläutert.</w:t>
      </w:r>
    </w:p>
    <w:p w14:paraId="7B4B4242" w14:textId="3C6B6582" w:rsidR="00D91A9E" w:rsidRDefault="0053252A" w:rsidP="009F0C4D">
      <w:pPr>
        <w:pStyle w:val="Heading4"/>
      </w:pPr>
      <w:bookmarkStart w:id="76" w:name="_Ref398282532"/>
      <w:bookmarkStart w:id="77" w:name="_Toc398287346"/>
      <w:r>
        <w:t>Spieldurchlauf</w:t>
      </w:r>
      <w:bookmarkEnd w:id="76"/>
      <w:bookmarkEnd w:id="77"/>
    </w:p>
    <w:p w14:paraId="4364160D" w14:textId="4009D02B" w:rsidR="00946340" w:rsidRDefault="00946340" w:rsidP="00946340">
      <w:r>
        <w:t>Um ein Spiel mit den Standardeinstellungen zu spielen</w:t>
      </w:r>
      <w:r w:rsidR="00D17CF7">
        <w:t>,</w:t>
      </w:r>
      <w:r>
        <w:t xml:space="preserve"> kann im Hauptfenster der Startknopf in der Menü</w:t>
      </w:r>
      <w:r w:rsidR="00DF7643">
        <w:t>liste</w:t>
      </w:r>
      <w:r>
        <w:t xml:space="preserve"> gedrückt werden. Weitere Dialogfenster sind dabei</w:t>
      </w:r>
      <w:r w:rsidR="00F07D21">
        <w:t xml:space="preserve">, wie in der folgenden </w:t>
      </w:r>
      <w:r w:rsidR="00E00B7D">
        <w:fldChar w:fldCharType="begin"/>
      </w:r>
      <w:r w:rsidR="00E00B7D">
        <w:instrText xml:space="preserve"> REF _Ref398281732 \h </w:instrText>
      </w:r>
      <w:r w:rsidR="00E00B7D">
        <w:fldChar w:fldCharType="separate"/>
      </w:r>
      <w:r w:rsidR="0068071C">
        <w:t xml:space="preserve">Abbildung </w:t>
      </w:r>
      <w:r w:rsidR="0068071C">
        <w:rPr>
          <w:noProof/>
        </w:rPr>
        <w:t>14</w:t>
      </w:r>
      <w:r w:rsidR="00E00B7D">
        <w:fldChar w:fldCharType="end"/>
      </w:r>
      <w:r w:rsidR="00E00B7D">
        <w:t xml:space="preserve"> </w:t>
      </w:r>
      <w:r w:rsidR="00F07D21">
        <w:t>dargestellt,</w:t>
      </w:r>
      <w:r>
        <w:t xml:space="preserve"> nicht nötig. </w:t>
      </w:r>
    </w:p>
    <w:p w14:paraId="0F924A5C" w14:textId="77777777" w:rsidR="00544E76" w:rsidRPr="00544E76" w:rsidRDefault="00544E76" w:rsidP="00946340">
      <w:pPr>
        <w:rPr>
          <w:sz w:val="2"/>
          <w:szCs w:val="2"/>
        </w:rPr>
      </w:pPr>
    </w:p>
    <w:p w14:paraId="71AED25A" w14:textId="6FD2B800" w:rsidR="00946340" w:rsidRDefault="0073063C" w:rsidP="00946340">
      <w:pPr>
        <w:jc w:val="center"/>
      </w:pPr>
      <w:r>
        <w:object w:dxaOrig="10666" w:dyaOrig="9961" w14:anchorId="6414776B">
          <v:shape id="_x0000_i1029" type="#_x0000_t75" style="width:424.85pt;height:399.2pt" o:ole="">
            <v:imagedata r:id="rId26" o:title=""/>
          </v:shape>
          <o:OLEObject Type="Embed" ProgID="Visio.Drawing.15" ShapeID="_x0000_i1029" DrawAspect="Content" ObjectID="_1472030072" r:id="rId27"/>
        </w:object>
      </w:r>
    </w:p>
    <w:p w14:paraId="5AC8BA88" w14:textId="4B68A056" w:rsidR="00946340" w:rsidRDefault="00946340" w:rsidP="00544E76">
      <w:pPr>
        <w:pStyle w:val="Caption"/>
        <w:spacing w:before="240" w:after="360"/>
        <w:jc w:val="center"/>
      </w:pPr>
      <w:bookmarkStart w:id="78" w:name="_Ref398281732"/>
      <w:bookmarkStart w:id="79" w:name="_Toc398287390"/>
      <w:r>
        <w:t xml:space="preserve">Abbildung </w:t>
      </w:r>
      <w:r w:rsidR="001745BF">
        <w:fldChar w:fldCharType="begin"/>
      </w:r>
      <w:r w:rsidR="001745BF">
        <w:instrText xml:space="preserve"> SEQ Abbildung \* ARABIC </w:instrText>
      </w:r>
      <w:r w:rsidR="001745BF">
        <w:fldChar w:fldCharType="separate"/>
      </w:r>
      <w:r w:rsidR="0068071C">
        <w:rPr>
          <w:noProof/>
        </w:rPr>
        <w:t>14</w:t>
      </w:r>
      <w:r w:rsidR="001745BF">
        <w:rPr>
          <w:noProof/>
        </w:rPr>
        <w:fldChar w:fldCharType="end"/>
      </w:r>
      <w:bookmarkEnd w:id="78"/>
      <w:r>
        <w:t xml:space="preserve">: </w:t>
      </w:r>
      <w:r w:rsidR="00F07D21">
        <w:t>Flussdiagramm Spieldurchlauf</w:t>
      </w:r>
      <w:bookmarkEnd w:id="79"/>
    </w:p>
    <w:p w14:paraId="319770E4" w14:textId="77777777" w:rsidR="00946340" w:rsidRPr="00946340" w:rsidRDefault="00946340" w:rsidP="00946340"/>
    <w:p w14:paraId="4DCF54DB" w14:textId="00152EE8" w:rsidR="009F0C4D" w:rsidRDefault="00C570B5" w:rsidP="009F0C4D">
      <w:r>
        <w:lastRenderedPageBreak/>
        <w:t xml:space="preserve">Um die </w:t>
      </w:r>
      <w:r w:rsidR="008102FA">
        <w:t xml:space="preserve">zufällige vom Computer gewählte </w:t>
      </w:r>
      <w:r>
        <w:t>Karte während dem Spiel zu aktualisieren</w:t>
      </w:r>
      <w:r w:rsidR="008102FA">
        <w:t>,</w:t>
      </w:r>
      <w:r>
        <w:t xml:space="preserve"> muss die Anzeige im GUI angepasst werden</w:t>
      </w:r>
      <w:r w:rsidR="00D2794E">
        <w:t>,</w:t>
      </w:r>
      <w:r w:rsidR="00F07D21">
        <w:t xml:space="preserve"> damit sie</w:t>
      </w:r>
      <w:r>
        <w:t xml:space="preserve"> als Aufruf aus dem Model</w:t>
      </w:r>
      <w:r w:rsidR="00F07D21">
        <w:t xml:space="preserve"> direkt ausgeführt wird</w:t>
      </w:r>
      <w:r>
        <w:t>.</w:t>
      </w:r>
    </w:p>
    <w:p w14:paraId="2A28A2F9" w14:textId="0DA57514" w:rsidR="00C570B5" w:rsidRDefault="004E63D2" w:rsidP="009F0C4D">
      <w:r>
        <w:t>Der genaue Ablauf der Interaktion wird in folgendem Sequenzdiagramm</w:t>
      </w:r>
      <w:r w:rsidR="006F7413">
        <w:t xml:space="preserve"> der Abbildung 15</w:t>
      </w:r>
      <w:r>
        <w:t xml:space="preserve"> dargestellt:</w:t>
      </w:r>
    </w:p>
    <w:p w14:paraId="2E1EE0FD" w14:textId="77777777" w:rsidR="00122C07" w:rsidRPr="00122C07" w:rsidRDefault="00122C07" w:rsidP="009F0C4D">
      <w:pPr>
        <w:rPr>
          <w:sz w:val="2"/>
          <w:szCs w:val="2"/>
        </w:rPr>
      </w:pPr>
    </w:p>
    <w:p w14:paraId="319F5B6F" w14:textId="071BF773" w:rsidR="004E63D2" w:rsidRDefault="0073063C" w:rsidP="004E63D2">
      <w:pPr>
        <w:jc w:val="center"/>
      </w:pPr>
      <w:r>
        <w:object w:dxaOrig="19621" w:dyaOrig="10141" w14:anchorId="627041C3">
          <v:shape id="_x0000_i1030" type="#_x0000_t75" style="width:424.85pt;height:219.55pt" o:ole="">
            <v:imagedata r:id="rId28" o:title=""/>
          </v:shape>
          <o:OLEObject Type="Embed" ProgID="Visio.Drawing.15" ShapeID="_x0000_i1030" DrawAspect="Content" ObjectID="_1472030073" r:id="rId29"/>
        </w:object>
      </w:r>
    </w:p>
    <w:p w14:paraId="364988FE" w14:textId="66F33CBD" w:rsidR="004E63D2" w:rsidRDefault="004E63D2" w:rsidP="00122C07">
      <w:pPr>
        <w:pStyle w:val="Caption"/>
        <w:spacing w:before="240" w:after="360"/>
        <w:jc w:val="center"/>
      </w:pPr>
      <w:bookmarkStart w:id="80" w:name="_Toc398287391"/>
      <w:r>
        <w:t xml:space="preserve">Abbildung </w:t>
      </w:r>
      <w:r w:rsidR="001745BF">
        <w:fldChar w:fldCharType="begin"/>
      </w:r>
      <w:r w:rsidR="001745BF">
        <w:instrText xml:space="preserve"> SEQ Abbildung</w:instrText>
      </w:r>
      <w:r w:rsidR="001745BF">
        <w:instrText xml:space="preserve"> \* ARABIC </w:instrText>
      </w:r>
      <w:r w:rsidR="001745BF">
        <w:fldChar w:fldCharType="separate"/>
      </w:r>
      <w:r w:rsidR="0068071C">
        <w:rPr>
          <w:noProof/>
        </w:rPr>
        <w:t>15</w:t>
      </w:r>
      <w:r w:rsidR="001745BF">
        <w:rPr>
          <w:noProof/>
        </w:rPr>
        <w:fldChar w:fldCharType="end"/>
      </w:r>
      <w:r>
        <w:t xml:space="preserve">: </w:t>
      </w:r>
      <w:r w:rsidR="00F07D21">
        <w:t xml:space="preserve">UML </w:t>
      </w:r>
      <w:r>
        <w:t>Sequenzdiagramm Spieldurchlauf</w:t>
      </w:r>
      <w:bookmarkEnd w:id="80"/>
    </w:p>
    <w:p w14:paraId="37D4352D" w14:textId="72133A9A" w:rsidR="00F07D21" w:rsidRDefault="000D6FDF" w:rsidP="009F0C4D">
      <w:r>
        <w:t xml:space="preserve">Bei jeder Aktualisierung </w:t>
      </w:r>
      <w:r w:rsidR="00F07D21">
        <w:t xml:space="preserve">der Darstellung der zufällig gewählten Karte </w:t>
      </w:r>
      <w:r>
        <w:t xml:space="preserve">wird </w:t>
      </w:r>
      <w:r w:rsidR="007579FF">
        <w:t>mit Hilfe der</w:t>
      </w:r>
      <w:r>
        <w:t xml:space="preserve"> </w:t>
      </w:r>
      <w:r w:rsidR="00F07D21">
        <w:t>„</w:t>
      </w:r>
      <w:r>
        <w:t>random</w:t>
      </w:r>
      <w:r w:rsidR="00DF7643">
        <w:t>“</w:t>
      </w:r>
      <w:r>
        <w:t xml:space="preserve"> </w:t>
      </w:r>
      <w:r w:rsidR="007579FF">
        <w:t>Bibliothek</w:t>
      </w:r>
      <w:r>
        <w:t xml:space="preserve"> eine Nummer generiert, welche im Kartenmanager einer Karte zugeordnet ist. Aufgrund dieser wird die Anzeige im Hauptfenster angepasst. Die Spiellogik wird zu diesem Zeitpunkt im Model ausgeführt</w:t>
      </w:r>
      <w:r w:rsidR="00FA453B">
        <w:t xml:space="preserve">. Sobald die Anzeige aktualisiert wird, wird auch die Zeitmessfunktion gestartet. </w:t>
      </w:r>
      <w:r w:rsidR="00CE222E">
        <w:t>Danach ist der Spieler aufgefordert schnellstmöglich die korrekte Karte</w:t>
      </w:r>
      <w:r w:rsidR="00AE6AA0">
        <w:t xml:space="preserve"> am RFID </w:t>
      </w:r>
      <w:r w:rsidR="00CE222E">
        <w:t xml:space="preserve">Reader anzulegen. </w:t>
      </w:r>
      <w:r w:rsidR="003A30FE">
        <w:t>Sobald der RFID</w:t>
      </w:r>
      <w:r w:rsidR="00AE6AA0">
        <w:t>-</w:t>
      </w:r>
      <w:r w:rsidR="003A30FE">
        <w:t>Sensor eine Karte erkennt wird die UID ausgelesen und im Karten</w:t>
      </w:r>
      <w:r w:rsidR="00AE6AA0">
        <w:t>m</w:t>
      </w:r>
      <w:r w:rsidR="003A30FE">
        <w:t>anager anhand der UID geprüft, ob es sich um eine valide Eingabe handelt. Etwa zeitgleich wird die Zeit ausgelesen und die verwendete Dauer kalkuliert.</w:t>
      </w:r>
    </w:p>
    <w:p w14:paraId="4516D18E" w14:textId="0E1AC65C" w:rsidR="004D523A" w:rsidRPr="004D523A" w:rsidRDefault="00F07D21" w:rsidP="004D523A">
      <w:r>
        <w:t xml:space="preserve">Der Spielmodus ist zum Zeitpunkt der Projektabgabe noch nicht komplett fertig programmiert. Das </w:t>
      </w:r>
      <w:r w:rsidR="00985857">
        <w:t>V</w:t>
      </w:r>
      <w:r>
        <w:t xml:space="preserve">ergleichen der Zeit und der Karte findet erst über die Konsolenausgabe und noch nicht über einen separaten </w:t>
      </w:r>
      <w:r w:rsidR="00985857">
        <w:t>Dialog</w:t>
      </w:r>
      <w:r>
        <w:t xml:space="preserve"> statt, weshalb dies im Sequenzdiagramm nicht entsprechend abgebildet ist.</w:t>
      </w:r>
    </w:p>
    <w:p w14:paraId="739ABBF7" w14:textId="7858B852" w:rsidR="009F0C4D" w:rsidRDefault="009F0C4D" w:rsidP="009F0C4D">
      <w:pPr>
        <w:pStyle w:val="Heading4"/>
      </w:pPr>
      <w:bookmarkStart w:id="81" w:name="_Ref398282384"/>
      <w:bookmarkStart w:id="82" w:name="_Toc398287347"/>
      <w:r>
        <w:t xml:space="preserve">Konfiguration der </w:t>
      </w:r>
      <w:r w:rsidR="005E2391">
        <w:t xml:space="preserve">seriellen </w:t>
      </w:r>
      <w:r>
        <w:t>Verbindung</w:t>
      </w:r>
      <w:bookmarkEnd w:id="81"/>
      <w:bookmarkEnd w:id="82"/>
    </w:p>
    <w:p w14:paraId="0FBBCFFA" w14:textId="0822585A" w:rsidR="00990A5E" w:rsidRDefault="00990A5E" w:rsidP="00990A5E">
      <w:r>
        <w:t xml:space="preserve">Um die </w:t>
      </w:r>
      <w:r w:rsidR="005E2391">
        <w:t xml:space="preserve">serielle </w:t>
      </w:r>
      <w:r>
        <w:t>Verbindung anzupassen, was in seltenen Fällen möglich sein muss</w:t>
      </w:r>
      <w:r w:rsidR="005E2391">
        <w:t>,</w:t>
      </w:r>
      <w:r>
        <w:t xml:space="preserve"> damit die Verbindung zum RFID Reader funktioniert, kann über das „File“ Menü der entsprechende Dialog aufgerufen werden. </w:t>
      </w:r>
      <w:r w:rsidR="00B00314">
        <w:t xml:space="preserve">Der Ablauf wird in </w:t>
      </w:r>
      <w:r w:rsidR="000D0AF6">
        <w:fldChar w:fldCharType="begin"/>
      </w:r>
      <w:r w:rsidR="000D0AF6">
        <w:instrText xml:space="preserve"> REF _Ref398281838 \h </w:instrText>
      </w:r>
      <w:r w:rsidR="000D0AF6">
        <w:fldChar w:fldCharType="separate"/>
      </w:r>
      <w:r w:rsidR="0068071C">
        <w:t xml:space="preserve">Abbildung </w:t>
      </w:r>
      <w:r w:rsidR="0068071C">
        <w:rPr>
          <w:noProof/>
        </w:rPr>
        <w:t>16</w:t>
      </w:r>
      <w:r w:rsidR="000D0AF6">
        <w:fldChar w:fldCharType="end"/>
      </w:r>
      <w:r w:rsidR="000D0AF6">
        <w:t xml:space="preserve"> </w:t>
      </w:r>
      <w:r w:rsidR="00B00314">
        <w:t>verdeutlicht.</w:t>
      </w:r>
    </w:p>
    <w:p w14:paraId="3326623E" w14:textId="1DBC5BE6" w:rsidR="00990A5E" w:rsidRDefault="0073063C" w:rsidP="00122C07">
      <w:pPr>
        <w:jc w:val="center"/>
      </w:pPr>
      <w:r>
        <w:object w:dxaOrig="10666" w:dyaOrig="12180" w14:anchorId="076A3770">
          <v:shape id="_x0000_i1031" type="#_x0000_t75" style="width:424.85pt;height:486.9pt" o:ole="">
            <v:imagedata r:id="rId30" o:title=""/>
          </v:shape>
          <o:OLEObject Type="Embed" ProgID="Visio.Drawing.15" ShapeID="_x0000_i1031" DrawAspect="Content" ObjectID="_1472030074" r:id="rId31"/>
        </w:object>
      </w:r>
    </w:p>
    <w:p w14:paraId="4541546D" w14:textId="226166E6" w:rsidR="00990A5E" w:rsidRPr="00990A5E" w:rsidRDefault="00990A5E" w:rsidP="00122C07">
      <w:pPr>
        <w:pStyle w:val="Caption"/>
        <w:spacing w:before="240" w:after="360"/>
        <w:jc w:val="center"/>
      </w:pPr>
      <w:bookmarkStart w:id="83" w:name="_Ref398281838"/>
      <w:bookmarkStart w:id="84" w:name="_Toc398287392"/>
      <w:r>
        <w:t xml:space="preserve">Abbildung </w:t>
      </w:r>
      <w:r w:rsidR="001745BF">
        <w:fldChar w:fldCharType="begin"/>
      </w:r>
      <w:r w:rsidR="001745BF">
        <w:instrText xml:space="preserve"> SEQ Abbildung \* ARABIC </w:instrText>
      </w:r>
      <w:r w:rsidR="001745BF">
        <w:fldChar w:fldCharType="separate"/>
      </w:r>
      <w:r w:rsidR="0068071C">
        <w:rPr>
          <w:noProof/>
        </w:rPr>
        <w:t>16</w:t>
      </w:r>
      <w:r w:rsidR="001745BF">
        <w:rPr>
          <w:noProof/>
        </w:rPr>
        <w:fldChar w:fldCharType="end"/>
      </w:r>
      <w:bookmarkEnd w:id="83"/>
      <w:r>
        <w:t xml:space="preserve">: </w:t>
      </w:r>
      <w:r w:rsidR="009C1113">
        <w:t>Flussdiagramm</w:t>
      </w:r>
      <w:r w:rsidR="00985857">
        <w:t xml:space="preserve"> </w:t>
      </w:r>
      <w:r w:rsidR="00BD1A0D">
        <w:t xml:space="preserve">zur </w:t>
      </w:r>
      <w:r w:rsidRPr="00805002">
        <w:t xml:space="preserve">Konfiguration </w:t>
      </w:r>
      <w:r w:rsidR="009C1113">
        <w:t xml:space="preserve">der </w:t>
      </w:r>
      <w:r w:rsidRPr="00805002">
        <w:t>Serielle</w:t>
      </w:r>
      <w:r w:rsidR="009C1113">
        <w:t>n</w:t>
      </w:r>
      <w:r w:rsidRPr="00805002">
        <w:t xml:space="preserve"> Verbindung</w:t>
      </w:r>
      <w:bookmarkEnd w:id="84"/>
    </w:p>
    <w:p w14:paraId="587EA027" w14:textId="03DA96A1" w:rsidR="005D7E43" w:rsidRDefault="005D7E43" w:rsidP="004D523A">
      <w:r>
        <w:t xml:space="preserve">Durch die </w:t>
      </w:r>
      <w:r w:rsidR="006C67E1">
        <w:t>zentrale</w:t>
      </w:r>
      <w:r>
        <w:t xml:space="preserve"> </w:t>
      </w:r>
      <w:r w:rsidR="004C0E62">
        <w:t xml:space="preserve">Referenzierung </w:t>
      </w:r>
      <w:r>
        <w:t xml:space="preserve">von Einstellungen im Controller muss nach Aktualisierung im Model diese Information </w:t>
      </w:r>
      <w:r w:rsidR="004C0E62">
        <w:t>mittels des</w:t>
      </w:r>
      <w:r>
        <w:t xml:space="preserve"> GameController </w:t>
      </w:r>
      <w:r w:rsidR="004C0E62">
        <w:t xml:space="preserve">auch vom RFIDReader aus im GameController </w:t>
      </w:r>
      <w:r>
        <w:t>hinterlegt werden. Bei</w:t>
      </w:r>
      <w:r w:rsidR="000E774B">
        <w:t xml:space="preserve"> der</w:t>
      </w:r>
      <w:r>
        <w:t xml:space="preserve"> Initialisierung der seriellen Verbindung wird deswegen auch das aktive Interface im </w:t>
      </w:r>
      <w:r w:rsidR="004C0E62">
        <w:t>Game</w:t>
      </w:r>
      <w:r>
        <w:t>Controller ausgelesen</w:t>
      </w:r>
      <w:r w:rsidR="00A5684B">
        <w:t xml:space="preserve"> (siehe </w:t>
      </w:r>
      <w:r w:rsidR="006D0291">
        <w:fldChar w:fldCharType="begin"/>
      </w:r>
      <w:r w:rsidR="006D0291">
        <w:instrText xml:space="preserve"> REF _Ref398281873 \h </w:instrText>
      </w:r>
      <w:r w:rsidR="006D0291">
        <w:fldChar w:fldCharType="separate"/>
      </w:r>
      <w:r w:rsidR="0068071C">
        <w:t xml:space="preserve">Abbildung </w:t>
      </w:r>
      <w:r w:rsidR="0068071C">
        <w:rPr>
          <w:noProof/>
        </w:rPr>
        <w:t>17</w:t>
      </w:r>
      <w:r w:rsidR="006D0291">
        <w:fldChar w:fldCharType="end"/>
      </w:r>
      <w:r w:rsidR="00A5684B">
        <w:t>)</w:t>
      </w:r>
      <w:r>
        <w:t>.</w:t>
      </w:r>
    </w:p>
    <w:p w14:paraId="22AED92E" w14:textId="6D4AB1B1" w:rsidR="005D7E43" w:rsidRDefault="0073063C" w:rsidP="005D7E43">
      <w:pPr>
        <w:jc w:val="center"/>
      </w:pPr>
      <w:r>
        <w:object w:dxaOrig="13785" w:dyaOrig="8296" w14:anchorId="4D72D4D2">
          <v:shape id="_x0000_i1032" type="#_x0000_t75" style="width:425.6pt;height:255.2pt" o:ole="">
            <v:imagedata r:id="rId32" o:title=""/>
          </v:shape>
          <o:OLEObject Type="Embed" ProgID="Visio.Drawing.15" ShapeID="_x0000_i1032" DrawAspect="Content" ObjectID="_1472030075" r:id="rId33"/>
        </w:object>
      </w:r>
    </w:p>
    <w:p w14:paraId="17720EF4" w14:textId="334F667D" w:rsidR="004D523A" w:rsidRDefault="005D7E43" w:rsidP="00122C07">
      <w:pPr>
        <w:pStyle w:val="Caption"/>
        <w:spacing w:before="240" w:after="360"/>
        <w:jc w:val="center"/>
      </w:pPr>
      <w:bookmarkStart w:id="85" w:name="_Ref398281873"/>
      <w:bookmarkStart w:id="86" w:name="_Toc398287393"/>
      <w:r>
        <w:t xml:space="preserve">Abbildung </w:t>
      </w:r>
      <w:r w:rsidR="001745BF">
        <w:fldChar w:fldCharType="begin"/>
      </w:r>
      <w:r w:rsidR="001745BF">
        <w:instrText xml:space="preserve"> SEQ Abbildung \* ARABIC </w:instrText>
      </w:r>
      <w:r w:rsidR="001745BF">
        <w:fldChar w:fldCharType="separate"/>
      </w:r>
      <w:r w:rsidR="0068071C">
        <w:rPr>
          <w:noProof/>
        </w:rPr>
        <w:t>17</w:t>
      </w:r>
      <w:r w:rsidR="001745BF">
        <w:rPr>
          <w:noProof/>
        </w:rPr>
        <w:fldChar w:fldCharType="end"/>
      </w:r>
      <w:bookmarkEnd w:id="85"/>
      <w:r>
        <w:t xml:space="preserve">: </w:t>
      </w:r>
      <w:r w:rsidR="004C0E62">
        <w:t xml:space="preserve">UML </w:t>
      </w:r>
      <w:r>
        <w:t>Sequenzdiagramm Serielle Interface Aktualisierung</w:t>
      </w:r>
      <w:bookmarkEnd w:id="86"/>
    </w:p>
    <w:p w14:paraId="46C998B0" w14:textId="16A155A9" w:rsidR="00B95D0F" w:rsidRPr="00B95D0F" w:rsidRDefault="004C0E62" w:rsidP="00B95D0F">
      <w:r>
        <w:t xml:space="preserve">Das </w:t>
      </w:r>
      <w:r w:rsidR="00B95D0F">
        <w:t xml:space="preserve">Dialogfenster kann dabei </w:t>
      </w:r>
      <w:r>
        <w:t>über die</w:t>
      </w:r>
      <w:r w:rsidR="00B95D0F">
        <w:t xml:space="preserve"> Option</w:t>
      </w:r>
      <w:r>
        <w:t>en</w:t>
      </w:r>
      <w:r w:rsidR="00B95D0F">
        <w:t xml:space="preserve"> „Save“ und „Cancel“ </w:t>
      </w:r>
      <w:r>
        <w:t>verlassen werden</w:t>
      </w:r>
      <w:r w:rsidR="00B95D0F">
        <w:t>. Bei „Save“ wird die aktuelle Anzeige übernommen und hinterlegt, bei „Cancel“ werden allfällige Änderungen verworfen.</w:t>
      </w:r>
    </w:p>
    <w:p w14:paraId="5734CA59" w14:textId="465FE0AD" w:rsidR="009F0C4D" w:rsidRDefault="004C0E62" w:rsidP="009F0C4D">
      <w:pPr>
        <w:pStyle w:val="Heading4"/>
      </w:pPr>
      <w:bookmarkStart w:id="87" w:name="_Ref398282393"/>
      <w:bookmarkStart w:id="88" w:name="_Toc398287348"/>
      <w:r>
        <w:t xml:space="preserve">Wahl des </w:t>
      </w:r>
      <w:r w:rsidR="009F0C4D">
        <w:t>Spie</w:t>
      </w:r>
      <w:r w:rsidR="00702369">
        <w:t>lm</w:t>
      </w:r>
      <w:r w:rsidR="009F0C4D">
        <w:t>odus</w:t>
      </w:r>
      <w:bookmarkEnd w:id="87"/>
      <w:bookmarkEnd w:id="88"/>
    </w:p>
    <w:p w14:paraId="5210C941" w14:textId="7FDE56B3" w:rsidR="00990A5E" w:rsidRDefault="00990A5E" w:rsidP="00990A5E">
      <w:r>
        <w:t xml:space="preserve">Der Spielmodus kann über einen </w:t>
      </w:r>
      <w:r w:rsidR="000059E8">
        <w:t>separaten</w:t>
      </w:r>
      <w:r>
        <w:t xml:space="preserve"> </w:t>
      </w:r>
      <w:r w:rsidR="000931A1">
        <w:t xml:space="preserve">Dialog </w:t>
      </w:r>
      <w:r>
        <w:t>aufgerufen werden.</w:t>
      </w:r>
      <w:r w:rsidR="004C0E62">
        <w:t xml:space="preserve"> Die folgende </w:t>
      </w:r>
      <w:r w:rsidR="00847017">
        <w:fldChar w:fldCharType="begin"/>
      </w:r>
      <w:r w:rsidR="00847017">
        <w:instrText xml:space="preserve"> REF _Ref398281905 \h </w:instrText>
      </w:r>
      <w:r w:rsidR="00847017">
        <w:fldChar w:fldCharType="separate"/>
      </w:r>
      <w:r w:rsidR="0068071C">
        <w:t xml:space="preserve">Abbildung </w:t>
      </w:r>
      <w:r w:rsidR="0068071C">
        <w:rPr>
          <w:noProof/>
        </w:rPr>
        <w:t>18</w:t>
      </w:r>
      <w:r w:rsidR="00847017">
        <w:fldChar w:fldCharType="end"/>
      </w:r>
      <w:r w:rsidR="00847017">
        <w:t xml:space="preserve"> </w:t>
      </w:r>
      <w:r w:rsidR="008B27FA">
        <w:t>zeigt das Dialogfenster.</w:t>
      </w:r>
    </w:p>
    <w:p w14:paraId="6ABAE75F" w14:textId="77777777" w:rsidR="00122C07" w:rsidRPr="00122C07" w:rsidRDefault="00122C07" w:rsidP="00990A5E">
      <w:pPr>
        <w:rPr>
          <w:sz w:val="2"/>
          <w:szCs w:val="2"/>
        </w:rPr>
      </w:pPr>
    </w:p>
    <w:p w14:paraId="7497B4E1" w14:textId="5558D03C" w:rsidR="004C0E62" w:rsidRDefault="004C0E62" w:rsidP="005E16E8">
      <w:pPr>
        <w:jc w:val="center"/>
      </w:pPr>
      <w:r>
        <w:rPr>
          <w:noProof/>
          <w:lang w:val="en-US"/>
        </w:rPr>
        <w:drawing>
          <wp:inline distT="0" distB="0" distL="0" distR="0" wp14:anchorId="0E0458A9" wp14:editId="658FC185">
            <wp:extent cx="2700000" cy="1785600"/>
            <wp:effectExtent l="0" t="0" r="5715" b="5715"/>
            <wp:docPr id="1" name="Picture 1" descr="F:\rfid\Screenshot - 09112014 - 04:32: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rfid\Screenshot - 09112014 - 04:32:49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0000" cy="1785600"/>
                    </a:xfrm>
                    <a:prstGeom prst="rect">
                      <a:avLst/>
                    </a:prstGeom>
                    <a:noFill/>
                    <a:ln>
                      <a:noFill/>
                    </a:ln>
                  </pic:spPr>
                </pic:pic>
              </a:graphicData>
            </a:graphic>
          </wp:inline>
        </w:drawing>
      </w:r>
    </w:p>
    <w:p w14:paraId="247D69B0" w14:textId="59CD2292" w:rsidR="004C0E62" w:rsidRDefault="004C0E62" w:rsidP="00122C07">
      <w:pPr>
        <w:pStyle w:val="Caption"/>
        <w:spacing w:before="240" w:after="360"/>
        <w:jc w:val="center"/>
      </w:pPr>
      <w:bookmarkStart w:id="89" w:name="_Ref398281905"/>
      <w:bookmarkStart w:id="90" w:name="_Toc398287394"/>
      <w:r>
        <w:t xml:space="preserve">Abbildung </w:t>
      </w:r>
      <w:r w:rsidR="001745BF">
        <w:fldChar w:fldCharType="begin"/>
      </w:r>
      <w:r w:rsidR="001745BF">
        <w:instrText xml:space="preserve"> SEQ Abbildung \* ARABIC </w:instrText>
      </w:r>
      <w:r w:rsidR="001745BF">
        <w:fldChar w:fldCharType="separate"/>
      </w:r>
      <w:r w:rsidR="0068071C">
        <w:rPr>
          <w:noProof/>
        </w:rPr>
        <w:t>18</w:t>
      </w:r>
      <w:r w:rsidR="001745BF">
        <w:rPr>
          <w:noProof/>
        </w:rPr>
        <w:fldChar w:fldCharType="end"/>
      </w:r>
      <w:bookmarkEnd w:id="89"/>
      <w:r>
        <w:t xml:space="preserve">: </w:t>
      </w:r>
      <w:r w:rsidR="00985857">
        <w:t xml:space="preserve">Dialog zur Auswahl des </w:t>
      </w:r>
      <w:r>
        <w:t>Game</w:t>
      </w:r>
      <w:r w:rsidR="00985857">
        <w:t xml:space="preserve"> </w:t>
      </w:r>
      <w:r>
        <w:t>Play</w:t>
      </w:r>
      <w:r w:rsidR="00985857">
        <w:t xml:space="preserve"> </w:t>
      </w:r>
      <w:r>
        <w:t>Mode</w:t>
      </w:r>
      <w:r w:rsidR="00985857">
        <w:t>s</w:t>
      </w:r>
      <w:bookmarkEnd w:id="90"/>
    </w:p>
    <w:p w14:paraId="7657A825" w14:textId="38C1CF69" w:rsidR="008B27FA" w:rsidRPr="008B27FA" w:rsidRDefault="008B27FA" w:rsidP="008B27FA">
      <w:r>
        <w:t xml:space="preserve">In der nachfolgenden </w:t>
      </w:r>
      <w:r w:rsidR="006A7D1B">
        <w:fldChar w:fldCharType="begin"/>
      </w:r>
      <w:r w:rsidR="006A7D1B">
        <w:instrText xml:space="preserve"> REF _Ref398281920 \h </w:instrText>
      </w:r>
      <w:r w:rsidR="006A7D1B">
        <w:fldChar w:fldCharType="separate"/>
      </w:r>
      <w:r w:rsidR="0068071C">
        <w:t xml:space="preserve">Abbildung </w:t>
      </w:r>
      <w:r w:rsidR="0068071C">
        <w:rPr>
          <w:noProof/>
        </w:rPr>
        <w:t>19</w:t>
      </w:r>
      <w:r w:rsidR="006A7D1B">
        <w:fldChar w:fldCharType="end"/>
      </w:r>
      <w:r w:rsidR="006A7D1B">
        <w:t xml:space="preserve"> </w:t>
      </w:r>
      <w:r>
        <w:t>wird der Verlauf dieses Anwendungsfalls in einem Flussdiagramm dargestellt.</w:t>
      </w:r>
    </w:p>
    <w:p w14:paraId="6905A152" w14:textId="3623001D" w:rsidR="00990A5E" w:rsidRDefault="0073063C" w:rsidP="001C79C8">
      <w:pPr>
        <w:jc w:val="center"/>
      </w:pPr>
      <w:r>
        <w:object w:dxaOrig="10666" w:dyaOrig="12180" w14:anchorId="59A6D220">
          <v:shape id="_x0000_i1033" type="#_x0000_t75" style="width:424.85pt;height:486.9pt" o:ole="">
            <v:imagedata r:id="rId35" o:title=""/>
          </v:shape>
          <o:OLEObject Type="Embed" ProgID="Visio.Drawing.15" ShapeID="_x0000_i1033" DrawAspect="Content" ObjectID="_1472030076" r:id="rId36"/>
        </w:object>
      </w:r>
    </w:p>
    <w:p w14:paraId="180AB769" w14:textId="613B1B2A" w:rsidR="00990A5E" w:rsidRDefault="00990A5E" w:rsidP="001C79C8">
      <w:pPr>
        <w:pStyle w:val="Caption"/>
        <w:spacing w:before="240" w:after="360"/>
        <w:jc w:val="center"/>
      </w:pPr>
      <w:bookmarkStart w:id="91" w:name="_Ref398281920"/>
      <w:bookmarkStart w:id="92" w:name="_Toc398287395"/>
      <w:r>
        <w:t xml:space="preserve">Abbildung </w:t>
      </w:r>
      <w:r w:rsidR="001745BF">
        <w:fldChar w:fldCharType="begin"/>
      </w:r>
      <w:r w:rsidR="001745BF">
        <w:instrText xml:space="preserve"> SEQ Abbildung \* ARABIC </w:instrText>
      </w:r>
      <w:r w:rsidR="001745BF">
        <w:fldChar w:fldCharType="separate"/>
      </w:r>
      <w:r w:rsidR="0068071C">
        <w:rPr>
          <w:noProof/>
        </w:rPr>
        <w:t>19</w:t>
      </w:r>
      <w:r w:rsidR="001745BF">
        <w:rPr>
          <w:noProof/>
        </w:rPr>
        <w:fldChar w:fldCharType="end"/>
      </w:r>
      <w:bookmarkEnd w:id="91"/>
      <w:r>
        <w:t xml:space="preserve">: </w:t>
      </w:r>
      <w:r w:rsidR="004C0E62">
        <w:t>Flussdiagramm</w:t>
      </w:r>
      <w:r>
        <w:t xml:space="preserve"> </w:t>
      </w:r>
      <w:r w:rsidR="000059E8">
        <w:t>zur</w:t>
      </w:r>
      <w:r w:rsidR="004C0E62">
        <w:t xml:space="preserve"> Wahl des Spielmodus</w:t>
      </w:r>
      <w:bookmarkEnd w:id="92"/>
    </w:p>
    <w:p w14:paraId="56485F00" w14:textId="2D88D893" w:rsidR="009D5A98" w:rsidRPr="001C79C8" w:rsidRDefault="00A1017D" w:rsidP="001C79C8">
      <w:r w:rsidRPr="001C79C8">
        <w:t xml:space="preserve">Auch für diesen Anwendungsfall </w:t>
      </w:r>
      <w:r w:rsidR="009D5A98" w:rsidRPr="001C79C8">
        <w:t xml:space="preserve">wurde das MVC Pattern eingehalten. So ruft der Dialog aus der View den Controller auf, wobei dieser den Aufruf direkt weiterleitet. Das Model wiederum registriert Änderungen </w:t>
      </w:r>
      <w:r w:rsidR="00E51C42" w:rsidRPr="001C79C8">
        <w:t>auch</w:t>
      </w:r>
      <w:r w:rsidR="009D5A98" w:rsidRPr="001C79C8">
        <w:t xml:space="preserve"> beim Controller. Dies ist noch bess</w:t>
      </w:r>
      <w:r w:rsidR="00967F4E">
        <w:t xml:space="preserve">er in der folgenden </w:t>
      </w:r>
      <w:r w:rsidR="00106649">
        <w:fldChar w:fldCharType="begin"/>
      </w:r>
      <w:r w:rsidR="00106649">
        <w:instrText xml:space="preserve"> REF _Ref398281963 \h </w:instrText>
      </w:r>
      <w:r w:rsidR="00106649">
        <w:fldChar w:fldCharType="separate"/>
      </w:r>
      <w:r w:rsidR="0068071C">
        <w:t xml:space="preserve">Abbildung </w:t>
      </w:r>
      <w:r w:rsidR="0068071C">
        <w:rPr>
          <w:noProof/>
        </w:rPr>
        <w:t>20</w:t>
      </w:r>
      <w:r w:rsidR="00106649">
        <w:fldChar w:fldCharType="end"/>
      </w:r>
      <w:r w:rsidR="00106649">
        <w:t xml:space="preserve"> </w:t>
      </w:r>
      <w:r w:rsidR="009D5A98" w:rsidRPr="001C79C8">
        <w:t>ersichtlich:</w:t>
      </w:r>
    </w:p>
    <w:p w14:paraId="546BFC32" w14:textId="5528F8A1" w:rsidR="009D5A98" w:rsidRDefault="0073063C" w:rsidP="009D5A98">
      <w:pPr>
        <w:spacing w:before="0" w:after="0" w:line="240" w:lineRule="auto"/>
        <w:jc w:val="center"/>
      </w:pPr>
      <w:r>
        <w:object w:dxaOrig="14041" w:dyaOrig="8296" w14:anchorId="2C102997">
          <v:shape id="_x0000_i1034" type="#_x0000_t75" style="width:425.6pt;height:252.35pt" o:ole="">
            <v:imagedata r:id="rId37" o:title=""/>
          </v:shape>
          <o:OLEObject Type="Embed" ProgID="Visio.Drawing.15" ShapeID="_x0000_i1034" DrawAspect="Content" ObjectID="_1472030077" r:id="rId38"/>
        </w:object>
      </w:r>
    </w:p>
    <w:p w14:paraId="3695AB70" w14:textId="77777777" w:rsidR="004C0E62" w:rsidRDefault="009D5A98" w:rsidP="001C79C8">
      <w:pPr>
        <w:pStyle w:val="Caption"/>
        <w:spacing w:before="240" w:after="360"/>
        <w:jc w:val="center"/>
      </w:pPr>
      <w:bookmarkStart w:id="93" w:name="_Ref398281963"/>
      <w:bookmarkStart w:id="94" w:name="_Toc398287396"/>
      <w:r>
        <w:t xml:space="preserve">Abbildung </w:t>
      </w:r>
      <w:r w:rsidR="001745BF">
        <w:fldChar w:fldCharType="begin"/>
      </w:r>
      <w:r w:rsidR="001745BF">
        <w:instrText xml:space="preserve"> SEQ Abbildung \* ARABIC </w:instrText>
      </w:r>
      <w:r w:rsidR="001745BF">
        <w:fldChar w:fldCharType="separate"/>
      </w:r>
      <w:r w:rsidR="0068071C">
        <w:rPr>
          <w:noProof/>
        </w:rPr>
        <w:t>20</w:t>
      </w:r>
      <w:r w:rsidR="001745BF">
        <w:rPr>
          <w:noProof/>
        </w:rPr>
        <w:fldChar w:fldCharType="end"/>
      </w:r>
      <w:bookmarkEnd w:id="93"/>
      <w:r>
        <w:t>: Sequenzdiagramm Spielmodus Dialog</w:t>
      </w:r>
      <w:bookmarkEnd w:id="94"/>
    </w:p>
    <w:p w14:paraId="6F88B97D" w14:textId="55643EB0" w:rsidR="004C0E62" w:rsidRDefault="004C0E62" w:rsidP="001C79C8">
      <w:r>
        <w:t>Auch dieses Dialog</w:t>
      </w:r>
      <w:r w:rsidR="00E51C42">
        <w:t>-</w:t>
      </w:r>
      <w:r>
        <w:t xml:space="preserve">Fenster kann über die </w:t>
      </w:r>
      <w:r w:rsidR="00171817">
        <w:t>Optionen „Save“ oder „Cancel“ wieder verlassen werden.</w:t>
      </w:r>
    </w:p>
    <w:p w14:paraId="5B6B659C" w14:textId="6E2AEAD8" w:rsidR="00C57CA5" w:rsidRDefault="00C57CA5" w:rsidP="00C57CA5">
      <w:pPr>
        <w:pStyle w:val="Heading2"/>
      </w:pPr>
      <w:bookmarkStart w:id="95" w:name="_Toc398287349"/>
      <w:r>
        <w:t>Implementierungsdetails</w:t>
      </w:r>
      <w:bookmarkEnd w:id="95"/>
    </w:p>
    <w:p w14:paraId="64BB7691" w14:textId="76B46E8D" w:rsidR="00A16735" w:rsidRPr="00A16735" w:rsidRDefault="00A16735" w:rsidP="00A16735">
      <w:r>
        <w:t>Im folgenden Abschnitt sind einige interessante Hin- und Verweise auf Implementierungen zu finden</w:t>
      </w:r>
      <w:r w:rsidR="0017259B">
        <w:t>.</w:t>
      </w:r>
    </w:p>
    <w:p w14:paraId="1BE95C99" w14:textId="77777777" w:rsidR="002E3A8F" w:rsidRDefault="002E3A8F" w:rsidP="00990A5E">
      <w:pPr>
        <w:pStyle w:val="Heading3"/>
      </w:pPr>
      <w:bookmarkStart w:id="96" w:name="_Toc398287350"/>
      <w:r>
        <w:t>Zeitmessfunktion</w:t>
      </w:r>
      <w:bookmarkEnd w:id="96"/>
    </w:p>
    <w:p w14:paraId="629213A6" w14:textId="495F0D8B" w:rsidR="002E3A8F" w:rsidRDefault="002E3A8F" w:rsidP="002E3A8F">
      <w:pPr>
        <w:rPr>
          <w:rFonts w:cs="Calibri"/>
        </w:rPr>
      </w:pPr>
      <w:r>
        <w:rPr>
          <w:rFonts w:cs="Calibri"/>
        </w:rPr>
        <w:t xml:space="preserve">Das </w:t>
      </w:r>
      <w:r w:rsidR="00AC5F83">
        <w:rPr>
          <w:rFonts w:cs="Calibri"/>
        </w:rPr>
        <w:t xml:space="preserve">Messen </w:t>
      </w:r>
      <w:r>
        <w:rPr>
          <w:rFonts w:cs="Calibri"/>
        </w:rPr>
        <w:t xml:space="preserve">der Zeit wurde in der Klasse </w:t>
      </w:r>
      <w:r w:rsidR="00AC5F83">
        <w:rPr>
          <w:rFonts w:cs="Calibri"/>
        </w:rPr>
        <w:t>„</w:t>
      </w:r>
      <w:r w:rsidR="00E77391">
        <w:rPr>
          <w:rFonts w:cs="Calibri"/>
        </w:rPr>
        <w:t>T</w:t>
      </w:r>
      <w:r>
        <w:rPr>
          <w:rFonts w:cs="Calibri"/>
        </w:rPr>
        <w:t>imeMeasure</w:t>
      </w:r>
      <w:r w:rsidR="00AC5F83">
        <w:rPr>
          <w:rFonts w:cs="Calibri"/>
        </w:rPr>
        <w:t>“</w:t>
      </w:r>
      <w:r>
        <w:rPr>
          <w:rFonts w:cs="Calibri"/>
        </w:rPr>
        <w:t xml:space="preserve"> </w:t>
      </w:r>
      <w:r w:rsidR="008A02C7">
        <w:rPr>
          <w:rFonts w:cs="Calibri"/>
        </w:rPr>
        <w:t xml:space="preserve">(siehe </w:t>
      </w:r>
      <w:r w:rsidR="00747CF7">
        <w:rPr>
          <w:rFonts w:cs="Calibri"/>
        </w:rPr>
        <w:fldChar w:fldCharType="begin"/>
      </w:r>
      <w:r w:rsidR="00747CF7">
        <w:rPr>
          <w:rFonts w:cs="Calibri"/>
        </w:rPr>
        <w:instrText xml:space="preserve"> REF _Ref398281995 \h </w:instrText>
      </w:r>
      <w:r w:rsidR="00747CF7">
        <w:rPr>
          <w:rFonts w:cs="Calibri"/>
        </w:rPr>
      </w:r>
      <w:r w:rsidR="00747CF7">
        <w:rPr>
          <w:rFonts w:cs="Calibri"/>
        </w:rPr>
        <w:fldChar w:fldCharType="separate"/>
      </w:r>
      <w:r w:rsidR="0068071C">
        <w:t xml:space="preserve">Abbildung </w:t>
      </w:r>
      <w:r w:rsidR="0068071C">
        <w:rPr>
          <w:noProof/>
        </w:rPr>
        <w:t>21</w:t>
      </w:r>
      <w:r w:rsidR="00747CF7">
        <w:rPr>
          <w:rFonts w:cs="Calibri"/>
        </w:rPr>
        <w:fldChar w:fldCharType="end"/>
      </w:r>
      <w:r w:rsidR="008A02C7">
        <w:rPr>
          <w:rFonts w:cs="Calibri"/>
        </w:rPr>
        <w:t xml:space="preserve">) </w:t>
      </w:r>
      <w:r>
        <w:rPr>
          <w:rFonts w:cs="Calibri"/>
        </w:rPr>
        <w:t>realisiert. Die separate Klasse ermöglicht eine einfache Kapselung der Funktion und wird nur bei Bedarf vom aktiven Spiel Modus aufgerufen.</w:t>
      </w:r>
    </w:p>
    <w:p w14:paraId="10801F6F" w14:textId="77777777" w:rsidR="002B220D" w:rsidRPr="00CD2753" w:rsidRDefault="002B220D" w:rsidP="002E3A8F">
      <w:pPr>
        <w:rPr>
          <w:rFonts w:cs="Calibri"/>
          <w:sz w:val="2"/>
          <w:szCs w:val="2"/>
        </w:rPr>
      </w:pPr>
    </w:p>
    <w:p w14:paraId="1908BEBE" w14:textId="3E1001A2" w:rsidR="002E3A8F" w:rsidRDefault="00E77391" w:rsidP="002E3A8F">
      <w:pPr>
        <w:jc w:val="center"/>
      </w:pPr>
      <w:r>
        <w:rPr>
          <w:noProof/>
          <w:lang w:val="en-US"/>
        </w:rPr>
        <w:drawing>
          <wp:inline distT="0" distB="0" distL="0" distR="0" wp14:anchorId="071B8124" wp14:editId="10C68848">
            <wp:extent cx="1684800" cy="131040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684800" cy="1310400"/>
                    </a:xfrm>
                    <a:prstGeom prst="rect">
                      <a:avLst/>
                    </a:prstGeom>
                  </pic:spPr>
                </pic:pic>
              </a:graphicData>
            </a:graphic>
          </wp:inline>
        </w:drawing>
      </w:r>
    </w:p>
    <w:p w14:paraId="7F8A4707" w14:textId="4C7BA044" w:rsidR="002E3A8F" w:rsidRDefault="002E3A8F" w:rsidP="00CD2753">
      <w:pPr>
        <w:pStyle w:val="Caption"/>
        <w:spacing w:before="240" w:after="360"/>
        <w:jc w:val="center"/>
      </w:pPr>
      <w:bookmarkStart w:id="97" w:name="_Ref398281995"/>
      <w:bookmarkStart w:id="98" w:name="_Toc398287397"/>
      <w:r>
        <w:t xml:space="preserve">Abbildung </w:t>
      </w:r>
      <w:r w:rsidR="001745BF">
        <w:fldChar w:fldCharType="begin"/>
      </w:r>
      <w:r w:rsidR="001745BF">
        <w:instrText xml:space="preserve"> SEQ Abbildung \* ARABIC </w:instrText>
      </w:r>
      <w:r w:rsidR="001745BF">
        <w:fldChar w:fldCharType="separate"/>
      </w:r>
      <w:r w:rsidR="0068071C">
        <w:rPr>
          <w:noProof/>
        </w:rPr>
        <w:t>21</w:t>
      </w:r>
      <w:r w:rsidR="001745BF">
        <w:rPr>
          <w:noProof/>
        </w:rPr>
        <w:fldChar w:fldCharType="end"/>
      </w:r>
      <w:bookmarkEnd w:id="97"/>
      <w:r>
        <w:t>: UML</w:t>
      </w:r>
      <w:r w:rsidR="00AC5F83">
        <w:t>-Klas</w:t>
      </w:r>
      <w:r w:rsidR="00281644">
        <w:t>s</w:t>
      </w:r>
      <w:r w:rsidR="00AC5F83">
        <w:t>endiagramm „</w:t>
      </w:r>
      <w:r w:rsidR="00E77391">
        <w:t>T</w:t>
      </w:r>
      <w:r>
        <w:t>imeMeasure</w:t>
      </w:r>
      <w:r w:rsidR="00256BF3">
        <w:t>“</w:t>
      </w:r>
      <w:bookmarkEnd w:id="98"/>
    </w:p>
    <w:p w14:paraId="77750D1E" w14:textId="762A8AA0" w:rsidR="005175AE" w:rsidRPr="0053022E" w:rsidRDefault="00E77391" w:rsidP="005175AE">
      <w:pPr>
        <w:rPr>
          <w:rFonts w:cs="Calibri"/>
        </w:rPr>
      </w:pPr>
      <w:r w:rsidRPr="0053022E">
        <w:rPr>
          <w:rFonts w:cs="Calibri"/>
        </w:rPr>
        <w:t xml:space="preserve">Zum Messen der Zeit wurde dabei auf die Bibliothek </w:t>
      </w:r>
      <w:r w:rsidR="00E51C42" w:rsidRPr="0053022E">
        <w:rPr>
          <w:rFonts w:cs="Calibri"/>
        </w:rPr>
        <w:t>„</w:t>
      </w:r>
      <w:r w:rsidRPr="0053022E">
        <w:rPr>
          <w:rFonts w:cs="Calibri"/>
        </w:rPr>
        <w:t>datetime</w:t>
      </w:r>
      <w:r w:rsidR="00E51C42" w:rsidRPr="0053022E">
        <w:rPr>
          <w:rFonts w:cs="Calibri"/>
        </w:rPr>
        <w:t>“</w:t>
      </w:r>
      <w:r w:rsidRPr="0053022E">
        <w:rPr>
          <w:rFonts w:cs="Calibri"/>
        </w:rPr>
        <w:t xml:space="preserve"> gesetzt</w:t>
      </w:r>
      <w:r w:rsidR="00A16735" w:rsidRPr="0053022E">
        <w:rPr>
          <w:rFonts w:cs="Calibri"/>
        </w:rPr>
        <w:t xml:space="preserve">. Ein interessantes Detail dazu ist, dass </w:t>
      </w:r>
      <w:r w:rsidR="00E51C42" w:rsidRPr="0053022E">
        <w:rPr>
          <w:rFonts w:cs="Calibri"/>
        </w:rPr>
        <w:t>„</w:t>
      </w:r>
      <w:r w:rsidR="00A16735" w:rsidRPr="0053022E">
        <w:rPr>
          <w:rFonts w:cs="Calibri"/>
        </w:rPr>
        <w:t>datetime</w:t>
      </w:r>
      <w:r w:rsidR="00E51C42" w:rsidRPr="0053022E">
        <w:rPr>
          <w:rFonts w:cs="Calibri"/>
        </w:rPr>
        <w:t xml:space="preserve">“ </w:t>
      </w:r>
      <w:r w:rsidR="00A16735" w:rsidRPr="0053022E">
        <w:rPr>
          <w:rFonts w:cs="Calibri"/>
        </w:rPr>
        <w:t xml:space="preserve">Additionen von Zeiten über die Funktion </w:t>
      </w:r>
      <w:r w:rsidR="00E51C42" w:rsidRPr="0053022E">
        <w:rPr>
          <w:rFonts w:cs="Calibri"/>
        </w:rPr>
        <w:t>„</w:t>
      </w:r>
      <w:r w:rsidR="00A16735" w:rsidRPr="0053022E">
        <w:rPr>
          <w:rFonts w:cs="Calibri"/>
        </w:rPr>
        <w:t>timedelta</w:t>
      </w:r>
      <w:r w:rsidR="00E51C42" w:rsidRPr="0053022E">
        <w:rPr>
          <w:rFonts w:cs="Calibri"/>
        </w:rPr>
        <w:t>“</w:t>
      </w:r>
      <w:r w:rsidR="00A16735" w:rsidRPr="0053022E">
        <w:rPr>
          <w:rFonts w:cs="Calibri"/>
        </w:rPr>
        <w:t xml:space="preserve"> zulässt. </w:t>
      </w:r>
    </w:p>
    <w:p w14:paraId="6A2E6A3C" w14:textId="77777777" w:rsidR="00990A5E" w:rsidRDefault="00990A5E" w:rsidP="00990A5E"/>
    <w:p w14:paraId="04D1EF6F" w14:textId="77777777" w:rsidR="00990A5E" w:rsidRDefault="00990A5E" w:rsidP="00990A5E">
      <w:pPr>
        <w:pStyle w:val="Heading3"/>
      </w:pPr>
      <w:bookmarkStart w:id="99" w:name="_Ref391219809"/>
      <w:bookmarkStart w:id="100" w:name="_Toc398287351"/>
      <w:r>
        <w:lastRenderedPageBreak/>
        <w:t>Serielle Verbindung zum Arduino</w:t>
      </w:r>
      <w:bookmarkEnd w:id="100"/>
    </w:p>
    <w:p w14:paraId="04DB25E2" w14:textId="77777777" w:rsidR="00990A5E" w:rsidRDefault="00990A5E" w:rsidP="00990A5E">
      <w:pPr>
        <w:pStyle w:val="Heading4"/>
      </w:pPr>
      <w:bookmarkStart w:id="101" w:name="_Toc398287352"/>
      <w:bookmarkEnd w:id="99"/>
      <w:r>
        <w:t>Implementation Arduino</w:t>
      </w:r>
      <w:bookmarkEnd w:id="101"/>
    </w:p>
    <w:p w14:paraId="3A309D22" w14:textId="338E057B" w:rsidR="0005032F" w:rsidRDefault="00990A5E" w:rsidP="00990A5E">
      <w:pPr>
        <w:rPr>
          <w:rFonts w:cs="Calibri"/>
        </w:rPr>
      </w:pPr>
      <w:r>
        <w:rPr>
          <w:rFonts w:cs="Calibri"/>
        </w:rPr>
        <w:t xml:space="preserve">Das Arduino erhält den Code über die </w:t>
      </w:r>
      <w:r w:rsidR="0017259B">
        <w:rPr>
          <w:rFonts w:cs="Calibri"/>
        </w:rPr>
        <w:t xml:space="preserve">produkteigene </w:t>
      </w:r>
      <w:r>
        <w:rPr>
          <w:rFonts w:cs="Calibri"/>
        </w:rPr>
        <w:t>Entwicklungsumgebung</w:t>
      </w:r>
      <w:r w:rsidR="0017259B">
        <w:rPr>
          <w:rFonts w:cs="Calibri"/>
        </w:rPr>
        <w:t xml:space="preserve"> „Arduino IDE“</w:t>
      </w:r>
      <w:r>
        <w:rPr>
          <w:rFonts w:cs="Calibri"/>
        </w:rPr>
        <w:t xml:space="preserve">. Über </w:t>
      </w:r>
      <w:r w:rsidR="0017259B">
        <w:rPr>
          <w:rFonts w:cs="Calibri"/>
        </w:rPr>
        <w:t>dessen</w:t>
      </w:r>
      <w:r>
        <w:rPr>
          <w:rFonts w:cs="Calibri"/>
        </w:rPr>
        <w:t>-interne „Hochladungsfunktion“ kann der erstellte Programcode auf das Arduino gespielt</w:t>
      </w:r>
      <w:r w:rsidR="0017259B">
        <w:rPr>
          <w:rFonts w:cs="Calibri"/>
        </w:rPr>
        <w:t>, sowie eine serielle Verbindung zum Arduino geöffnet</w:t>
      </w:r>
      <w:r>
        <w:rPr>
          <w:rFonts w:cs="Calibri"/>
        </w:rPr>
        <w:t xml:space="preserve"> werden. Danach wird der programmierte Ablauf in einer ständigen Schlaufe ausgeführt.</w:t>
      </w:r>
    </w:p>
    <w:p w14:paraId="6648F730" w14:textId="28F6A023" w:rsidR="00990A5E" w:rsidRDefault="0017259B" w:rsidP="00990A5E">
      <w:pPr>
        <w:rPr>
          <w:rFonts w:cs="Calibri"/>
        </w:rPr>
      </w:pPr>
      <w:r>
        <w:rPr>
          <w:rFonts w:cs="Calibri"/>
        </w:rPr>
        <w:t xml:space="preserve">Das im Spiel verwendete Arduino Skript (welches bei Arduino „Sketch“ </w:t>
      </w:r>
      <w:r w:rsidR="00C2552F">
        <w:rPr>
          <w:rFonts w:cs="Calibri"/>
        </w:rPr>
        <w:t>genannt</w:t>
      </w:r>
      <w:r>
        <w:rPr>
          <w:rFonts w:cs="Calibri"/>
        </w:rPr>
        <w:t xml:space="preserve"> wird)führt in der dauernd laufenden Schlaufe das</w:t>
      </w:r>
      <w:r w:rsidR="00990A5E">
        <w:rPr>
          <w:rFonts w:cs="Calibri"/>
        </w:rPr>
        <w:t xml:space="preserve"> permanente Auslesen von UIDs der </w:t>
      </w:r>
      <w:r w:rsidR="0005032F">
        <w:rPr>
          <w:rFonts w:cs="Calibri"/>
        </w:rPr>
        <w:t xml:space="preserve">angelegten </w:t>
      </w:r>
      <w:r w:rsidR="00990A5E">
        <w:rPr>
          <w:rFonts w:cs="Calibri"/>
        </w:rPr>
        <w:t>Karten</w:t>
      </w:r>
      <w:r>
        <w:rPr>
          <w:rFonts w:cs="Calibri"/>
        </w:rPr>
        <w:t xml:space="preserve"> durch. Als Karten erkannte Eingaben werden vom Skript eindeutig markiert und über die serielle Verbindung an Python übertragen, wo sie von Python so formatiert werden, dass sie im Spiel weiterverwendbar sind.</w:t>
      </w:r>
    </w:p>
    <w:p w14:paraId="62ABF7B2" w14:textId="71B441A1" w:rsidR="00990A5E" w:rsidRPr="0053022E" w:rsidRDefault="00990A5E" w:rsidP="00990A5E">
      <w:pPr>
        <w:rPr>
          <w:rFonts w:cs="Calibri"/>
        </w:rPr>
      </w:pPr>
      <w:r>
        <w:rPr>
          <w:rFonts w:cs="Calibri"/>
        </w:rPr>
        <w:t xml:space="preserve">Eine Herausforderung der Implementation war </w:t>
      </w:r>
      <w:r w:rsidR="0017259B">
        <w:rPr>
          <w:rFonts w:cs="Calibri"/>
        </w:rPr>
        <w:t>die Behandlung der ständig auch vorhandenen</w:t>
      </w:r>
      <w:r w:rsidR="003B4690">
        <w:rPr>
          <w:rFonts w:cs="Calibri"/>
        </w:rPr>
        <w:t xml:space="preserve"> </w:t>
      </w:r>
      <w:r>
        <w:rPr>
          <w:rFonts w:cs="Calibri"/>
        </w:rPr>
        <w:t xml:space="preserve">„Noise“, welches auch nach </w:t>
      </w:r>
      <w:r w:rsidR="003B4690">
        <w:rPr>
          <w:rFonts w:cs="Calibri"/>
        </w:rPr>
        <w:t>O</w:t>
      </w:r>
      <w:r>
        <w:rPr>
          <w:rFonts w:cs="Calibri"/>
        </w:rPr>
        <w:t xml:space="preserve">ptimieren des Skripts nicht vollständig ausgeschlossen werden konnte. </w:t>
      </w:r>
      <w:r w:rsidR="0017259B">
        <w:rPr>
          <w:rFonts w:cs="Calibri"/>
        </w:rPr>
        <w:t>Die Noise wird vom Xbee Reader leider mit verursacht und ist bereits auf dem Cooking Hacks Blogeintrag in den Bildern erkennbar. Die genaue Ursache konnte während des Projekts nicht eruiert werden.</w:t>
      </w:r>
      <w:r w:rsidR="0053022E">
        <w:rPr>
          <w:rFonts w:cs="Calibri"/>
        </w:rPr>
        <w:t xml:space="preserve"> </w:t>
      </w:r>
    </w:p>
    <w:p w14:paraId="7A4A49AB" w14:textId="77777777" w:rsidR="00990A5E" w:rsidRDefault="00990A5E" w:rsidP="00990A5E">
      <w:pPr>
        <w:pStyle w:val="Heading4"/>
      </w:pPr>
      <w:bookmarkStart w:id="102" w:name="_Toc398287353"/>
      <w:r>
        <w:t>Implementation Python</w:t>
      </w:r>
      <w:bookmarkEnd w:id="102"/>
    </w:p>
    <w:p w14:paraId="0EF91571" w14:textId="65CB2DD9" w:rsidR="00990A5E" w:rsidRDefault="00990A5E" w:rsidP="00990A5E">
      <w:pPr>
        <w:rPr>
          <w:rFonts w:cs="Calibri"/>
        </w:rPr>
      </w:pPr>
      <w:r>
        <w:rPr>
          <w:rFonts w:cs="Calibri"/>
        </w:rPr>
        <w:t>Auf Seite von Python wurde das Auslesen in der Python</w:t>
      </w:r>
      <w:r w:rsidR="005628D0">
        <w:rPr>
          <w:rFonts w:cs="Calibri"/>
        </w:rPr>
        <w:t>-</w:t>
      </w:r>
      <w:r>
        <w:rPr>
          <w:rFonts w:cs="Calibri"/>
        </w:rPr>
        <w:t xml:space="preserve">Klasse </w:t>
      </w:r>
      <w:r w:rsidR="005628D0">
        <w:rPr>
          <w:rFonts w:cs="Calibri"/>
        </w:rPr>
        <w:t>„</w:t>
      </w:r>
      <w:r>
        <w:rPr>
          <w:rFonts w:cs="Calibri"/>
        </w:rPr>
        <w:t>RFIDReader</w:t>
      </w:r>
      <w:r w:rsidR="005628D0">
        <w:rPr>
          <w:rFonts w:cs="Calibri"/>
        </w:rPr>
        <w:t>“</w:t>
      </w:r>
      <w:r>
        <w:rPr>
          <w:rFonts w:cs="Calibri"/>
        </w:rPr>
        <w:t xml:space="preserve"> </w:t>
      </w:r>
      <w:r w:rsidR="008A02C7">
        <w:rPr>
          <w:rFonts w:cs="Calibri"/>
        </w:rPr>
        <w:t xml:space="preserve">(siehe </w:t>
      </w:r>
      <w:r w:rsidR="00747CF7">
        <w:rPr>
          <w:rFonts w:cs="Calibri"/>
        </w:rPr>
        <w:fldChar w:fldCharType="begin"/>
      </w:r>
      <w:r w:rsidR="00747CF7">
        <w:rPr>
          <w:rFonts w:cs="Calibri"/>
        </w:rPr>
        <w:instrText xml:space="preserve"> REF _Ref398282073 \h </w:instrText>
      </w:r>
      <w:r w:rsidR="00747CF7">
        <w:rPr>
          <w:rFonts w:cs="Calibri"/>
        </w:rPr>
      </w:r>
      <w:r w:rsidR="00747CF7">
        <w:rPr>
          <w:rFonts w:cs="Calibri"/>
        </w:rPr>
        <w:fldChar w:fldCharType="separate"/>
      </w:r>
      <w:r w:rsidR="0068071C">
        <w:t xml:space="preserve">Abbildung </w:t>
      </w:r>
      <w:r w:rsidR="0068071C">
        <w:rPr>
          <w:noProof/>
        </w:rPr>
        <w:t>22</w:t>
      </w:r>
      <w:r w:rsidR="00747CF7">
        <w:rPr>
          <w:rFonts w:cs="Calibri"/>
        </w:rPr>
        <w:fldChar w:fldCharType="end"/>
      </w:r>
      <w:r w:rsidR="008A02C7">
        <w:rPr>
          <w:rFonts w:cs="Calibri"/>
        </w:rPr>
        <w:t xml:space="preserve">) </w:t>
      </w:r>
      <w:r>
        <w:rPr>
          <w:rFonts w:cs="Calibri"/>
        </w:rPr>
        <w:t xml:space="preserve">realisiert.  Dabei wird im Konstruktor der Zugriff auf das Serial Interface geöffnet und erst beim </w:t>
      </w:r>
      <w:r w:rsidR="00A76A1E">
        <w:rPr>
          <w:rFonts w:cs="Calibri"/>
        </w:rPr>
        <w:t xml:space="preserve">Beenden </w:t>
      </w:r>
      <w:r>
        <w:rPr>
          <w:rFonts w:cs="Calibri"/>
        </w:rPr>
        <w:t xml:space="preserve">des Spiels wieder entfernt. </w:t>
      </w:r>
      <w:r w:rsidR="00B92DA5">
        <w:rPr>
          <w:rFonts w:cs="Calibri"/>
        </w:rPr>
        <w:t xml:space="preserve">Damit technisch </w:t>
      </w:r>
      <w:r>
        <w:rPr>
          <w:rFonts w:cs="Calibri"/>
        </w:rPr>
        <w:t xml:space="preserve">keine parallelen Zugriffe </w:t>
      </w:r>
      <w:r w:rsidR="00B92DA5">
        <w:rPr>
          <w:rFonts w:cs="Calibri"/>
        </w:rPr>
        <w:t>möglich sind</w:t>
      </w:r>
      <w:r>
        <w:rPr>
          <w:rFonts w:cs="Calibri"/>
        </w:rPr>
        <w:t>, wurde diese Klasse als Singleton implementiert</w:t>
      </w:r>
      <w:r w:rsidR="00B92DA5">
        <w:rPr>
          <w:rFonts w:cs="Calibri"/>
        </w:rPr>
        <w:t xml:space="preserve">, was ein paralleles existieren von mehreren Instanzen </w:t>
      </w:r>
      <w:r w:rsidR="00C2552F">
        <w:rPr>
          <w:rFonts w:cs="Calibri"/>
        </w:rPr>
        <w:t>derselben</w:t>
      </w:r>
      <w:r w:rsidR="00B92DA5">
        <w:rPr>
          <w:rFonts w:cs="Calibri"/>
        </w:rPr>
        <w:t xml:space="preserve"> Klasse verhindert. Die </w:t>
      </w:r>
      <w:r w:rsidR="00747CF7">
        <w:rPr>
          <w:rFonts w:cs="Calibri"/>
        </w:rPr>
        <w:fldChar w:fldCharType="begin"/>
      </w:r>
      <w:r w:rsidR="00747CF7">
        <w:rPr>
          <w:rFonts w:cs="Calibri"/>
        </w:rPr>
        <w:instrText xml:space="preserve"> REF _Ref398282073 \h </w:instrText>
      </w:r>
      <w:r w:rsidR="00747CF7">
        <w:rPr>
          <w:rFonts w:cs="Calibri"/>
        </w:rPr>
      </w:r>
      <w:r w:rsidR="00747CF7">
        <w:rPr>
          <w:rFonts w:cs="Calibri"/>
        </w:rPr>
        <w:fldChar w:fldCharType="separate"/>
      </w:r>
      <w:r w:rsidR="0068071C">
        <w:t xml:space="preserve">Abbildung </w:t>
      </w:r>
      <w:r w:rsidR="0068071C">
        <w:rPr>
          <w:noProof/>
        </w:rPr>
        <w:t>22</w:t>
      </w:r>
      <w:r w:rsidR="00747CF7">
        <w:rPr>
          <w:rFonts w:cs="Calibri"/>
        </w:rPr>
        <w:fldChar w:fldCharType="end"/>
      </w:r>
      <w:r w:rsidR="00747CF7">
        <w:rPr>
          <w:rFonts w:cs="Calibri"/>
        </w:rPr>
        <w:t xml:space="preserve"> </w:t>
      </w:r>
      <w:r w:rsidR="00B92DA5">
        <w:rPr>
          <w:rFonts w:cs="Calibri"/>
        </w:rPr>
        <w:t>zeigt die UML Darstellung der dafür erstellten Klasse.</w:t>
      </w:r>
    </w:p>
    <w:p w14:paraId="43372A43" w14:textId="77777777" w:rsidR="007A15B0" w:rsidRPr="007A15B0" w:rsidRDefault="007A15B0" w:rsidP="00990A5E">
      <w:pPr>
        <w:rPr>
          <w:rFonts w:cs="Calibri"/>
          <w:sz w:val="2"/>
          <w:szCs w:val="2"/>
        </w:rPr>
      </w:pPr>
    </w:p>
    <w:p w14:paraId="6FC57292" w14:textId="1354F000" w:rsidR="005175AE" w:rsidRDefault="00541DF1" w:rsidP="005175AE">
      <w:pPr>
        <w:jc w:val="center"/>
        <w:rPr>
          <w:rFonts w:ascii="majorEastAsia" w:hAnsi="majorEastAsia" w:cs="majorEastAsia"/>
        </w:rPr>
      </w:pPr>
      <w:r>
        <w:rPr>
          <w:noProof/>
          <w:lang w:val="en-US"/>
        </w:rPr>
        <w:drawing>
          <wp:inline distT="0" distB="0" distL="0" distR="0" wp14:anchorId="3C87F276" wp14:editId="4FF1F811">
            <wp:extent cx="1188000" cy="121680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188000" cy="1216800"/>
                    </a:xfrm>
                    <a:prstGeom prst="rect">
                      <a:avLst/>
                    </a:prstGeom>
                  </pic:spPr>
                </pic:pic>
              </a:graphicData>
            </a:graphic>
          </wp:inline>
        </w:drawing>
      </w:r>
    </w:p>
    <w:p w14:paraId="2DA15118" w14:textId="15510B5F" w:rsidR="00990A5E" w:rsidRDefault="00990A5E" w:rsidP="007A15B0">
      <w:pPr>
        <w:pStyle w:val="Caption"/>
        <w:spacing w:before="240" w:after="360"/>
        <w:jc w:val="center"/>
      </w:pPr>
      <w:bookmarkStart w:id="103" w:name="_Ref398282073"/>
      <w:bookmarkStart w:id="104" w:name="_Toc398287398"/>
      <w:r>
        <w:t xml:space="preserve">Abbildung </w:t>
      </w:r>
      <w:r w:rsidR="001745BF">
        <w:fldChar w:fldCharType="begin"/>
      </w:r>
      <w:r w:rsidR="001745BF">
        <w:instrText xml:space="preserve"> SEQ Abbildung \* ARABIC </w:instrText>
      </w:r>
      <w:r w:rsidR="001745BF">
        <w:fldChar w:fldCharType="separate"/>
      </w:r>
      <w:r w:rsidR="0068071C">
        <w:rPr>
          <w:noProof/>
        </w:rPr>
        <w:t>22</w:t>
      </w:r>
      <w:r w:rsidR="001745BF">
        <w:rPr>
          <w:noProof/>
        </w:rPr>
        <w:fldChar w:fldCharType="end"/>
      </w:r>
      <w:bookmarkEnd w:id="103"/>
      <w:r>
        <w:t>: UML</w:t>
      </w:r>
      <w:r w:rsidR="00BF2BC2">
        <w:t>-Klassendiagramm</w:t>
      </w:r>
      <w:r>
        <w:t xml:space="preserve"> </w:t>
      </w:r>
      <w:r w:rsidR="00256BF3">
        <w:t>„</w:t>
      </w:r>
      <w:r>
        <w:t>RFIDReader</w:t>
      </w:r>
      <w:r w:rsidR="00256BF3">
        <w:t>“</w:t>
      </w:r>
      <w:bookmarkEnd w:id="104"/>
    </w:p>
    <w:p w14:paraId="3E1B9D8F" w14:textId="7AAACAEB" w:rsidR="005175AE" w:rsidRPr="007A15B0" w:rsidRDefault="003E4B14" w:rsidP="005175AE">
      <w:pPr>
        <w:rPr>
          <w:rFonts w:cs="Calibri"/>
        </w:rPr>
      </w:pPr>
      <w:r w:rsidRPr="007A15B0">
        <w:rPr>
          <w:rFonts w:cs="Calibri"/>
        </w:rPr>
        <w:t xml:space="preserve">Für den Zugriff auf das </w:t>
      </w:r>
      <w:r w:rsidR="00E51C42" w:rsidRPr="007A15B0">
        <w:rPr>
          <w:rFonts w:cs="Calibri"/>
        </w:rPr>
        <w:t>s</w:t>
      </w:r>
      <w:r w:rsidRPr="007A15B0">
        <w:rPr>
          <w:rFonts w:cs="Calibri"/>
        </w:rPr>
        <w:t>erielle Interface w</w:t>
      </w:r>
      <w:r w:rsidR="003857C0" w:rsidRPr="007A15B0">
        <w:rPr>
          <w:rFonts w:cs="Calibri"/>
        </w:rPr>
        <w:t>u</w:t>
      </w:r>
      <w:r w:rsidRPr="007A15B0">
        <w:rPr>
          <w:rFonts w:cs="Calibri"/>
        </w:rPr>
        <w:t>rd</w:t>
      </w:r>
      <w:r w:rsidR="003857C0" w:rsidRPr="007A15B0">
        <w:rPr>
          <w:rFonts w:cs="Calibri"/>
        </w:rPr>
        <w:t>e</w:t>
      </w:r>
      <w:r w:rsidRPr="007A15B0">
        <w:rPr>
          <w:rFonts w:cs="Calibri"/>
        </w:rPr>
        <w:t xml:space="preserve"> die Bibliothek „serial“ verwendet.</w:t>
      </w:r>
      <w:r w:rsidR="003857C0" w:rsidRPr="007A15B0">
        <w:rPr>
          <w:rFonts w:cs="Calibri"/>
        </w:rPr>
        <w:t xml:space="preserve"> Standardmässig ist es dabei möglich, dass beim H</w:t>
      </w:r>
      <w:r w:rsidR="00E51C42" w:rsidRPr="007A15B0">
        <w:rPr>
          <w:rFonts w:cs="Calibri"/>
        </w:rPr>
        <w:t>inhalten einer Karte diese</w:t>
      </w:r>
      <w:r w:rsidR="003857C0" w:rsidRPr="007A15B0">
        <w:rPr>
          <w:rFonts w:cs="Calibri"/>
        </w:rPr>
        <w:t xml:space="preserve"> mehrfach ausgelesen wird. Um den Buffer nicht zu schnell vol</w:t>
      </w:r>
      <w:r w:rsidR="00E51C42" w:rsidRPr="007A15B0">
        <w:rPr>
          <w:rFonts w:cs="Calibri"/>
        </w:rPr>
        <w:t>l</w:t>
      </w:r>
      <w:r w:rsidR="003857C0" w:rsidRPr="007A15B0">
        <w:rPr>
          <w:rFonts w:cs="Calibri"/>
        </w:rPr>
        <w:t>laufen zu lassen und so das Spiel zu ver</w:t>
      </w:r>
      <w:r w:rsidR="00E51C42" w:rsidRPr="007A15B0">
        <w:rPr>
          <w:rFonts w:cs="Calibri"/>
        </w:rPr>
        <w:t>fälschen</w:t>
      </w:r>
      <w:r w:rsidR="003857C0" w:rsidRPr="007A15B0">
        <w:rPr>
          <w:rFonts w:cs="Calibri"/>
        </w:rPr>
        <w:t xml:space="preserve">, wird die erste erkannte UID gelesen und weitergeleitet. Zum Start der nächsten Runde wird zuerst der Buffer geleert, </w:t>
      </w:r>
      <w:r w:rsidR="00E51C42" w:rsidRPr="007A15B0">
        <w:rPr>
          <w:rFonts w:cs="Calibri"/>
        </w:rPr>
        <w:t>so dass in jeder</w:t>
      </w:r>
      <w:r w:rsidR="003857C0" w:rsidRPr="007A15B0">
        <w:rPr>
          <w:rFonts w:cs="Calibri"/>
        </w:rPr>
        <w:t xml:space="preserve"> </w:t>
      </w:r>
      <w:r w:rsidR="00E51C42" w:rsidRPr="007A15B0">
        <w:rPr>
          <w:rFonts w:cs="Calibri"/>
        </w:rPr>
        <w:t>Runde</w:t>
      </w:r>
      <w:r w:rsidR="003857C0" w:rsidRPr="007A15B0">
        <w:rPr>
          <w:rFonts w:cs="Calibri"/>
        </w:rPr>
        <w:t xml:space="preserve"> eine Karte erneut erkannt werden muss.</w:t>
      </w:r>
    </w:p>
    <w:p w14:paraId="214DBB6A" w14:textId="4B524F24" w:rsidR="005175AE" w:rsidRPr="007A15B0" w:rsidRDefault="00E51C42" w:rsidP="005175AE">
      <w:pPr>
        <w:rPr>
          <w:rFonts w:cs="Calibri"/>
        </w:rPr>
      </w:pPr>
      <w:r w:rsidRPr="007A15B0">
        <w:rPr>
          <w:rFonts w:cs="Calibri"/>
        </w:rPr>
        <w:t>Auch zu b</w:t>
      </w:r>
      <w:r w:rsidR="003857C0" w:rsidRPr="007A15B0">
        <w:rPr>
          <w:rFonts w:cs="Calibri"/>
        </w:rPr>
        <w:t>erücksicht</w:t>
      </w:r>
      <w:r w:rsidRPr="007A15B0">
        <w:rPr>
          <w:rFonts w:cs="Calibri"/>
        </w:rPr>
        <w:t>igen war die Tatsache, dass das Ö</w:t>
      </w:r>
      <w:r w:rsidR="003857C0" w:rsidRPr="007A15B0">
        <w:rPr>
          <w:rFonts w:cs="Calibri"/>
        </w:rPr>
        <w:t>ffnen der Verbindung einen kurzen Moment braucht und so Karten nicht sofort erkannt werden können. D</w:t>
      </w:r>
      <w:r w:rsidRPr="007A15B0">
        <w:rPr>
          <w:rFonts w:cs="Calibri"/>
        </w:rPr>
        <w:t>ies war der Hauptgrund für das Ö</w:t>
      </w:r>
      <w:r w:rsidR="003857C0" w:rsidRPr="007A15B0">
        <w:rPr>
          <w:rFonts w:cs="Calibri"/>
        </w:rPr>
        <w:t>ffnen</w:t>
      </w:r>
      <w:r w:rsidR="003857C0">
        <w:rPr>
          <w:color w:val="1F497D" w:themeColor="text2"/>
        </w:rPr>
        <w:t xml:space="preserve"> </w:t>
      </w:r>
      <w:r w:rsidR="003857C0" w:rsidRPr="007A15B0">
        <w:rPr>
          <w:rFonts w:cs="Calibri"/>
        </w:rPr>
        <w:t xml:space="preserve">der Verbindung zu Beginn und </w:t>
      </w:r>
      <w:r w:rsidRPr="007A15B0">
        <w:rPr>
          <w:rFonts w:cs="Calibri"/>
        </w:rPr>
        <w:t xml:space="preserve">dem Schliessen </w:t>
      </w:r>
      <w:r w:rsidR="008F361E" w:rsidRPr="007A15B0">
        <w:rPr>
          <w:rFonts w:cs="Calibri"/>
        </w:rPr>
        <w:t>nach Ende des Durchlaufs</w:t>
      </w:r>
      <w:r w:rsidR="003857C0" w:rsidRPr="007A15B0">
        <w:rPr>
          <w:rFonts w:cs="Calibri"/>
        </w:rPr>
        <w:t xml:space="preserve">, und nur einem </w:t>
      </w:r>
      <w:r w:rsidRPr="007A15B0">
        <w:rPr>
          <w:rFonts w:cs="Calibri"/>
        </w:rPr>
        <w:t>L</w:t>
      </w:r>
      <w:r w:rsidR="003857C0" w:rsidRPr="007A15B0">
        <w:rPr>
          <w:rFonts w:cs="Calibri"/>
        </w:rPr>
        <w:t xml:space="preserve">eeren des </w:t>
      </w:r>
      <w:r w:rsidRPr="007A15B0">
        <w:rPr>
          <w:rFonts w:cs="Calibri"/>
        </w:rPr>
        <w:t>Buffers</w:t>
      </w:r>
      <w:r w:rsidR="003857C0" w:rsidRPr="007A15B0">
        <w:rPr>
          <w:rFonts w:cs="Calibri"/>
        </w:rPr>
        <w:t xml:space="preserve"> zwischen den Runden.</w:t>
      </w:r>
    </w:p>
    <w:p w14:paraId="11AE7DC1" w14:textId="34C7E60D" w:rsidR="00990A5E" w:rsidRDefault="00990A5E" w:rsidP="00990A5E">
      <w:pPr>
        <w:pStyle w:val="Heading3"/>
      </w:pPr>
      <w:bookmarkStart w:id="105" w:name="_Toc398287354"/>
      <w:r>
        <w:lastRenderedPageBreak/>
        <w:t>Serialisierung der Kartenkonfiguration</w:t>
      </w:r>
      <w:bookmarkEnd w:id="105"/>
    </w:p>
    <w:p w14:paraId="32167708" w14:textId="7CD849BA" w:rsidR="005175AE" w:rsidRPr="007A15B0" w:rsidRDefault="0028524E" w:rsidP="005175AE">
      <w:pPr>
        <w:rPr>
          <w:rFonts w:cs="Calibri"/>
        </w:rPr>
      </w:pPr>
      <w:r w:rsidRPr="007A15B0">
        <w:rPr>
          <w:rFonts w:cs="Calibri"/>
        </w:rPr>
        <w:t>Um die Kartenkonfiguration abzuspeichern</w:t>
      </w:r>
      <w:r w:rsidR="008F361E" w:rsidRPr="007A15B0">
        <w:rPr>
          <w:rFonts w:cs="Calibri"/>
        </w:rPr>
        <w:t>,</w:t>
      </w:r>
      <w:r w:rsidRPr="007A15B0">
        <w:rPr>
          <w:rFonts w:cs="Calibri"/>
        </w:rPr>
        <w:t xml:space="preserve"> wurden die zu Testzwecken erfassten Karten im CardManager serialisiert. Python bietet dazu die Bibliothek „pickle“ an. In der aktuellen Implementation wird dafür ein vordefinierter Name verwendet.</w:t>
      </w:r>
    </w:p>
    <w:p w14:paraId="374470C3" w14:textId="03DA843E" w:rsidR="0028524E" w:rsidRDefault="0028524E" w:rsidP="005175AE">
      <w:pPr>
        <w:rPr>
          <w:rFonts w:cs="Calibri"/>
        </w:rPr>
      </w:pPr>
      <w:r w:rsidRPr="007A15B0">
        <w:rPr>
          <w:rFonts w:cs="Calibri"/>
        </w:rPr>
        <w:t xml:space="preserve">Wie in der </w:t>
      </w:r>
      <w:r w:rsidR="00A8557B">
        <w:rPr>
          <w:rFonts w:cs="Calibri"/>
        </w:rPr>
        <w:fldChar w:fldCharType="begin"/>
      </w:r>
      <w:r w:rsidR="00A8557B">
        <w:rPr>
          <w:rFonts w:cs="Calibri"/>
        </w:rPr>
        <w:instrText xml:space="preserve"> REF _Ref398282160 \h </w:instrText>
      </w:r>
      <w:r w:rsidR="00A8557B">
        <w:rPr>
          <w:rFonts w:cs="Calibri"/>
        </w:rPr>
      </w:r>
      <w:r w:rsidR="00A8557B">
        <w:rPr>
          <w:rFonts w:cs="Calibri"/>
        </w:rPr>
        <w:fldChar w:fldCharType="separate"/>
      </w:r>
      <w:r w:rsidR="0068071C">
        <w:t xml:space="preserve">Abbildung </w:t>
      </w:r>
      <w:r w:rsidR="0068071C">
        <w:rPr>
          <w:noProof/>
        </w:rPr>
        <w:t>23</w:t>
      </w:r>
      <w:r w:rsidR="00A8557B">
        <w:rPr>
          <w:rFonts w:cs="Calibri"/>
        </w:rPr>
        <w:fldChar w:fldCharType="end"/>
      </w:r>
      <w:r w:rsidR="00A8557B">
        <w:rPr>
          <w:rFonts w:cs="Calibri"/>
        </w:rPr>
        <w:t xml:space="preserve"> </w:t>
      </w:r>
      <w:r w:rsidRPr="007A15B0">
        <w:rPr>
          <w:rFonts w:cs="Calibri"/>
        </w:rPr>
        <w:t>sichtbar, findet das „</w:t>
      </w:r>
      <w:r w:rsidR="008F361E" w:rsidRPr="007A15B0">
        <w:rPr>
          <w:rFonts w:cs="Calibri"/>
        </w:rPr>
        <w:t>P</w:t>
      </w:r>
      <w:r w:rsidRPr="007A15B0">
        <w:rPr>
          <w:rFonts w:cs="Calibri"/>
        </w:rPr>
        <w:t>ickeln“ nach einer einfachen Syntax statt. Der Einfachheit halber werden dabei nicht die als String aufbereiteten Informationen im Kartenmanager abgespeichert, sondern direkt das Array „activeCards“, welches die aktuell konfigurierten Karten enthält.</w:t>
      </w:r>
    </w:p>
    <w:p w14:paraId="46F29098" w14:textId="77777777" w:rsidR="005B1F16" w:rsidRPr="005B1F16" w:rsidRDefault="005B1F16" w:rsidP="005175AE">
      <w:pPr>
        <w:rPr>
          <w:rFonts w:cs="Calibri"/>
          <w:sz w:val="2"/>
          <w:szCs w:val="2"/>
        </w:rPr>
      </w:pPr>
    </w:p>
    <w:tbl>
      <w:tblPr>
        <w:tblStyle w:val="TableGrid"/>
        <w:tblW w:w="4500" w:type="pct"/>
        <w:jc w:val="center"/>
        <w:shd w:val="clear" w:color="auto" w:fill="D9D9D9" w:themeFill="background1" w:themeFillShade="D9"/>
        <w:tblLook w:val="04A0" w:firstRow="1" w:lastRow="0" w:firstColumn="1" w:lastColumn="0" w:noHBand="0" w:noVBand="1"/>
      </w:tblPr>
      <w:tblGrid>
        <w:gridCol w:w="8359"/>
      </w:tblGrid>
      <w:tr w:rsidR="007004FB" w:rsidRPr="0052639F" w14:paraId="7971120D" w14:textId="77777777" w:rsidTr="003D1C15">
        <w:trPr>
          <w:jc w:val="center"/>
        </w:trPr>
        <w:tc>
          <w:tcPr>
            <w:tcW w:w="9212" w:type="dxa"/>
            <w:tcBorders>
              <w:top w:val="nil"/>
              <w:left w:val="nil"/>
              <w:bottom w:val="nil"/>
              <w:right w:val="nil"/>
            </w:tcBorders>
            <w:shd w:val="clear" w:color="auto" w:fill="D9D9D9" w:themeFill="background1" w:themeFillShade="D9"/>
          </w:tcPr>
          <w:p w14:paraId="2E0EE632" w14:textId="529E4F85" w:rsidR="007004FB" w:rsidRPr="007A15B0" w:rsidRDefault="007004FB" w:rsidP="007A15B0">
            <w:pPr>
              <w:spacing w:after="60" w:line="240" w:lineRule="auto"/>
              <w:rPr>
                <w:rFonts w:ascii="Courier New" w:hAnsi="Courier New" w:cs="Courier New"/>
                <w:sz w:val="18"/>
                <w:lang w:val="en-US"/>
              </w:rPr>
            </w:pPr>
            <w:r w:rsidRPr="007A15B0">
              <w:rPr>
                <w:rFonts w:ascii="Courier New" w:hAnsi="Courier New" w:cs="Courier New"/>
                <w:sz w:val="18"/>
                <w:lang w:val="en-US"/>
              </w:rPr>
              <w:t>def saveConfiguration(self):</w:t>
            </w:r>
          </w:p>
          <w:p w14:paraId="0CA1D30D" w14:textId="3F11A40C" w:rsidR="007004FB" w:rsidRPr="007A15B0" w:rsidRDefault="003D1C15" w:rsidP="007A15B0">
            <w:pPr>
              <w:spacing w:after="60" w:line="240" w:lineRule="auto"/>
              <w:rPr>
                <w:rFonts w:ascii="Courier New" w:hAnsi="Courier New" w:cs="Courier New"/>
                <w:sz w:val="18"/>
                <w:lang w:val="en-US"/>
              </w:rPr>
            </w:pPr>
            <w:r>
              <w:rPr>
                <w:rFonts w:ascii="Courier New" w:hAnsi="Courier New" w:cs="Courier New"/>
                <w:sz w:val="18"/>
                <w:lang w:val="en-US"/>
              </w:rPr>
              <w:t xml:space="preserve">    </w:t>
            </w:r>
            <w:r w:rsidR="007004FB" w:rsidRPr="007A15B0">
              <w:rPr>
                <w:rFonts w:ascii="Courier New" w:hAnsi="Courier New" w:cs="Courier New"/>
                <w:sz w:val="18"/>
                <w:lang w:val="en-US"/>
              </w:rPr>
              <w:t>with open('cardPickle.pickle', 'wb') as f:</w:t>
            </w:r>
          </w:p>
          <w:p w14:paraId="372A46C1" w14:textId="3D31B324" w:rsidR="007004FB" w:rsidRPr="007A15B0" w:rsidRDefault="003D1C15" w:rsidP="007A15B0">
            <w:pPr>
              <w:spacing w:after="60" w:line="240" w:lineRule="auto"/>
              <w:rPr>
                <w:rFonts w:ascii="Courier New" w:hAnsi="Courier New" w:cs="Courier New"/>
                <w:sz w:val="18"/>
                <w:lang w:val="en-US"/>
              </w:rPr>
            </w:pPr>
            <w:r>
              <w:rPr>
                <w:rFonts w:ascii="Courier New" w:hAnsi="Courier New" w:cs="Courier New"/>
                <w:sz w:val="18"/>
                <w:lang w:val="en-US"/>
              </w:rPr>
              <w:t xml:space="preserve">        </w:t>
            </w:r>
            <w:r w:rsidR="007004FB" w:rsidRPr="007A15B0">
              <w:rPr>
                <w:rFonts w:ascii="Courier New" w:hAnsi="Courier New" w:cs="Courier New"/>
                <w:sz w:val="18"/>
                <w:lang w:val="en-US"/>
              </w:rPr>
              <w:t>pickle.dump(self.activeCards, f, pickle.HIGHEST_PROTOCOL)</w:t>
            </w:r>
          </w:p>
          <w:p w14:paraId="6BE93A52" w14:textId="77777777" w:rsidR="007004FB" w:rsidRPr="007A15B0" w:rsidRDefault="007004FB" w:rsidP="007A15B0">
            <w:pPr>
              <w:spacing w:after="60" w:line="240" w:lineRule="auto"/>
              <w:rPr>
                <w:rFonts w:ascii="Courier New" w:hAnsi="Courier New" w:cs="Courier New"/>
                <w:sz w:val="18"/>
                <w:lang w:val="en-US"/>
              </w:rPr>
            </w:pPr>
          </w:p>
          <w:p w14:paraId="6D6F3E51" w14:textId="36B23429" w:rsidR="007004FB" w:rsidRPr="007A15B0" w:rsidRDefault="007004FB" w:rsidP="007A15B0">
            <w:pPr>
              <w:spacing w:after="60" w:line="240" w:lineRule="auto"/>
              <w:rPr>
                <w:rFonts w:ascii="Courier New" w:hAnsi="Courier New" w:cs="Courier New"/>
                <w:sz w:val="18"/>
                <w:lang w:val="en-US"/>
              </w:rPr>
            </w:pPr>
            <w:r w:rsidRPr="007A15B0">
              <w:rPr>
                <w:rFonts w:ascii="Courier New" w:hAnsi="Courier New" w:cs="Courier New"/>
                <w:sz w:val="18"/>
                <w:lang w:val="en-US"/>
              </w:rPr>
              <w:t>def loadConfiguration(self):</w:t>
            </w:r>
          </w:p>
          <w:p w14:paraId="5FB6A43B" w14:textId="00EBE798" w:rsidR="007004FB" w:rsidRPr="007A15B0" w:rsidRDefault="003D1C15" w:rsidP="007A15B0">
            <w:pPr>
              <w:spacing w:after="60" w:line="240" w:lineRule="auto"/>
              <w:rPr>
                <w:rFonts w:ascii="Courier New" w:hAnsi="Courier New" w:cs="Courier New"/>
                <w:sz w:val="18"/>
                <w:lang w:val="en-US"/>
              </w:rPr>
            </w:pPr>
            <w:r>
              <w:rPr>
                <w:rFonts w:ascii="Courier New" w:hAnsi="Courier New" w:cs="Courier New"/>
                <w:sz w:val="18"/>
                <w:lang w:val="en-US"/>
              </w:rPr>
              <w:t xml:space="preserve">    </w:t>
            </w:r>
            <w:r w:rsidR="007004FB" w:rsidRPr="007A15B0">
              <w:rPr>
                <w:rFonts w:ascii="Courier New" w:hAnsi="Courier New" w:cs="Courier New"/>
                <w:sz w:val="18"/>
                <w:lang w:val="en-US"/>
              </w:rPr>
              <w:t>with open('cardPickle.pickle', 'rb') as f:</w:t>
            </w:r>
          </w:p>
          <w:p w14:paraId="517465C5" w14:textId="26379944" w:rsidR="007004FB" w:rsidRPr="007A15B0" w:rsidRDefault="007004FB" w:rsidP="003D1C15">
            <w:pPr>
              <w:spacing w:after="60" w:line="240" w:lineRule="auto"/>
              <w:rPr>
                <w:rFonts w:ascii="Courier New" w:hAnsi="Courier New" w:cs="Courier New"/>
                <w:sz w:val="18"/>
                <w:lang w:val="en-US"/>
              </w:rPr>
            </w:pPr>
            <w:r w:rsidRPr="007A15B0">
              <w:rPr>
                <w:rFonts w:ascii="Courier New" w:hAnsi="Courier New" w:cs="Courier New"/>
                <w:sz w:val="18"/>
                <w:lang w:val="en-US"/>
              </w:rPr>
              <w:t xml:space="preserve">    </w:t>
            </w:r>
            <w:r w:rsidR="003D1C15">
              <w:rPr>
                <w:rFonts w:ascii="Courier New" w:hAnsi="Courier New" w:cs="Courier New"/>
                <w:sz w:val="18"/>
                <w:lang w:val="en-US"/>
              </w:rPr>
              <w:t xml:space="preserve">    </w:t>
            </w:r>
            <w:r w:rsidRPr="007A15B0">
              <w:rPr>
                <w:rFonts w:ascii="Courier New" w:hAnsi="Courier New" w:cs="Courier New"/>
                <w:sz w:val="18"/>
                <w:lang w:val="en-US"/>
              </w:rPr>
              <w:t>self.activeCards = pickle.load(f)</w:t>
            </w:r>
          </w:p>
        </w:tc>
      </w:tr>
    </w:tbl>
    <w:p w14:paraId="58D9AEDF" w14:textId="634F8176" w:rsidR="005175AE" w:rsidRPr="005175AE" w:rsidRDefault="00545964" w:rsidP="005B1F16">
      <w:pPr>
        <w:pStyle w:val="Caption"/>
        <w:spacing w:before="240" w:after="360"/>
        <w:jc w:val="center"/>
      </w:pPr>
      <w:bookmarkStart w:id="106" w:name="_Ref398282160"/>
      <w:bookmarkStart w:id="107" w:name="_Toc398287399"/>
      <w:r>
        <w:t xml:space="preserve">Abbildung </w:t>
      </w:r>
      <w:r w:rsidR="001745BF">
        <w:fldChar w:fldCharType="begin"/>
      </w:r>
      <w:r w:rsidR="001745BF">
        <w:instrText xml:space="preserve"> SEQ Abbildung \* ARABIC </w:instrText>
      </w:r>
      <w:r w:rsidR="001745BF">
        <w:fldChar w:fldCharType="separate"/>
      </w:r>
      <w:r w:rsidR="0068071C">
        <w:rPr>
          <w:noProof/>
        </w:rPr>
        <w:t>23</w:t>
      </w:r>
      <w:r w:rsidR="001745BF">
        <w:rPr>
          <w:noProof/>
        </w:rPr>
        <w:fldChar w:fldCharType="end"/>
      </w:r>
      <w:bookmarkEnd w:id="106"/>
      <w:r>
        <w:t>: Source Code Ausschnitt "pickle"</w:t>
      </w:r>
      <w:bookmarkEnd w:id="107"/>
    </w:p>
    <w:p w14:paraId="50F4A5AA" w14:textId="77777777" w:rsidR="00990A5E" w:rsidRDefault="00990A5E" w:rsidP="00990A5E">
      <w:pPr>
        <w:pStyle w:val="Heading3"/>
      </w:pPr>
      <w:bookmarkStart w:id="108" w:name="_Toc398287355"/>
      <w:r>
        <w:t>Entwickeln des GUI</w:t>
      </w:r>
      <w:bookmarkEnd w:id="108"/>
    </w:p>
    <w:p w14:paraId="54843F0D" w14:textId="77777777" w:rsidR="00990A5E" w:rsidRDefault="00990A5E" w:rsidP="00990A5E">
      <w:pPr>
        <w:pStyle w:val="Heading4"/>
      </w:pPr>
      <w:bookmarkStart w:id="109" w:name="_Toc398287356"/>
      <w:r>
        <w:t>Analyse</w:t>
      </w:r>
      <w:bookmarkEnd w:id="109"/>
    </w:p>
    <w:p w14:paraId="569C9587" w14:textId="278FF820" w:rsidR="000B4684" w:rsidRDefault="00990A5E" w:rsidP="000B4684">
      <w:r>
        <w:t>Aus Kompatib</w:t>
      </w:r>
      <w:r w:rsidR="00C2552F">
        <w:t>i</w:t>
      </w:r>
      <w:r>
        <w:t xml:space="preserve">litätsgründen wurde das GUI mit </w:t>
      </w:r>
      <w:r w:rsidR="00DF7643">
        <w:t>„</w:t>
      </w:r>
      <w:r w:rsidR="0052639F">
        <w:t>Tkinter</w:t>
      </w:r>
      <w:r w:rsidR="00DF7643">
        <w:t>“</w:t>
      </w:r>
      <w:r>
        <w:t xml:space="preserve"> entwickelt. Eine zusätzliche Herausforderung war der </w:t>
      </w:r>
      <w:r w:rsidR="00963486">
        <w:t>gewählte o</w:t>
      </w:r>
      <w:r>
        <w:t>bjektorient</w:t>
      </w:r>
      <w:r w:rsidR="00963486">
        <w:t>i</w:t>
      </w:r>
      <w:r>
        <w:t xml:space="preserve">erte Ansatz, welcher nicht in allen Hilfestellungen und Anleitungen </w:t>
      </w:r>
      <w:r w:rsidR="00963486">
        <w:t xml:space="preserve">abgebildet </w:t>
      </w:r>
      <w:r>
        <w:t xml:space="preserve">war. </w:t>
      </w:r>
      <w:r w:rsidR="00963486">
        <w:t xml:space="preserve">Umfassende </w:t>
      </w:r>
      <w:r>
        <w:t>Anleitungen dazu waren relativ schwierig zu finden</w:t>
      </w:r>
      <w:r w:rsidR="00963486">
        <w:t>,</w:t>
      </w:r>
      <w:r>
        <w:t xml:space="preserve"> da sie meistens nur sehr spezifisch für ein </w:t>
      </w:r>
      <w:r w:rsidR="00C2552F">
        <w:t>Problemfall</w:t>
      </w:r>
      <w:r>
        <w:t xml:space="preserve"> waren und es keine Anleitung gab, </w:t>
      </w:r>
      <w:r w:rsidR="000B4684">
        <w:t xml:space="preserve">welche die generelle Verwendung von </w:t>
      </w:r>
      <w:r w:rsidR="00DF7643">
        <w:t>„</w:t>
      </w:r>
      <w:r w:rsidR="0052639F">
        <w:t>Tkinter</w:t>
      </w:r>
      <w:r w:rsidR="00DF7643">
        <w:t>“</w:t>
      </w:r>
      <w:r w:rsidR="000B4684">
        <w:t xml:space="preserve"> in der gewählten Python-Version mittels objektorientierter Programmierung beschrieben.</w:t>
      </w:r>
      <w:r w:rsidR="000B4684" w:rsidDel="000B4684">
        <w:t xml:space="preserve"> </w:t>
      </w:r>
    </w:p>
    <w:p w14:paraId="231FC219" w14:textId="502140E5" w:rsidR="00990A5E" w:rsidRPr="000B4684" w:rsidRDefault="000B4684" w:rsidP="005E16E8">
      <w:pPr>
        <w:pStyle w:val="Heading4"/>
      </w:pPr>
      <w:bookmarkStart w:id="110" w:name="_Toc398287357"/>
      <w:r w:rsidRPr="000B4684">
        <w:rPr>
          <w:rStyle w:val="Heading4Char"/>
          <w:b/>
        </w:rPr>
        <w:t>Umsetzung</w:t>
      </w:r>
      <w:bookmarkEnd w:id="110"/>
    </w:p>
    <w:p w14:paraId="1465EBA9" w14:textId="5C4450F8" w:rsidR="00990A5E" w:rsidRDefault="00990A5E" w:rsidP="00990A5E">
      <w:r>
        <w:t>Jedes Fenster wird über seine eigene Klasse angesprochen. Zugriffe auf die Model</w:t>
      </w:r>
      <w:r w:rsidR="00335D5B">
        <w:t>l</w:t>
      </w:r>
      <w:r w:rsidR="00B008DA">
        <w:t>k</w:t>
      </w:r>
      <w:r>
        <w:t>lassen wurde</w:t>
      </w:r>
      <w:r w:rsidR="00335D5B">
        <w:t>n</w:t>
      </w:r>
      <w:r>
        <w:t xml:space="preserve"> über einen Controller realisiert. </w:t>
      </w:r>
      <w:r w:rsidR="00C2552F">
        <w:t>Insgesamt</w:t>
      </w:r>
      <w:r>
        <w:t xml:space="preserve"> gibt es zur</w:t>
      </w:r>
      <w:r w:rsidR="00335D5B">
        <w:t>z</w:t>
      </w:r>
      <w:r>
        <w:t xml:space="preserve">eit </w:t>
      </w:r>
      <w:r w:rsidR="00335D5B">
        <w:t xml:space="preserve">ein </w:t>
      </w:r>
      <w:r>
        <w:t xml:space="preserve">Hauptfenster </w:t>
      </w:r>
      <w:r w:rsidR="00AA5859">
        <w:t xml:space="preserve">(implementiert in der Klasse „MainGui“; siehe </w:t>
      </w:r>
      <w:r w:rsidR="00A56C21">
        <w:fldChar w:fldCharType="begin"/>
      </w:r>
      <w:r w:rsidR="00A56C21">
        <w:instrText xml:space="preserve"> REF _Ref398282223 \h </w:instrText>
      </w:r>
      <w:r w:rsidR="00A56C21">
        <w:fldChar w:fldCharType="separate"/>
      </w:r>
      <w:r w:rsidR="0068071C">
        <w:t xml:space="preserve">Abbildung </w:t>
      </w:r>
      <w:r w:rsidR="0068071C">
        <w:rPr>
          <w:noProof/>
        </w:rPr>
        <w:t>24</w:t>
      </w:r>
      <w:r w:rsidR="00A56C21">
        <w:fldChar w:fldCharType="end"/>
      </w:r>
      <w:r w:rsidR="00AA5859">
        <w:t xml:space="preserve">) </w:t>
      </w:r>
      <w:r>
        <w:t xml:space="preserve">und </w:t>
      </w:r>
      <w:r w:rsidR="00335D5B">
        <w:t>drei</w:t>
      </w:r>
      <w:r>
        <w:t xml:space="preserve"> Dialogfenster, über welche Spielkonfigurationen vorgenommen werden können.</w:t>
      </w:r>
    </w:p>
    <w:p w14:paraId="250E7D2D" w14:textId="77777777" w:rsidR="00990A5E" w:rsidRDefault="00990A5E" w:rsidP="00990A5E">
      <w:pPr>
        <w:jc w:val="center"/>
      </w:pPr>
      <w:r>
        <w:rPr>
          <w:noProof/>
          <w:lang w:val="en-US"/>
        </w:rPr>
        <w:lastRenderedPageBreak/>
        <w:drawing>
          <wp:inline distT="0" distB="0" distL="0" distR="0" wp14:anchorId="2C196CC9" wp14:editId="2098A4BB">
            <wp:extent cx="1573200" cy="25596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573200" cy="2559600"/>
                    </a:xfrm>
                    <a:prstGeom prst="rect">
                      <a:avLst/>
                    </a:prstGeom>
                  </pic:spPr>
                </pic:pic>
              </a:graphicData>
            </a:graphic>
          </wp:inline>
        </w:drawing>
      </w:r>
    </w:p>
    <w:p w14:paraId="37E4E577" w14:textId="792C8072" w:rsidR="00990A5E" w:rsidRDefault="00990A5E" w:rsidP="005B1F16">
      <w:pPr>
        <w:pStyle w:val="Caption"/>
        <w:spacing w:before="240" w:after="360"/>
        <w:jc w:val="center"/>
      </w:pPr>
      <w:bookmarkStart w:id="111" w:name="_Ref398282223"/>
      <w:bookmarkStart w:id="112" w:name="_Toc398287400"/>
      <w:r>
        <w:t xml:space="preserve">Abbildung </w:t>
      </w:r>
      <w:r w:rsidR="001745BF">
        <w:fldChar w:fldCharType="begin"/>
      </w:r>
      <w:r w:rsidR="001745BF">
        <w:instrText xml:space="preserve"> SEQ Abbildung \* ARABIC </w:instrText>
      </w:r>
      <w:r w:rsidR="001745BF">
        <w:fldChar w:fldCharType="separate"/>
      </w:r>
      <w:r w:rsidR="0068071C">
        <w:rPr>
          <w:noProof/>
        </w:rPr>
        <w:t>24</w:t>
      </w:r>
      <w:r w:rsidR="001745BF">
        <w:rPr>
          <w:noProof/>
        </w:rPr>
        <w:fldChar w:fldCharType="end"/>
      </w:r>
      <w:bookmarkEnd w:id="111"/>
      <w:r>
        <w:t>: UML</w:t>
      </w:r>
      <w:r w:rsidR="005C42C2">
        <w:t>-Klassendiagramm</w:t>
      </w:r>
      <w:r>
        <w:t xml:space="preserve"> </w:t>
      </w:r>
      <w:r w:rsidR="00475AD4">
        <w:t>„</w:t>
      </w:r>
      <w:r>
        <w:t>MainG</w:t>
      </w:r>
      <w:r w:rsidR="00475AD4">
        <w:t>ui“</w:t>
      </w:r>
      <w:bookmarkEnd w:id="112"/>
    </w:p>
    <w:p w14:paraId="3B8DE004" w14:textId="087C5A85" w:rsidR="00990A5E" w:rsidRDefault="00990A5E" w:rsidP="00990A5E">
      <w:r>
        <w:t>Die grösste Herausforderung</w:t>
      </w:r>
      <w:r w:rsidR="003028CB">
        <w:t xml:space="preserve"> bei der Implementierung</w:t>
      </w:r>
      <w:r>
        <w:t xml:space="preserve"> des Hauptfensters war die automatische Aktualisierung sobald eine neue Karte geladen werden </w:t>
      </w:r>
      <w:r w:rsidR="00C2552F">
        <w:t>sollte. Während</w:t>
      </w:r>
      <w:r w:rsidR="003028CB">
        <w:t xml:space="preserve"> der Aktualisierung der Karte im Hauptfenster befindet sich die Applikation immer noch in der Spieldurchführung, wodurch das GUI nicht automatisch </w:t>
      </w:r>
      <w:r w:rsidR="00C2552F">
        <w:t>aktualisiert</w:t>
      </w:r>
      <w:r w:rsidR="003028CB">
        <w:t xml:space="preserve"> wird, obwohl die entsprechenden GUI</w:t>
      </w:r>
      <w:r w:rsidR="00C2552F">
        <w:t>-</w:t>
      </w:r>
      <w:r w:rsidR="003028CB">
        <w:t>Element</w:t>
      </w:r>
      <w:r w:rsidR="00C2552F">
        <w:t>p</w:t>
      </w:r>
      <w:r w:rsidR="003028CB">
        <w:t xml:space="preserve">arameter </w:t>
      </w:r>
      <w:r w:rsidR="003F7D2D">
        <w:t>angepasst</w:t>
      </w:r>
      <w:r w:rsidR="003028CB">
        <w:t xml:space="preserve"> wurden. Standardmässig würde dieses Problem mit Hilfe von zwei Threads gelöst, welche die GUI Updates parallel im zweiten Thread ausführen,</w:t>
      </w:r>
      <w:r w:rsidR="00945A33">
        <w:t xml:space="preserve"> </w:t>
      </w:r>
      <w:r w:rsidR="003028CB">
        <w:t>während im ersten Thread die play() Methode der aktiven Game</w:t>
      </w:r>
      <w:r w:rsidR="00C2552F">
        <w:t xml:space="preserve"> Play </w:t>
      </w:r>
      <w:r w:rsidR="003028CB">
        <w:t>Strategy weiter ausgeführt würde.</w:t>
      </w:r>
      <w:r>
        <w:t xml:space="preserve"> </w:t>
      </w:r>
      <w:r w:rsidR="003028CB">
        <w:t xml:space="preserve">Dies </w:t>
      </w:r>
      <w:r>
        <w:t xml:space="preserve">wurde </w:t>
      </w:r>
      <w:r w:rsidR="003028CB">
        <w:t xml:space="preserve">allerdings </w:t>
      </w:r>
      <w:r>
        <w:t xml:space="preserve">vermieden, um die Komplexität </w:t>
      </w:r>
      <w:r w:rsidR="00F866CD">
        <w:t xml:space="preserve">nicht </w:t>
      </w:r>
      <w:r>
        <w:t>noch zu</w:t>
      </w:r>
      <w:r w:rsidR="00F866CD">
        <w:t>sätzlich zu</w:t>
      </w:r>
      <w:r>
        <w:t xml:space="preserve"> erhöhen. </w:t>
      </w:r>
      <w:r w:rsidR="003028CB">
        <w:t>D</w:t>
      </w:r>
      <w:r>
        <w:t xml:space="preserve">ie </w:t>
      </w:r>
      <w:r w:rsidR="003028CB">
        <w:t xml:space="preserve">Problematik </w:t>
      </w:r>
      <w:r w:rsidR="00C2552F">
        <w:t>der</w:t>
      </w:r>
      <w:r w:rsidR="003028CB">
        <w:t xml:space="preserve"> </w:t>
      </w:r>
      <w:r>
        <w:t>Aktualisierung</w:t>
      </w:r>
      <w:r w:rsidR="003028CB">
        <w:t xml:space="preserve"> </w:t>
      </w:r>
      <w:r w:rsidR="00C2552F">
        <w:t xml:space="preserve">des </w:t>
      </w:r>
      <w:r w:rsidR="003028CB">
        <w:t xml:space="preserve">Canvas war </w:t>
      </w:r>
      <w:bookmarkStart w:id="113" w:name="_GoBack"/>
      <w:bookmarkEnd w:id="113"/>
      <w:r w:rsidR="003028CB">
        <w:t xml:space="preserve">bereits bekannt und konnte über ein </w:t>
      </w:r>
      <w:r w:rsidR="00C2552F">
        <w:t>H</w:t>
      </w:r>
      <w:r w:rsidR="003028CB">
        <w:t>inzufügen von</w:t>
      </w:r>
      <w:r w:rsidR="00C2552F">
        <w:t xml:space="preserve"> </w:t>
      </w:r>
      <w:r w:rsidRPr="004B5568">
        <w:t>self.canvas.update_idletasks()</w:t>
      </w:r>
      <w:r>
        <w:t xml:space="preserve"> </w:t>
      </w:r>
      <w:r w:rsidR="003028CB">
        <w:t>gelöst werden.</w:t>
      </w:r>
    </w:p>
    <w:p w14:paraId="30BDA5E6" w14:textId="7A2DB097" w:rsidR="003028CB" w:rsidRDefault="005B1F16" w:rsidP="00990A5E">
      <w:r>
        <w:t>Die</w:t>
      </w:r>
      <w:r w:rsidR="003028CB">
        <w:t xml:space="preserve"> folgende </w:t>
      </w:r>
      <w:r w:rsidR="00D70965">
        <w:fldChar w:fldCharType="begin"/>
      </w:r>
      <w:r w:rsidR="00D70965">
        <w:instrText xml:space="preserve"> REF _Ref398282306 \h </w:instrText>
      </w:r>
      <w:r w:rsidR="00D70965">
        <w:fldChar w:fldCharType="separate"/>
      </w:r>
      <w:r w:rsidR="0068071C">
        <w:t xml:space="preserve">Abbildung </w:t>
      </w:r>
      <w:r w:rsidR="0068071C">
        <w:rPr>
          <w:noProof/>
        </w:rPr>
        <w:t>25</w:t>
      </w:r>
      <w:r w:rsidR="00D70965">
        <w:fldChar w:fldCharType="end"/>
      </w:r>
      <w:r w:rsidR="00D70965">
        <w:t xml:space="preserve"> </w:t>
      </w:r>
      <w:r w:rsidR="003028CB">
        <w:t>zeigt nun die vorhandenen Dialogfenster.</w:t>
      </w:r>
    </w:p>
    <w:p w14:paraId="79287836" w14:textId="77777777" w:rsidR="006D5617" w:rsidRPr="006D5617" w:rsidRDefault="006D5617" w:rsidP="00990A5E">
      <w:pPr>
        <w:rPr>
          <w:sz w:val="2"/>
          <w:szCs w:val="2"/>
        </w:rPr>
      </w:pPr>
    </w:p>
    <w:p w14:paraId="4CD7D683" w14:textId="77777777" w:rsidR="00990A5E" w:rsidRDefault="00990A5E" w:rsidP="005B1F16">
      <w:pPr>
        <w:jc w:val="center"/>
      </w:pPr>
      <w:r>
        <w:rPr>
          <w:noProof/>
          <w:lang w:val="en-US"/>
        </w:rPr>
        <w:drawing>
          <wp:inline distT="0" distB="0" distL="0" distR="0" wp14:anchorId="517CE26A" wp14:editId="1AF4702E">
            <wp:extent cx="4557600" cy="282960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57600" cy="2829600"/>
                    </a:xfrm>
                    <a:prstGeom prst="rect">
                      <a:avLst/>
                    </a:prstGeom>
                    <a:noFill/>
                    <a:ln>
                      <a:noFill/>
                    </a:ln>
                  </pic:spPr>
                </pic:pic>
              </a:graphicData>
            </a:graphic>
          </wp:inline>
        </w:drawing>
      </w:r>
    </w:p>
    <w:p w14:paraId="0F4D505C" w14:textId="545266B4" w:rsidR="00990A5E" w:rsidRDefault="00990A5E" w:rsidP="005B1F16">
      <w:pPr>
        <w:pStyle w:val="Caption"/>
        <w:spacing w:before="240" w:after="360"/>
        <w:jc w:val="center"/>
      </w:pPr>
      <w:bookmarkStart w:id="114" w:name="_Ref398282306"/>
      <w:bookmarkStart w:id="115" w:name="_Toc398287401"/>
      <w:r>
        <w:t xml:space="preserve">Abbildung </w:t>
      </w:r>
      <w:r w:rsidR="001745BF">
        <w:fldChar w:fldCharType="begin"/>
      </w:r>
      <w:r w:rsidR="001745BF">
        <w:instrText xml:space="preserve"> SEQ Abbildung \* ARABIC </w:instrText>
      </w:r>
      <w:r w:rsidR="001745BF">
        <w:fldChar w:fldCharType="separate"/>
      </w:r>
      <w:r w:rsidR="0068071C">
        <w:rPr>
          <w:noProof/>
        </w:rPr>
        <w:t>25</w:t>
      </w:r>
      <w:r w:rsidR="001745BF">
        <w:rPr>
          <w:noProof/>
        </w:rPr>
        <w:fldChar w:fldCharType="end"/>
      </w:r>
      <w:bookmarkEnd w:id="114"/>
      <w:r>
        <w:t>: UML</w:t>
      </w:r>
      <w:r w:rsidR="0049667E">
        <w:t>-Klassendiagramme der</w:t>
      </w:r>
      <w:r>
        <w:t xml:space="preserve"> Dialog GUIs</w:t>
      </w:r>
      <w:bookmarkEnd w:id="115"/>
    </w:p>
    <w:p w14:paraId="24109B10" w14:textId="152797E1" w:rsidR="00990A5E" w:rsidRDefault="00990A5E" w:rsidP="003028CB">
      <w:r>
        <w:lastRenderedPageBreak/>
        <w:t>Beim</w:t>
      </w:r>
      <w:r w:rsidR="003028CB">
        <w:t xml:space="preserve"> Dialog für die</w:t>
      </w:r>
      <w:r>
        <w:t xml:space="preserve"> Kartenkonfiguration war die grösste Herausforderung ein</w:t>
      </w:r>
      <w:r w:rsidR="003028CB">
        <w:t xml:space="preserve"> </w:t>
      </w:r>
      <w:r w:rsidR="00C2552F">
        <w:t>Konzept zu</w:t>
      </w:r>
      <w:r>
        <w:t xml:space="preserve"> entwickeln, wie Karten editiert werden können.</w:t>
      </w:r>
      <w:r w:rsidR="003028CB">
        <w:t xml:space="preserve"> Angedacht ist nun, dass bei einem Hinzufügen über den „New“ Button ein neuer Eintrag in der Liste erstellt wird, in welchem danach die Daten eingetragen werden können. Entfernt werden kann eine Karte mittels Selektion in der Liste und dem anschliessenden drücken des „Delete“ Button. Ein direktes </w:t>
      </w:r>
      <w:r w:rsidR="00C2552F">
        <w:t>E</w:t>
      </w:r>
      <w:r w:rsidR="003028CB">
        <w:t xml:space="preserve">ditieren ist </w:t>
      </w:r>
      <w:r w:rsidR="00C2552F">
        <w:t>zurzeit</w:t>
      </w:r>
      <w:r w:rsidR="003028CB">
        <w:t xml:space="preserve"> nicht angedacht</w:t>
      </w:r>
      <w:r w:rsidR="00C2552F">
        <w:t>. D</w:t>
      </w:r>
      <w:r w:rsidR="003028CB">
        <w:t xml:space="preserve">a dieses Fenster zudem nicht fertig </w:t>
      </w:r>
      <w:r w:rsidR="00C2552F">
        <w:t>realisiert</w:t>
      </w:r>
      <w:r w:rsidR="003028CB">
        <w:t xml:space="preserve"> wurde, </w:t>
      </w:r>
      <w:r w:rsidR="00E615BE">
        <w:t xml:space="preserve">wird es nicht </w:t>
      </w:r>
      <w:r w:rsidR="00C2552F">
        <w:t>detailliert</w:t>
      </w:r>
      <w:r w:rsidR="00E615BE">
        <w:t xml:space="preserve"> beschrieben.</w:t>
      </w:r>
    </w:p>
    <w:p w14:paraId="22E13577" w14:textId="727586D6" w:rsidR="005175AE" w:rsidRPr="003832F7" w:rsidRDefault="00E615BE" w:rsidP="00990A5E">
      <w:r>
        <w:t xml:space="preserve">Die beiden anderen Dialoge zur Konfiguration des seriellen Interfaces und zur Wahl des Spielmodus sind bereits ausführlich im Abschnitt </w:t>
      </w:r>
      <w:r w:rsidR="00D70965">
        <w:fldChar w:fldCharType="begin"/>
      </w:r>
      <w:r w:rsidR="00D70965">
        <w:instrText xml:space="preserve"> REF _Ref398282384 \r \h </w:instrText>
      </w:r>
      <w:r w:rsidR="00D70965">
        <w:fldChar w:fldCharType="separate"/>
      </w:r>
      <w:r w:rsidR="0068071C">
        <w:t>4.5.2.2</w:t>
      </w:r>
      <w:r w:rsidR="00D70965">
        <w:fldChar w:fldCharType="end"/>
      </w:r>
      <w:r w:rsidR="00D70965">
        <w:t xml:space="preserve"> </w:t>
      </w:r>
      <w:r>
        <w:t xml:space="preserve">und </w:t>
      </w:r>
      <w:r w:rsidR="00D70965">
        <w:fldChar w:fldCharType="begin"/>
      </w:r>
      <w:r w:rsidR="00D70965">
        <w:instrText xml:space="preserve"> REF _Ref398282393 \r \h </w:instrText>
      </w:r>
      <w:r w:rsidR="00D70965">
        <w:fldChar w:fldCharType="separate"/>
      </w:r>
      <w:r w:rsidR="0068071C">
        <w:t>4.5.2.3</w:t>
      </w:r>
      <w:r w:rsidR="00D70965">
        <w:fldChar w:fldCharType="end"/>
      </w:r>
      <w:r w:rsidR="00D70965">
        <w:t xml:space="preserve"> </w:t>
      </w:r>
      <w:r w:rsidR="005B1F16">
        <w:t>beschrieben.</w:t>
      </w:r>
    </w:p>
    <w:p w14:paraId="316F1460" w14:textId="77777777" w:rsidR="00990A5E" w:rsidRDefault="00990A5E" w:rsidP="00990A5E">
      <w:pPr>
        <w:pStyle w:val="Heading3"/>
      </w:pPr>
      <w:bookmarkStart w:id="116" w:name="_Toc398287358"/>
      <w:r>
        <w:t>Entwickeln der Spiellogik</w:t>
      </w:r>
      <w:bookmarkEnd w:id="116"/>
    </w:p>
    <w:p w14:paraId="23264691" w14:textId="4F8D0089" w:rsidR="004408B4" w:rsidRDefault="00C74085" w:rsidP="00C74085">
      <w:r>
        <w:t xml:space="preserve">Während </w:t>
      </w:r>
      <w:r w:rsidR="0061192F">
        <w:t>des ganzen zweiten Teils des Projektverlaufs</w:t>
      </w:r>
      <w:r>
        <w:t xml:space="preserve"> zeigte sich, dass die </w:t>
      </w:r>
      <w:r w:rsidR="0061192F">
        <w:t>anfängliche</w:t>
      </w:r>
      <w:r>
        <w:t xml:space="preserve"> Wahl des Factory Pattern zur Erzeugung der Spielkarten nun die </w:t>
      </w:r>
      <w:r w:rsidR="008A4BB0">
        <w:t xml:space="preserve">GUI </w:t>
      </w:r>
      <w:r>
        <w:t>Programmierung verkomplizierte. Zu jedem Zeitpunkt zu welchem auf eine Karte zugegriffen oder Informationen dieser dargestellt werden soll</w:t>
      </w:r>
      <w:r w:rsidR="003D79C3">
        <w:t>en</w:t>
      </w:r>
      <w:r>
        <w:t>, muss eine Prüfung des Typs durchgeführt werden</w:t>
      </w:r>
      <w:r w:rsidR="003D79C3">
        <w:t>,</w:t>
      </w:r>
      <w:r>
        <w:t xml:space="preserve"> damit die korrekte Methode auf dem Objekt ausgeführt werden k</w:t>
      </w:r>
      <w:r w:rsidR="003D79C3">
        <w:t>ann</w:t>
      </w:r>
      <w:r>
        <w:t>.</w:t>
      </w:r>
      <w:r w:rsidR="008A4BB0">
        <w:t xml:space="preserve"> Obwohl dies im Weiteren noch Hilfreich sein wird, wurde d</w:t>
      </w:r>
      <w:r>
        <w:t xml:space="preserve">er </w:t>
      </w:r>
      <w:r w:rsidR="003D79C3">
        <w:t>E</w:t>
      </w:r>
      <w:r>
        <w:t xml:space="preserve">infachheit halber </w:t>
      </w:r>
      <w:r w:rsidR="0061192F">
        <w:t xml:space="preserve">bei der Implementierung der GameStrategyEasy auf ein solches </w:t>
      </w:r>
      <w:r w:rsidR="003D79C3">
        <w:t>P</w:t>
      </w:r>
      <w:r w:rsidR="0061192F">
        <w:t xml:space="preserve">rüfen verzichtet und nur Karten des Typs „Color“ </w:t>
      </w:r>
      <w:r w:rsidR="003D79C3">
        <w:t>zugelassen</w:t>
      </w:r>
      <w:r w:rsidR="0061192F">
        <w:t xml:space="preserve">. </w:t>
      </w:r>
    </w:p>
    <w:p w14:paraId="43C89688" w14:textId="6B8E94DD" w:rsidR="00C74085" w:rsidRDefault="0061192F" w:rsidP="00C74085">
      <w:r>
        <w:t xml:space="preserve">Wie bereits im </w:t>
      </w:r>
      <w:r w:rsidR="00394AF9">
        <w:t>Abschnitt</w:t>
      </w:r>
      <w:r>
        <w:t xml:space="preserve"> </w:t>
      </w:r>
      <w:r w:rsidR="00DB4592">
        <w:fldChar w:fldCharType="begin"/>
      </w:r>
      <w:r w:rsidR="00DB4592">
        <w:instrText xml:space="preserve"> REF _Ref398282532 \r \h </w:instrText>
      </w:r>
      <w:r w:rsidR="00DB4592">
        <w:fldChar w:fldCharType="separate"/>
      </w:r>
      <w:r w:rsidR="0068071C">
        <w:t>4.5.2.1</w:t>
      </w:r>
      <w:r w:rsidR="00DB4592">
        <w:fldChar w:fldCharType="end"/>
      </w:r>
      <w:r w:rsidR="00DB4592">
        <w:t xml:space="preserve"> </w:t>
      </w:r>
      <w:r>
        <w:t>dargestellt</w:t>
      </w:r>
      <w:r w:rsidR="003D79C3">
        <w:t>,</w:t>
      </w:r>
      <w:r>
        <w:t xml:space="preserve"> musste die implementierte Spiellogik viele Funktionen verwenden</w:t>
      </w:r>
      <w:r w:rsidR="00A77E3A">
        <w:t xml:space="preserve"> (siehe Source Code-Ausschnitt in </w:t>
      </w:r>
      <w:r w:rsidR="00DB4592">
        <w:fldChar w:fldCharType="begin"/>
      </w:r>
      <w:r w:rsidR="00DB4592">
        <w:instrText xml:space="preserve"> REF _Ref398282556 \h </w:instrText>
      </w:r>
      <w:r w:rsidR="00DB4592">
        <w:fldChar w:fldCharType="separate"/>
      </w:r>
      <w:r w:rsidR="0068071C">
        <w:t xml:space="preserve">Abbildung </w:t>
      </w:r>
      <w:r w:rsidR="0068071C">
        <w:rPr>
          <w:noProof/>
        </w:rPr>
        <w:t>26</w:t>
      </w:r>
      <w:r w:rsidR="00DB4592">
        <w:fldChar w:fldCharType="end"/>
      </w:r>
      <w:r w:rsidR="00A77E3A">
        <w:t>)</w:t>
      </w:r>
      <w:r>
        <w:t xml:space="preserve">. Da diese Funktionen aber bereits zu Beginn ordentlich gekapselt wurden, waren Zugriffe über dafür entworfene Methoden einfach möglich. </w:t>
      </w:r>
    </w:p>
    <w:p w14:paraId="25A124C5" w14:textId="77777777" w:rsidR="006056CC" w:rsidRPr="006056CC" w:rsidRDefault="006056CC" w:rsidP="00C74085">
      <w:pPr>
        <w:rPr>
          <w:sz w:val="2"/>
          <w:szCs w:val="2"/>
        </w:rPr>
      </w:pPr>
    </w:p>
    <w:tbl>
      <w:tblPr>
        <w:tblStyle w:val="TableGrid"/>
        <w:tblW w:w="45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359"/>
      </w:tblGrid>
      <w:tr w:rsidR="0061192F" w:rsidRPr="0052639F" w14:paraId="1CD49E82" w14:textId="77777777" w:rsidTr="007D1595">
        <w:trPr>
          <w:jc w:val="center"/>
        </w:trPr>
        <w:tc>
          <w:tcPr>
            <w:tcW w:w="8359" w:type="dxa"/>
            <w:shd w:val="clear" w:color="auto" w:fill="D9D9D9" w:themeFill="background1" w:themeFillShade="D9"/>
          </w:tcPr>
          <w:p w14:paraId="772EB13A" w14:textId="77777777" w:rsidR="0061192F" w:rsidRPr="005B1F16" w:rsidRDefault="0061192F" w:rsidP="007D1595">
            <w:pPr>
              <w:spacing w:after="60" w:line="240" w:lineRule="auto"/>
              <w:jc w:val="left"/>
              <w:rPr>
                <w:rFonts w:ascii="Courier New" w:hAnsi="Courier New" w:cs="Courier New"/>
                <w:sz w:val="18"/>
                <w:lang w:val="en-US"/>
              </w:rPr>
            </w:pPr>
            <w:r w:rsidRPr="005B1F16">
              <w:rPr>
                <w:rFonts w:ascii="Courier New" w:hAnsi="Courier New" w:cs="Courier New"/>
                <w:sz w:val="18"/>
                <w:lang w:val="en-US"/>
              </w:rPr>
              <w:t>def play(self):</w:t>
            </w:r>
          </w:p>
          <w:p w14:paraId="5551EB9D" w14:textId="5696486E" w:rsidR="0061192F" w:rsidRPr="005B1F16" w:rsidRDefault="005B1F16"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print ("Started Easy Mode")</w:t>
            </w:r>
          </w:p>
          <w:p w14:paraId="1272B443" w14:textId="62FD03F9" w:rsidR="0061192F" w:rsidRPr="005B1F16" w:rsidRDefault="0061192F" w:rsidP="007D1595">
            <w:pPr>
              <w:spacing w:after="60" w:line="240" w:lineRule="auto"/>
              <w:jc w:val="left"/>
              <w:rPr>
                <w:rFonts w:ascii="Courier New" w:hAnsi="Courier New" w:cs="Courier New"/>
                <w:sz w:val="18"/>
                <w:lang w:val="en-US"/>
              </w:rPr>
            </w:pPr>
            <w:r w:rsidRPr="005B1F16">
              <w:rPr>
                <w:rFonts w:ascii="Courier New" w:hAnsi="Courier New" w:cs="Courier New"/>
                <w:sz w:val="18"/>
                <w:lang w:val="en-US"/>
              </w:rPr>
              <w:t xml:space="preserve">    activeRound = 0</w:t>
            </w:r>
          </w:p>
          <w:p w14:paraId="557A355F" w14:textId="1F8E554E" w:rsidR="0061192F" w:rsidRPr="005B1F16" w:rsidRDefault="0061192F" w:rsidP="007D1595">
            <w:pPr>
              <w:spacing w:after="60" w:line="240" w:lineRule="auto"/>
              <w:jc w:val="left"/>
              <w:rPr>
                <w:rFonts w:ascii="Courier New" w:hAnsi="Courier New" w:cs="Courier New"/>
                <w:sz w:val="18"/>
                <w:lang w:val="en-US"/>
              </w:rPr>
            </w:pPr>
            <w:r w:rsidRPr="005B1F16">
              <w:rPr>
                <w:rFonts w:ascii="Courier New" w:hAnsi="Courier New" w:cs="Courier New"/>
                <w:sz w:val="18"/>
                <w:lang w:val="en-US"/>
              </w:rPr>
              <w:t xml:space="preserve">    while (activeRound &lt; self.numberOfRounds):</w:t>
            </w:r>
          </w:p>
          <w:p w14:paraId="4C5E5ED8" w14:textId="59DF5E5A" w:rsidR="0061192F" w:rsidRPr="005B1F16" w:rsidRDefault="0061192F" w:rsidP="007D1595">
            <w:pPr>
              <w:spacing w:after="60" w:line="240" w:lineRule="auto"/>
              <w:jc w:val="left"/>
              <w:rPr>
                <w:rFonts w:ascii="Courier New" w:hAnsi="Courier New" w:cs="Courier New"/>
                <w:sz w:val="18"/>
                <w:lang w:val="en-US"/>
              </w:rPr>
            </w:pPr>
            <w:r w:rsidRPr="005B1F16">
              <w:rPr>
                <w:rFonts w:ascii="Courier New" w:hAnsi="Courier New" w:cs="Courier New"/>
                <w:sz w:val="18"/>
                <w:lang w:val="en-US"/>
              </w:rPr>
              <w:t xml:space="preserve">    </w:t>
            </w:r>
            <w:r w:rsidR="005B1F16">
              <w:rPr>
                <w:rFonts w:ascii="Courier New" w:hAnsi="Courier New" w:cs="Courier New"/>
                <w:sz w:val="18"/>
                <w:lang w:val="en-US"/>
              </w:rPr>
              <w:t xml:space="preserve">    </w:t>
            </w:r>
            <w:r w:rsidRPr="005B1F16">
              <w:rPr>
                <w:rFonts w:ascii="Courier New" w:hAnsi="Courier New" w:cs="Courier New"/>
                <w:sz w:val="18"/>
                <w:lang w:val="en-US"/>
              </w:rPr>
              <w:t>print("-------------next round")</w:t>
            </w:r>
          </w:p>
          <w:p w14:paraId="5B695C6F" w14:textId="30E591FC" w:rsidR="0061192F" w:rsidRPr="005B1F16" w:rsidRDefault="0061192F" w:rsidP="007D1595">
            <w:pPr>
              <w:spacing w:after="60" w:line="240" w:lineRule="auto"/>
              <w:jc w:val="left"/>
              <w:rPr>
                <w:rFonts w:ascii="Courier New" w:hAnsi="Courier New" w:cs="Courier New"/>
                <w:sz w:val="18"/>
                <w:lang w:val="en-US"/>
              </w:rPr>
            </w:pPr>
            <w:r w:rsidRPr="005B1F16">
              <w:rPr>
                <w:rFonts w:ascii="Courier New" w:hAnsi="Courier New" w:cs="Courier New"/>
                <w:sz w:val="18"/>
                <w:lang w:val="en-US"/>
              </w:rPr>
              <w:t xml:space="preserve">        self.showNeededCard()</w:t>
            </w:r>
          </w:p>
          <w:p w14:paraId="740BF19A" w14:textId="3F1E8E91"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self.readSignal()</w:t>
            </w:r>
          </w:p>
          <w:p w14:paraId="57A767CF" w14:textId="7192D35F"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timeNeeded = self.myTimeMeasure.getTime()</w:t>
            </w:r>
          </w:p>
          <w:p w14:paraId="4C464B29" w14:textId="654D69AE"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print("Time needed was: ", timeNeeded)</w:t>
            </w:r>
          </w:p>
          <w:p w14:paraId="3FBE515D" w14:textId="5A6E6E1F"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print("total time in gamePlayModes: ",</w:t>
            </w:r>
            <w:r>
              <w:rPr>
                <w:rFonts w:ascii="Courier New" w:hAnsi="Courier New" w:cs="Courier New"/>
                <w:sz w:val="18"/>
                <w:lang w:val="en-US"/>
              </w:rPr>
              <w:br/>
              <w:t xml:space="preserve">            </w:t>
            </w:r>
            <w:r w:rsidR="0061192F" w:rsidRPr="005B1F16">
              <w:rPr>
                <w:rFonts w:ascii="Courier New" w:hAnsi="Courier New" w:cs="Courier New"/>
                <w:sz w:val="18"/>
                <w:lang w:val="en-US"/>
              </w:rPr>
              <w:t>self.myTimeMeasure.totalTime())</w:t>
            </w:r>
          </w:p>
          <w:p w14:paraId="03444517" w14:textId="77777777" w:rsidR="0061192F" w:rsidRPr="005B1F16" w:rsidRDefault="0061192F" w:rsidP="007D1595">
            <w:pPr>
              <w:spacing w:after="60" w:line="240" w:lineRule="auto"/>
              <w:jc w:val="left"/>
              <w:rPr>
                <w:rFonts w:ascii="Courier New" w:hAnsi="Courier New" w:cs="Courier New"/>
                <w:sz w:val="18"/>
                <w:lang w:val="en-US"/>
              </w:rPr>
            </w:pPr>
          </w:p>
          <w:p w14:paraId="6D1B30D6" w14:textId="25E26514"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w:t>
            </w:r>
          </w:p>
          <w:p w14:paraId="472D6566" w14:textId="4BDE6FC8"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time.sleep(2)</w:t>
            </w:r>
          </w:p>
          <w:p w14:paraId="3397DAF0" w14:textId="2DB69326"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activeRound +=1</w:t>
            </w:r>
          </w:p>
          <w:p w14:paraId="63B6FDB4" w14:textId="12148919"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self.myRFIDReaderConnection.stopReading()</w:t>
            </w:r>
          </w:p>
          <w:p w14:paraId="7E2FDE65" w14:textId="3579175F"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 xml:space="preserve">print("end time in gamePlayModes: ", </w:t>
            </w:r>
            <w:r>
              <w:rPr>
                <w:rFonts w:ascii="Courier New" w:hAnsi="Courier New" w:cs="Courier New"/>
                <w:sz w:val="18"/>
                <w:lang w:val="en-US"/>
              </w:rPr>
              <w:t xml:space="preserve">    </w:t>
            </w:r>
            <w:r>
              <w:rPr>
                <w:rFonts w:ascii="Courier New" w:hAnsi="Courier New" w:cs="Courier New"/>
                <w:sz w:val="18"/>
                <w:lang w:val="en-US"/>
              </w:rPr>
              <w:br/>
              <w:t xml:space="preserve">            </w:t>
            </w:r>
            <w:r w:rsidR="0061192F" w:rsidRPr="005B1F16">
              <w:rPr>
                <w:rFonts w:ascii="Courier New" w:hAnsi="Courier New" w:cs="Courier New"/>
                <w:sz w:val="18"/>
                <w:lang w:val="en-US"/>
              </w:rPr>
              <w:t>self.myTimeMeasure.totalTime())</w:t>
            </w:r>
          </w:p>
          <w:p w14:paraId="0D73BA23" w14:textId="4AA80A1F"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 xml:space="preserve">print("stopped reading rfid signal")   </w:t>
            </w:r>
          </w:p>
          <w:p w14:paraId="2BB8847E" w14:textId="77777777" w:rsidR="0061192F" w:rsidRPr="005B1F16" w:rsidRDefault="0061192F" w:rsidP="007D1595">
            <w:pPr>
              <w:spacing w:after="60" w:line="240" w:lineRule="auto"/>
              <w:jc w:val="left"/>
              <w:rPr>
                <w:rFonts w:ascii="Courier New" w:hAnsi="Courier New" w:cs="Courier New"/>
                <w:sz w:val="18"/>
                <w:lang w:val="en-US"/>
              </w:rPr>
            </w:pPr>
            <w:r w:rsidRPr="005B1F16">
              <w:rPr>
                <w:rFonts w:ascii="Courier New" w:hAnsi="Courier New" w:cs="Courier New"/>
                <w:sz w:val="18"/>
                <w:lang w:val="en-US"/>
              </w:rPr>
              <w:t xml:space="preserve">            </w:t>
            </w:r>
          </w:p>
          <w:p w14:paraId="60BF9CF4" w14:textId="125F94C8" w:rsidR="0061192F" w:rsidRPr="005B1F16" w:rsidRDefault="0061192F" w:rsidP="007D1595">
            <w:pPr>
              <w:spacing w:after="60" w:line="240" w:lineRule="auto"/>
              <w:jc w:val="left"/>
              <w:rPr>
                <w:rFonts w:ascii="Courier New" w:hAnsi="Courier New" w:cs="Courier New"/>
                <w:sz w:val="18"/>
                <w:lang w:val="en-US"/>
              </w:rPr>
            </w:pPr>
            <w:r w:rsidRPr="005B1F16">
              <w:rPr>
                <w:rFonts w:ascii="Courier New" w:hAnsi="Courier New" w:cs="Courier New"/>
                <w:sz w:val="18"/>
                <w:lang w:val="en-US"/>
              </w:rPr>
              <w:t>def showNeededCard(self):</w:t>
            </w:r>
          </w:p>
          <w:p w14:paraId="31F52BE9" w14:textId="49084B84"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self.activeDescription = gameLogics.GameLogic.</w:t>
            </w:r>
            <w:r>
              <w:rPr>
                <w:rFonts w:ascii="Courier New" w:hAnsi="Courier New" w:cs="Courier New"/>
                <w:sz w:val="18"/>
                <w:lang w:val="en-US"/>
              </w:rPr>
              <w:br/>
              <w:t xml:space="preserve">        </w:t>
            </w:r>
            <w:r w:rsidR="0061192F" w:rsidRPr="005B1F16">
              <w:rPr>
                <w:rFonts w:ascii="Courier New" w:hAnsi="Courier New" w:cs="Courier New"/>
                <w:sz w:val="18"/>
                <w:lang w:val="en-US"/>
              </w:rPr>
              <w:t>getRandomDescription(self)</w:t>
            </w:r>
          </w:p>
          <w:p w14:paraId="25A2595F" w14:textId="56AA4FF3"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self.activeColorParsing = self.activeDescription.islower()</w:t>
            </w:r>
          </w:p>
          <w:p w14:paraId="604B4F2D" w14:textId="06BDB8B1"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print("Current Card: ", self.activeDescription)</w:t>
            </w:r>
          </w:p>
          <w:p w14:paraId="0207C1A7" w14:textId="77777777" w:rsidR="0061192F" w:rsidRPr="005B1F16" w:rsidRDefault="0061192F" w:rsidP="007D1595">
            <w:pPr>
              <w:spacing w:after="60" w:line="240" w:lineRule="auto"/>
              <w:jc w:val="left"/>
              <w:rPr>
                <w:rFonts w:ascii="Courier New" w:hAnsi="Courier New" w:cs="Courier New"/>
                <w:sz w:val="18"/>
                <w:lang w:val="en-US"/>
              </w:rPr>
            </w:pPr>
            <w:r w:rsidRPr="005B1F16">
              <w:rPr>
                <w:rFonts w:ascii="Courier New" w:hAnsi="Courier New" w:cs="Courier New"/>
                <w:sz w:val="18"/>
                <w:lang w:val="en-US"/>
              </w:rPr>
              <w:t xml:space="preserve">        </w:t>
            </w:r>
          </w:p>
          <w:p w14:paraId="7E9CD81D" w14:textId="706E3CCA"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lastRenderedPageBreak/>
              <w:t xml:space="preserve">    </w:t>
            </w:r>
            <w:r w:rsidR="0061192F" w:rsidRPr="005B1F16">
              <w:rPr>
                <w:rFonts w:ascii="Courier New" w:hAnsi="Courier New" w:cs="Courier New"/>
                <w:sz w:val="18"/>
                <w:lang w:val="en-US"/>
              </w:rPr>
              <w:t xml:space="preserve">rFIDReader.RFIDReader().flushSerialInput()    </w:t>
            </w:r>
          </w:p>
          <w:p w14:paraId="621BD66F" w14:textId="2F19327C" w:rsidR="0061192F" w:rsidRPr="005B1F16" w:rsidRDefault="0061192F" w:rsidP="007D1595">
            <w:pPr>
              <w:spacing w:after="60" w:line="240" w:lineRule="auto"/>
              <w:jc w:val="left"/>
              <w:rPr>
                <w:rFonts w:ascii="Courier New" w:hAnsi="Courier New" w:cs="Courier New"/>
                <w:sz w:val="18"/>
                <w:lang w:val="en-US"/>
              </w:rPr>
            </w:pPr>
            <w:r w:rsidRPr="005B1F16">
              <w:rPr>
                <w:rFonts w:ascii="Courier New" w:hAnsi="Courier New" w:cs="Courier New"/>
                <w:sz w:val="18"/>
                <w:lang w:val="en-US"/>
              </w:rPr>
              <w:t xml:space="preserve">        </w:t>
            </w:r>
            <w:r w:rsidR="007D1595">
              <w:rPr>
                <w:rFonts w:ascii="Courier New" w:hAnsi="Courier New" w:cs="Courier New"/>
                <w:sz w:val="18"/>
                <w:lang w:val="en-US"/>
              </w:rPr>
              <w:t xml:space="preserve">        </w:t>
            </w:r>
            <w:r w:rsidR="007D1595">
              <w:rPr>
                <w:rFonts w:ascii="Courier New" w:hAnsi="Courier New" w:cs="Courier New"/>
                <w:sz w:val="18"/>
                <w:lang w:val="en-US"/>
              </w:rPr>
              <w:br/>
              <w:t xml:space="preserve">    </w:t>
            </w:r>
            <w:r w:rsidRPr="005B1F16">
              <w:rPr>
                <w:rFonts w:ascii="Courier New" w:hAnsi="Courier New" w:cs="Courier New"/>
                <w:sz w:val="18"/>
                <w:lang w:val="en-US"/>
              </w:rPr>
              <w:t>controller.gameController.GameController().</w:t>
            </w:r>
            <w:r w:rsidR="007D1595">
              <w:rPr>
                <w:rFonts w:ascii="Courier New" w:hAnsi="Courier New" w:cs="Courier New"/>
                <w:sz w:val="18"/>
                <w:lang w:val="en-US"/>
              </w:rPr>
              <w:br/>
              <w:t xml:space="preserve">        </w:t>
            </w:r>
            <w:r w:rsidRPr="005B1F16">
              <w:rPr>
                <w:rFonts w:ascii="Courier New" w:hAnsi="Courier New" w:cs="Courier New"/>
                <w:sz w:val="18"/>
                <w:lang w:val="en-US"/>
              </w:rPr>
              <w:t xml:space="preserve">updateCurrentCardbyColor(self.activeDescription)    </w:t>
            </w:r>
          </w:p>
          <w:p w14:paraId="60FE4181" w14:textId="77777777" w:rsidR="0061192F" w:rsidRPr="005B1F16" w:rsidRDefault="0061192F" w:rsidP="007D1595">
            <w:pPr>
              <w:spacing w:after="60" w:line="240" w:lineRule="auto"/>
              <w:jc w:val="left"/>
              <w:rPr>
                <w:rFonts w:ascii="Courier New" w:hAnsi="Courier New" w:cs="Courier New"/>
                <w:sz w:val="18"/>
                <w:lang w:val="en-US"/>
              </w:rPr>
            </w:pPr>
            <w:r w:rsidRPr="005B1F16">
              <w:rPr>
                <w:rFonts w:ascii="Courier New" w:hAnsi="Courier New" w:cs="Courier New"/>
                <w:sz w:val="18"/>
                <w:lang w:val="en-US"/>
              </w:rPr>
              <w:t xml:space="preserve">                </w:t>
            </w:r>
          </w:p>
          <w:p w14:paraId="1523E242" w14:textId="7AEF7AF0" w:rsidR="0061192F" w:rsidRPr="005B1F16" w:rsidRDefault="0061192F" w:rsidP="007D1595">
            <w:pPr>
              <w:spacing w:after="60" w:line="240" w:lineRule="auto"/>
              <w:jc w:val="left"/>
              <w:rPr>
                <w:rFonts w:ascii="Courier New" w:hAnsi="Courier New" w:cs="Courier New"/>
                <w:sz w:val="18"/>
                <w:lang w:val="en-US"/>
              </w:rPr>
            </w:pPr>
            <w:r w:rsidRPr="005B1F16">
              <w:rPr>
                <w:rFonts w:ascii="Courier New" w:hAnsi="Courier New" w:cs="Courier New"/>
                <w:sz w:val="18"/>
                <w:lang w:val="en-US"/>
              </w:rPr>
              <w:t>def readSignal(self):</w:t>
            </w:r>
          </w:p>
          <w:p w14:paraId="1CABC323" w14:textId="1AC4F1BD"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startTime = self.myTimeMeasure.startTimer()</w:t>
            </w:r>
          </w:p>
          <w:p w14:paraId="0469E24C" w14:textId="4B4B81CA"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 xml:space="preserve">print("Start Counter at ", startTime)  </w:t>
            </w:r>
          </w:p>
          <w:p w14:paraId="6D1B2325" w14:textId="7C26C524"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 xml:space="preserve">readUid = self.myRFIDReaderConnection.readUID()  </w:t>
            </w:r>
          </w:p>
          <w:p w14:paraId="452042B8" w14:textId="77777777" w:rsidR="0061192F" w:rsidRPr="005B1F16" w:rsidRDefault="0061192F" w:rsidP="007D1595">
            <w:pPr>
              <w:spacing w:after="60" w:line="240" w:lineRule="auto"/>
              <w:jc w:val="left"/>
              <w:rPr>
                <w:rFonts w:ascii="Courier New" w:hAnsi="Courier New" w:cs="Courier New"/>
                <w:sz w:val="18"/>
                <w:lang w:val="en-US"/>
              </w:rPr>
            </w:pPr>
            <w:r w:rsidRPr="005B1F16">
              <w:rPr>
                <w:rFonts w:ascii="Courier New" w:hAnsi="Courier New" w:cs="Courier New"/>
                <w:sz w:val="18"/>
                <w:lang w:val="en-US"/>
              </w:rPr>
              <w:t xml:space="preserve">         </w:t>
            </w:r>
          </w:p>
          <w:p w14:paraId="01AC657D" w14:textId="426385EF"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stringUid = readUid.decode(encoding='UTF-8')</w:t>
            </w:r>
          </w:p>
          <w:p w14:paraId="4DBE1B51" w14:textId="07AF8E17"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print("read UID: ", readUid)</w:t>
            </w:r>
          </w:p>
          <w:p w14:paraId="112AC108" w14:textId="6E0C16D7"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print("string UID: ", stringUid)</w:t>
            </w:r>
          </w:p>
          <w:p w14:paraId="303C08C7" w14:textId="0AE44823"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readCard = self.myCardManager.getCardByID(stringUid)</w:t>
            </w:r>
          </w:p>
          <w:p w14:paraId="0A298EF7" w14:textId="6B25A1BC"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readDescription = readCard.getColor()</w:t>
            </w:r>
          </w:p>
          <w:p w14:paraId="273E51CB" w14:textId="1ACC3EDB" w:rsidR="0061192F" w:rsidRPr="005B1F16" w:rsidRDefault="007D1595" w:rsidP="007D1595">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61192F" w:rsidRPr="005B1F16">
              <w:rPr>
                <w:rFonts w:ascii="Courier New" w:hAnsi="Courier New" w:cs="Courier New"/>
                <w:sz w:val="18"/>
                <w:lang w:val="en-US"/>
              </w:rPr>
              <w:t>print("read Description: ", readDescription )</w:t>
            </w:r>
          </w:p>
        </w:tc>
      </w:tr>
    </w:tbl>
    <w:p w14:paraId="0076D91B" w14:textId="082049D5" w:rsidR="0061192F" w:rsidRDefault="0061192F" w:rsidP="00ED3FC3">
      <w:pPr>
        <w:pStyle w:val="Caption"/>
        <w:spacing w:before="240" w:after="360"/>
        <w:jc w:val="center"/>
      </w:pPr>
      <w:bookmarkStart w:id="117" w:name="_Ref398282556"/>
      <w:bookmarkStart w:id="118" w:name="_Toc398287402"/>
      <w:r>
        <w:lastRenderedPageBreak/>
        <w:t xml:space="preserve">Abbildung </w:t>
      </w:r>
      <w:r w:rsidR="001745BF">
        <w:fldChar w:fldCharType="begin"/>
      </w:r>
      <w:r w:rsidR="001745BF">
        <w:instrText xml:space="preserve"> SEQ Abbildung \* ARABIC </w:instrText>
      </w:r>
      <w:r w:rsidR="001745BF">
        <w:fldChar w:fldCharType="separate"/>
      </w:r>
      <w:r w:rsidR="0068071C">
        <w:rPr>
          <w:noProof/>
        </w:rPr>
        <w:t>26</w:t>
      </w:r>
      <w:r w:rsidR="001745BF">
        <w:rPr>
          <w:noProof/>
        </w:rPr>
        <w:fldChar w:fldCharType="end"/>
      </w:r>
      <w:bookmarkEnd w:id="117"/>
      <w:r>
        <w:t xml:space="preserve">: Source Code zur Methode play() der Klasse </w:t>
      </w:r>
      <w:r w:rsidR="00256BF3">
        <w:t>„</w:t>
      </w:r>
      <w:r>
        <w:t>GameStrategyEasy</w:t>
      </w:r>
      <w:r w:rsidR="00256BF3">
        <w:t>“</w:t>
      </w:r>
      <w:bookmarkEnd w:id="118"/>
    </w:p>
    <w:p w14:paraId="6E3508AE" w14:textId="25EAF7BB" w:rsidR="0061192F" w:rsidRDefault="0061192F" w:rsidP="0061192F">
      <w:r>
        <w:t xml:space="preserve">Der Spielmodus ist dabei noch sehr rudimentär. Ebenfalls sind im </w:t>
      </w:r>
      <w:r w:rsidR="00E80C28">
        <w:t xml:space="preserve">Source </w:t>
      </w:r>
      <w:r>
        <w:t xml:space="preserve">Code </w:t>
      </w:r>
      <w:r w:rsidR="003D79C3">
        <w:t xml:space="preserve">der </w:t>
      </w:r>
      <w:r w:rsidR="00B1408F">
        <w:fldChar w:fldCharType="begin"/>
      </w:r>
      <w:r w:rsidR="00B1408F">
        <w:instrText xml:space="preserve"> REF _Ref398282556 \h </w:instrText>
      </w:r>
      <w:r w:rsidR="00B1408F">
        <w:fldChar w:fldCharType="separate"/>
      </w:r>
      <w:r w:rsidR="0068071C">
        <w:t xml:space="preserve">Abbildung </w:t>
      </w:r>
      <w:r w:rsidR="0068071C">
        <w:rPr>
          <w:noProof/>
        </w:rPr>
        <w:t>26</w:t>
      </w:r>
      <w:r w:rsidR="00B1408F">
        <w:fldChar w:fldCharType="end"/>
      </w:r>
      <w:r w:rsidR="00B1408F">
        <w:t xml:space="preserve"> </w:t>
      </w:r>
      <w:r>
        <w:t xml:space="preserve">die Ausgaben über die Konsolen ersichtlich, welche die Prüfergebnisse und Zeiten bereits </w:t>
      </w:r>
      <w:r w:rsidR="003D79C3">
        <w:t>darstellen</w:t>
      </w:r>
      <w:r>
        <w:t>. Eine entsprechende Implementat</w:t>
      </w:r>
      <w:r w:rsidR="00ED3FC3">
        <w:t>ion im GUI ist noch ausstehend.</w:t>
      </w:r>
    </w:p>
    <w:p w14:paraId="5323670A" w14:textId="6689FC2D" w:rsidR="0061192F" w:rsidRPr="0061192F" w:rsidRDefault="0061192F" w:rsidP="0061192F">
      <w:r>
        <w:t xml:space="preserve">Die Wahl der Spielstrategie wird über den dafür angefertigten Dialog festgelegt. </w:t>
      </w:r>
      <w:r w:rsidR="003D79C3">
        <w:t>Zurzeit</w:t>
      </w:r>
      <w:r>
        <w:t xml:space="preserve"> lässt sich die Strategie wie folgt beschre</w:t>
      </w:r>
      <w:r w:rsidR="000240B6">
        <w:t>iben, wobei sie noch nicht komplett so umgesetzt ist:</w:t>
      </w:r>
    </w:p>
    <w:p w14:paraId="22BD0735" w14:textId="15F304EF" w:rsidR="00990A5E" w:rsidRDefault="00990A5E" w:rsidP="00990A5E">
      <w:r>
        <w:t>Die Spiellogik der „GameStrategyEasy“ ist</w:t>
      </w:r>
      <w:r w:rsidR="00673E31">
        <w:t xml:space="preserve"> es</w:t>
      </w:r>
      <w:r>
        <w:t xml:space="preserve">, nach Zufall eine Karte aus dem Kartenmanager zu laden und deren Farbe darzustellen. Zeitgleich wird die Zeitmessung gestartet. Sobald die korrekte Karte an das Lesegerät gehalten wird, wird die Zeitmessung gestoppt und die nächste Karte geladen. Die Reaktionszeiten aller 10 Durchgänge (10 ist in einer separaten </w:t>
      </w:r>
      <w:r w:rsidR="00363838">
        <w:t>Variablen</w:t>
      </w:r>
      <w:r>
        <w:t xml:space="preserve"> konfiguriert, ein Ausbau um die Anzahl Runden zu verändern wäre möglich) werden zusammengezählt. Pro falsch hingehaltene Karte werden 5 Strafsekunden hinzugefügt. </w:t>
      </w:r>
    </w:p>
    <w:p w14:paraId="3535A57C" w14:textId="5D1BA651" w:rsidR="00990A5E" w:rsidRPr="00990A5E" w:rsidRDefault="00990A5E" w:rsidP="00990A5E">
      <w:r>
        <w:t>Weitere Strategien sind über neue Klassen hinzufügbar. Ideen dafür sind zum Beispiel für weitere Farbkarten, die Anzeige in Schrift und Farbe unterschiedlich zu randomisieren, wobei dann nur eine Farbanzeige wirklich für die korrekte Wertung relevant ist und die andere verwirren soll. Eine weitere Möglichkeit für den Advanced</w:t>
      </w:r>
      <w:r w:rsidR="0065743E">
        <w:t>-</w:t>
      </w:r>
      <w:r>
        <w:t xml:space="preserve">Modus wäre, die Farbanzeige automatisch nach wenigen Sekunden (oder </w:t>
      </w:r>
      <w:r w:rsidR="00C2552F">
        <w:t>Hundertstelsekunden</w:t>
      </w:r>
      <w:r>
        <w:t>) zu ändern, so dass dies quasi einer „verpassten Gelegenheit“ gleich käme. Dabei könnten die korrekt hingehaltenen Karten gezählt werden.</w:t>
      </w:r>
    </w:p>
    <w:p w14:paraId="00F81A58" w14:textId="5821FC50" w:rsidR="0009030F" w:rsidRDefault="0009030F" w:rsidP="007C51A7">
      <w:r>
        <w:t>Der Game</w:t>
      </w:r>
      <w:r w:rsidR="00C2552F">
        <w:t xml:space="preserve"> </w:t>
      </w:r>
      <w:r>
        <w:t>Play</w:t>
      </w:r>
      <w:r w:rsidR="00C2552F">
        <w:t xml:space="preserve"> </w:t>
      </w:r>
      <w:r>
        <w:t xml:space="preserve">Manager setzt über die im Array zugeordnete Nummer (welche der Reihenfolge des </w:t>
      </w:r>
      <w:r w:rsidR="003D79C3">
        <w:t>Hinzufügens</w:t>
      </w:r>
      <w:r>
        <w:t xml:space="preserve"> von Spiel</w:t>
      </w:r>
      <w:r w:rsidR="003D79C3">
        <w:t>s</w:t>
      </w:r>
      <w:r>
        <w:t>trategien entsprich</w:t>
      </w:r>
      <w:r w:rsidR="003D79C3">
        <w:t>t</w:t>
      </w:r>
      <w:r>
        <w:t xml:space="preserve">) die Strategie aktiv. Im </w:t>
      </w:r>
      <w:r w:rsidR="00A4421B">
        <w:t xml:space="preserve">Source </w:t>
      </w:r>
      <w:r>
        <w:t xml:space="preserve">Code wurde dies wie in </w:t>
      </w:r>
      <w:r w:rsidR="00B1408F">
        <w:fldChar w:fldCharType="begin"/>
      </w:r>
      <w:r w:rsidR="00B1408F">
        <w:instrText xml:space="preserve"> REF _Ref398282664 \h </w:instrText>
      </w:r>
      <w:r w:rsidR="00B1408F">
        <w:fldChar w:fldCharType="separate"/>
      </w:r>
      <w:r w:rsidR="0068071C" w:rsidRPr="00C2552F">
        <w:t xml:space="preserve">Abbildung </w:t>
      </w:r>
      <w:r w:rsidR="0068071C">
        <w:rPr>
          <w:noProof/>
        </w:rPr>
        <w:t>27</w:t>
      </w:r>
      <w:r w:rsidR="00B1408F">
        <w:fldChar w:fldCharType="end"/>
      </w:r>
      <w:r w:rsidR="00B1408F">
        <w:t xml:space="preserve"> </w:t>
      </w:r>
      <w:r>
        <w:t>gezeigt gelöst.</w:t>
      </w:r>
    </w:p>
    <w:p w14:paraId="08C849A8" w14:textId="77777777" w:rsidR="000440CC" w:rsidRPr="000440CC" w:rsidRDefault="000440CC" w:rsidP="007C51A7">
      <w:pPr>
        <w:rPr>
          <w:sz w:val="2"/>
          <w:szCs w:val="2"/>
        </w:rPr>
      </w:pPr>
    </w:p>
    <w:tbl>
      <w:tblPr>
        <w:tblStyle w:val="TableGrid"/>
        <w:tblW w:w="45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tblGrid>
      <w:tr w:rsidR="0009030F" w:rsidRPr="0052639F" w14:paraId="20BEB08E" w14:textId="77777777" w:rsidTr="000440CC">
        <w:trPr>
          <w:jc w:val="center"/>
        </w:trPr>
        <w:tc>
          <w:tcPr>
            <w:tcW w:w="9212" w:type="dxa"/>
            <w:shd w:val="clear" w:color="auto" w:fill="D9D9D9" w:themeFill="background1" w:themeFillShade="D9"/>
          </w:tcPr>
          <w:p w14:paraId="6192A097" w14:textId="146F3D10" w:rsidR="0009030F" w:rsidRDefault="0009030F" w:rsidP="000440CC">
            <w:pPr>
              <w:spacing w:after="60" w:line="240" w:lineRule="auto"/>
              <w:jc w:val="left"/>
              <w:rPr>
                <w:rFonts w:ascii="Courier New" w:hAnsi="Courier New" w:cs="Courier New"/>
                <w:sz w:val="18"/>
                <w:lang w:val="en-US"/>
              </w:rPr>
            </w:pPr>
            <w:r w:rsidRPr="000440CC">
              <w:rPr>
                <w:rFonts w:ascii="Courier New" w:hAnsi="Courier New" w:cs="Courier New"/>
                <w:sz w:val="18"/>
                <w:lang w:val="en-US"/>
              </w:rPr>
              <w:t>class GamePlayManager(</w:t>
            </w:r>
            <w:r w:rsidR="000440CC">
              <w:rPr>
                <w:rFonts w:ascii="Courier New" w:hAnsi="Courier New" w:cs="Courier New"/>
                <w:sz w:val="18"/>
                <w:lang w:val="en-US"/>
              </w:rPr>
              <w:t>metaclass=singleton.Singleton):</w:t>
            </w:r>
          </w:p>
          <w:p w14:paraId="0A8639D3" w14:textId="77777777" w:rsidR="000440CC" w:rsidRPr="000440CC" w:rsidRDefault="000440CC" w:rsidP="000440CC">
            <w:pPr>
              <w:spacing w:after="60" w:line="240" w:lineRule="auto"/>
              <w:jc w:val="left"/>
              <w:rPr>
                <w:rFonts w:ascii="Courier New" w:hAnsi="Courier New" w:cs="Courier New"/>
                <w:sz w:val="18"/>
                <w:lang w:val="en-US"/>
              </w:rPr>
            </w:pPr>
          </w:p>
          <w:p w14:paraId="5127A82E" w14:textId="14E4F023" w:rsidR="0009030F" w:rsidRPr="000440CC" w:rsidRDefault="000440CC" w:rsidP="000440CC">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09030F" w:rsidRPr="000440CC">
              <w:rPr>
                <w:rFonts w:ascii="Courier New" w:hAnsi="Courier New" w:cs="Courier New"/>
                <w:sz w:val="18"/>
                <w:lang w:val="en-US"/>
              </w:rPr>
              <w:t>def __init__(self):</w:t>
            </w:r>
          </w:p>
          <w:p w14:paraId="796BD90E" w14:textId="0E2DA854" w:rsidR="0009030F" w:rsidRPr="000440CC" w:rsidRDefault="000440CC" w:rsidP="000440CC">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09030F" w:rsidRPr="000440CC">
              <w:rPr>
                <w:rFonts w:ascii="Courier New" w:hAnsi="Courier New" w:cs="Courier New"/>
                <w:sz w:val="18"/>
                <w:lang w:val="en-US"/>
              </w:rPr>
              <w:t>'''</w:t>
            </w:r>
          </w:p>
          <w:p w14:paraId="3972E0F4" w14:textId="089F68D9" w:rsidR="0009030F" w:rsidRPr="000440CC" w:rsidRDefault="000440CC" w:rsidP="000440CC">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09030F" w:rsidRPr="000440CC">
              <w:rPr>
                <w:rFonts w:ascii="Courier New" w:hAnsi="Courier New" w:cs="Courier New"/>
                <w:sz w:val="18"/>
                <w:lang w:val="en-US"/>
              </w:rPr>
              <w:t>Constructor</w:t>
            </w:r>
          </w:p>
          <w:p w14:paraId="072CB5A7" w14:textId="66860780" w:rsidR="0009030F" w:rsidRPr="000440CC" w:rsidRDefault="000440CC" w:rsidP="000440CC">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09030F" w:rsidRPr="000440CC">
              <w:rPr>
                <w:rFonts w:ascii="Courier New" w:hAnsi="Courier New" w:cs="Courier New"/>
                <w:sz w:val="18"/>
                <w:lang w:val="en-US"/>
              </w:rPr>
              <w:t>'''</w:t>
            </w:r>
          </w:p>
          <w:p w14:paraId="5941864F" w14:textId="3EDA9BF5" w:rsidR="0009030F" w:rsidRPr="000440CC" w:rsidRDefault="000440CC" w:rsidP="000440CC">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09030F" w:rsidRPr="000440CC">
              <w:rPr>
                <w:rFonts w:ascii="Courier New" w:hAnsi="Courier New" w:cs="Courier New"/>
                <w:sz w:val="18"/>
                <w:lang w:val="en-US"/>
              </w:rPr>
              <w:t>self.activeGamePlayStrategy = 0</w:t>
            </w:r>
          </w:p>
          <w:p w14:paraId="41CA58D8" w14:textId="639DD367" w:rsidR="0009030F" w:rsidRPr="000440CC" w:rsidRDefault="000440CC" w:rsidP="000440CC">
            <w:pPr>
              <w:spacing w:after="60" w:line="240" w:lineRule="auto"/>
              <w:jc w:val="left"/>
              <w:rPr>
                <w:rFonts w:ascii="Courier New" w:hAnsi="Courier New" w:cs="Courier New"/>
                <w:sz w:val="18"/>
                <w:lang w:val="en-US"/>
              </w:rPr>
            </w:pPr>
            <w:r>
              <w:rPr>
                <w:rFonts w:ascii="Courier New" w:hAnsi="Courier New" w:cs="Courier New"/>
                <w:sz w:val="18"/>
                <w:lang w:val="en-US"/>
              </w:rPr>
              <w:lastRenderedPageBreak/>
              <w:t xml:space="preserve">        </w:t>
            </w:r>
            <w:r w:rsidR="0009030F" w:rsidRPr="000440CC">
              <w:rPr>
                <w:rFonts w:ascii="Courier New" w:hAnsi="Courier New" w:cs="Courier New"/>
                <w:sz w:val="18"/>
                <w:lang w:val="en-US"/>
              </w:rPr>
              <w:t>print("gamePlayStrategy init")</w:t>
            </w:r>
          </w:p>
          <w:p w14:paraId="0ABF2FA3" w14:textId="38C4089C" w:rsidR="0009030F" w:rsidRPr="000440CC" w:rsidRDefault="000440CC" w:rsidP="000440CC">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09030F" w:rsidRPr="000440CC">
              <w:rPr>
                <w:rFonts w:ascii="Courier New" w:hAnsi="Courier New" w:cs="Courier New"/>
                <w:sz w:val="18"/>
                <w:lang w:val="en-US"/>
              </w:rPr>
              <w:t>self.gameStrategies = []</w:t>
            </w:r>
          </w:p>
          <w:p w14:paraId="63933988" w14:textId="538B1B9E" w:rsidR="0009030F" w:rsidRPr="000440CC" w:rsidRDefault="000440CC" w:rsidP="000440CC">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09030F" w:rsidRPr="000440CC">
              <w:rPr>
                <w:rFonts w:ascii="Courier New" w:hAnsi="Courier New" w:cs="Courier New"/>
                <w:sz w:val="18"/>
                <w:lang w:val="en-US"/>
              </w:rPr>
              <w:t>self.gameStrategies.append(GameStrategyEasy())</w:t>
            </w:r>
          </w:p>
          <w:p w14:paraId="221314E3" w14:textId="1AAF592A" w:rsidR="0009030F" w:rsidRPr="000440CC" w:rsidRDefault="000440CC" w:rsidP="000440CC">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09030F" w:rsidRPr="000440CC">
              <w:rPr>
                <w:rFonts w:ascii="Courier New" w:hAnsi="Courier New" w:cs="Courier New"/>
                <w:sz w:val="18"/>
                <w:lang w:val="en-US"/>
              </w:rPr>
              <w:t>self.gameStrategies.append(GameStrategyAdvanced())</w:t>
            </w:r>
          </w:p>
          <w:p w14:paraId="667A7094" w14:textId="28DE0FA8" w:rsidR="0009030F" w:rsidRPr="000440CC" w:rsidRDefault="0009030F" w:rsidP="000440CC">
            <w:pPr>
              <w:spacing w:after="60" w:line="240" w:lineRule="auto"/>
              <w:jc w:val="left"/>
              <w:rPr>
                <w:rFonts w:ascii="Courier New" w:hAnsi="Courier New" w:cs="Courier New"/>
                <w:sz w:val="18"/>
                <w:lang w:val="en-US"/>
              </w:rPr>
            </w:pPr>
            <w:r w:rsidRPr="000440CC">
              <w:rPr>
                <w:rFonts w:ascii="Courier New" w:hAnsi="Courier New" w:cs="Courier New"/>
                <w:sz w:val="18"/>
                <w:lang w:val="en-US"/>
              </w:rPr>
              <w:t xml:space="preserve">           </w:t>
            </w:r>
          </w:p>
          <w:p w14:paraId="023DB9EE" w14:textId="26CDF454" w:rsidR="0009030F" w:rsidRPr="000440CC" w:rsidRDefault="000440CC" w:rsidP="000440CC">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09030F" w:rsidRPr="000440CC">
              <w:rPr>
                <w:rFonts w:ascii="Courier New" w:hAnsi="Courier New" w:cs="Courier New"/>
                <w:sz w:val="18"/>
                <w:lang w:val="en-US"/>
              </w:rPr>
              <w:t>def getGamePlayMode(self):</w:t>
            </w:r>
          </w:p>
          <w:p w14:paraId="1512A2F9" w14:textId="0D764B26" w:rsidR="0009030F" w:rsidRPr="000440CC" w:rsidRDefault="000440CC" w:rsidP="000440CC">
            <w:pPr>
              <w:spacing w:after="60" w:line="240" w:lineRule="auto"/>
              <w:jc w:val="left"/>
              <w:rPr>
                <w:rFonts w:ascii="Courier New" w:hAnsi="Courier New" w:cs="Courier New"/>
                <w:sz w:val="18"/>
                <w:lang w:val="en-US"/>
              </w:rPr>
            </w:pPr>
            <w:r>
              <w:rPr>
                <w:rFonts w:ascii="Courier New" w:hAnsi="Courier New" w:cs="Courier New"/>
                <w:sz w:val="18"/>
                <w:lang w:val="en-US"/>
              </w:rPr>
              <w:t xml:space="preserve">        </w:t>
            </w:r>
            <w:r w:rsidR="0009030F" w:rsidRPr="000440CC">
              <w:rPr>
                <w:rFonts w:ascii="Courier New" w:hAnsi="Courier New" w:cs="Courier New"/>
                <w:sz w:val="18"/>
                <w:lang w:val="en-US"/>
              </w:rPr>
              <w:t xml:space="preserve">print("Mode is currently: ", self.activeGamePlayStrategy) </w:t>
            </w:r>
          </w:p>
          <w:p w14:paraId="0702F731" w14:textId="11676D82" w:rsidR="0009030F" w:rsidRPr="000440CC" w:rsidRDefault="0009030F" w:rsidP="000440CC">
            <w:pPr>
              <w:spacing w:after="60" w:line="240" w:lineRule="auto"/>
              <w:jc w:val="left"/>
              <w:rPr>
                <w:rFonts w:ascii="Courier New" w:hAnsi="Courier New" w:cs="Courier New"/>
                <w:sz w:val="18"/>
                <w:lang w:val="en-US"/>
              </w:rPr>
            </w:pPr>
            <w:r w:rsidRPr="000440CC">
              <w:rPr>
                <w:rFonts w:ascii="Courier New" w:hAnsi="Courier New" w:cs="Courier New"/>
                <w:sz w:val="18"/>
                <w:lang w:val="en-US"/>
              </w:rPr>
              <w:t xml:space="preserve">    </w:t>
            </w:r>
            <w:r w:rsidR="000440CC">
              <w:rPr>
                <w:rFonts w:ascii="Courier New" w:hAnsi="Courier New" w:cs="Courier New"/>
                <w:sz w:val="18"/>
                <w:lang w:val="en-US"/>
              </w:rPr>
              <w:t xml:space="preserve">    </w:t>
            </w:r>
            <w:r w:rsidRPr="000440CC">
              <w:rPr>
                <w:rFonts w:ascii="Courier New" w:hAnsi="Courier New" w:cs="Courier New"/>
                <w:sz w:val="18"/>
                <w:lang w:val="en-US"/>
              </w:rPr>
              <w:t>return self.activeGamePlayStrategy</w:t>
            </w:r>
          </w:p>
          <w:p w14:paraId="17D1B6EB" w14:textId="77777777" w:rsidR="0009030F" w:rsidRPr="000440CC" w:rsidRDefault="0009030F" w:rsidP="000440CC">
            <w:pPr>
              <w:spacing w:after="60" w:line="240" w:lineRule="auto"/>
              <w:jc w:val="left"/>
              <w:rPr>
                <w:rFonts w:ascii="Courier New" w:hAnsi="Courier New" w:cs="Courier New"/>
                <w:sz w:val="18"/>
                <w:lang w:val="en-US"/>
              </w:rPr>
            </w:pPr>
            <w:r w:rsidRPr="000440CC">
              <w:rPr>
                <w:rFonts w:ascii="Courier New" w:hAnsi="Courier New" w:cs="Courier New"/>
                <w:sz w:val="18"/>
                <w:lang w:val="en-US"/>
              </w:rPr>
              <w:t xml:space="preserve">        </w:t>
            </w:r>
          </w:p>
          <w:p w14:paraId="63631DFA" w14:textId="77777777" w:rsidR="0009030F" w:rsidRPr="000440CC" w:rsidRDefault="0009030F" w:rsidP="000440CC">
            <w:pPr>
              <w:spacing w:after="60" w:line="240" w:lineRule="auto"/>
              <w:jc w:val="left"/>
              <w:rPr>
                <w:rFonts w:ascii="Courier New" w:hAnsi="Courier New" w:cs="Courier New"/>
                <w:sz w:val="18"/>
                <w:lang w:val="en-US"/>
              </w:rPr>
            </w:pPr>
            <w:r w:rsidRPr="000440CC">
              <w:rPr>
                <w:rFonts w:ascii="Courier New" w:hAnsi="Courier New" w:cs="Courier New"/>
                <w:sz w:val="18"/>
                <w:lang w:val="en-US"/>
              </w:rPr>
              <w:t xml:space="preserve">    def setGamePlayMode(self, newMode):</w:t>
            </w:r>
          </w:p>
          <w:p w14:paraId="6C81DA08" w14:textId="77777777" w:rsidR="0009030F" w:rsidRPr="000440CC" w:rsidRDefault="0009030F" w:rsidP="000440CC">
            <w:pPr>
              <w:spacing w:after="60" w:line="240" w:lineRule="auto"/>
              <w:jc w:val="left"/>
              <w:rPr>
                <w:rFonts w:ascii="Courier New" w:hAnsi="Courier New" w:cs="Courier New"/>
                <w:sz w:val="18"/>
                <w:lang w:val="en-US"/>
              </w:rPr>
            </w:pPr>
            <w:r w:rsidRPr="000440CC">
              <w:rPr>
                <w:rFonts w:ascii="Courier New" w:hAnsi="Courier New" w:cs="Courier New"/>
                <w:sz w:val="18"/>
                <w:lang w:val="en-US"/>
              </w:rPr>
              <w:t xml:space="preserve">        self.activeGamePlayStrategy = newMode</w:t>
            </w:r>
          </w:p>
          <w:p w14:paraId="3EF14918" w14:textId="265C383B" w:rsidR="0009030F" w:rsidRPr="000440CC" w:rsidRDefault="0009030F" w:rsidP="000440CC">
            <w:pPr>
              <w:spacing w:after="60" w:line="240" w:lineRule="auto"/>
              <w:jc w:val="left"/>
              <w:rPr>
                <w:rFonts w:ascii="Courier New" w:hAnsi="Courier New" w:cs="Courier New"/>
                <w:sz w:val="18"/>
                <w:lang w:val="en-US"/>
              </w:rPr>
            </w:pPr>
            <w:r w:rsidRPr="000440CC">
              <w:rPr>
                <w:rFonts w:ascii="Courier New" w:hAnsi="Courier New" w:cs="Courier New"/>
                <w:sz w:val="18"/>
                <w:lang w:val="en-US"/>
              </w:rPr>
              <w:t xml:space="preserve">        controller.gameController.GameController().registerGameStrategy(</w:t>
            </w:r>
            <w:r w:rsidR="000440CC">
              <w:rPr>
                <w:rFonts w:ascii="Courier New" w:hAnsi="Courier New" w:cs="Courier New"/>
                <w:sz w:val="18"/>
                <w:lang w:val="en-US"/>
              </w:rPr>
              <w:br/>
              <w:t xml:space="preserve">            </w:t>
            </w:r>
            <w:r w:rsidRPr="000440CC">
              <w:rPr>
                <w:rFonts w:ascii="Courier New" w:hAnsi="Courier New" w:cs="Courier New"/>
                <w:sz w:val="18"/>
                <w:lang w:val="en-US"/>
              </w:rPr>
              <w:t>self.gameStrategie</w:t>
            </w:r>
            <w:r w:rsidR="000440CC">
              <w:rPr>
                <w:rFonts w:ascii="Courier New" w:hAnsi="Courier New" w:cs="Courier New"/>
                <w:sz w:val="18"/>
                <w:lang w:val="en-US"/>
              </w:rPr>
              <w:t>s[self.activeGamePlayStrategy])</w:t>
            </w:r>
            <w:r w:rsidRPr="000440CC">
              <w:rPr>
                <w:rFonts w:ascii="Courier New" w:hAnsi="Courier New" w:cs="Courier New"/>
                <w:sz w:val="18"/>
                <w:lang w:val="en-US"/>
              </w:rPr>
              <w:t xml:space="preserve">       </w:t>
            </w:r>
          </w:p>
          <w:p w14:paraId="7BB9C4C5" w14:textId="498DF4C9" w:rsidR="0009030F" w:rsidRPr="000440CC" w:rsidRDefault="0009030F" w:rsidP="000440CC">
            <w:pPr>
              <w:spacing w:after="60" w:line="240" w:lineRule="auto"/>
              <w:jc w:val="left"/>
              <w:rPr>
                <w:rFonts w:ascii="Courier New" w:hAnsi="Courier New" w:cs="Courier New"/>
                <w:sz w:val="18"/>
                <w:lang w:val="en-US"/>
              </w:rPr>
            </w:pPr>
            <w:r w:rsidRPr="000440CC">
              <w:rPr>
                <w:rFonts w:ascii="Courier New" w:hAnsi="Courier New" w:cs="Courier New"/>
                <w:sz w:val="18"/>
                <w:lang w:val="en-US"/>
              </w:rPr>
              <w:t xml:space="preserve">        print("Mode has been set to: ", self.activeGamePlayStrategy)</w:t>
            </w:r>
          </w:p>
        </w:tc>
      </w:tr>
    </w:tbl>
    <w:p w14:paraId="0A0ECAE2" w14:textId="6E5181BB" w:rsidR="0009030F" w:rsidRPr="00C2552F" w:rsidRDefault="0009030F" w:rsidP="000440CC">
      <w:pPr>
        <w:pStyle w:val="Caption"/>
        <w:spacing w:before="240" w:after="360"/>
        <w:jc w:val="center"/>
      </w:pPr>
      <w:bookmarkStart w:id="119" w:name="_Ref398282664"/>
      <w:bookmarkStart w:id="120" w:name="_Toc398287403"/>
      <w:r w:rsidRPr="00C2552F">
        <w:lastRenderedPageBreak/>
        <w:t xml:space="preserve">Abbildung </w:t>
      </w:r>
      <w:r>
        <w:fldChar w:fldCharType="begin"/>
      </w:r>
      <w:r w:rsidRPr="00C2552F">
        <w:instrText xml:space="preserve"> SEQ Abbildung \* ARABIC </w:instrText>
      </w:r>
      <w:r>
        <w:fldChar w:fldCharType="separate"/>
      </w:r>
      <w:r w:rsidR="0068071C">
        <w:rPr>
          <w:noProof/>
        </w:rPr>
        <w:t>27</w:t>
      </w:r>
      <w:r>
        <w:fldChar w:fldCharType="end"/>
      </w:r>
      <w:bookmarkEnd w:id="119"/>
      <w:r w:rsidRPr="00C2552F">
        <w:t>: Source Code de</w:t>
      </w:r>
      <w:r w:rsidR="00C2552F" w:rsidRPr="00C2552F">
        <w:t>r Klasse</w:t>
      </w:r>
      <w:r w:rsidRPr="00C2552F">
        <w:t xml:space="preserve"> </w:t>
      </w:r>
      <w:r w:rsidR="00256BF3">
        <w:t>„</w:t>
      </w:r>
      <w:r w:rsidRPr="00C2552F">
        <w:t>GamePla</w:t>
      </w:r>
      <w:r w:rsidR="00C2552F">
        <w:t>y</w:t>
      </w:r>
      <w:r w:rsidRPr="00C2552F">
        <w:t>Manager</w:t>
      </w:r>
      <w:r w:rsidR="00256BF3">
        <w:t>“</w:t>
      </w:r>
      <w:bookmarkEnd w:id="120"/>
    </w:p>
    <w:p w14:paraId="607D86A6" w14:textId="01C6B9BE" w:rsidR="0009030F" w:rsidRPr="0009030F" w:rsidRDefault="0009030F" w:rsidP="007C51A7">
      <w:r w:rsidRPr="00BA5B11">
        <w:t>Zuerst werden die vorhandenen Strategien in ein</w:t>
      </w:r>
      <w:r>
        <w:t>em</w:t>
      </w:r>
      <w:r w:rsidRPr="00BA5B11">
        <w:t xml:space="preserve"> Array hinzugefügt.</w:t>
      </w:r>
      <w:r>
        <w:t xml:space="preserve"> Die dem Array</w:t>
      </w:r>
      <w:r w:rsidR="003D79C3">
        <w:t>-E</w:t>
      </w:r>
      <w:r>
        <w:t xml:space="preserve">intrag </w:t>
      </w:r>
      <w:r w:rsidR="00E105BB">
        <w:t xml:space="preserve">des auszuführenden Spielmodus </w:t>
      </w:r>
      <w:r>
        <w:t>zugeordnete Nummer wird danach über die registerGameStrategy() Methode gesetzt.</w:t>
      </w:r>
      <w:r w:rsidR="00E105BB">
        <w:t xml:space="preserve"> Somit ist dieser Spielmodus aktiv.</w:t>
      </w:r>
    </w:p>
    <w:p w14:paraId="290A847F" w14:textId="17ED32E6" w:rsidR="00606F6B" w:rsidRDefault="008924AC" w:rsidP="008924AC">
      <w:pPr>
        <w:pStyle w:val="Heading3"/>
      </w:pPr>
      <w:bookmarkStart w:id="121" w:name="_Toc398287359"/>
      <w:r>
        <w:t>Tests</w:t>
      </w:r>
      <w:bookmarkEnd w:id="121"/>
    </w:p>
    <w:p w14:paraId="7B4FECE3" w14:textId="224674A4" w:rsidR="008924AC" w:rsidRPr="00167499" w:rsidRDefault="007004FB" w:rsidP="008924AC">
      <w:r w:rsidRPr="00167499">
        <w:t xml:space="preserve">Um die Entwicklung effizient zu gestalten zeigte sich schon bald, dass einige Tests mit Hilfe der </w:t>
      </w:r>
      <w:r w:rsidR="00E105BB" w:rsidRPr="00167499">
        <w:t>„</w:t>
      </w:r>
      <w:r w:rsidRPr="00167499">
        <w:t>unittest</w:t>
      </w:r>
      <w:r w:rsidR="00E105BB" w:rsidRPr="00167499">
        <w:t>“</w:t>
      </w:r>
      <w:r w:rsidRPr="00167499">
        <w:t xml:space="preserve"> Bibliothek das Programmieren stark vereinfachten. Wurden zuerst noch</w:t>
      </w:r>
      <w:r w:rsidR="003C069F" w:rsidRPr="00167499">
        <w:t xml:space="preserve"> Klassen direkt über Aufrufe in der Datei </w:t>
      </w:r>
      <w:r w:rsidRPr="00167499">
        <w:t xml:space="preserve">getestet, wurde dies zum Zeitpunkt von mehreren zusammenhängenden und aufeinander aufbauenden Klassen unrealistisch. </w:t>
      </w:r>
    </w:p>
    <w:p w14:paraId="69748A6F" w14:textId="145AEB6B" w:rsidR="001A0679" w:rsidRPr="00167499" w:rsidRDefault="007004FB" w:rsidP="001A0679">
      <w:r w:rsidRPr="00167499">
        <w:t>Unit</w:t>
      </w:r>
      <w:r w:rsidR="00E105BB" w:rsidRPr="00167499">
        <w:t xml:space="preserve"> T</w:t>
      </w:r>
      <w:r w:rsidRPr="00167499">
        <w:t>ests wu</w:t>
      </w:r>
      <w:r w:rsidR="00E105BB" w:rsidRPr="00167499">
        <w:t>rden für die technischen Basisf</w:t>
      </w:r>
      <w:r w:rsidRPr="00167499">
        <w:t>unktionen wie für die Card Factory, de</w:t>
      </w:r>
      <w:r w:rsidR="00E105BB" w:rsidRPr="00167499">
        <w:t>m Card Manager, dem Testen des s</w:t>
      </w:r>
      <w:r w:rsidRPr="00167499">
        <w:t>eriellen Zug</w:t>
      </w:r>
      <w:r w:rsidR="00E105BB" w:rsidRPr="00167499">
        <w:t>riffs und dem Testen von Random-</w:t>
      </w:r>
      <w:r w:rsidRPr="00167499">
        <w:t xml:space="preserve">Werten </w:t>
      </w:r>
      <w:r w:rsidR="00E105BB" w:rsidRPr="00167499">
        <w:t>inklusive</w:t>
      </w:r>
      <w:r w:rsidRPr="00167499">
        <w:t xml:space="preserve"> der Auswahl der e</w:t>
      </w:r>
      <w:r w:rsidR="00E105BB" w:rsidRPr="00167499">
        <w:t>ntsprechenden Karten verwendet.</w:t>
      </w:r>
      <w:r w:rsidR="001A0679" w:rsidRPr="00167499">
        <w:t xml:space="preserve"> Unit Tests wurden dabei den aus Java bekannten Prinzipien ähnlich implementiert.</w:t>
      </w:r>
    </w:p>
    <w:p w14:paraId="01964703" w14:textId="0713D4DE" w:rsidR="001A0679" w:rsidRPr="00167499" w:rsidRDefault="00E105BB" w:rsidP="008924AC">
      <w:r w:rsidRPr="00167499">
        <w:t>Tests wurden auch dafür eingesetzt um zu prüfen, ob die GUIs richtig initialisiert werden</w:t>
      </w:r>
      <w:r w:rsidR="001A0679" w:rsidRPr="00167499">
        <w:t>. Entgegen Unit Test wurde die Verifikation auf Korrektheit nicht automatisiert.</w:t>
      </w:r>
    </w:p>
    <w:p w14:paraId="04358779" w14:textId="2DE04681" w:rsidR="00844365" w:rsidRDefault="00844365" w:rsidP="008924AC">
      <w:r w:rsidRPr="00167499">
        <w:t xml:space="preserve">Als Beispiel ist im </w:t>
      </w:r>
      <w:r w:rsidR="001A0679" w:rsidRPr="00167499">
        <w:t xml:space="preserve">Folgenden </w:t>
      </w:r>
      <w:r w:rsidR="00A3265F">
        <w:t>(</w:t>
      </w:r>
      <w:r w:rsidR="003059CA">
        <w:fldChar w:fldCharType="begin"/>
      </w:r>
      <w:r w:rsidR="003059CA">
        <w:instrText xml:space="preserve"> REF _Ref398282730 \h </w:instrText>
      </w:r>
      <w:r w:rsidR="003059CA">
        <w:fldChar w:fldCharType="separate"/>
      </w:r>
      <w:r w:rsidR="0068071C">
        <w:t xml:space="preserve">Abbildung </w:t>
      </w:r>
      <w:r w:rsidR="0068071C">
        <w:rPr>
          <w:noProof/>
        </w:rPr>
        <w:t>28</w:t>
      </w:r>
      <w:r w:rsidR="003059CA">
        <w:fldChar w:fldCharType="end"/>
      </w:r>
      <w:r w:rsidR="00A3265F">
        <w:t xml:space="preserve">) </w:t>
      </w:r>
      <w:r w:rsidR="001A0679" w:rsidRPr="00167499">
        <w:t>die Testk</w:t>
      </w:r>
      <w:r w:rsidRPr="00167499">
        <w:t xml:space="preserve">lasse zum Card Manager aufgeführt. </w:t>
      </w:r>
    </w:p>
    <w:p w14:paraId="732549B5" w14:textId="77777777" w:rsidR="00EC6D4A" w:rsidRPr="00EC6D4A" w:rsidRDefault="00EC6D4A" w:rsidP="008924AC">
      <w:pPr>
        <w:rPr>
          <w:sz w:val="2"/>
          <w:szCs w:val="2"/>
        </w:rPr>
      </w:pPr>
    </w:p>
    <w:tbl>
      <w:tblPr>
        <w:tblStyle w:val="TableGrid"/>
        <w:tblW w:w="45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tblGrid>
      <w:tr w:rsidR="00844365" w:rsidRPr="00097216" w14:paraId="05B32EC8" w14:textId="77777777" w:rsidTr="00097216">
        <w:trPr>
          <w:jc w:val="center"/>
        </w:trPr>
        <w:tc>
          <w:tcPr>
            <w:tcW w:w="9212" w:type="dxa"/>
            <w:shd w:val="clear" w:color="auto" w:fill="D9D9D9" w:themeFill="background1" w:themeFillShade="D9"/>
          </w:tcPr>
          <w:p w14:paraId="16558F6D"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/usr/bin/python</w:t>
            </w:r>
          </w:p>
          <w:p w14:paraId="6B6C0C7B" w14:textId="77777777" w:rsidR="00844365" w:rsidRPr="00097216" w:rsidRDefault="00844365" w:rsidP="00097216">
            <w:pPr>
              <w:spacing w:after="60" w:line="240" w:lineRule="auto"/>
              <w:jc w:val="left"/>
              <w:rPr>
                <w:rFonts w:ascii="Courier New" w:hAnsi="Courier New" w:cs="Courier New"/>
                <w:sz w:val="18"/>
                <w:szCs w:val="18"/>
                <w:lang w:val="en-US"/>
              </w:rPr>
            </w:pPr>
          </w:p>
          <w:p w14:paraId="2B27BA41"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Test code</w:t>
            </w:r>
          </w:p>
          <w:p w14:paraId="462C7C3F" w14:textId="3D186062" w:rsidR="00844365" w:rsidRPr="00097216" w:rsidRDefault="00097216" w:rsidP="00097216">
            <w:pPr>
              <w:spacing w:after="60" w:line="240" w:lineRule="auto"/>
              <w:jc w:val="left"/>
              <w:rPr>
                <w:rFonts w:ascii="Courier New" w:hAnsi="Courier New" w:cs="Courier New"/>
                <w:sz w:val="18"/>
                <w:szCs w:val="18"/>
                <w:lang w:val="en-US"/>
              </w:rPr>
            </w:pPr>
            <w:r>
              <w:rPr>
                <w:rFonts w:ascii="Courier New" w:hAnsi="Courier New" w:cs="Courier New"/>
                <w:sz w:val="18"/>
                <w:szCs w:val="18"/>
                <w:lang w:val="en-US"/>
              </w:rPr>
              <w:t>import unittest</w:t>
            </w:r>
          </w:p>
          <w:p w14:paraId="33A766E9"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import model.cardManager as cardManager</w:t>
            </w:r>
          </w:p>
          <w:p w14:paraId="3823D34F"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import model.cardFactory as cardFactory</w:t>
            </w:r>
          </w:p>
          <w:p w14:paraId="0FE4E909" w14:textId="1F869C19"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import</w:t>
            </w:r>
            <w:r w:rsidR="00097216">
              <w:rPr>
                <w:rFonts w:ascii="Courier New" w:hAnsi="Courier New" w:cs="Courier New"/>
                <w:sz w:val="18"/>
                <w:szCs w:val="18"/>
                <w:lang w:val="en-US"/>
              </w:rPr>
              <w:t xml:space="preserve"> model.rFIDReader as rFIDReader</w:t>
            </w:r>
          </w:p>
          <w:p w14:paraId="5BCCAA40" w14:textId="77777777" w:rsidR="00844365" w:rsidRPr="00097216" w:rsidRDefault="00844365" w:rsidP="00097216">
            <w:pPr>
              <w:spacing w:after="60" w:line="240" w:lineRule="auto"/>
              <w:jc w:val="left"/>
              <w:rPr>
                <w:rFonts w:ascii="Courier New" w:hAnsi="Courier New" w:cs="Courier New"/>
                <w:sz w:val="18"/>
                <w:szCs w:val="18"/>
                <w:lang w:val="en-US"/>
              </w:rPr>
            </w:pPr>
          </w:p>
          <w:p w14:paraId="55AC4AFD"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class TestManagerCreation(unittest.TestCase):</w:t>
            </w:r>
          </w:p>
          <w:p w14:paraId="4DC5C1C6"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w:t>
            </w:r>
          </w:p>
          <w:p w14:paraId="36A7980E" w14:textId="0A1F349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w:t>
            </w:r>
            <w:r w:rsidR="00097216">
              <w:rPr>
                <w:rFonts w:ascii="Courier New" w:hAnsi="Courier New" w:cs="Courier New"/>
                <w:sz w:val="18"/>
                <w:szCs w:val="18"/>
                <w:lang w:val="en-US"/>
              </w:rPr>
              <w:t xml:space="preserve"> </w:t>
            </w:r>
            <w:r w:rsidRPr="00097216">
              <w:rPr>
                <w:rFonts w:ascii="Courier New" w:hAnsi="Courier New" w:cs="Courier New"/>
                <w:sz w:val="18"/>
                <w:szCs w:val="18"/>
                <w:lang w:val="en-US"/>
              </w:rPr>
              <w:t>Create Test Object</w:t>
            </w:r>
          </w:p>
          <w:p w14:paraId="568123BB"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def setUp(self):</w:t>
            </w:r>
          </w:p>
          <w:p w14:paraId="3344A430"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self.myCardFactory = cardFactory.CardFactory()   </w:t>
            </w:r>
          </w:p>
          <w:p w14:paraId="6B5B8473"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self.card1 = self.myCardFactory.createCard("Color")</w:t>
            </w:r>
          </w:p>
          <w:p w14:paraId="30F526C4"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lastRenderedPageBreak/>
              <w:t xml:space="preserve">        self.card2 = self.myCardFactory.createCard("Color")</w:t>
            </w:r>
          </w:p>
          <w:p w14:paraId="47DCF1C3"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self.card3 = self.myCardFactory.createCard("Color")</w:t>
            </w:r>
          </w:p>
          <w:p w14:paraId="0233A767"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self.card1.setColor("Red")</w:t>
            </w:r>
          </w:p>
          <w:p w14:paraId="12A9BA91"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self.card2.setColor("Blue")</w:t>
            </w:r>
          </w:p>
          <w:p w14:paraId="1466FD3C"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self.card3.setColor("Green")</w:t>
            </w:r>
          </w:p>
          <w:p w14:paraId="4E0DA5E3"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self.card1.setID("AD B8 57 94")</w:t>
            </w:r>
          </w:p>
          <w:p w14:paraId="7CA1CD0D"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self.card2.setID("B2 FB 30 E9")</w:t>
            </w:r>
          </w:p>
          <w:p w14:paraId="664478E3"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self.card3.setID("8D F4 61 94")</w:t>
            </w:r>
          </w:p>
          <w:p w14:paraId="6BDE7E65"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self.myCardManager = cardManager.CardManager()</w:t>
            </w:r>
          </w:p>
          <w:p w14:paraId="51A3D20A"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self.myCardManager.addCard(self.card1)</w:t>
            </w:r>
          </w:p>
          <w:p w14:paraId="14BDB276"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self.myCardManager.addCard(self.card2)</w:t>
            </w:r>
          </w:p>
          <w:p w14:paraId="4C7410C3"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self.myCardManager.addCard(self.card3)</w:t>
            </w:r>
          </w:p>
          <w:p w14:paraId="1BB3F603"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w:t>
            </w:r>
          </w:p>
          <w:p w14:paraId="61F19D84"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def tearDown(self):</w:t>
            </w:r>
          </w:p>
          <w:p w14:paraId="3A1B6D50" w14:textId="7A59A5A5" w:rsidR="00844365" w:rsidRPr="00097216" w:rsidRDefault="00097216" w:rsidP="00097216">
            <w:pPr>
              <w:spacing w:after="60" w:line="240" w:lineRule="auto"/>
              <w:jc w:val="left"/>
              <w:rPr>
                <w:rFonts w:ascii="Courier New" w:hAnsi="Courier New" w:cs="Courier New"/>
                <w:sz w:val="18"/>
                <w:szCs w:val="18"/>
                <w:lang w:val="en-US"/>
              </w:rPr>
            </w:pPr>
            <w:r>
              <w:rPr>
                <w:rFonts w:ascii="Courier New" w:hAnsi="Courier New" w:cs="Courier New"/>
                <w:sz w:val="18"/>
                <w:szCs w:val="18"/>
                <w:lang w:val="en-US"/>
              </w:rPr>
              <w:t xml:space="preserve">        </w:t>
            </w:r>
            <w:r w:rsidR="00844365" w:rsidRPr="00097216">
              <w:rPr>
                <w:rFonts w:ascii="Courier New" w:hAnsi="Courier New" w:cs="Courier New"/>
                <w:sz w:val="18"/>
                <w:szCs w:val="18"/>
                <w:lang w:val="en-US"/>
              </w:rPr>
              <w:t>cardManager.CardManager().getE</w:t>
            </w:r>
            <w:r>
              <w:rPr>
                <w:rFonts w:ascii="Courier New" w:hAnsi="Courier New" w:cs="Courier New"/>
                <w:sz w:val="18"/>
                <w:szCs w:val="18"/>
                <w:lang w:val="en-US"/>
              </w:rPr>
              <w:t>mptyManager(self.myCardManager)</w:t>
            </w:r>
          </w:p>
          <w:p w14:paraId="493D6DF4"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w:t>
            </w:r>
          </w:p>
          <w:p w14:paraId="54B005F4"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 Run Tests</w:t>
            </w:r>
          </w:p>
          <w:p w14:paraId="7FE13316"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def test_getArraySize(self):</w:t>
            </w:r>
          </w:p>
          <w:p w14:paraId="0F8CBBD9" w14:textId="0D364171"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self.assertEqual(self.myCar</w:t>
            </w:r>
            <w:r w:rsidR="00097216">
              <w:rPr>
                <w:rFonts w:ascii="Courier New" w:hAnsi="Courier New" w:cs="Courier New"/>
                <w:sz w:val="18"/>
                <w:szCs w:val="18"/>
                <w:lang w:val="en-US"/>
              </w:rPr>
              <w:t>dManager.getSizeCardArray(), 3)</w:t>
            </w:r>
          </w:p>
          <w:p w14:paraId="250F261C"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w:t>
            </w:r>
          </w:p>
          <w:p w14:paraId="5135D571"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def test_singletonImplementation(self):</w:t>
            </w:r>
          </w:p>
          <w:p w14:paraId="194A1EA7"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self.myCardManager.addCard(self.card1)</w:t>
            </w:r>
          </w:p>
          <w:p w14:paraId="4B86B4E6"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self.myCardManager.addCard(self.card2)</w:t>
            </w:r>
          </w:p>
          <w:p w14:paraId="09D6B94B"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self.myCardManager.addCard(self.card3)</w:t>
            </w:r>
          </w:p>
          <w:p w14:paraId="48FD0C7D" w14:textId="0532D56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self.assertEqual(self.myCardM</w:t>
            </w:r>
            <w:r w:rsidR="00097216">
              <w:rPr>
                <w:rFonts w:ascii="Courier New" w:hAnsi="Courier New" w:cs="Courier New"/>
                <w:sz w:val="18"/>
                <w:szCs w:val="18"/>
                <w:lang w:val="en-US"/>
              </w:rPr>
              <w:t xml:space="preserve">anager.getSizeCardArray(), 6)  </w:t>
            </w:r>
          </w:p>
          <w:p w14:paraId="2ED4F91E"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w:t>
            </w:r>
          </w:p>
          <w:p w14:paraId="3B65C858"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def test_storeConfiguration(self):</w:t>
            </w:r>
          </w:p>
          <w:p w14:paraId="4AC3A6A5"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self.size = self.myCardManager.getSizeCardArray()</w:t>
            </w:r>
          </w:p>
          <w:p w14:paraId="093659B2" w14:textId="0EDC8649"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self.assertEqual(self.myCardMan</w:t>
            </w:r>
            <w:r w:rsidR="00097216">
              <w:rPr>
                <w:rFonts w:ascii="Courier New" w:hAnsi="Courier New" w:cs="Courier New"/>
                <w:sz w:val="18"/>
                <w:szCs w:val="18"/>
                <w:lang w:val="en-US"/>
              </w:rPr>
              <w:t>ager.saveConfiguration(), None)</w:t>
            </w:r>
          </w:p>
          <w:p w14:paraId="051BBE6F" w14:textId="77777777" w:rsidR="00844365" w:rsidRPr="00097216" w:rsidRDefault="00844365" w:rsidP="00097216">
            <w:pPr>
              <w:spacing w:after="60" w:line="240" w:lineRule="auto"/>
              <w:jc w:val="left"/>
              <w:rPr>
                <w:rFonts w:ascii="Courier New" w:hAnsi="Courier New" w:cs="Courier New"/>
                <w:sz w:val="18"/>
                <w:szCs w:val="18"/>
                <w:lang w:val="en-US"/>
              </w:rPr>
            </w:pPr>
          </w:p>
          <w:p w14:paraId="146567B7"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def test_loadStoredConfiguration(self):</w:t>
            </w:r>
          </w:p>
          <w:p w14:paraId="1148A496"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self.myCardManager = cardManager.CardManager()</w:t>
            </w:r>
          </w:p>
          <w:p w14:paraId="2ADEBE73"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self.myCardManager.loadConfiguration()</w:t>
            </w:r>
          </w:p>
          <w:p w14:paraId="3E3CFED8"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self.myCardManager.outputCards()</w:t>
            </w:r>
          </w:p>
          <w:p w14:paraId="45097FBB"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w:t>
            </w:r>
          </w:p>
          <w:p w14:paraId="18760BEB"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self.assertEqual(self.myCardManager.getSizeCardArray(), 3)</w:t>
            </w:r>
          </w:p>
          <w:p w14:paraId="03B3E7D4" w14:textId="77777777" w:rsidR="00844365" w:rsidRPr="00097216" w:rsidRDefault="00844365" w:rsidP="00097216">
            <w:pPr>
              <w:spacing w:after="60" w:line="240" w:lineRule="auto"/>
              <w:jc w:val="left"/>
              <w:rPr>
                <w:rFonts w:ascii="Courier New" w:hAnsi="Courier New" w:cs="Courier New"/>
                <w:sz w:val="18"/>
                <w:szCs w:val="18"/>
                <w:lang w:val="en-US"/>
              </w:rPr>
            </w:pPr>
          </w:p>
          <w:p w14:paraId="27D15EFF"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def test_getCard(self):</w:t>
            </w:r>
          </w:p>
          <w:p w14:paraId="26363235"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self.myCardManager = cardManager.CardManager()</w:t>
            </w:r>
          </w:p>
          <w:p w14:paraId="0830DF5E"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self.foundCard = self.myCardManager.getCardByID("AD B8 57 94")</w:t>
            </w:r>
          </w:p>
          <w:p w14:paraId="55F5D0E5"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self.assertTrue(type(self.foundCard))</w:t>
            </w:r>
          </w:p>
          <w:p w14:paraId="525BC06D" w14:textId="060E3BA9" w:rsidR="00844365" w:rsidRPr="00097216" w:rsidRDefault="00097216" w:rsidP="00097216">
            <w:pPr>
              <w:spacing w:after="60" w:line="240" w:lineRule="auto"/>
              <w:jc w:val="left"/>
              <w:rPr>
                <w:rFonts w:ascii="Courier New" w:hAnsi="Courier New" w:cs="Courier New"/>
                <w:sz w:val="18"/>
                <w:szCs w:val="18"/>
                <w:lang w:val="en-US"/>
              </w:rPr>
            </w:pPr>
            <w:r>
              <w:rPr>
                <w:rFonts w:ascii="Courier New" w:hAnsi="Courier New" w:cs="Courier New"/>
                <w:sz w:val="18"/>
                <w:szCs w:val="18"/>
                <w:lang w:val="en-US"/>
              </w:rPr>
              <w:t xml:space="preserve">        </w:t>
            </w:r>
            <w:r w:rsidR="00844365" w:rsidRPr="00097216">
              <w:rPr>
                <w:rFonts w:ascii="Courier New" w:hAnsi="Courier New" w:cs="Courier New"/>
                <w:sz w:val="18"/>
                <w:szCs w:val="18"/>
                <w:lang w:val="en-US"/>
              </w:rPr>
              <w:t># print("testCard: ", type(self.foundCard))</w:t>
            </w:r>
          </w:p>
          <w:p w14:paraId="419A24FC" w14:textId="77777777" w:rsidR="00844365" w:rsidRPr="00097216" w:rsidRDefault="00844365" w:rsidP="00097216">
            <w:pPr>
              <w:spacing w:after="60" w:line="240" w:lineRule="auto"/>
              <w:jc w:val="left"/>
              <w:rPr>
                <w:rFonts w:ascii="Courier New" w:hAnsi="Courier New" w:cs="Courier New"/>
                <w:sz w:val="18"/>
                <w:szCs w:val="18"/>
                <w:lang w:val="en-US"/>
              </w:rPr>
            </w:pPr>
          </w:p>
          <w:p w14:paraId="5189ADF0" w14:textId="77777777"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if __name__ == '__main__':</w:t>
            </w:r>
          </w:p>
          <w:p w14:paraId="1B4A1FD0" w14:textId="29E2BA96" w:rsidR="00844365" w:rsidRPr="00097216" w:rsidRDefault="00844365" w:rsidP="00097216">
            <w:pPr>
              <w:spacing w:after="60" w:line="240" w:lineRule="auto"/>
              <w:jc w:val="left"/>
              <w:rPr>
                <w:rFonts w:ascii="Courier New" w:hAnsi="Courier New" w:cs="Courier New"/>
                <w:sz w:val="18"/>
                <w:szCs w:val="18"/>
                <w:lang w:val="en-US"/>
              </w:rPr>
            </w:pPr>
            <w:r w:rsidRPr="00097216">
              <w:rPr>
                <w:rFonts w:ascii="Courier New" w:hAnsi="Courier New" w:cs="Courier New"/>
                <w:sz w:val="18"/>
                <w:szCs w:val="18"/>
                <w:lang w:val="en-US"/>
              </w:rPr>
              <w:t xml:space="preserve">    unittest.main()</w:t>
            </w:r>
          </w:p>
        </w:tc>
      </w:tr>
    </w:tbl>
    <w:p w14:paraId="01C65B67" w14:textId="4D03BD28" w:rsidR="008924AC" w:rsidRDefault="00844365" w:rsidP="00CB5DBD">
      <w:pPr>
        <w:pStyle w:val="Caption"/>
        <w:spacing w:before="240" w:after="360"/>
        <w:jc w:val="center"/>
      </w:pPr>
      <w:bookmarkStart w:id="122" w:name="_Ref398282730"/>
      <w:bookmarkStart w:id="123" w:name="_Toc398287404"/>
      <w:r>
        <w:lastRenderedPageBreak/>
        <w:t xml:space="preserve">Abbildung </w:t>
      </w:r>
      <w:r w:rsidR="001745BF">
        <w:fldChar w:fldCharType="begin"/>
      </w:r>
      <w:r w:rsidR="001745BF">
        <w:instrText xml:space="preserve"> SEQ Abbildung \* ARABIC </w:instrText>
      </w:r>
      <w:r w:rsidR="001745BF">
        <w:fldChar w:fldCharType="separate"/>
      </w:r>
      <w:r w:rsidR="0068071C">
        <w:rPr>
          <w:noProof/>
        </w:rPr>
        <w:t>28</w:t>
      </w:r>
      <w:r w:rsidR="001745BF">
        <w:rPr>
          <w:noProof/>
        </w:rPr>
        <w:fldChar w:fldCharType="end"/>
      </w:r>
      <w:bookmarkEnd w:id="122"/>
      <w:r w:rsidR="002570AA">
        <w:t>: Testk</w:t>
      </w:r>
      <w:r>
        <w:t>lasse des Card Manager</w:t>
      </w:r>
      <w:bookmarkEnd w:id="123"/>
    </w:p>
    <w:p w14:paraId="29F3C7F8" w14:textId="7055EDC0" w:rsidR="00844365" w:rsidRPr="00CB5DBD" w:rsidRDefault="00844365" w:rsidP="00844365">
      <w:r w:rsidRPr="00CB5DBD">
        <w:t xml:space="preserve">Da Tests nicht immer in </w:t>
      </w:r>
      <w:r w:rsidR="001A0679" w:rsidRPr="00CB5DBD">
        <w:t>derselben</w:t>
      </w:r>
      <w:r w:rsidRPr="00CB5DBD">
        <w:t xml:space="preserve"> Reihenfolge ausgeführt werden</w:t>
      </w:r>
      <w:r w:rsidR="001A0679" w:rsidRPr="00CB5DBD">
        <w:t>,</w:t>
      </w:r>
      <w:r w:rsidRPr="00CB5DBD">
        <w:t xml:space="preserve"> ist es wichtig, Tests nicht aufeinander aufbauend zu entwerfen oder wenn doch, dies entsprechend so fest mit Me</w:t>
      </w:r>
      <w:r w:rsidR="001A0679" w:rsidRPr="00CB5DBD">
        <w:t>thodenaufrufe zu verankern. Die nicht garantierte Reihenfolge</w:t>
      </w:r>
      <w:r w:rsidRPr="00CB5DBD">
        <w:t xml:space="preserve"> war ein Problem</w:t>
      </w:r>
      <w:r w:rsidR="001A0679" w:rsidRPr="00CB5DBD">
        <w:t>,</w:t>
      </w:r>
      <w:r w:rsidRPr="00CB5DBD">
        <w:t xml:space="preserve"> als die Implementation des Singleton getestet wurde, konnte danach aber mit dem sauberen Aufbauen </w:t>
      </w:r>
      <w:r w:rsidRPr="00CB5DBD">
        <w:lastRenderedPageBreak/>
        <w:t xml:space="preserve">einer setUp() und tearDown() Methode gelöst werden. </w:t>
      </w:r>
      <w:r w:rsidR="001A0679" w:rsidRPr="00CB5DBD">
        <w:t>s</w:t>
      </w:r>
      <w:r w:rsidRPr="00CB5DBD">
        <w:t xml:space="preserve">etUp() und </w:t>
      </w:r>
      <w:r w:rsidR="001A0679" w:rsidRPr="00CB5DBD">
        <w:t>t</w:t>
      </w:r>
      <w:r w:rsidRPr="00CB5DBD">
        <w:t>earDown() bereiten, ihren englischen Namen entsprechend, die Testumgebung vor und räumen sie anschliessend wieder auf. Dies wird vor und nach jeder</w:t>
      </w:r>
      <w:r w:rsidR="001A0679" w:rsidRPr="00CB5DBD">
        <w:t xml:space="preserve"> Ausführung einer Testm</w:t>
      </w:r>
      <w:r w:rsidRPr="00CB5DBD">
        <w:t>ethode durchgeführt.</w:t>
      </w:r>
    </w:p>
    <w:p w14:paraId="084B32B0" w14:textId="05CE0205" w:rsidR="00844365" w:rsidRPr="00844365" w:rsidRDefault="00844365" w:rsidP="00844365">
      <w:r w:rsidRPr="00CB5DBD">
        <w:t xml:space="preserve">Die </w:t>
      </w:r>
      <w:r w:rsidR="001A0679" w:rsidRPr="00CB5DBD">
        <w:t>Ausarbeitung weiterer Testfälle hätte beliebig weiter</w:t>
      </w:r>
      <w:r w:rsidRPr="00CB5DBD">
        <w:t xml:space="preserve">geführt werden können, was die Qualität </w:t>
      </w:r>
      <w:r w:rsidR="001A0679" w:rsidRPr="00CB5DBD">
        <w:t>des</w:t>
      </w:r>
      <w:r w:rsidRPr="00CB5DBD">
        <w:t xml:space="preserve"> Code</w:t>
      </w:r>
      <w:r w:rsidR="001A0679" w:rsidRPr="00CB5DBD">
        <w:t>s stark erhöhen kann. Da</w:t>
      </w:r>
      <w:r w:rsidRPr="00CB5DBD">
        <w:t>rauf wurde allerdings aus zeitlichen Gründen verzichtet. Stattdessen wurden funktionale Tests favorisiert.</w:t>
      </w:r>
    </w:p>
    <w:p w14:paraId="2B19E9EB" w14:textId="7B077EA2" w:rsidR="000A3284" w:rsidRDefault="007C51A7" w:rsidP="007C51A7">
      <w:pPr>
        <w:pStyle w:val="Heading2"/>
      </w:pPr>
      <w:bookmarkStart w:id="124" w:name="_Toc398287360"/>
      <w:r w:rsidRPr="00BE4CF0">
        <w:t>Fazit</w:t>
      </w:r>
      <w:bookmarkEnd w:id="124"/>
    </w:p>
    <w:p w14:paraId="2394E708" w14:textId="6A0B1A72" w:rsidR="00BA5B11" w:rsidRDefault="00BA5B11" w:rsidP="00BA5B11">
      <w:r>
        <w:t>Die zum Zeitpunkt des Design Review festgelegten Stories konnten zu grossen Teilen umgesetzt werden. Während des Projektverlaufs wurden die Prioritäten zum Teil geändert, da Implementationen während der Umsetzungsphase sich als einfacher herausstellten als ursprünglich gedacht w</w:t>
      </w:r>
      <w:r w:rsidR="00475AD4">
        <w:t>ar. Andere Stories wurden in das</w:t>
      </w:r>
      <w:r>
        <w:t xml:space="preserve"> Backlog verschoben</w:t>
      </w:r>
      <w:r w:rsidR="00475AD4">
        <w:t>,</w:t>
      </w:r>
      <w:r>
        <w:t xml:space="preserve"> da dazu noch weitere Implementationen und Features nötig gewesen wären, welche zum Zeitpunkt der Planung noch nicht Abschätzbar waren.</w:t>
      </w:r>
    </w:p>
    <w:p w14:paraId="36685B2F" w14:textId="7D4FDDC3" w:rsidR="00F80C17" w:rsidRDefault="00F80C17" w:rsidP="00BA5B11">
      <w:r>
        <w:t xml:space="preserve">Eine ungefähre Schätzung der </w:t>
      </w:r>
      <w:r w:rsidR="008050D0">
        <w:t xml:space="preserve">Erreichung der </w:t>
      </w:r>
      <w:r>
        <w:t xml:space="preserve">selbstgesteckten Ziele ist in folgender </w:t>
      </w:r>
      <w:r w:rsidR="008050D0">
        <w:fldChar w:fldCharType="begin"/>
      </w:r>
      <w:r w:rsidR="008050D0">
        <w:instrText xml:space="preserve"> REF _Ref398282829 \h </w:instrText>
      </w:r>
      <w:r w:rsidR="008050D0">
        <w:fldChar w:fldCharType="separate"/>
      </w:r>
      <w:r w:rsidR="0068071C">
        <w:t xml:space="preserve">Tabelle </w:t>
      </w:r>
      <w:r w:rsidR="0068071C">
        <w:rPr>
          <w:noProof/>
        </w:rPr>
        <w:t>8</w:t>
      </w:r>
      <w:r w:rsidR="008050D0">
        <w:fldChar w:fldCharType="end"/>
      </w:r>
      <w:r>
        <w:t xml:space="preserve"> ersichtlich.</w:t>
      </w:r>
    </w:p>
    <w:p w14:paraId="54015EA5" w14:textId="77777777" w:rsidR="00F80C17" w:rsidRDefault="00F80C17">
      <w:pPr>
        <w:spacing w:before="0" w:after="0" w:line="240" w:lineRule="auto"/>
        <w:jc w:val="left"/>
        <w:rPr>
          <w:b/>
          <w:bCs/>
          <w:color w:val="4F81BD" w:themeColor="accent1"/>
          <w:sz w:val="18"/>
          <w:szCs w:val="18"/>
        </w:rPr>
      </w:pPr>
      <w:r>
        <w:br w:type="page"/>
      </w:r>
    </w:p>
    <w:p w14:paraId="5AC5FBFD" w14:textId="2AE5FC00" w:rsidR="00F80C17" w:rsidRDefault="00F80C17" w:rsidP="00F80C17">
      <w:pPr>
        <w:pStyle w:val="Caption"/>
        <w:keepNext/>
        <w:spacing w:before="360" w:after="240"/>
        <w:jc w:val="center"/>
      </w:pPr>
      <w:bookmarkStart w:id="125" w:name="_Ref398282829"/>
      <w:bookmarkStart w:id="126" w:name="_Ref398282824"/>
      <w:bookmarkStart w:id="127" w:name="_Toc398287421"/>
      <w:r>
        <w:lastRenderedPageBreak/>
        <w:t xml:space="preserve">Tabelle </w:t>
      </w:r>
      <w:r w:rsidR="001745BF">
        <w:fldChar w:fldCharType="begin"/>
      </w:r>
      <w:r w:rsidR="001745BF">
        <w:instrText xml:space="preserve"> SEQ Tabelle \* ARABIC </w:instrText>
      </w:r>
      <w:r w:rsidR="001745BF">
        <w:fldChar w:fldCharType="separate"/>
      </w:r>
      <w:r w:rsidR="0068071C">
        <w:rPr>
          <w:noProof/>
        </w:rPr>
        <w:t>8</w:t>
      </w:r>
      <w:r w:rsidR="001745BF">
        <w:fldChar w:fldCharType="end"/>
      </w:r>
      <w:bookmarkEnd w:id="125"/>
      <w:r>
        <w:t>: Übersicht Erreichung der in Scrum Stories gesetzter Ziele</w:t>
      </w:r>
      <w:bookmarkEnd w:id="126"/>
      <w:bookmarkEnd w:id="127"/>
    </w:p>
    <w:tbl>
      <w:tblPr>
        <w:tblStyle w:val="MediumShading2-Accent5"/>
        <w:tblW w:w="4500" w:type="pct"/>
        <w:jc w:val="center"/>
        <w:shd w:val="clear" w:color="auto" w:fill="EEECE1" w:themeFill="background2"/>
        <w:tblLayout w:type="fixed"/>
        <w:tblLook w:val="04A0" w:firstRow="1" w:lastRow="0" w:firstColumn="1" w:lastColumn="0" w:noHBand="0" w:noVBand="1"/>
      </w:tblPr>
      <w:tblGrid>
        <w:gridCol w:w="541"/>
        <w:gridCol w:w="2143"/>
        <w:gridCol w:w="1135"/>
        <w:gridCol w:w="1135"/>
        <w:gridCol w:w="1135"/>
        <w:gridCol w:w="1135"/>
        <w:gridCol w:w="1135"/>
      </w:tblGrid>
      <w:tr w:rsidR="008D072E" w:rsidRPr="008D072E" w14:paraId="2BDD85A3" w14:textId="77777777" w:rsidTr="00862AEC">
        <w:trPr>
          <w:cnfStyle w:val="100000000000" w:firstRow="1" w:lastRow="0" w:firstColumn="0" w:lastColumn="0" w:oddVBand="0" w:evenVBand="0" w:oddHBand="0" w:evenHBand="0" w:firstRowFirstColumn="0" w:firstRowLastColumn="0" w:lastRowFirstColumn="0" w:lastRowLastColumn="0"/>
          <w:cantSplit/>
          <w:trHeight w:val="233"/>
          <w:jc w:val="center"/>
        </w:trPr>
        <w:tc>
          <w:tcPr>
            <w:cnfStyle w:val="001000000100" w:firstRow="0" w:lastRow="0" w:firstColumn="1" w:lastColumn="0" w:oddVBand="0" w:evenVBand="0" w:oddHBand="0" w:evenHBand="0" w:firstRowFirstColumn="1" w:firstRowLastColumn="0" w:lastRowFirstColumn="0" w:lastRowLastColumn="0"/>
            <w:tcW w:w="499" w:type="dxa"/>
            <w:tcBorders>
              <w:top w:val="single" w:sz="4" w:space="0" w:color="4F81BD" w:themeColor="accent1"/>
              <w:bottom w:val="single" w:sz="4" w:space="0" w:color="4F81BD" w:themeColor="accent1"/>
              <w:right w:val="dashSmallGap" w:sz="4" w:space="0" w:color="4F81BD" w:themeColor="accent1"/>
            </w:tcBorders>
            <w:shd w:val="clear" w:color="auto" w:fill="auto"/>
            <w:textDirection w:val="btLr"/>
            <w:vAlign w:val="center"/>
          </w:tcPr>
          <w:p w14:paraId="7912E3A8" w14:textId="77777777" w:rsidR="008D072E" w:rsidRPr="00862AEC" w:rsidRDefault="008D072E" w:rsidP="00862AEC">
            <w:pPr>
              <w:spacing w:after="60" w:line="240" w:lineRule="auto"/>
              <w:ind w:left="113" w:right="113"/>
              <w:jc w:val="center"/>
              <w:rPr>
                <w:rFonts w:eastAsia="Times New Roman"/>
                <w:color w:val="2E74B5"/>
                <w:lang w:eastAsia="de-CH"/>
              </w:rPr>
            </w:pPr>
          </w:p>
        </w:tc>
        <w:tc>
          <w:tcPr>
            <w:tcW w:w="1980" w:type="dxa"/>
            <w:tcBorders>
              <w:top w:val="single" w:sz="4" w:space="0" w:color="4F81BD" w:themeColor="accent1"/>
              <w:bottom w:val="single" w:sz="4" w:space="0" w:color="4F81BD" w:themeColor="accent1"/>
              <w:right w:val="dashSmallGap" w:sz="4" w:space="0" w:color="4F81BD" w:themeColor="accent1"/>
            </w:tcBorders>
            <w:shd w:val="clear" w:color="auto" w:fill="auto"/>
            <w:noWrap/>
            <w:hideMark/>
          </w:tcPr>
          <w:p w14:paraId="7E02926B" w14:textId="7DB73901" w:rsidR="008D072E" w:rsidRPr="008D072E" w:rsidRDefault="008D072E" w:rsidP="008D072E">
            <w:pPr>
              <w:spacing w:after="6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2E74B5"/>
                <w:lang w:eastAsia="de-CH"/>
              </w:rPr>
            </w:pPr>
            <w:r w:rsidRPr="008D072E">
              <w:rPr>
                <w:rFonts w:eastAsia="Times New Roman"/>
                <w:color w:val="2E74B5"/>
                <w:lang w:eastAsia="de-CH"/>
              </w:rPr>
              <w:t>Story-Bezeichnung</w:t>
            </w:r>
          </w:p>
        </w:tc>
        <w:tc>
          <w:tcPr>
            <w:tcW w:w="1049" w:type="dxa"/>
            <w:tcBorders>
              <w:top w:val="single" w:sz="4" w:space="0" w:color="4F81BD" w:themeColor="accent1"/>
              <w:left w:val="dashSmallGap" w:sz="4" w:space="0" w:color="4F81BD" w:themeColor="accent1"/>
              <w:bottom w:val="single" w:sz="4" w:space="0" w:color="4F81BD" w:themeColor="accent1"/>
              <w:right w:val="dashSmallGap" w:sz="4" w:space="0" w:color="4F81BD" w:themeColor="accent1"/>
            </w:tcBorders>
            <w:shd w:val="clear" w:color="auto" w:fill="auto"/>
            <w:noWrap/>
            <w:hideMark/>
          </w:tcPr>
          <w:p w14:paraId="43B8188B" w14:textId="77777777" w:rsidR="008D072E" w:rsidRPr="008D072E" w:rsidRDefault="008D072E" w:rsidP="008D072E">
            <w:pPr>
              <w:spacing w:after="6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2E74B5"/>
                <w:lang w:eastAsia="de-CH"/>
              </w:rPr>
            </w:pPr>
            <w:r w:rsidRPr="008D072E">
              <w:rPr>
                <w:rFonts w:eastAsia="Times New Roman"/>
                <w:color w:val="2E74B5"/>
                <w:lang w:eastAsia="de-CH"/>
              </w:rPr>
              <w:t>20%</w:t>
            </w:r>
          </w:p>
        </w:tc>
        <w:tc>
          <w:tcPr>
            <w:tcW w:w="1049" w:type="dxa"/>
            <w:tcBorders>
              <w:top w:val="single" w:sz="4" w:space="0" w:color="4F81BD" w:themeColor="accent1"/>
              <w:left w:val="dashSmallGap" w:sz="4" w:space="0" w:color="4F81BD" w:themeColor="accent1"/>
              <w:bottom w:val="single" w:sz="4" w:space="0" w:color="4F81BD" w:themeColor="accent1"/>
              <w:right w:val="dashSmallGap" w:sz="4" w:space="0" w:color="4F81BD" w:themeColor="accent1"/>
            </w:tcBorders>
            <w:shd w:val="clear" w:color="auto" w:fill="auto"/>
            <w:noWrap/>
            <w:hideMark/>
          </w:tcPr>
          <w:p w14:paraId="08926823" w14:textId="77777777" w:rsidR="008D072E" w:rsidRPr="008D072E" w:rsidRDefault="008D072E" w:rsidP="008D072E">
            <w:pPr>
              <w:spacing w:after="6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2E74B5"/>
                <w:lang w:eastAsia="de-CH"/>
              </w:rPr>
            </w:pPr>
            <w:r w:rsidRPr="008D072E">
              <w:rPr>
                <w:rFonts w:eastAsia="Times New Roman"/>
                <w:color w:val="2E74B5"/>
                <w:lang w:eastAsia="de-CH"/>
              </w:rPr>
              <w:t>40%</w:t>
            </w:r>
          </w:p>
        </w:tc>
        <w:tc>
          <w:tcPr>
            <w:tcW w:w="1049" w:type="dxa"/>
            <w:tcBorders>
              <w:top w:val="single" w:sz="4" w:space="0" w:color="4F81BD" w:themeColor="accent1"/>
              <w:left w:val="dashSmallGap" w:sz="4" w:space="0" w:color="4F81BD" w:themeColor="accent1"/>
              <w:bottom w:val="single" w:sz="4" w:space="0" w:color="4F81BD" w:themeColor="accent1"/>
              <w:right w:val="dashSmallGap" w:sz="4" w:space="0" w:color="4F81BD" w:themeColor="accent1"/>
            </w:tcBorders>
            <w:shd w:val="clear" w:color="auto" w:fill="auto"/>
            <w:noWrap/>
            <w:hideMark/>
          </w:tcPr>
          <w:p w14:paraId="73B1BFCF" w14:textId="77777777" w:rsidR="008D072E" w:rsidRPr="008D072E" w:rsidRDefault="008D072E" w:rsidP="008D072E">
            <w:pPr>
              <w:spacing w:after="6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2E74B5"/>
                <w:lang w:eastAsia="de-CH"/>
              </w:rPr>
            </w:pPr>
            <w:r w:rsidRPr="008D072E">
              <w:rPr>
                <w:rFonts w:eastAsia="Times New Roman"/>
                <w:color w:val="2E74B5"/>
                <w:lang w:eastAsia="de-CH"/>
              </w:rPr>
              <w:t>60%</w:t>
            </w:r>
          </w:p>
        </w:tc>
        <w:tc>
          <w:tcPr>
            <w:tcW w:w="1049" w:type="dxa"/>
            <w:tcBorders>
              <w:top w:val="single" w:sz="4" w:space="0" w:color="4F81BD" w:themeColor="accent1"/>
              <w:left w:val="dashSmallGap" w:sz="4" w:space="0" w:color="4F81BD" w:themeColor="accent1"/>
              <w:bottom w:val="single" w:sz="4" w:space="0" w:color="4F81BD" w:themeColor="accent1"/>
              <w:right w:val="dashSmallGap" w:sz="4" w:space="0" w:color="4F81BD" w:themeColor="accent1"/>
            </w:tcBorders>
            <w:shd w:val="clear" w:color="auto" w:fill="auto"/>
            <w:noWrap/>
            <w:hideMark/>
          </w:tcPr>
          <w:p w14:paraId="051851C7" w14:textId="77777777" w:rsidR="008D072E" w:rsidRPr="008D072E" w:rsidRDefault="008D072E" w:rsidP="008D072E">
            <w:pPr>
              <w:spacing w:after="6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2E74B5"/>
                <w:lang w:eastAsia="de-CH"/>
              </w:rPr>
            </w:pPr>
            <w:r w:rsidRPr="008D072E">
              <w:rPr>
                <w:rFonts w:eastAsia="Times New Roman"/>
                <w:color w:val="2E74B5"/>
                <w:lang w:eastAsia="de-CH"/>
              </w:rPr>
              <w:t>80%</w:t>
            </w:r>
          </w:p>
        </w:tc>
        <w:tc>
          <w:tcPr>
            <w:tcW w:w="1049" w:type="dxa"/>
            <w:tcBorders>
              <w:top w:val="single" w:sz="4" w:space="0" w:color="4F81BD" w:themeColor="accent1"/>
              <w:left w:val="dashSmallGap" w:sz="4" w:space="0" w:color="4F81BD" w:themeColor="accent1"/>
              <w:bottom w:val="single" w:sz="4" w:space="0" w:color="4F81BD" w:themeColor="accent1"/>
            </w:tcBorders>
            <w:shd w:val="clear" w:color="auto" w:fill="auto"/>
            <w:noWrap/>
            <w:hideMark/>
          </w:tcPr>
          <w:p w14:paraId="1105F039" w14:textId="77777777" w:rsidR="008D072E" w:rsidRPr="008D072E" w:rsidRDefault="008D072E" w:rsidP="008D072E">
            <w:pPr>
              <w:spacing w:after="6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2E74B5"/>
                <w:lang w:eastAsia="de-CH"/>
              </w:rPr>
            </w:pPr>
            <w:r w:rsidRPr="008D072E">
              <w:rPr>
                <w:rFonts w:eastAsia="Times New Roman"/>
                <w:color w:val="2E74B5"/>
                <w:lang w:eastAsia="de-CH"/>
              </w:rPr>
              <w:t>100%</w:t>
            </w:r>
          </w:p>
        </w:tc>
      </w:tr>
      <w:tr w:rsidR="00862AEC" w:rsidRPr="008D072E" w14:paraId="3A06D3EE" w14:textId="77777777" w:rsidTr="00862A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val="restart"/>
            <w:tcBorders>
              <w:top w:val="single" w:sz="4" w:space="0" w:color="4F81BD" w:themeColor="accent1"/>
              <w:right w:val="dashSmallGap" w:sz="4" w:space="0" w:color="4F81BD" w:themeColor="accent1"/>
            </w:tcBorders>
            <w:shd w:val="clear" w:color="auto" w:fill="auto"/>
            <w:textDirection w:val="btLr"/>
            <w:vAlign w:val="center"/>
          </w:tcPr>
          <w:p w14:paraId="7DA38ADB" w14:textId="55C1C521" w:rsidR="00862AEC" w:rsidRPr="00862AEC" w:rsidRDefault="00862AEC" w:rsidP="00862AEC">
            <w:pPr>
              <w:spacing w:after="60" w:line="240" w:lineRule="auto"/>
              <w:ind w:left="113" w:right="113"/>
              <w:jc w:val="center"/>
              <w:rPr>
                <w:rFonts w:eastAsia="Times New Roman"/>
                <w:color w:val="2E74B5"/>
                <w:lang w:eastAsia="de-CH"/>
              </w:rPr>
            </w:pPr>
            <w:r w:rsidRPr="00862AEC">
              <w:rPr>
                <w:rFonts w:eastAsia="Times New Roman"/>
                <w:color w:val="2E74B5"/>
                <w:lang w:eastAsia="de-CH"/>
              </w:rPr>
              <w:t>Geplant</w:t>
            </w:r>
          </w:p>
        </w:tc>
        <w:tc>
          <w:tcPr>
            <w:tcW w:w="1980" w:type="dxa"/>
            <w:tcBorders>
              <w:top w:val="single" w:sz="4" w:space="0" w:color="4F81BD" w:themeColor="accent1"/>
              <w:right w:val="dashSmallGap" w:sz="4" w:space="0" w:color="4F81BD" w:themeColor="accent1"/>
            </w:tcBorders>
            <w:shd w:val="clear" w:color="auto" w:fill="auto"/>
            <w:noWrap/>
            <w:hideMark/>
          </w:tcPr>
          <w:p w14:paraId="6C5C8A44" w14:textId="64B48D74" w:rsidR="00862AEC" w:rsidRPr="00862AEC" w:rsidRDefault="00862AEC" w:rsidP="008D072E">
            <w:pPr>
              <w:spacing w:after="6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ReaFID-1</w:t>
            </w:r>
          </w:p>
        </w:tc>
        <w:tc>
          <w:tcPr>
            <w:tcW w:w="1049" w:type="dxa"/>
            <w:tcBorders>
              <w:top w:val="single" w:sz="4" w:space="0" w:color="4F81BD" w:themeColor="accent1"/>
              <w:left w:val="dashSmallGap" w:sz="4" w:space="0" w:color="4F81BD" w:themeColor="accent1"/>
              <w:right w:val="dashSmallGap" w:sz="4" w:space="0" w:color="4F81BD" w:themeColor="accent1"/>
            </w:tcBorders>
            <w:shd w:val="clear" w:color="auto" w:fill="009900"/>
            <w:noWrap/>
            <w:hideMark/>
          </w:tcPr>
          <w:p w14:paraId="35313A8E" w14:textId="7E2FCB9B"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top w:val="single" w:sz="4" w:space="0" w:color="4F81BD" w:themeColor="accent1"/>
              <w:left w:val="dashSmallGap" w:sz="4" w:space="0" w:color="4F81BD" w:themeColor="accent1"/>
              <w:right w:val="dashSmallGap" w:sz="4" w:space="0" w:color="4F81BD" w:themeColor="accent1"/>
            </w:tcBorders>
            <w:shd w:val="clear" w:color="auto" w:fill="009900"/>
            <w:noWrap/>
            <w:hideMark/>
          </w:tcPr>
          <w:p w14:paraId="3CA02A22" w14:textId="0AA2F6E4"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top w:val="single" w:sz="4" w:space="0" w:color="4F81BD" w:themeColor="accent1"/>
              <w:left w:val="dashSmallGap" w:sz="4" w:space="0" w:color="4F81BD" w:themeColor="accent1"/>
              <w:right w:val="dashSmallGap" w:sz="4" w:space="0" w:color="4F81BD" w:themeColor="accent1"/>
            </w:tcBorders>
            <w:shd w:val="clear" w:color="auto" w:fill="009900"/>
            <w:noWrap/>
            <w:hideMark/>
          </w:tcPr>
          <w:p w14:paraId="677D3E4E" w14:textId="28E64CCA"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top w:val="single" w:sz="4" w:space="0" w:color="4F81BD" w:themeColor="accent1"/>
              <w:left w:val="dashSmallGap" w:sz="4" w:space="0" w:color="4F81BD" w:themeColor="accent1"/>
              <w:right w:val="dashSmallGap" w:sz="4" w:space="0" w:color="4F81BD" w:themeColor="accent1"/>
            </w:tcBorders>
            <w:shd w:val="clear" w:color="auto" w:fill="009900"/>
            <w:noWrap/>
            <w:hideMark/>
          </w:tcPr>
          <w:p w14:paraId="4ACC1C03" w14:textId="261CB18F"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top w:val="single" w:sz="4" w:space="0" w:color="4F81BD" w:themeColor="accent1"/>
              <w:left w:val="dashSmallGap" w:sz="4" w:space="0" w:color="4F81BD" w:themeColor="accent1"/>
            </w:tcBorders>
            <w:shd w:val="clear" w:color="auto" w:fill="009900"/>
            <w:noWrap/>
            <w:hideMark/>
          </w:tcPr>
          <w:p w14:paraId="135B8B97" w14:textId="35D47C10"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r>
      <w:tr w:rsidR="00862AEC" w:rsidRPr="008D072E" w14:paraId="57B43144" w14:textId="77777777" w:rsidTr="00862AEC">
        <w:trPr>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tcBorders>
              <w:right w:val="dashSmallGap" w:sz="4" w:space="0" w:color="4F81BD" w:themeColor="accent1"/>
            </w:tcBorders>
            <w:shd w:val="clear" w:color="auto" w:fill="auto"/>
            <w:vAlign w:val="center"/>
          </w:tcPr>
          <w:p w14:paraId="1F1E7D2D" w14:textId="77777777" w:rsidR="00862AEC" w:rsidRPr="00862AEC" w:rsidRDefault="00862AEC" w:rsidP="00862AEC">
            <w:pPr>
              <w:spacing w:after="60" w:line="240" w:lineRule="auto"/>
              <w:jc w:val="center"/>
              <w:rPr>
                <w:rFonts w:eastAsia="Times New Roman"/>
                <w:color w:val="2E74B5"/>
                <w:lang w:eastAsia="de-CH"/>
              </w:rPr>
            </w:pPr>
          </w:p>
        </w:tc>
        <w:tc>
          <w:tcPr>
            <w:tcW w:w="1980" w:type="dxa"/>
            <w:tcBorders>
              <w:right w:val="dashSmallGap" w:sz="4" w:space="0" w:color="4F81BD" w:themeColor="accent1"/>
            </w:tcBorders>
            <w:shd w:val="clear" w:color="auto" w:fill="auto"/>
            <w:noWrap/>
            <w:hideMark/>
          </w:tcPr>
          <w:p w14:paraId="32FD3484" w14:textId="0612ED19" w:rsidR="00862AEC" w:rsidRPr="00862AEC" w:rsidRDefault="00862AEC" w:rsidP="008D072E">
            <w:pPr>
              <w:spacing w:after="6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ReaFID-2</w:t>
            </w:r>
          </w:p>
        </w:tc>
        <w:tc>
          <w:tcPr>
            <w:tcW w:w="1049" w:type="dxa"/>
            <w:tcBorders>
              <w:left w:val="dashSmallGap" w:sz="4" w:space="0" w:color="4F81BD" w:themeColor="accent1"/>
              <w:right w:val="dashSmallGap" w:sz="4" w:space="0" w:color="4F81BD" w:themeColor="accent1"/>
            </w:tcBorders>
            <w:shd w:val="clear" w:color="auto" w:fill="009900"/>
            <w:noWrap/>
            <w:hideMark/>
          </w:tcPr>
          <w:p w14:paraId="36D48ABD" w14:textId="33A845BC"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12DB45E3" w14:textId="5988018E"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0114C50C" w14:textId="51B090A2"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14D81DF3" w14:textId="7DA96DD7"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tcBorders>
            <w:shd w:val="clear" w:color="auto" w:fill="009900"/>
            <w:noWrap/>
            <w:hideMark/>
          </w:tcPr>
          <w:p w14:paraId="4201BCC9" w14:textId="67E7CCE3"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r>
      <w:tr w:rsidR="00862AEC" w:rsidRPr="008D072E" w14:paraId="2CEC33FC" w14:textId="77777777" w:rsidTr="00862A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tcBorders>
              <w:right w:val="dashSmallGap" w:sz="4" w:space="0" w:color="4F81BD" w:themeColor="accent1"/>
            </w:tcBorders>
            <w:shd w:val="clear" w:color="auto" w:fill="auto"/>
            <w:vAlign w:val="center"/>
          </w:tcPr>
          <w:p w14:paraId="07BA4826" w14:textId="77777777" w:rsidR="00862AEC" w:rsidRPr="00862AEC" w:rsidRDefault="00862AEC" w:rsidP="00862AEC">
            <w:pPr>
              <w:spacing w:after="60" w:line="240" w:lineRule="auto"/>
              <w:jc w:val="center"/>
              <w:rPr>
                <w:rFonts w:eastAsia="Times New Roman"/>
                <w:color w:val="2E74B5"/>
                <w:lang w:eastAsia="de-CH"/>
              </w:rPr>
            </w:pPr>
          </w:p>
        </w:tc>
        <w:tc>
          <w:tcPr>
            <w:tcW w:w="1980" w:type="dxa"/>
            <w:tcBorders>
              <w:right w:val="dashSmallGap" w:sz="4" w:space="0" w:color="4F81BD" w:themeColor="accent1"/>
            </w:tcBorders>
            <w:shd w:val="clear" w:color="auto" w:fill="auto"/>
            <w:noWrap/>
            <w:hideMark/>
          </w:tcPr>
          <w:p w14:paraId="36D2CF60" w14:textId="6FB4D773" w:rsidR="00862AEC" w:rsidRPr="00862AEC" w:rsidRDefault="00862AEC" w:rsidP="008D072E">
            <w:pPr>
              <w:spacing w:after="6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ReaFID-3</w:t>
            </w:r>
          </w:p>
        </w:tc>
        <w:tc>
          <w:tcPr>
            <w:tcW w:w="1049" w:type="dxa"/>
            <w:tcBorders>
              <w:left w:val="dashSmallGap" w:sz="4" w:space="0" w:color="4F81BD" w:themeColor="accent1"/>
              <w:right w:val="dashSmallGap" w:sz="4" w:space="0" w:color="4F81BD" w:themeColor="accent1"/>
            </w:tcBorders>
            <w:shd w:val="clear" w:color="auto" w:fill="009900"/>
            <w:noWrap/>
            <w:hideMark/>
          </w:tcPr>
          <w:p w14:paraId="506A6F44" w14:textId="42ABFD00"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1E3B51EE" w14:textId="5B15CF5A"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64C2E336" w14:textId="6EC08E2D"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239380F6" w14:textId="6C1B566C"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tcBorders>
            <w:shd w:val="clear" w:color="auto" w:fill="009900"/>
            <w:noWrap/>
            <w:hideMark/>
          </w:tcPr>
          <w:p w14:paraId="6CC717E2" w14:textId="6FCF53A9"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r>
      <w:tr w:rsidR="00862AEC" w:rsidRPr="008D072E" w14:paraId="4FE8AC00" w14:textId="77777777" w:rsidTr="00862AEC">
        <w:trPr>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tcBorders>
              <w:right w:val="dashSmallGap" w:sz="4" w:space="0" w:color="4F81BD" w:themeColor="accent1"/>
            </w:tcBorders>
            <w:shd w:val="clear" w:color="auto" w:fill="auto"/>
            <w:vAlign w:val="center"/>
          </w:tcPr>
          <w:p w14:paraId="7B2C2077" w14:textId="77777777" w:rsidR="00862AEC" w:rsidRPr="00862AEC" w:rsidRDefault="00862AEC" w:rsidP="00862AEC">
            <w:pPr>
              <w:spacing w:after="60" w:line="240" w:lineRule="auto"/>
              <w:jc w:val="center"/>
              <w:rPr>
                <w:rFonts w:eastAsia="Times New Roman"/>
                <w:color w:val="2E74B5"/>
                <w:lang w:eastAsia="de-CH"/>
              </w:rPr>
            </w:pPr>
          </w:p>
        </w:tc>
        <w:tc>
          <w:tcPr>
            <w:tcW w:w="1980" w:type="dxa"/>
            <w:tcBorders>
              <w:right w:val="dashSmallGap" w:sz="4" w:space="0" w:color="4F81BD" w:themeColor="accent1"/>
            </w:tcBorders>
            <w:shd w:val="clear" w:color="auto" w:fill="auto"/>
            <w:noWrap/>
            <w:hideMark/>
          </w:tcPr>
          <w:p w14:paraId="7C932030" w14:textId="106E868A" w:rsidR="00862AEC" w:rsidRPr="00862AEC" w:rsidRDefault="00862AEC" w:rsidP="008D072E">
            <w:pPr>
              <w:spacing w:after="6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ReaFID-4</w:t>
            </w:r>
          </w:p>
        </w:tc>
        <w:tc>
          <w:tcPr>
            <w:tcW w:w="1049" w:type="dxa"/>
            <w:tcBorders>
              <w:left w:val="dashSmallGap" w:sz="4" w:space="0" w:color="4F81BD" w:themeColor="accent1"/>
              <w:right w:val="dashSmallGap" w:sz="4" w:space="0" w:color="4F81BD" w:themeColor="accent1"/>
            </w:tcBorders>
            <w:shd w:val="clear" w:color="auto" w:fill="009900"/>
            <w:noWrap/>
            <w:hideMark/>
          </w:tcPr>
          <w:p w14:paraId="3346C2E1" w14:textId="7FC95FEB"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3CAF0BE1" w14:textId="6B71BF5E"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22677DEC" w14:textId="05C762E0"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77568FA3" w14:textId="4D28EA3D"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tcBorders>
            <w:shd w:val="clear" w:color="auto" w:fill="009900"/>
            <w:noWrap/>
            <w:hideMark/>
          </w:tcPr>
          <w:p w14:paraId="4ED1564D" w14:textId="35AF0F36"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r>
      <w:tr w:rsidR="00862AEC" w:rsidRPr="008D072E" w14:paraId="4DBAF94F" w14:textId="77777777" w:rsidTr="00862A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tcBorders>
              <w:right w:val="dashSmallGap" w:sz="4" w:space="0" w:color="4F81BD" w:themeColor="accent1"/>
            </w:tcBorders>
            <w:shd w:val="clear" w:color="auto" w:fill="auto"/>
            <w:vAlign w:val="center"/>
          </w:tcPr>
          <w:p w14:paraId="303A0BD5" w14:textId="77777777" w:rsidR="00862AEC" w:rsidRPr="00862AEC" w:rsidRDefault="00862AEC" w:rsidP="00862AEC">
            <w:pPr>
              <w:spacing w:after="60" w:line="240" w:lineRule="auto"/>
              <w:jc w:val="center"/>
              <w:rPr>
                <w:rFonts w:eastAsia="Times New Roman"/>
                <w:color w:val="2E74B5"/>
                <w:lang w:eastAsia="de-CH"/>
              </w:rPr>
            </w:pPr>
          </w:p>
        </w:tc>
        <w:tc>
          <w:tcPr>
            <w:tcW w:w="1980" w:type="dxa"/>
            <w:tcBorders>
              <w:right w:val="dashSmallGap" w:sz="4" w:space="0" w:color="4F81BD" w:themeColor="accent1"/>
            </w:tcBorders>
            <w:shd w:val="clear" w:color="auto" w:fill="auto"/>
            <w:noWrap/>
            <w:hideMark/>
          </w:tcPr>
          <w:p w14:paraId="2C1B68A6" w14:textId="66E6683E" w:rsidR="00862AEC" w:rsidRPr="00862AEC" w:rsidRDefault="00862AEC" w:rsidP="008D072E">
            <w:pPr>
              <w:spacing w:after="6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ReaFID-5</w:t>
            </w:r>
          </w:p>
        </w:tc>
        <w:tc>
          <w:tcPr>
            <w:tcW w:w="1049" w:type="dxa"/>
            <w:tcBorders>
              <w:left w:val="dashSmallGap" w:sz="4" w:space="0" w:color="4F81BD" w:themeColor="accent1"/>
              <w:right w:val="dashSmallGap" w:sz="4" w:space="0" w:color="4F81BD" w:themeColor="accent1"/>
            </w:tcBorders>
            <w:shd w:val="clear" w:color="auto" w:fill="009900"/>
            <w:noWrap/>
            <w:hideMark/>
          </w:tcPr>
          <w:p w14:paraId="328A6A51" w14:textId="17E7576C"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031D803E" w14:textId="211184AE"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1DCD83B2" w14:textId="381BD4C3"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70420DD8" w14:textId="1EBE169B"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tcBorders>
            <w:shd w:val="clear" w:color="auto" w:fill="009900"/>
            <w:noWrap/>
            <w:hideMark/>
          </w:tcPr>
          <w:p w14:paraId="311A0192" w14:textId="7D760302"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r>
      <w:tr w:rsidR="00862AEC" w:rsidRPr="008D072E" w14:paraId="3D726321" w14:textId="77777777" w:rsidTr="00862AEC">
        <w:trPr>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tcBorders>
              <w:right w:val="dashSmallGap" w:sz="4" w:space="0" w:color="4F81BD" w:themeColor="accent1"/>
            </w:tcBorders>
            <w:shd w:val="clear" w:color="auto" w:fill="auto"/>
            <w:vAlign w:val="center"/>
          </w:tcPr>
          <w:p w14:paraId="0CB884FA" w14:textId="77777777" w:rsidR="00862AEC" w:rsidRPr="00862AEC" w:rsidRDefault="00862AEC" w:rsidP="00862AEC">
            <w:pPr>
              <w:spacing w:after="60" w:line="240" w:lineRule="auto"/>
              <w:jc w:val="center"/>
              <w:rPr>
                <w:rFonts w:eastAsia="Times New Roman"/>
                <w:color w:val="2E74B5"/>
                <w:lang w:eastAsia="de-CH"/>
              </w:rPr>
            </w:pPr>
          </w:p>
        </w:tc>
        <w:tc>
          <w:tcPr>
            <w:tcW w:w="1980" w:type="dxa"/>
            <w:tcBorders>
              <w:right w:val="dashSmallGap" w:sz="4" w:space="0" w:color="4F81BD" w:themeColor="accent1"/>
            </w:tcBorders>
            <w:shd w:val="clear" w:color="auto" w:fill="auto"/>
            <w:noWrap/>
            <w:hideMark/>
          </w:tcPr>
          <w:p w14:paraId="18FB192E" w14:textId="3DE4C724" w:rsidR="00862AEC" w:rsidRPr="00862AEC" w:rsidRDefault="00862AEC" w:rsidP="008D072E">
            <w:pPr>
              <w:spacing w:after="6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ReaFID-6</w:t>
            </w:r>
          </w:p>
        </w:tc>
        <w:tc>
          <w:tcPr>
            <w:tcW w:w="1049" w:type="dxa"/>
            <w:tcBorders>
              <w:left w:val="dashSmallGap" w:sz="4" w:space="0" w:color="4F81BD" w:themeColor="accent1"/>
              <w:right w:val="dashSmallGap" w:sz="4" w:space="0" w:color="4F81BD" w:themeColor="accent1"/>
            </w:tcBorders>
            <w:shd w:val="clear" w:color="auto" w:fill="009900"/>
            <w:noWrap/>
            <w:hideMark/>
          </w:tcPr>
          <w:p w14:paraId="7401A624" w14:textId="335E679A"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7E4FA843" w14:textId="47B94CCC"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50F715D7" w14:textId="2AC3FD63"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320DAA8E" w14:textId="3BDC792F"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tcBorders>
            <w:shd w:val="clear" w:color="auto" w:fill="009900"/>
            <w:noWrap/>
            <w:hideMark/>
          </w:tcPr>
          <w:p w14:paraId="5154CE12" w14:textId="1421DF16"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r>
      <w:tr w:rsidR="00862AEC" w:rsidRPr="008D072E" w14:paraId="58CAEF98" w14:textId="77777777" w:rsidTr="00862A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tcBorders>
              <w:right w:val="dashSmallGap" w:sz="4" w:space="0" w:color="4F81BD" w:themeColor="accent1"/>
            </w:tcBorders>
            <w:shd w:val="clear" w:color="auto" w:fill="auto"/>
            <w:vAlign w:val="center"/>
          </w:tcPr>
          <w:p w14:paraId="1FB9089B" w14:textId="77777777" w:rsidR="00862AEC" w:rsidRPr="00862AEC" w:rsidRDefault="00862AEC" w:rsidP="00862AEC">
            <w:pPr>
              <w:spacing w:after="60" w:line="240" w:lineRule="auto"/>
              <w:jc w:val="center"/>
              <w:rPr>
                <w:rFonts w:eastAsia="Times New Roman"/>
                <w:color w:val="2E74B5"/>
                <w:lang w:eastAsia="de-CH"/>
              </w:rPr>
            </w:pPr>
          </w:p>
        </w:tc>
        <w:tc>
          <w:tcPr>
            <w:tcW w:w="1980" w:type="dxa"/>
            <w:tcBorders>
              <w:right w:val="dashSmallGap" w:sz="4" w:space="0" w:color="4F81BD" w:themeColor="accent1"/>
            </w:tcBorders>
            <w:shd w:val="clear" w:color="auto" w:fill="auto"/>
            <w:noWrap/>
            <w:hideMark/>
          </w:tcPr>
          <w:p w14:paraId="6851B39D" w14:textId="1DD21695" w:rsidR="00862AEC" w:rsidRPr="00862AEC" w:rsidRDefault="00862AEC" w:rsidP="008D072E">
            <w:pPr>
              <w:spacing w:after="6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ReaFID-7</w:t>
            </w:r>
          </w:p>
        </w:tc>
        <w:tc>
          <w:tcPr>
            <w:tcW w:w="1049" w:type="dxa"/>
            <w:tcBorders>
              <w:left w:val="dashSmallGap" w:sz="4" w:space="0" w:color="4F81BD" w:themeColor="accent1"/>
              <w:right w:val="dashSmallGap" w:sz="4" w:space="0" w:color="4F81BD" w:themeColor="accent1"/>
            </w:tcBorders>
            <w:shd w:val="clear" w:color="auto" w:fill="009900"/>
            <w:noWrap/>
            <w:hideMark/>
          </w:tcPr>
          <w:p w14:paraId="21648AF1" w14:textId="72780EC1"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29331186" w14:textId="02DAF20F"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27341095" w14:textId="2484EB50"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136CE1DF" w14:textId="1A4428F2"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tcBorders>
            <w:shd w:val="clear" w:color="auto" w:fill="009900"/>
            <w:noWrap/>
            <w:hideMark/>
          </w:tcPr>
          <w:p w14:paraId="5321F543" w14:textId="43E37DF7"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r>
      <w:tr w:rsidR="00862AEC" w:rsidRPr="008D072E" w14:paraId="525DE445" w14:textId="77777777" w:rsidTr="00862AEC">
        <w:trPr>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tcBorders>
              <w:right w:val="dashSmallGap" w:sz="4" w:space="0" w:color="4F81BD" w:themeColor="accent1"/>
            </w:tcBorders>
            <w:shd w:val="clear" w:color="auto" w:fill="auto"/>
            <w:vAlign w:val="center"/>
          </w:tcPr>
          <w:p w14:paraId="47E2EE33" w14:textId="77777777" w:rsidR="00862AEC" w:rsidRPr="00862AEC" w:rsidRDefault="00862AEC" w:rsidP="00862AEC">
            <w:pPr>
              <w:spacing w:after="60" w:line="240" w:lineRule="auto"/>
              <w:jc w:val="center"/>
              <w:rPr>
                <w:rFonts w:eastAsia="Times New Roman"/>
                <w:color w:val="2E74B5"/>
                <w:lang w:eastAsia="de-CH"/>
              </w:rPr>
            </w:pPr>
          </w:p>
        </w:tc>
        <w:tc>
          <w:tcPr>
            <w:tcW w:w="1980" w:type="dxa"/>
            <w:tcBorders>
              <w:right w:val="dashSmallGap" w:sz="4" w:space="0" w:color="4F81BD" w:themeColor="accent1"/>
            </w:tcBorders>
            <w:shd w:val="clear" w:color="auto" w:fill="auto"/>
            <w:noWrap/>
            <w:hideMark/>
          </w:tcPr>
          <w:p w14:paraId="7C567567" w14:textId="188BD7CF" w:rsidR="00862AEC" w:rsidRPr="00862AEC" w:rsidRDefault="00862AEC" w:rsidP="008D072E">
            <w:pPr>
              <w:spacing w:after="6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ReaFID-8</w:t>
            </w:r>
          </w:p>
        </w:tc>
        <w:tc>
          <w:tcPr>
            <w:tcW w:w="1049" w:type="dxa"/>
            <w:tcBorders>
              <w:left w:val="dashSmallGap" w:sz="4" w:space="0" w:color="4F81BD" w:themeColor="accent1"/>
              <w:right w:val="dashSmallGap" w:sz="4" w:space="0" w:color="4F81BD" w:themeColor="accent1"/>
            </w:tcBorders>
            <w:shd w:val="clear" w:color="auto" w:fill="009900"/>
            <w:noWrap/>
            <w:hideMark/>
          </w:tcPr>
          <w:p w14:paraId="1BE2F2CC" w14:textId="09645376"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6C8931AE" w14:textId="68E28A77"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6643DB8A" w14:textId="55E6E4B3"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544A3CBC" w14:textId="15E08F55"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tcBorders>
            <w:shd w:val="clear" w:color="auto" w:fill="009900"/>
            <w:noWrap/>
            <w:hideMark/>
          </w:tcPr>
          <w:p w14:paraId="3F08DEF3" w14:textId="62E75D5C"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r>
      <w:tr w:rsidR="00862AEC" w:rsidRPr="008D072E" w14:paraId="508D363E" w14:textId="77777777" w:rsidTr="00862A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tcBorders>
              <w:right w:val="dashSmallGap" w:sz="4" w:space="0" w:color="4F81BD" w:themeColor="accent1"/>
            </w:tcBorders>
            <w:shd w:val="clear" w:color="auto" w:fill="auto"/>
            <w:vAlign w:val="center"/>
          </w:tcPr>
          <w:p w14:paraId="09A4E601" w14:textId="77777777" w:rsidR="00862AEC" w:rsidRPr="00862AEC" w:rsidRDefault="00862AEC" w:rsidP="00862AEC">
            <w:pPr>
              <w:spacing w:after="60" w:line="240" w:lineRule="auto"/>
              <w:jc w:val="center"/>
              <w:rPr>
                <w:rFonts w:eastAsia="Times New Roman"/>
                <w:color w:val="2E74B5"/>
                <w:lang w:eastAsia="de-CH"/>
              </w:rPr>
            </w:pPr>
          </w:p>
        </w:tc>
        <w:tc>
          <w:tcPr>
            <w:tcW w:w="1980" w:type="dxa"/>
            <w:tcBorders>
              <w:right w:val="dashSmallGap" w:sz="4" w:space="0" w:color="4F81BD" w:themeColor="accent1"/>
            </w:tcBorders>
            <w:shd w:val="clear" w:color="auto" w:fill="auto"/>
            <w:noWrap/>
            <w:hideMark/>
          </w:tcPr>
          <w:p w14:paraId="770B1CA8" w14:textId="67D8F7BC" w:rsidR="00862AEC" w:rsidRPr="00862AEC" w:rsidRDefault="00862AEC" w:rsidP="008D072E">
            <w:pPr>
              <w:spacing w:after="6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ReaFID-9</w:t>
            </w:r>
          </w:p>
        </w:tc>
        <w:tc>
          <w:tcPr>
            <w:tcW w:w="1049" w:type="dxa"/>
            <w:tcBorders>
              <w:left w:val="dashSmallGap" w:sz="4" w:space="0" w:color="4F81BD" w:themeColor="accent1"/>
              <w:right w:val="dashSmallGap" w:sz="4" w:space="0" w:color="4F81BD" w:themeColor="accent1"/>
            </w:tcBorders>
            <w:shd w:val="clear" w:color="auto" w:fill="009900"/>
            <w:noWrap/>
            <w:hideMark/>
          </w:tcPr>
          <w:p w14:paraId="005740F6" w14:textId="60F57613"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2E63CE72" w14:textId="43BFA712"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45F3C448" w14:textId="2A793428"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33BDD05B" w14:textId="06D2BB7A"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tcBorders>
            <w:shd w:val="clear" w:color="auto" w:fill="009900"/>
            <w:noWrap/>
            <w:hideMark/>
          </w:tcPr>
          <w:p w14:paraId="13EEF081" w14:textId="5D6EDBBC"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r>
      <w:tr w:rsidR="00862AEC" w:rsidRPr="008D072E" w14:paraId="6EB1BBB1" w14:textId="77777777" w:rsidTr="00862AEC">
        <w:trPr>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tcBorders>
              <w:right w:val="dashSmallGap" w:sz="4" w:space="0" w:color="4F81BD" w:themeColor="accent1"/>
            </w:tcBorders>
            <w:shd w:val="clear" w:color="auto" w:fill="auto"/>
            <w:vAlign w:val="center"/>
          </w:tcPr>
          <w:p w14:paraId="42378A90" w14:textId="77777777" w:rsidR="00862AEC" w:rsidRPr="00862AEC" w:rsidRDefault="00862AEC" w:rsidP="00862AEC">
            <w:pPr>
              <w:spacing w:after="60" w:line="240" w:lineRule="auto"/>
              <w:jc w:val="center"/>
              <w:rPr>
                <w:rFonts w:eastAsia="Times New Roman"/>
                <w:color w:val="2E74B5"/>
                <w:lang w:eastAsia="de-CH"/>
              </w:rPr>
            </w:pPr>
          </w:p>
        </w:tc>
        <w:tc>
          <w:tcPr>
            <w:tcW w:w="1980" w:type="dxa"/>
            <w:tcBorders>
              <w:right w:val="dashSmallGap" w:sz="4" w:space="0" w:color="4F81BD" w:themeColor="accent1"/>
            </w:tcBorders>
            <w:shd w:val="clear" w:color="auto" w:fill="auto"/>
            <w:noWrap/>
            <w:hideMark/>
          </w:tcPr>
          <w:p w14:paraId="5466B6E6" w14:textId="16186DC3" w:rsidR="00862AEC" w:rsidRPr="00862AEC" w:rsidRDefault="00862AEC" w:rsidP="008D072E">
            <w:pPr>
              <w:spacing w:after="6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ReaFID-12</w:t>
            </w:r>
          </w:p>
        </w:tc>
        <w:tc>
          <w:tcPr>
            <w:tcW w:w="1049" w:type="dxa"/>
            <w:tcBorders>
              <w:left w:val="dashSmallGap" w:sz="4" w:space="0" w:color="4F81BD" w:themeColor="accent1"/>
              <w:right w:val="dashSmallGap" w:sz="4" w:space="0" w:color="4F81BD" w:themeColor="accent1"/>
            </w:tcBorders>
            <w:shd w:val="clear" w:color="auto" w:fill="009900"/>
            <w:noWrap/>
            <w:hideMark/>
          </w:tcPr>
          <w:p w14:paraId="03836F3F" w14:textId="00F09FC8"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644F879F" w14:textId="2A2E5F06"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5A12C064" w14:textId="500038D4"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1C6BB02B" w14:textId="33910594"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tcBorders>
            <w:shd w:val="clear" w:color="auto" w:fill="009900"/>
            <w:noWrap/>
            <w:hideMark/>
          </w:tcPr>
          <w:p w14:paraId="6A52346A" w14:textId="5D8FD7C7"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r>
      <w:tr w:rsidR="00862AEC" w:rsidRPr="008D072E" w14:paraId="00D63BF5" w14:textId="77777777" w:rsidTr="00862A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tcBorders>
              <w:right w:val="dashSmallGap" w:sz="4" w:space="0" w:color="4F81BD" w:themeColor="accent1"/>
            </w:tcBorders>
            <w:shd w:val="clear" w:color="auto" w:fill="auto"/>
            <w:vAlign w:val="center"/>
          </w:tcPr>
          <w:p w14:paraId="0488FAD2" w14:textId="77777777" w:rsidR="00862AEC" w:rsidRPr="00862AEC" w:rsidRDefault="00862AEC" w:rsidP="00862AEC">
            <w:pPr>
              <w:spacing w:after="60" w:line="240" w:lineRule="auto"/>
              <w:jc w:val="center"/>
              <w:rPr>
                <w:rFonts w:eastAsia="Times New Roman"/>
                <w:color w:val="2E74B5"/>
                <w:lang w:eastAsia="de-CH"/>
              </w:rPr>
            </w:pPr>
          </w:p>
        </w:tc>
        <w:tc>
          <w:tcPr>
            <w:tcW w:w="1980" w:type="dxa"/>
            <w:tcBorders>
              <w:right w:val="dashSmallGap" w:sz="4" w:space="0" w:color="4F81BD" w:themeColor="accent1"/>
            </w:tcBorders>
            <w:shd w:val="clear" w:color="auto" w:fill="auto"/>
            <w:noWrap/>
            <w:hideMark/>
          </w:tcPr>
          <w:p w14:paraId="337A78CD" w14:textId="67CB7D0B" w:rsidR="00862AEC" w:rsidRPr="00862AEC" w:rsidRDefault="00862AEC" w:rsidP="008D072E">
            <w:pPr>
              <w:spacing w:after="6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ReaFID-20</w:t>
            </w:r>
          </w:p>
        </w:tc>
        <w:tc>
          <w:tcPr>
            <w:tcW w:w="1049" w:type="dxa"/>
            <w:tcBorders>
              <w:left w:val="dashSmallGap" w:sz="4" w:space="0" w:color="4F81BD" w:themeColor="accent1"/>
              <w:right w:val="dashSmallGap" w:sz="4" w:space="0" w:color="4F81BD" w:themeColor="accent1"/>
            </w:tcBorders>
            <w:shd w:val="clear" w:color="auto" w:fill="009900"/>
            <w:noWrap/>
            <w:hideMark/>
          </w:tcPr>
          <w:p w14:paraId="7C7921EB" w14:textId="7255E566"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4E171F38" w14:textId="644E80C6"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68158214" w14:textId="32AF1C8C"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009900"/>
            <w:noWrap/>
            <w:hideMark/>
          </w:tcPr>
          <w:p w14:paraId="1C2C3832" w14:textId="02E700ED"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tcBorders>
            <w:shd w:val="clear" w:color="auto" w:fill="009900"/>
            <w:noWrap/>
            <w:hideMark/>
          </w:tcPr>
          <w:p w14:paraId="6774A476" w14:textId="731B444F"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r>
      <w:tr w:rsidR="00862AEC" w:rsidRPr="008D072E" w14:paraId="1085C7A6" w14:textId="77777777" w:rsidTr="00862AEC">
        <w:trPr>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tcBorders>
              <w:right w:val="dashSmallGap" w:sz="4" w:space="0" w:color="4F81BD" w:themeColor="accent1"/>
            </w:tcBorders>
            <w:shd w:val="clear" w:color="auto" w:fill="auto"/>
            <w:vAlign w:val="center"/>
          </w:tcPr>
          <w:p w14:paraId="40E6A0A8" w14:textId="77777777" w:rsidR="00862AEC" w:rsidRPr="00862AEC" w:rsidRDefault="00862AEC" w:rsidP="00862AEC">
            <w:pPr>
              <w:spacing w:after="60" w:line="240" w:lineRule="auto"/>
              <w:jc w:val="center"/>
              <w:rPr>
                <w:rFonts w:eastAsia="Times New Roman"/>
                <w:color w:val="2E74B5"/>
                <w:lang w:eastAsia="de-CH"/>
              </w:rPr>
            </w:pPr>
          </w:p>
        </w:tc>
        <w:tc>
          <w:tcPr>
            <w:tcW w:w="1980" w:type="dxa"/>
            <w:tcBorders>
              <w:bottom w:val="nil"/>
              <w:right w:val="dashSmallGap" w:sz="4" w:space="0" w:color="4F81BD" w:themeColor="accent1"/>
            </w:tcBorders>
            <w:shd w:val="clear" w:color="auto" w:fill="auto"/>
            <w:noWrap/>
            <w:hideMark/>
          </w:tcPr>
          <w:p w14:paraId="35C6C77F" w14:textId="160B0C61" w:rsidR="00862AEC" w:rsidRPr="00862AEC" w:rsidRDefault="00862AEC" w:rsidP="008D072E">
            <w:pPr>
              <w:spacing w:after="6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ReaFID-10</w:t>
            </w:r>
          </w:p>
        </w:tc>
        <w:tc>
          <w:tcPr>
            <w:tcW w:w="1049" w:type="dxa"/>
            <w:tcBorders>
              <w:left w:val="dashSmallGap" w:sz="4" w:space="0" w:color="4F81BD" w:themeColor="accent1"/>
              <w:bottom w:val="nil"/>
              <w:right w:val="dashSmallGap" w:sz="4" w:space="0" w:color="4F81BD" w:themeColor="accent1"/>
            </w:tcBorders>
            <w:shd w:val="clear" w:color="auto" w:fill="009900"/>
            <w:noWrap/>
            <w:hideMark/>
          </w:tcPr>
          <w:p w14:paraId="25E03466" w14:textId="78187E17"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bottom w:val="nil"/>
              <w:right w:val="dashSmallGap" w:sz="4" w:space="0" w:color="4F81BD" w:themeColor="accent1"/>
            </w:tcBorders>
            <w:shd w:val="clear" w:color="auto" w:fill="009900"/>
            <w:noWrap/>
            <w:hideMark/>
          </w:tcPr>
          <w:p w14:paraId="2546E328" w14:textId="5EAA1EC8"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bottom w:val="nil"/>
              <w:right w:val="dashSmallGap" w:sz="4" w:space="0" w:color="4F81BD" w:themeColor="accent1"/>
            </w:tcBorders>
            <w:shd w:val="clear" w:color="auto" w:fill="009900"/>
            <w:noWrap/>
            <w:hideMark/>
          </w:tcPr>
          <w:p w14:paraId="2B852E8E" w14:textId="3F6BC42F"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bottom w:val="nil"/>
              <w:right w:val="dashSmallGap" w:sz="4" w:space="0" w:color="4F81BD" w:themeColor="accent1"/>
            </w:tcBorders>
            <w:shd w:val="clear" w:color="auto" w:fill="009900"/>
            <w:noWrap/>
            <w:hideMark/>
          </w:tcPr>
          <w:p w14:paraId="2F57B9D4" w14:textId="24521DA3"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bottom w:val="nil"/>
            </w:tcBorders>
            <w:shd w:val="clear" w:color="auto" w:fill="009900"/>
            <w:noWrap/>
            <w:hideMark/>
          </w:tcPr>
          <w:p w14:paraId="5380D55A" w14:textId="7D47B287"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r>
      <w:tr w:rsidR="00862AEC" w:rsidRPr="008D072E" w14:paraId="3835BD1D" w14:textId="77777777" w:rsidTr="00862A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tcBorders>
              <w:right w:val="dashSmallGap" w:sz="4" w:space="0" w:color="4F81BD" w:themeColor="accent1"/>
            </w:tcBorders>
            <w:shd w:val="clear" w:color="auto" w:fill="auto"/>
            <w:vAlign w:val="center"/>
          </w:tcPr>
          <w:p w14:paraId="365267F8" w14:textId="77777777" w:rsidR="00862AEC" w:rsidRPr="00862AEC" w:rsidRDefault="00862AEC" w:rsidP="00862AEC">
            <w:pPr>
              <w:spacing w:after="60" w:line="240" w:lineRule="auto"/>
              <w:jc w:val="center"/>
              <w:rPr>
                <w:rFonts w:eastAsia="Times New Roman"/>
                <w:color w:val="2E74B5"/>
                <w:lang w:eastAsia="de-CH"/>
              </w:rPr>
            </w:pPr>
          </w:p>
        </w:tc>
        <w:tc>
          <w:tcPr>
            <w:tcW w:w="1980" w:type="dxa"/>
            <w:tcBorders>
              <w:top w:val="nil"/>
              <w:bottom w:val="nil"/>
              <w:right w:val="dashSmallGap" w:sz="4" w:space="0" w:color="4F81BD" w:themeColor="accent1"/>
            </w:tcBorders>
            <w:shd w:val="clear" w:color="auto" w:fill="auto"/>
            <w:noWrap/>
            <w:hideMark/>
          </w:tcPr>
          <w:p w14:paraId="7748D8A2" w14:textId="6AAE2871" w:rsidR="00862AEC" w:rsidRPr="00862AEC" w:rsidRDefault="00862AEC" w:rsidP="008D072E">
            <w:pPr>
              <w:spacing w:after="6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ReaFID-11</w:t>
            </w:r>
          </w:p>
        </w:tc>
        <w:tc>
          <w:tcPr>
            <w:tcW w:w="1049" w:type="dxa"/>
            <w:tcBorders>
              <w:top w:val="nil"/>
              <w:left w:val="dashSmallGap" w:sz="4" w:space="0" w:color="4F81BD" w:themeColor="accent1"/>
              <w:bottom w:val="nil"/>
              <w:right w:val="dashSmallGap" w:sz="4" w:space="0" w:color="4F81BD" w:themeColor="accent1"/>
            </w:tcBorders>
            <w:shd w:val="clear" w:color="auto" w:fill="auto"/>
            <w:noWrap/>
            <w:hideMark/>
          </w:tcPr>
          <w:p w14:paraId="40ABBAEF" w14:textId="4298EDB6"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top w:val="nil"/>
              <w:left w:val="dashSmallGap" w:sz="4" w:space="0" w:color="4F81BD" w:themeColor="accent1"/>
              <w:bottom w:val="nil"/>
              <w:right w:val="dashSmallGap" w:sz="4" w:space="0" w:color="4F81BD" w:themeColor="accent1"/>
            </w:tcBorders>
            <w:shd w:val="clear" w:color="auto" w:fill="auto"/>
            <w:noWrap/>
            <w:hideMark/>
          </w:tcPr>
          <w:p w14:paraId="172F34E0" w14:textId="7FE444F1"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top w:val="nil"/>
              <w:left w:val="dashSmallGap" w:sz="4" w:space="0" w:color="4F81BD" w:themeColor="accent1"/>
              <w:bottom w:val="nil"/>
              <w:right w:val="dashSmallGap" w:sz="4" w:space="0" w:color="4F81BD" w:themeColor="accent1"/>
            </w:tcBorders>
            <w:shd w:val="clear" w:color="auto" w:fill="auto"/>
            <w:noWrap/>
            <w:hideMark/>
          </w:tcPr>
          <w:p w14:paraId="090C24E2" w14:textId="7335CBFB"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top w:val="nil"/>
              <w:left w:val="dashSmallGap" w:sz="4" w:space="0" w:color="4F81BD" w:themeColor="accent1"/>
              <w:bottom w:val="nil"/>
              <w:right w:val="dashSmallGap" w:sz="4" w:space="0" w:color="4F81BD" w:themeColor="accent1"/>
            </w:tcBorders>
            <w:shd w:val="clear" w:color="auto" w:fill="auto"/>
            <w:noWrap/>
            <w:hideMark/>
          </w:tcPr>
          <w:p w14:paraId="31EFABB9" w14:textId="71DF54E4"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top w:val="nil"/>
              <w:left w:val="dashSmallGap" w:sz="4" w:space="0" w:color="4F81BD" w:themeColor="accent1"/>
              <w:bottom w:val="nil"/>
            </w:tcBorders>
            <w:shd w:val="clear" w:color="auto" w:fill="auto"/>
            <w:noWrap/>
            <w:hideMark/>
          </w:tcPr>
          <w:p w14:paraId="529BA5D5" w14:textId="1FC8A0A6"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r>
      <w:tr w:rsidR="00862AEC" w:rsidRPr="008D072E" w14:paraId="0FD17C1A" w14:textId="77777777" w:rsidTr="00862AEC">
        <w:trPr>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tcBorders>
              <w:right w:val="dashSmallGap" w:sz="4" w:space="0" w:color="4F81BD" w:themeColor="accent1"/>
            </w:tcBorders>
            <w:shd w:val="clear" w:color="auto" w:fill="auto"/>
            <w:vAlign w:val="center"/>
          </w:tcPr>
          <w:p w14:paraId="3D01CA37" w14:textId="77777777" w:rsidR="00862AEC" w:rsidRPr="00862AEC" w:rsidRDefault="00862AEC" w:rsidP="00862AEC">
            <w:pPr>
              <w:spacing w:after="60" w:line="240" w:lineRule="auto"/>
              <w:jc w:val="center"/>
              <w:rPr>
                <w:rFonts w:eastAsia="Times New Roman"/>
                <w:color w:val="2E74B5"/>
                <w:lang w:eastAsia="de-CH"/>
              </w:rPr>
            </w:pPr>
          </w:p>
        </w:tc>
        <w:tc>
          <w:tcPr>
            <w:tcW w:w="1980" w:type="dxa"/>
            <w:tcBorders>
              <w:top w:val="nil"/>
              <w:bottom w:val="nil"/>
              <w:right w:val="dashSmallGap" w:sz="4" w:space="0" w:color="4F81BD" w:themeColor="accent1"/>
            </w:tcBorders>
            <w:shd w:val="clear" w:color="auto" w:fill="auto"/>
            <w:noWrap/>
            <w:hideMark/>
          </w:tcPr>
          <w:p w14:paraId="00A4C81F" w14:textId="126B64AC" w:rsidR="00862AEC" w:rsidRPr="00862AEC" w:rsidRDefault="00862AEC" w:rsidP="008D072E">
            <w:pPr>
              <w:spacing w:after="6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ReaFID-13</w:t>
            </w:r>
          </w:p>
        </w:tc>
        <w:tc>
          <w:tcPr>
            <w:tcW w:w="1049" w:type="dxa"/>
            <w:tcBorders>
              <w:top w:val="nil"/>
              <w:left w:val="dashSmallGap" w:sz="4" w:space="0" w:color="4F81BD" w:themeColor="accent1"/>
              <w:bottom w:val="nil"/>
              <w:right w:val="dashSmallGap" w:sz="4" w:space="0" w:color="4F81BD" w:themeColor="accent1"/>
            </w:tcBorders>
            <w:shd w:val="clear" w:color="auto" w:fill="009900"/>
            <w:noWrap/>
            <w:hideMark/>
          </w:tcPr>
          <w:p w14:paraId="4C9E04C8" w14:textId="6EC7B07B"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top w:val="nil"/>
              <w:left w:val="dashSmallGap" w:sz="4" w:space="0" w:color="4F81BD" w:themeColor="accent1"/>
              <w:bottom w:val="nil"/>
              <w:right w:val="dashSmallGap" w:sz="4" w:space="0" w:color="4F81BD" w:themeColor="accent1"/>
            </w:tcBorders>
            <w:shd w:val="clear" w:color="auto" w:fill="009900"/>
            <w:noWrap/>
            <w:hideMark/>
          </w:tcPr>
          <w:p w14:paraId="652A5D59" w14:textId="7DCA5704"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top w:val="nil"/>
              <w:left w:val="dashSmallGap" w:sz="4" w:space="0" w:color="4F81BD" w:themeColor="accent1"/>
              <w:bottom w:val="nil"/>
              <w:right w:val="dashSmallGap" w:sz="4" w:space="0" w:color="4F81BD" w:themeColor="accent1"/>
            </w:tcBorders>
            <w:shd w:val="clear" w:color="auto" w:fill="009900"/>
            <w:noWrap/>
            <w:hideMark/>
          </w:tcPr>
          <w:p w14:paraId="254C0BD5" w14:textId="567929DD"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top w:val="nil"/>
              <w:left w:val="dashSmallGap" w:sz="4" w:space="0" w:color="4F81BD" w:themeColor="accent1"/>
              <w:bottom w:val="nil"/>
              <w:right w:val="dashSmallGap" w:sz="4" w:space="0" w:color="4F81BD" w:themeColor="accent1"/>
            </w:tcBorders>
            <w:shd w:val="clear" w:color="auto" w:fill="009900"/>
            <w:noWrap/>
            <w:hideMark/>
          </w:tcPr>
          <w:p w14:paraId="716E9E74" w14:textId="0147F568"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top w:val="nil"/>
              <w:left w:val="dashSmallGap" w:sz="4" w:space="0" w:color="4F81BD" w:themeColor="accent1"/>
              <w:bottom w:val="nil"/>
            </w:tcBorders>
            <w:shd w:val="clear" w:color="auto" w:fill="009900"/>
            <w:noWrap/>
            <w:hideMark/>
          </w:tcPr>
          <w:p w14:paraId="3BC1AB32" w14:textId="409E3C65"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r>
      <w:tr w:rsidR="00862AEC" w:rsidRPr="008D072E" w14:paraId="6D6F55D4" w14:textId="77777777" w:rsidTr="00862A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tcBorders>
              <w:right w:val="dashSmallGap" w:sz="4" w:space="0" w:color="4F81BD" w:themeColor="accent1"/>
            </w:tcBorders>
            <w:shd w:val="clear" w:color="auto" w:fill="auto"/>
            <w:vAlign w:val="center"/>
          </w:tcPr>
          <w:p w14:paraId="0017327E" w14:textId="77777777" w:rsidR="00862AEC" w:rsidRPr="00862AEC" w:rsidRDefault="00862AEC" w:rsidP="00862AEC">
            <w:pPr>
              <w:spacing w:after="60" w:line="240" w:lineRule="auto"/>
              <w:jc w:val="center"/>
              <w:rPr>
                <w:rFonts w:eastAsia="Times New Roman"/>
                <w:color w:val="2E74B5"/>
                <w:lang w:eastAsia="de-CH"/>
              </w:rPr>
            </w:pPr>
          </w:p>
        </w:tc>
        <w:tc>
          <w:tcPr>
            <w:tcW w:w="1980" w:type="dxa"/>
            <w:tcBorders>
              <w:top w:val="nil"/>
              <w:right w:val="dashSmallGap" w:sz="4" w:space="0" w:color="4F81BD" w:themeColor="accent1"/>
            </w:tcBorders>
            <w:shd w:val="clear" w:color="auto" w:fill="auto"/>
            <w:noWrap/>
            <w:hideMark/>
          </w:tcPr>
          <w:p w14:paraId="7292AA3D" w14:textId="08B76E82" w:rsidR="00862AEC" w:rsidRPr="00862AEC" w:rsidRDefault="00862AEC" w:rsidP="008D072E">
            <w:pPr>
              <w:spacing w:after="6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ReaFID-21</w:t>
            </w:r>
          </w:p>
        </w:tc>
        <w:tc>
          <w:tcPr>
            <w:tcW w:w="1049" w:type="dxa"/>
            <w:tcBorders>
              <w:top w:val="nil"/>
              <w:left w:val="dashSmallGap" w:sz="4" w:space="0" w:color="4F81BD" w:themeColor="accent1"/>
              <w:right w:val="dashSmallGap" w:sz="4" w:space="0" w:color="4F81BD" w:themeColor="accent1"/>
            </w:tcBorders>
            <w:shd w:val="clear" w:color="auto" w:fill="009900"/>
            <w:noWrap/>
            <w:hideMark/>
          </w:tcPr>
          <w:p w14:paraId="7F99DA38" w14:textId="117FCF94"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top w:val="nil"/>
              <w:left w:val="dashSmallGap" w:sz="4" w:space="0" w:color="4F81BD" w:themeColor="accent1"/>
              <w:right w:val="dashSmallGap" w:sz="4" w:space="0" w:color="4F81BD" w:themeColor="accent1"/>
            </w:tcBorders>
            <w:shd w:val="clear" w:color="auto" w:fill="009900"/>
            <w:noWrap/>
            <w:hideMark/>
          </w:tcPr>
          <w:p w14:paraId="4C55A47B" w14:textId="6F4B1A62"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top w:val="nil"/>
              <w:left w:val="dashSmallGap" w:sz="4" w:space="0" w:color="4F81BD" w:themeColor="accent1"/>
              <w:right w:val="dashSmallGap" w:sz="4" w:space="0" w:color="4F81BD" w:themeColor="accent1"/>
            </w:tcBorders>
            <w:shd w:val="clear" w:color="auto" w:fill="009900"/>
            <w:noWrap/>
            <w:hideMark/>
          </w:tcPr>
          <w:p w14:paraId="0C93F28E" w14:textId="2F401598"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top w:val="nil"/>
              <w:left w:val="dashSmallGap" w:sz="4" w:space="0" w:color="4F81BD" w:themeColor="accent1"/>
              <w:right w:val="dashSmallGap" w:sz="4" w:space="0" w:color="4F81BD" w:themeColor="accent1"/>
            </w:tcBorders>
            <w:shd w:val="clear" w:color="auto" w:fill="009900"/>
            <w:noWrap/>
            <w:hideMark/>
          </w:tcPr>
          <w:p w14:paraId="22CCEC55" w14:textId="48892296"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top w:val="nil"/>
              <w:left w:val="dashSmallGap" w:sz="4" w:space="0" w:color="4F81BD" w:themeColor="accent1"/>
            </w:tcBorders>
            <w:shd w:val="clear" w:color="auto" w:fill="009900"/>
            <w:noWrap/>
            <w:hideMark/>
          </w:tcPr>
          <w:p w14:paraId="2A933BF1" w14:textId="5000C170"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r>
      <w:tr w:rsidR="00862AEC" w:rsidRPr="008D072E" w14:paraId="668A6A95" w14:textId="77777777" w:rsidTr="00862AEC">
        <w:trPr>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tcBorders>
              <w:right w:val="dashSmallGap" w:sz="4" w:space="0" w:color="4F81BD" w:themeColor="accent1"/>
            </w:tcBorders>
            <w:shd w:val="clear" w:color="auto" w:fill="auto"/>
            <w:vAlign w:val="center"/>
          </w:tcPr>
          <w:p w14:paraId="27015E16" w14:textId="77777777" w:rsidR="00862AEC" w:rsidRPr="00862AEC" w:rsidRDefault="00862AEC" w:rsidP="00862AEC">
            <w:pPr>
              <w:spacing w:after="60" w:line="240" w:lineRule="auto"/>
              <w:jc w:val="center"/>
              <w:rPr>
                <w:rFonts w:eastAsia="Times New Roman"/>
                <w:color w:val="2E74B5"/>
                <w:lang w:eastAsia="de-CH"/>
              </w:rPr>
            </w:pPr>
          </w:p>
        </w:tc>
        <w:tc>
          <w:tcPr>
            <w:tcW w:w="1980" w:type="dxa"/>
            <w:tcBorders>
              <w:bottom w:val="nil"/>
              <w:right w:val="dashSmallGap" w:sz="4" w:space="0" w:color="4F81BD" w:themeColor="accent1"/>
            </w:tcBorders>
            <w:shd w:val="clear" w:color="auto" w:fill="auto"/>
            <w:noWrap/>
            <w:hideMark/>
          </w:tcPr>
          <w:p w14:paraId="633C9894" w14:textId="14F8C745" w:rsidR="00862AEC" w:rsidRPr="00862AEC" w:rsidRDefault="00862AEC" w:rsidP="008D072E">
            <w:pPr>
              <w:spacing w:after="6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ReaFID-14</w:t>
            </w:r>
          </w:p>
        </w:tc>
        <w:tc>
          <w:tcPr>
            <w:tcW w:w="1049" w:type="dxa"/>
            <w:tcBorders>
              <w:left w:val="dashSmallGap" w:sz="4" w:space="0" w:color="4F81BD" w:themeColor="accent1"/>
              <w:bottom w:val="nil"/>
              <w:right w:val="dashSmallGap" w:sz="4" w:space="0" w:color="4F81BD" w:themeColor="accent1"/>
            </w:tcBorders>
            <w:shd w:val="clear" w:color="auto" w:fill="009900"/>
            <w:noWrap/>
            <w:hideMark/>
          </w:tcPr>
          <w:p w14:paraId="26B65BA1" w14:textId="4809C393"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bottom w:val="nil"/>
              <w:right w:val="dashSmallGap" w:sz="4" w:space="0" w:color="4F81BD" w:themeColor="accent1"/>
            </w:tcBorders>
            <w:shd w:val="clear" w:color="auto" w:fill="009900"/>
            <w:noWrap/>
            <w:hideMark/>
          </w:tcPr>
          <w:p w14:paraId="3CE5FE9D" w14:textId="39A0A8BB"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bottom w:val="nil"/>
              <w:right w:val="dashSmallGap" w:sz="4" w:space="0" w:color="4F81BD" w:themeColor="accent1"/>
            </w:tcBorders>
            <w:shd w:val="clear" w:color="auto" w:fill="009900"/>
            <w:noWrap/>
            <w:hideMark/>
          </w:tcPr>
          <w:p w14:paraId="5E659FAE" w14:textId="6375EEF7"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bottom w:val="nil"/>
              <w:right w:val="dashSmallGap" w:sz="4" w:space="0" w:color="4F81BD" w:themeColor="accent1"/>
            </w:tcBorders>
            <w:shd w:val="clear" w:color="auto" w:fill="009900"/>
            <w:noWrap/>
            <w:hideMark/>
          </w:tcPr>
          <w:p w14:paraId="7BABBD75" w14:textId="3E5D5C30"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bottom w:val="nil"/>
            </w:tcBorders>
            <w:shd w:val="clear" w:color="auto" w:fill="009900"/>
            <w:noWrap/>
            <w:hideMark/>
          </w:tcPr>
          <w:p w14:paraId="06903D40" w14:textId="1EA66AD7"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r>
      <w:tr w:rsidR="00862AEC" w:rsidRPr="008D072E" w14:paraId="65224973" w14:textId="77777777" w:rsidTr="00862A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tcBorders>
              <w:right w:val="dashSmallGap" w:sz="4" w:space="0" w:color="4F81BD" w:themeColor="accent1"/>
            </w:tcBorders>
            <w:shd w:val="clear" w:color="auto" w:fill="auto"/>
            <w:vAlign w:val="center"/>
          </w:tcPr>
          <w:p w14:paraId="19245DF6" w14:textId="77777777" w:rsidR="00862AEC" w:rsidRPr="00862AEC" w:rsidRDefault="00862AEC" w:rsidP="00862AEC">
            <w:pPr>
              <w:spacing w:after="60" w:line="240" w:lineRule="auto"/>
              <w:jc w:val="center"/>
              <w:rPr>
                <w:rFonts w:eastAsia="Times New Roman"/>
                <w:color w:val="2E74B5"/>
                <w:lang w:eastAsia="de-CH"/>
              </w:rPr>
            </w:pPr>
          </w:p>
        </w:tc>
        <w:tc>
          <w:tcPr>
            <w:tcW w:w="1980" w:type="dxa"/>
            <w:tcBorders>
              <w:top w:val="nil"/>
              <w:bottom w:val="nil"/>
              <w:right w:val="dashSmallGap" w:sz="4" w:space="0" w:color="4F81BD" w:themeColor="accent1"/>
            </w:tcBorders>
            <w:shd w:val="clear" w:color="auto" w:fill="auto"/>
            <w:noWrap/>
            <w:hideMark/>
          </w:tcPr>
          <w:p w14:paraId="6727C805" w14:textId="7A834614" w:rsidR="00862AEC" w:rsidRPr="00862AEC" w:rsidRDefault="00862AEC" w:rsidP="008D072E">
            <w:pPr>
              <w:spacing w:after="6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ReaFID-22</w:t>
            </w:r>
          </w:p>
        </w:tc>
        <w:tc>
          <w:tcPr>
            <w:tcW w:w="1049" w:type="dxa"/>
            <w:tcBorders>
              <w:top w:val="nil"/>
              <w:left w:val="dashSmallGap" w:sz="4" w:space="0" w:color="4F81BD" w:themeColor="accent1"/>
              <w:bottom w:val="nil"/>
              <w:right w:val="dashSmallGap" w:sz="4" w:space="0" w:color="4F81BD" w:themeColor="accent1"/>
            </w:tcBorders>
            <w:shd w:val="clear" w:color="auto" w:fill="009900"/>
            <w:noWrap/>
            <w:hideMark/>
          </w:tcPr>
          <w:p w14:paraId="7C314540" w14:textId="715D85EE"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top w:val="nil"/>
              <w:left w:val="dashSmallGap" w:sz="4" w:space="0" w:color="4F81BD" w:themeColor="accent1"/>
              <w:bottom w:val="nil"/>
              <w:right w:val="dashSmallGap" w:sz="4" w:space="0" w:color="4F81BD" w:themeColor="accent1"/>
            </w:tcBorders>
            <w:shd w:val="clear" w:color="auto" w:fill="009900"/>
            <w:noWrap/>
            <w:hideMark/>
          </w:tcPr>
          <w:p w14:paraId="093A9580" w14:textId="2BE7F4C5"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top w:val="nil"/>
              <w:left w:val="dashSmallGap" w:sz="4" w:space="0" w:color="4F81BD" w:themeColor="accent1"/>
              <w:bottom w:val="nil"/>
              <w:right w:val="dashSmallGap" w:sz="4" w:space="0" w:color="4F81BD" w:themeColor="accent1"/>
            </w:tcBorders>
            <w:shd w:val="clear" w:color="auto" w:fill="009900"/>
            <w:noWrap/>
            <w:hideMark/>
          </w:tcPr>
          <w:p w14:paraId="2785FCAF" w14:textId="7CA60666"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top w:val="nil"/>
              <w:left w:val="dashSmallGap" w:sz="4" w:space="0" w:color="4F81BD" w:themeColor="accent1"/>
              <w:bottom w:val="nil"/>
              <w:right w:val="dashSmallGap" w:sz="4" w:space="0" w:color="4F81BD" w:themeColor="accent1"/>
            </w:tcBorders>
            <w:shd w:val="clear" w:color="auto" w:fill="009900"/>
            <w:noWrap/>
            <w:hideMark/>
          </w:tcPr>
          <w:p w14:paraId="5A3B8D5B" w14:textId="08507949"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top w:val="nil"/>
              <w:left w:val="dashSmallGap" w:sz="4" w:space="0" w:color="4F81BD" w:themeColor="accent1"/>
              <w:bottom w:val="nil"/>
            </w:tcBorders>
            <w:shd w:val="clear" w:color="auto" w:fill="009900"/>
            <w:noWrap/>
            <w:hideMark/>
          </w:tcPr>
          <w:p w14:paraId="39AAB659" w14:textId="12498D4F" w:rsidR="00862AEC" w:rsidRPr="008D072E" w:rsidRDefault="00862AEC"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r>
      <w:tr w:rsidR="00862AEC" w:rsidRPr="008D072E" w14:paraId="72464B98" w14:textId="77777777" w:rsidTr="00862AEC">
        <w:trPr>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tcBorders>
              <w:bottom w:val="single" w:sz="4" w:space="0" w:color="4F81BD" w:themeColor="accent1"/>
              <w:right w:val="dashSmallGap" w:sz="4" w:space="0" w:color="4F81BD" w:themeColor="accent1"/>
            </w:tcBorders>
            <w:shd w:val="clear" w:color="auto" w:fill="auto"/>
            <w:vAlign w:val="center"/>
          </w:tcPr>
          <w:p w14:paraId="51D878B9" w14:textId="77777777" w:rsidR="00862AEC" w:rsidRPr="00862AEC" w:rsidRDefault="00862AEC" w:rsidP="00862AEC">
            <w:pPr>
              <w:spacing w:after="60" w:line="240" w:lineRule="auto"/>
              <w:jc w:val="center"/>
              <w:rPr>
                <w:rFonts w:eastAsia="Times New Roman"/>
                <w:color w:val="2E74B5"/>
                <w:lang w:eastAsia="de-CH"/>
              </w:rPr>
            </w:pPr>
          </w:p>
        </w:tc>
        <w:tc>
          <w:tcPr>
            <w:tcW w:w="1980" w:type="dxa"/>
            <w:tcBorders>
              <w:top w:val="nil"/>
              <w:bottom w:val="single" w:sz="4" w:space="0" w:color="4F81BD" w:themeColor="accent1"/>
              <w:right w:val="dashSmallGap" w:sz="4" w:space="0" w:color="4F81BD" w:themeColor="accent1"/>
            </w:tcBorders>
            <w:shd w:val="clear" w:color="auto" w:fill="auto"/>
            <w:noWrap/>
            <w:hideMark/>
          </w:tcPr>
          <w:p w14:paraId="6F68A7CD" w14:textId="2335610A" w:rsidR="00862AEC" w:rsidRPr="00862AEC" w:rsidRDefault="00862AEC" w:rsidP="008D072E">
            <w:pPr>
              <w:spacing w:after="6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ReaFID-23</w:t>
            </w:r>
          </w:p>
        </w:tc>
        <w:tc>
          <w:tcPr>
            <w:tcW w:w="1049" w:type="dxa"/>
            <w:tcBorders>
              <w:top w:val="nil"/>
              <w:left w:val="dashSmallGap" w:sz="4" w:space="0" w:color="4F81BD" w:themeColor="accent1"/>
              <w:bottom w:val="single" w:sz="4" w:space="0" w:color="4F81BD" w:themeColor="accent1"/>
              <w:right w:val="dashSmallGap" w:sz="4" w:space="0" w:color="4F81BD" w:themeColor="accent1"/>
            </w:tcBorders>
            <w:shd w:val="clear" w:color="auto" w:fill="009900"/>
            <w:noWrap/>
            <w:hideMark/>
          </w:tcPr>
          <w:p w14:paraId="1CFA5A50" w14:textId="2ABED47C"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top w:val="nil"/>
              <w:left w:val="dashSmallGap" w:sz="4" w:space="0" w:color="4F81BD" w:themeColor="accent1"/>
              <w:bottom w:val="single" w:sz="4" w:space="0" w:color="4F81BD" w:themeColor="accent1"/>
              <w:right w:val="dashSmallGap" w:sz="4" w:space="0" w:color="4F81BD" w:themeColor="accent1"/>
            </w:tcBorders>
            <w:shd w:val="clear" w:color="auto" w:fill="009900"/>
            <w:noWrap/>
            <w:hideMark/>
          </w:tcPr>
          <w:p w14:paraId="4B6765D6" w14:textId="75EA6924"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top w:val="nil"/>
              <w:left w:val="dashSmallGap" w:sz="4" w:space="0" w:color="4F81BD" w:themeColor="accent1"/>
              <w:bottom w:val="single" w:sz="4" w:space="0" w:color="4F81BD" w:themeColor="accent1"/>
              <w:right w:val="dashSmallGap" w:sz="4" w:space="0" w:color="4F81BD" w:themeColor="accent1"/>
            </w:tcBorders>
            <w:shd w:val="clear" w:color="auto" w:fill="009900"/>
            <w:noWrap/>
            <w:hideMark/>
          </w:tcPr>
          <w:p w14:paraId="58BA941D" w14:textId="3CD090F3"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top w:val="nil"/>
              <w:left w:val="dashSmallGap" w:sz="4" w:space="0" w:color="4F81BD" w:themeColor="accent1"/>
              <w:bottom w:val="single" w:sz="4" w:space="0" w:color="4F81BD" w:themeColor="accent1"/>
              <w:right w:val="dashSmallGap" w:sz="4" w:space="0" w:color="4F81BD" w:themeColor="accent1"/>
            </w:tcBorders>
            <w:shd w:val="clear" w:color="auto" w:fill="009900"/>
            <w:noWrap/>
            <w:hideMark/>
          </w:tcPr>
          <w:p w14:paraId="08D1006B" w14:textId="28559252"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top w:val="nil"/>
              <w:left w:val="dashSmallGap" w:sz="4" w:space="0" w:color="4F81BD" w:themeColor="accent1"/>
              <w:bottom w:val="single" w:sz="4" w:space="0" w:color="4F81BD" w:themeColor="accent1"/>
            </w:tcBorders>
            <w:shd w:val="clear" w:color="auto" w:fill="auto"/>
            <w:noWrap/>
            <w:hideMark/>
          </w:tcPr>
          <w:p w14:paraId="5509C137" w14:textId="75DB17AC" w:rsidR="00862AEC" w:rsidRPr="008D072E" w:rsidRDefault="00862AEC"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r>
      <w:tr w:rsidR="008D072E" w:rsidRPr="008D072E" w14:paraId="22692F25" w14:textId="77777777" w:rsidTr="00862A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val="restart"/>
            <w:tcBorders>
              <w:top w:val="single" w:sz="4" w:space="0" w:color="4F81BD" w:themeColor="accent1"/>
              <w:right w:val="dashSmallGap" w:sz="4" w:space="0" w:color="4F81BD" w:themeColor="accent1"/>
            </w:tcBorders>
            <w:shd w:val="clear" w:color="auto" w:fill="auto"/>
            <w:textDirection w:val="btLr"/>
            <w:vAlign w:val="center"/>
          </w:tcPr>
          <w:p w14:paraId="1E0ED049" w14:textId="073AB202" w:rsidR="008D072E" w:rsidRPr="00862AEC" w:rsidRDefault="008D072E" w:rsidP="00862AEC">
            <w:pPr>
              <w:spacing w:after="60" w:line="240" w:lineRule="auto"/>
              <w:ind w:left="113" w:right="113"/>
              <w:jc w:val="center"/>
              <w:rPr>
                <w:rFonts w:eastAsia="Times New Roman"/>
                <w:color w:val="2E74B5"/>
                <w:lang w:eastAsia="de-CH"/>
              </w:rPr>
            </w:pPr>
            <w:r w:rsidRPr="00862AEC">
              <w:rPr>
                <w:rFonts w:eastAsia="Times New Roman"/>
                <w:color w:val="2E74B5"/>
                <w:lang w:eastAsia="de-CH"/>
              </w:rPr>
              <w:t>Backlog</w:t>
            </w:r>
          </w:p>
        </w:tc>
        <w:tc>
          <w:tcPr>
            <w:tcW w:w="1980" w:type="dxa"/>
            <w:tcBorders>
              <w:top w:val="single" w:sz="4" w:space="0" w:color="4F81BD" w:themeColor="accent1"/>
              <w:right w:val="dashSmallGap" w:sz="4" w:space="0" w:color="4F81BD" w:themeColor="accent1"/>
            </w:tcBorders>
            <w:shd w:val="clear" w:color="auto" w:fill="auto"/>
            <w:noWrap/>
            <w:hideMark/>
          </w:tcPr>
          <w:p w14:paraId="0DCF06A6" w14:textId="789C44F8" w:rsidR="008D072E" w:rsidRPr="00862AEC" w:rsidRDefault="008D072E" w:rsidP="008D072E">
            <w:pPr>
              <w:spacing w:after="6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ReaFID-15</w:t>
            </w:r>
          </w:p>
        </w:tc>
        <w:tc>
          <w:tcPr>
            <w:tcW w:w="1049" w:type="dxa"/>
            <w:tcBorders>
              <w:top w:val="single" w:sz="4" w:space="0" w:color="4F81BD" w:themeColor="accent1"/>
              <w:left w:val="dashSmallGap" w:sz="4" w:space="0" w:color="4F81BD" w:themeColor="accent1"/>
              <w:right w:val="dashSmallGap" w:sz="4" w:space="0" w:color="4F81BD" w:themeColor="accent1"/>
            </w:tcBorders>
            <w:shd w:val="clear" w:color="auto" w:fill="auto"/>
            <w:noWrap/>
            <w:hideMark/>
          </w:tcPr>
          <w:p w14:paraId="5A3ECEAB" w14:textId="7128110D" w:rsidR="008D072E" w:rsidRPr="008D072E" w:rsidRDefault="008D072E"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top w:val="single" w:sz="4" w:space="0" w:color="4F81BD" w:themeColor="accent1"/>
              <w:left w:val="dashSmallGap" w:sz="4" w:space="0" w:color="4F81BD" w:themeColor="accent1"/>
              <w:right w:val="dashSmallGap" w:sz="4" w:space="0" w:color="4F81BD" w:themeColor="accent1"/>
            </w:tcBorders>
            <w:shd w:val="clear" w:color="auto" w:fill="auto"/>
            <w:noWrap/>
            <w:hideMark/>
          </w:tcPr>
          <w:p w14:paraId="368B5116" w14:textId="29230B65" w:rsidR="008D072E" w:rsidRPr="008D072E" w:rsidRDefault="008D072E"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top w:val="single" w:sz="4" w:space="0" w:color="4F81BD" w:themeColor="accent1"/>
              <w:left w:val="dashSmallGap" w:sz="4" w:space="0" w:color="4F81BD" w:themeColor="accent1"/>
              <w:right w:val="dashSmallGap" w:sz="4" w:space="0" w:color="4F81BD" w:themeColor="accent1"/>
            </w:tcBorders>
            <w:shd w:val="clear" w:color="auto" w:fill="auto"/>
            <w:noWrap/>
            <w:hideMark/>
          </w:tcPr>
          <w:p w14:paraId="19B2801A" w14:textId="4078FC48" w:rsidR="008D072E" w:rsidRPr="008D072E" w:rsidRDefault="008D072E"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top w:val="single" w:sz="4" w:space="0" w:color="4F81BD" w:themeColor="accent1"/>
              <w:left w:val="dashSmallGap" w:sz="4" w:space="0" w:color="4F81BD" w:themeColor="accent1"/>
              <w:right w:val="dashSmallGap" w:sz="4" w:space="0" w:color="4F81BD" w:themeColor="accent1"/>
            </w:tcBorders>
            <w:shd w:val="clear" w:color="auto" w:fill="auto"/>
            <w:noWrap/>
            <w:hideMark/>
          </w:tcPr>
          <w:p w14:paraId="6FE92761" w14:textId="7C7320C8" w:rsidR="008D072E" w:rsidRPr="008D072E" w:rsidRDefault="008D072E"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top w:val="single" w:sz="4" w:space="0" w:color="4F81BD" w:themeColor="accent1"/>
              <w:left w:val="dashSmallGap" w:sz="4" w:space="0" w:color="4F81BD" w:themeColor="accent1"/>
            </w:tcBorders>
            <w:shd w:val="clear" w:color="auto" w:fill="auto"/>
            <w:noWrap/>
            <w:hideMark/>
          </w:tcPr>
          <w:p w14:paraId="5E98AE72" w14:textId="67BD958F" w:rsidR="008D072E" w:rsidRPr="008D072E" w:rsidRDefault="008D072E"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r>
      <w:tr w:rsidR="008D072E" w:rsidRPr="008D072E" w14:paraId="5CA47496" w14:textId="77777777" w:rsidTr="00862AEC">
        <w:trPr>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tcBorders>
              <w:right w:val="dashSmallGap" w:sz="4" w:space="0" w:color="4F81BD" w:themeColor="accent1"/>
            </w:tcBorders>
            <w:shd w:val="clear" w:color="auto" w:fill="auto"/>
          </w:tcPr>
          <w:p w14:paraId="32E3D8FE" w14:textId="77777777" w:rsidR="008D072E" w:rsidRPr="008D072E" w:rsidRDefault="008D072E" w:rsidP="008D072E">
            <w:pPr>
              <w:spacing w:after="60" w:line="240" w:lineRule="auto"/>
              <w:jc w:val="left"/>
              <w:rPr>
                <w:rFonts w:eastAsia="Times New Roman"/>
                <w:b w:val="0"/>
                <w:color w:val="2E74B5"/>
                <w:lang w:eastAsia="de-CH"/>
              </w:rPr>
            </w:pPr>
          </w:p>
        </w:tc>
        <w:tc>
          <w:tcPr>
            <w:tcW w:w="1980" w:type="dxa"/>
            <w:tcBorders>
              <w:right w:val="dashSmallGap" w:sz="4" w:space="0" w:color="4F81BD" w:themeColor="accent1"/>
            </w:tcBorders>
            <w:shd w:val="clear" w:color="auto" w:fill="auto"/>
            <w:noWrap/>
            <w:hideMark/>
          </w:tcPr>
          <w:p w14:paraId="38426F37" w14:textId="39595377" w:rsidR="008D072E" w:rsidRPr="00862AEC" w:rsidRDefault="008D072E" w:rsidP="008D072E">
            <w:pPr>
              <w:spacing w:after="6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ReaFID-16</w:t>
            </w:r>
          </w:p>
        </w:tc>
        <w:tc>
          <w:tcPr>
            <w:tcW w:w="1049" w:type="dxa"/>
            <w:tcBorders>
              <w:left w:val="dashSmallGap" w:sz="4" w:space="0" w:color="4F81BD" w:themeColor="accent1"/>
              <w:right w:val="dashSmallGap" w:sz="4" w:space="0" w:color="4F81BD" w:themeColor="accent1"/>
            </w:tcBorders>
            <w:shd w:val="clear" w:color="auto" w:fill="92D050"/>
            <w:noWrap/>
            <w:hideMark/>
          </w:tcPr>
          <w:p w14:paraId="67B16379" w14:textId="6F1F875B" w:rsidR="008D072E" w:rsidRPr="008D072E" w:rsidRDefault="008D072E"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92D050"/>
            <w:noWrap/>
            <w:hideMark/>
          </w:tcPr>
          <w:p w14:paraId="1B4218A3" w14:textId="2798AA4B" w:rsidR="008D072E" w:rsidRPr="008D072E" w:rsidRDefault="008D072E"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92D050"/>
            <w:noWrap/>
            <w:hideMark/>
          </w:tcPr>
          <w:p w14:paraId="51B7EC79" w14:textId="26C9B905" w:rsidR="008D072E" w:rsidRPr="008D072E" w:rsidRDefault="008D072E"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auto"/>
            <w:noWrap/>
            <w:hideMark/>
          </w:tcPr>
          <w:p w14:paraId="17F7ADD5" w14:textId="23CBAA04" w:rsidR="008D072E" w:rsidRPr="008D072E" w:rsidRDefault="008D072E"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tcBorders>
            <w:shd w:val="clear" w:color="auto" w:fill="auto"/>
            <w:noWrap/>
            <w:hideMark/>
          </w:tcPr>
          <w:p w14:paraId="13D48FFC" w14:textId="574633F1" w:rsidR="008D072E" w:rsidRPr="008D072E" w:rsidRDefault="008D072E"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r>
      <w:tr w:rsidR="008D072E" w:rsidRPr="008D072E" w14:paraId="00C6F80F" w14:textId="77777777" w:rsidTr="00862A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tcBorders>
              <w:right w:val="dashSmallGap" w:sz="4" w:space="0" w:color="4F81BD" w:themeColor="accent1"/>
            </w:tcBorders>
            <w:shd w:val="clear" w:color="auto" w:fill="auto"/>
          </w:tcPr>
          <w:p w14:paraId="5DEB0CBE" w14:textId="77777777" w:rsidR="008D072E" w:rsidRPr="008D072E" w:rsidRDefault="008D072E" w:rsidP="008D072E">
            <w:pPr>
              <w:spacing w:after="60" w:line="240" w:lineRule="auto"/>
              <w:jc w:val="left"/>
              <w:rPr>
                <w:rFonts w:eastAsia="Times New Roman"/>
                <w:b w:val="0"/>
                <w:color w:val="2E74B5"/>
                <w:lang w:eastAsia="de-CH"/>
              </w:rPr>
            </w:pPr>
          </w:p>
        </w:tc>
        <w:tc>
          <w:tcPr>
            <w:tcW w:w="1980" w:type="dxa"/>
            <w:tcBorders>
              <w:right w:val="dashSmallGap" w:sz="4" w:space="0" w:color="4F81BD" w:themeColor="accent1"/>
            </w:tcBorders>
            <w:shd w:val="clear" w:color="auto" w:fill="auto"/>
            <w:noWrap/>
            <w:hideMark/>
          </w:tcPr>
          <w:p w14:paraId="2C19879E" w14:textId="6A085D2A" w:rsidR="008D072E" w:rsidRPr="00862AEC" w:rsidRDefault="008D072E" w:rsidP="008D072E">
            <w:pPr>
              <w:spacing w:after="6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ReaFID-17</w:t>
            </w:r>
          </w:p>
        </w:tc>
        <w:tc>
          <w:tcPr>
            <w:tcW w:w="1049" w:type="dxa"/>
            <w:tcBorders>
              <w:left w:val="dashSmallGap" w:sz="4" w:space="0" w:color="4F81BD" w:themeColor="accent1"/>
              <w:right w:val="dashSmallGap" w:sz="4" w:space="0" w:color="4F81BD" w:themeColor="accent1"/>
            </w:tcBorders>
            <w:shd w:val="clear" w:color="auto" w:fill="auto"/>
            <w:noWrap/>
            <w:hideMark/>
          </w:tcPr>
          <w:p w14:paraId="6A748C2A" w14:textId="3B43923F" w:rsidR="008D072E" w:rsidRPr="008D072E" w:rsidRDefault="008D072E"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auto"/>
            <w:noWrap/>
            <w:hideMark/>
          </w:tcPr>
          <w:p w14:paraId="14322A4F" w14:textId="2A4E51BB" w:rsidR="008D072E" w:rsidRPr="008D072E" w:rsidRDefault="008D072E"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auto"/>
            <w:noWrap/>
            <w:hideMark/>
          </w:tcPr>
          <w:p w14:paraId="638DE69F" w14:textId="19A23A6B" w:rsidR="008D072E" w:rsidRPr="008D072E" w:rsidRDefault="008D072E"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auto"/>
            <w:noWrap/>
            <w:hideMark/>
          </w:tcPr>
          <w:p w14:paraId="55D55E5E" w14:textId="7FA7D948" w:rsidR="008D072E" w:rsidRPr="008D072E" w:rsidRDefault="008D072E"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tcBorders>
            <w:shd w:val="clear" w:color="auto" w:fill="auto"/>
            <w:noWrap/>
            <w:hideMark/>
          </w:tcPr>
          <w:p w14:paraId="7592189B" w14:textId="6547AB1F" w:rsidR="008D072E" w:rsidRPr="008D072E" w:rsidRDefault="008D072E"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r>
      <w:tr w:rsidR="008D072E" w:rsidRPr="008D072E" w14:paraId="35F6CA71" w14:textId="77777777" w:rsidTr="00862AEC">
        <w:trPr>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tcBorders>
              <w:right w:val="dashSmallGap" w:sz="4" w:space="0" w:color="4F81BD" w:themeColor="accent1"/>
            </w:tcBorders>
            <w:shd w:val="clear" w:color="auto" w:fill="auto"/>
          </w:tcPr>
          <w:p w14:paraId="553820C8" w14:textId="77777777" w:rsidR="008D072E" w:rsidRPr="008D072E" w:rsidRDefault="008D072E" w:rsidP="008D072E">
            <w:pPr>
              <w:spacing w:after="60" w:line="240" w:lineRule="auto"/>
              <w:jc w:val="left"/>
              <w:rPr>
                <w:rFonts w:eastAsia="Times New Roman"/>
                <w:b w:val="0"/>
                <w:color w:val="2E74B5"/>
                <w:lang w:eastAsia="de-CH"/>
              </w:rPr>
            </w:pPr>
          </w:p>
        </w:tc>
        <w:tc>
          <w:tcPr>
            <w:tcW w:w="1980" w:type="dxa"/>
            <w:tcBorders>
              <w:right w:val="dashSmallGap" w:sz="4" w:space="0" w:color="4F81BD" w:themeColor="accent1"/>
            </w:tcBorders>
            <w:shd w:val="clear" w:color="auto" w:fill="auto"/>
            <w:noWrap/>
            <w:hideMark/>
          </w:tcPr>
          <w:p w14:paraId="6C2713C4" w14:textId="1D54B1DD" w:rsidR="008D072E" w:rsidRPr="00862AEC" w:rsidRDefault="008D072E" w:rsidP="008D072E">
            <w:pPr>
              <w:spacing w:after="6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ReaFID-18</w:t>
            </w:r>
          </w:p>
        </w:tc>
        <w:tc>
          <w:tcPr>
            <w:tcW w:w="1049" w:type="dxa"/>
            <w:tcBorders>
              <w:left w:val="dashSmallGap" w:sz="4" w:space="0" w:color="4F81BD" w:themeColor="accent1"/>
              <w:right w:val="dashSmallGap" w:sz="4" w:space="0" w:color="4F81BD" w:themeColor="accent1"/>
            </w:tcBorders>
            <w:shd w:val="clear" w:color="auto" w:fill="92D050"/>
            <w:noWrap/>
            <w:hideMark/>
          </w:tcPr>
          <w:p w14:paraId="322E2883" w14:textId="097CA9CB" w:rsidR="008D072E" w:rsidRPr="008D072E" w:rsidRDefault="008D072E"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92D050"/>
            <w:noWrap/>
            <w:hideMark/>
          </w:tcPr>
          <w:p w14:paraId="2FD4F498" w14:textId="0E8A88F2" w:rsidR="008D072E" w:rsidRPr="008D072E" w:rsidRDefault="008D072E"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92D050"/>
            <w:noWrap/>
            <w:hideMark/>
          </w:tcPr>
          <w:p w14:paraId="17B83E3E" w14:textId="73B4683A" w:rsidR="008D072E" w:rsidRPr="008D072E" w:rsidRDefault="008D072E"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right w:val="dashSmallGap" w:sz="4" w:space="0" w:color="4F81BD" w:themeColor="accent1"/>
            </w:tcBorders>
            <w:shd w:val="clear" w:color="auto" w:fill="92D050"/>
            <w:noWrap/>
            <w:hideMark/>
          </w:tcPr>
          <w:p w14:paraId="12388DE5" w14:textId="6B0F81BD" w:rsidR="008D072E" w:rsidRPr="008D072E" w:rsidRDefault="008D072E"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tcBorders>
            <w:shd w:val="clear" w:color="auto" w:fill="92D050"/>
            <w:noWrap/>
            <w:hideMark/>
          </w:tcPr>
          <w:p w14:paraId="1EA8349A" w14:textId="4CF1157D" w:rsidR="008D072E" w:rsidRPr="008D072E" w:rsidRDefault="008D072E" w:rsidP="008D072E">
            <w:pPr>
              <w:spacing w:after="6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2E74B5"/>
                <w:lang w:eastAsia="de-CH"/>
              </w:rPr>
            </w:pPr>
          </w:p>
        </w:tc>
      </w:tr>
      <w:tr w:rsidR="008D072E" w:rsidRPr="008D072E" w14:paraId="4B6C3781" w14:textId="77777777" w:rsidTr="00862A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9" w:type="dxa"/>
            <w:vMerge/>
            <w:tcBorders>
              <w:bottom w:val="single" w:sz="4" w:space="0" w:color="4F81BD" w:themeColor="accent1"/>
              <w:right w:val="dashSmallGap" w:sz="4" w:space="0" w:color="4F81BD" w:themeColor="accent1"/>
            </w:tcBorders>
            <w:shd w:val="clear" w:color="auto" w:fill="auto"/>
          </w:tcPr>
          <w:p w14:paraId="1184D608" w14:textId="77777777" w:rsidR="008D072E" w:rsidRPr="008D072E" w:rsidRDefault="008D072E" w:rsidP="008D072E">
            <w:pPr>
              <w:spacing w:after="60" w:line="240" w:lineRule="auto"/>
              <w:jc w:val="left"/>
              <w:rPr>
                <w:rFonts w:eastAsia="Times New Roman"/>
                <w:b w:val="0"/>
                <w:color w:val="2E74B5"/>
                <w:lang w:eastAsia="de-CH"/>
              </w:rPr>
            </w:pPr>
          </w:p>
        </w:tc>
        <w:tc>
          <w:tcPr>
            <w:tcW w:w="1980" w:type="dxa"/>
            <w:tcBorders>
              <w:bottom w:val="single" w:sz="4" w:space="0" w:color="4F81BD" w:themeColor="accent1"/>
              <w:right w:val="dashSmallGap" w:sz="4" w:space="0" w:color="4F81BD" w:themeColor="accent1"/>
            </w:tcBorders>
            <w:shd w:val="clear" w:color="auto" w:fill="auto"/>
            <w:noWrap/>
            <w:hideMark/>
          </w:tcPr>
          <w:p w14:paraId="57C12A5D" w14:textId="654E8D05" w:rsidR="008D072E" w:rsidRPr="00862AEC" w:rsidRDefault="008D072E" w:rsidP="008D072E">
            <w:pPr>
              <w:spacing w:after="6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r w:rsidRPr="00862AEC">
              <w:rPr>
                <w:rFonts w:eastAsia="Times New Roman"/>
                <w:color w:val="2E74B5"/>
                <w:lang w:eastAsia="de-CH"/>
              </w:rPr>
              <w:t>ReaFID-19</w:t>
            </w:r>
          </w:p>
        </w:tc>
        <w:tc>
          <w:tcPr>
            <w:tcW w:w="1049" w:type="dxa"/>
            <w:tcBorders>
              <w:left w:val="dashSmallGap" w:sz="4" w:space="0" w:color="4F81BD" w:themeColor="accent1"/>
              <w:bottom w:val="single" w:sz="4" w:space="0" w:color="4F81BD" w:themeColor="accent1"/>
              <w:right w:val="dashSmallGap" w:sz="4" w:space="0" w:color="4F81BD" w:themeColor="accent1"/>
            </w:tcBorders>
            <w:shd w:val="clear" w:color="auto" w:fill="auto"/>
            <w:noWrap/>
            <w:hideMark/>
          </w:tcPr>
          <w:p w14:paraId="28831F68" w14:textId="57D2308E" w:rsidR="008D072E" w:rsidRPr="008D072E" w:rsidRDefault="008D072E"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bottom w:val="single" w:sz="4" w:space="0" w:color="4F81BD" w:themeColor="accent1"/>
              <w:right w:val="dashSmallGap" w:sz="4" w:space="0" w:color="4F81BD" w:themeColor="accent1"/>
            </w:tcBorders>
            <w:shd w:val="clear" w:color="auto" w:fill="auto"/>
            <w:noWrap/>
            <w:hideMark/>
          </w:tcPr>
          <w:p w14:paraId="4958A8A8" w14:textId="359D90C0" w:rsidR="008D072E" w:rsidRPr="008D072E" w:rsidRDefault="008D072E"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bottom w:val="single" w:sz="4" w:space="0" w:color="4F81BD" w:themeColor="accent1"/>
              <w:right w:val="dashSmallGap" w:sz="4" w:space="0" w:color="4F81BD" w:themeColor="accent1"/>
            </w:tcBorders>
            <w:shd w:val="clear" w:color="auto" w:fill="auto"/>
            <w:noWrap/>
            <w:hideMark/>
          </w:tcPr>
          <w:p w14:paraId="694B00A2" w14:textId="78C6F56E" w:rsidR="008D072E" w:rsidRPr="008D072E" w:rsidRDefault="008D072E"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bottom w:val="single" w:sz="4" w:space="0" w:color="4F81BD" w:themeColor="accent1"/>
              <w:right w:val="dashSmallGap" w:sz="4" w:space="0" w:color="4F81BD" w:themeColor="accent1"/>
            </w:tcBorders>
            <w:shd w:val="clear" w:color="auto" w:fill="auto"/>
            <w:noWrap/>
            <w:hideMark/>
          </w:tcPr>
          <w:p w14:paraId="7D642B41" w14:textId="03C27B72" w:rsidR="008D072E" w:rsidRPr="008D072E" w:rsidRDefault="008D072E"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c>
          <w:tcPr>
            <w:tcW w:w="1049" w:type="dxa"/>
            <w:tcBorders>
              <w:left w:val="dashSmallGap" w:sz="4" w:space="0" w:color="4F81BD" w:themeColor="accent1"/>
              <w:bottom w:val="single" w:sz="4" w:space="0" w:color="4F81BD" w:themeColor="accent1"/>
            </w:tcBorders>
            <w:shd w:val="clear" w:color="auto" w:fill="auto"/>
            <w:noWrap/>
            <w:hideMark/>
          </w:tcPr>
          <w:p w14:paraId="06DC45BE" w14:textId="570668E7" w:rsidR="008D072E" w:rsidRPr="008D072E" w:rsidRDefault="008D072E" w:rsidP="008D072E">
            <w:pPr>
              <w:spacing w:after="6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2E74B5"/>
                <w:lang w:eastAsia="de-CH"/>
              </w:rPr>
            </w:pPr>
          </w:p>
        </w:tc>
      </w:tr>
    </w:tbl>
    <w:p w14:paraId="29E8AEC0" w14:textId="77777777" w:rsidR="00F80C17" w:rsidRDefault="00F80C17" w:rsidP="00BA5B11"/>
    <w:p w14:paraId="01F7275B" w14:textId="5D2EA31F" w:rsidR="00DE007B" w:rsidRPr="005175AE" w:rsidRDefault="00DF56B6" w:rsidP="00BA5B11">
      <w:r>
        <w:t>Die Grafik zeigt, dass d</w:t>
      </w:r>
      <w:r w:rsidR="00F80C17">
        <w:t>ie Ziele weitestgehend erreicht</w:t>
      </w:r>
      <w:r>
        <w:t xml:space="preserve"> wurden</w:t>
      </w:r>
      <w:r w:rsidR="00F80C17">
        <w:t xml:space="preserve">. Um das Spiel aber wirklich als Spiel einsetzen zu können ist noch ein geringer Aufwand von einigen Stunden nötig, zum Beispiel um den Spielmodus zu finalisieren und die Karten </w:t>
      </w:r>
      <w:r w:rsidR="007B3390">
        <w:t xml:space="preserve">im Spiel </w:t>
      </w:r>
      <w:r w:rsidR="00F80C17">
        <w:t xml:space="preserve">zu konfigurieren. </w:t>
      </w:r>
    </w:p>
    <w:p w14:paraId="6344D942" w14:textId="77777777" w:rsidR="00990A5E" w:rsidRDefault="00990A5E">
      <w:pPr>
        <w:spacing w:before="0" w:after="0" w:line="240" w:lineRule="auto"/>
        <w:jc w:val="left"/>
        <w:rPr>
          <w:rFonts w:ascii="Cambria" w:eastAsia="Times New Roman" w:hAnsi="Cambria"/>
          <w:b/>
          <w:bCs/>
          <w:color w:val="4F81BD"/>
          <w:sz w:val="32"/>
          <w:szCs w:val="26"/>
        </w:rPr>
      </w:pPr>
      <w:r>
        <w:br w:type="page"/>
      </w:r>
    </w:p>
    <w:p w14:paraId="75D1C4E2" w14:textId="77326475" w:rsidR="007C51A7" w:rsidRDefault="007C51A7" w:rsidP="007C51A7">
      <w:pPr>
        <w:pStyle w:val="Heading2"/>
      </w:pPr>
      <w:bookmarkStart w:id="128" w:name="_Toc398287361"/>
      <w:r w:rsidRPr="00BE4CF0">
        <w:lastRenderedPageBreak/>
        <w:t>Ausblick</w:t>
      </w:r>
      <w:bookmarkEnd w:id="128"/>
    </w:p>
    <w:p w14:paraId="05DFB91E" w14:textId="5193CDD3" w:rsidR="00C33008" w:rsidRDefault="000B1E53" w:rsidP="000B1E53">
      <w:r>
        <w:t>Die während dem Projekt programmierte Basis ist ein guter Ausgangspunkt für weitere Implementationen. Es können nicht nur weitere Kartentypen hinzugefügt werden, weitere Spielmod</w:t>
      </w:r>
      <w:r w:rsidR="00C33008">
        <w:t>i</w:t>
      </w:r>
      <w:r>
        <w:t xml:space="preserve"> können genauso implementiert werden.</w:t>
      </w:r>
    </w:p>
    <w:p w14:paraId="7C8B3410" w14:textId="42BF73D7" w:rsidR="000B1E53" w:rsidRDefault="000B1E53" w:rsidP="000B1E53">
      <w:r>
        <w:t>Eine Liste von weiteren Optimierungsbeispielen</w:t>
      </w:r>
      <w:r w:rsidR="00584BE9">
        <w:t>, Komplettierungen und Erweiterungen</w:t>
      </w:r>
      <w:r>
        <w:t xml:space="preserve"> ist </w:t>
      </w:r>
      <w:r w:rsidR="003206D7">
        <w:t xml:space="preserve">in </w:t>
      </w:r>
      <w:r w:rsidR="008050D0">
        <w:fldChar w:fldCharType="begin"/>
      </w:r>
      <w:r w:rsidR="008050D0">
        <w:instrText xml:space="preserve"> REF _Ref398282913 \h </w:instrText>
      </w:r>
      <w:r w:rsidR="008050D0">
        <w:fldChar w:fldCharType="separate"/>
      </w:r>
      <w:r w:rsidR="0068071C">
        <w:t xml:space="preserve">Tabelle </w:t>
      </w:r>
      <w:r w:rsidR="0068071C">
        <w:rPr>
          <w:noProof/>
        </w:rPr>
        <w:t>9</w:t>
      </w:r>
      <w:r w:rsidR="008050D0">
        <w:fldChar w:fldCharType="end"/>
      </w:r>
      <w:r w:rsidR="00AB7EBD">
        <w:t xml:space="preserve"> zusammengefasst</w:t>
      </w:r>
      <w:r w:rsidR="00731B47">
        <w:t>, wobei diese</w:t>
      </w:r>
      <w:r w:rsidR="00584BE9">
        <w:t xml:space="preserve"> natürlich nicht abschliessend</w:t>
      </w:r>
      <w:r w:rsidR="00731B47">
        <w:t xml:space="preserve"> ist</w:t>
      </w:r>
      <w:r w:rsidR="00584BE9">
        <w:t>.</w:t>
      </w:r>
    </w:p>
    <w:p w14:paraId="53B14F18" w14:textId="55DA2E4D" w:rsidR="009C0426" w:rsidRDefault="009C0426" w:rsidP="002A21D5">
      <w:pPr>
        <w:pStyle w:val="Caption"/>
        <w:keepNext/>
        <w:spacing w:before="360" w:after="240"/>
        <w:jc w:val="center"/>
      </w:pPr>
      <w:bookmarkStart w:id="129" w:name="_Ref398282913"/>
      <w:bookmarkStart w:id="130" w:name="_Toc398287422"/>
      <w:r>
        <w:t xml:space="preserve">Tabelle </w:t>
      </w:r>
      <w:r w:rsidR="001745BF">
        <w:fldChar w:fldCharType="begin"/>
      </w:r>
      <w:r w:rsidR="001745BF">
        <w:instrText xml:space="preserve"> SEQ Tabelle \* ARABIC </w:instrText>
      </w:r>
      <w:r w:rsidR="001745BF">
        <w:fldChar w:fldCharType="separate"/>
      </w:r>
      <w:r w:rsidR="0068071C">
        <w:rPr>
          <w:noProof/>
        </w:rPr>
        <w:t>9</w:t>
      </w:r>
      <w:r w:rsidR="001745BF">
        <w:rPr>
          <w:noProof/>
        </w:rPr>
        <w:fldChar w:fldCharType="end"/>
      </w:r>
      <w:bookmarkEnd w:id="129"/>
      <w:r>
        <w:t>: Weiterentwicklungsmöglichkeiten</w:t>
      </w:r>
      <w:bookmarkEnd w:id="130"/>
    </w:p>
    <w:tbl>
      <w:tblPr>
        <w:tblStyle w:val="ListTable6Colorful-Accent11"/>
        <w:tblW w:w="4500" w:type="pct"/>
        <w:jc w:val="center"/>
        <w:tblLook w:val="04A0" w:firstRow="1" w:lastRow="0" w:firstColumn="1" w:lastColumn="0" w:noHBand="0" w:noVBand="1"/>
      </w:tblPr>
      <w:tblGrid>
        <w:gridCol w:w="533"/>
        <w:gridCol w:w="2646"/>
        <w:gridCol w:w="5180"/>
      </w:tblGrid>
      <w:tr w:rsidR="00D025FA" w:rsidRPr="00D025FA" w14:paraId="21C14AFC" w14:textId="77777777" w:rsidTr="00D025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4F81BD" w:themeColor="accent1"/>
              <w:bottom w:val="nil"/>
            </w:tcBorders>
          </w:tcPr>
          <w:p w14:paraId="08BF1B80" w14:textId="6543E369" w:rsidR="00D025FA" w:rsidRPr="003551D6" w:rsidRDefault="00D025FA" w:rsidP="00D025FA">
            <w:pPr>
              <w:spacing w:after="60" w:line="240" w:lineRule="auto"/>
              <w:jc w:val="center"/>
              <w:rPr>
                <w:rFonts w:cs="Calibri"/>
                <w:bCs w:val="0"/>
                <w:color w:val="2E74B5"/>
              </w:rPr>
            </w:pPr>
            <w:r w:rsidRPr="003551D6">
              <w:rPr>
                <w:rFonts w:cs="Calibri"/>
                <w:bCs w:val="0"/>
                <w:color w:val="2E74B5"/>
              </w:rPr>
              <w:t>Nr.</w:t>
            </w:r>
          </w:p>
        </w:tc>
        <w:tc>
          <w:tcPr>
            <w:tcW w:w="2916" w:type="dxa"/>
            <w:tcBorders>
              <w:top w:val="single" w:sz="4" w:space="0" w:color="4F81BD" w:themeColor="accent1"/>
              <w:bottom w:val="nil"/>
            </w:tcBorders>
          </w:tcPr>
          <w:p w14:paraId="268EBC11" w14:textId="7878129A" w:rsidR="00D025FA" w:rsidRPr="003551D6" w:rsidRDefault="00D025FA" w:rsidP="00D025FA">
            <w:pPr>
              <w:spacing w:after="60" w:line="240" w:lineRule="auto"/>
              <w:jc w:val="left"/>
              <w:cnfStyle w:val="100000000000" w:firstRow="1" w:lastRow="0" w:firstColumn="0" w:lastColumn="0" w:oddVBand="0" w:evenVBand="0" w:oddHBand="0" w:evenHBand="0" w:firstRowFirstColumn="0" w:firstRowLastColumn="0" w:lastRowFirstColumn="0" w:lastRowLastColumn="0"/>
              <w:rPr>
                <w:rFonts w:cs="Calibri"/>
                <w:bCs w:val="0"/>
                <w:color w:val="2E74B5"/>
              </w:rPr>
            </w:pPr>
            <w:r w:rsidRPr="003551D6">
              <w:rPr>
                <w:rFonts w:cs="Calibri"/>
                <w:bCs w:val="0"/>
                <w:color w:val="2E74B5"/>
              </w:rPr>
              <w:t>Idee</w:t>
            </w:r>
          </w:p>
        </w:tc>
        <w:tc>
          <w:tcPr>
            <w:tcW w:w="5866" w:type="dxa"/>
            <w:tcBorders>
              <w:top w:val="single" w:sz="4" w:space="0" w:color="4F81BD" w:themeColor="accent1"/>
              <w:bottom w:val="nil"/>
            </w:tcBorders>
          </w:tcPr>
          <w:p w14:paraId="4CD1A55A" w14:textId="316E8785" w:rsidR="00D025FA" w:rsidRPr="003551D6" w:rsidRDefault="00D025FA" w:rsidP="00D025FA">
            <w:pPr>
              <w:spacing w:after="60" w:line="240" w:lineRule="auto"/>
              <w:jc w:val="left"/>
              <w:cnfStyle w:val="100000000000" w:firstRow="1" w:lastRow="0" w:firstColumn="0" w:lastColumn="0" w:oddVBand="0" w:evenVBand="0" w:oddHBand="0" w:evenHBand="0" w:firstRowFirstColumn="0" w:firstRowLastColumn="0" w:lastRowFirstColumn="0" w:lastRowLastColumn="0"/>
              <w:rPr>
                <w:rFonts w:cs="Calibri"/>
                <w:bCs w:val="0"/>
                <w:color w:val="2E74B5"/>
              </w:rPr>
            </w:pPr>
            <w:r w:rsidRPr="003551D6">
              <w:rPr>
                <w:rFonts w:cs="Calibri"/>
                <w:bCs w:val="0"/>
                <w:color w:val="2E74B5"/>
              </w:rPr>
              <w:t>Beschreibung</w:t>
            </w:r>
          </w:p>
        </w:tc>
      </w:tr>
      <w:tr w:rsidR="00D025FA" w:rsidRPr="00D025FA" w14:paraId="693C7283" w14:textId="6428038B" w:rsidTr="003551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4F81BD" w:themeColor="accent1"/>
              <w:bottom w:val="nil"/>
            </w:tcBorders>
            <w:shd w:val="clear" w:color="auto" w:fill="B8CCE4" w:themeFill="accent1" w:themeFillTint="66"/>
          </w:tcPr>
          <w:p w14:paraId="3C3DE320" w14:textId="287C45A1" w:rsidR="000B1E53" w:rsidRPr="003551D6" w:rsidRDefault="000B1E53" w:rsidP="00D025FA">
            <w:pPr>
              <w:spacing w:after="60" w:line="240" w:lineRule="auto"/>
              <w:jc w:val="center"/>
              <w:rPr>
                <w:rFonts w:cs="Calibri"/>
                <w:b w:val="0"/>
                <w:bCs w:val="0"/>
                <w:color w:val="2E74B5"/>
              </w:rPr>
            </w:pPr>
            <w:r w:rsidRPr="003551D6">
              <w:rPr>
                <w:rFonts w:cs="Calibri"/>
                <w:b w:val="0"/>
                <w:bCs w:val="0"/>
                <w:color w:val="2E74B5"/>
              </w:rPr>
              <w:t>1</w:t>
            </w:r>
          </w:p>
        </w:tc>
        <w:tc>
          <w:tcPr>
            <w:tcW w:w="2916" w:type="dxa"/>
            <w:tcBorders>
              <w:top w:val="single" w:sz="4" w:space="0" w:color="4F81BD" w:themeColor="accent1"/>
              <w:bottom w:val="nil"/>
            </w:tcBorders>
            <w:shd w:val="clear" w:color="auto" w:fill="B8CCE4" w:themeFill="accent1" w:themeFillTint="66"/>
          </w:tcPr>
          <w:p w14:paraId="2D3F1CB1" w14:textId="494C3C8E" w:rsidR="000B1E53" w:rsidRPr="003551D6" w:rsidRDefault="000B1E53" w:rsidP="00D025FA">
            <w:pPr>
              <w:spacing w:after="60" w:line="240" w:lineRule="auto"/>
              <w:jc w:val="left"/>
              <w:cnfStyle w:val="000000100000" w:firstRow="0" w:lastRow="0" w:firstColumn="0" w:lastColumn="0" w:oddVBand="0" w:evenVBand="0" w:oddHBand="1" w:evenHBand="0" w:firstRowFirstColumn="0" w:firstRowLastColumn="0" w:lastRowFirstColumn="0" w:lastRowLastColumn="0"/>
              <w:rPr>
                <w:rFonts w:cs="Calibri"/>
                <w:bCs/>
                <w:color w:val="2E74B5"/>
              </w:rPr>
            </w:pPr>
            <w:r w:rsidRPr="003551D6">
              <w:rPr>
                <w:rFonts w:cs="Calibri"/>
                <w:bCs/>
                <w:color w:val="2E74B5"/>
              </w:rPr>
              <w:t>Advanced Mode</w:t>
            </w:r>
          </w:p>
        </w:tc>
        <w:tc>
          <w:tcPr>
            <w:tcW w:w="5866" w:type="dxa"/>
            <w:tcBorders>
              <w:top w:val="single" w:sz="4" w:space="0" w:color="4F81BD" w:themeColor="accent1"/>
              <w:bottom w:val="nil"/>
            </w:tcBorders>
            <w:shd w:val="clear" w:color="auto" w:fill="B8CCE4" w:themeFill="accent1" w:themeFillTint="66"/>
          </w:tcPr>
          <w:p w14:paraId="6E1CD42B" w14:textId="335F563B" w:rsidR="000B1E53" w:rsidRPr="003551D6" w:rsidRDefault="000B1E53" w:rsidP="00D025FA">
            <w:pPr>
              <w:spacing w:after="60" w:line="240" w:lineRule="auto"/>
              <w:jc w:val="left"/>
              <w:cnfStyle w:val="000000100000" w:firstRow="0" w:lastRow="0" w:firstColumn="0" w:lastColumn="0" w:oddVBand="0" w:evenVBand="0" w:oddHBand="1" w:evenHBand="0" w:firstRowFirstColumn="0" w:firstRowLastColumn="0" w:lastRowFirstColumn="0" w:lastRowLastColumn="0"/>
              <w:rPr>
                <w:rFonts w:cs="Calibri"/>
                <w:bCs/>
                <w:color w:val="2E74B5"/>
              </w:rPr>
            </w:pPr>
            <w:r w:rsidRPr="003551D6">
              <w:rPr>
                <w:rFonts w:cs="Calibri"/>
                <w:bCs/>
                <w:color w:val="2E74B5"/>
              </w:rPr>
              <w:t>Für Farbkarten: „Verwirrungstaktik“ mit Farbeinfärbung anders als dargestellte</w:t>
            </w:r>
            <w:r w:rsidR="000C7A74" w:rsidRPr="003551D6">
              <w:rPr>
                <w:rFonts w:cs="Calibri"/>
                <w:bCs/>
                <w:color w:val="2E74B5"/>
              </w:rPr>
              <w:t>m</w:t>
            </w:r>
            <w:r w:rsidRPr="003551D6">
              <w:rPr>
                <w:rFonts w:cs="Calibri"/>
                <w:bCs/>
                <w:color w:val="2E74B5"/>
              </w:rPr>
              <w:t xml:space="preserve"> Text. </w:t>
            </w:r>
          </w:p>
        </w:tc>
      </w:tr>
      <w:tr w:rsidR="00D025FA" w:rsidRPr="00D025FA" w14:paraId="7B90F2F4" w14:textId="3BBBE1C0" w:rsidTr="00D025FA">
        <w:trPr>
          <w:jc w:val="center"/>
        </w:trPr>
        <w:tc>
          <w:tcPr>
            <w:cnfStyle w:val="001000000000" w:firstRow="0" w:lastRow="0" w:firstColumn="1" w:lastColumn="0" w:oddVBand="0" w:evenVBand="0" w:oddHBand="0" w:evenHBand="0" w:firstRowFirstColumn="0" w:firstRowLastColumn="0" w:lastRowFirstColumn="0" w:lastRowLastColumn="0"/>
            <w:tcW w:w="540" w:type="dxa"/>
            <w:tcBorders>
              <w:top w:val="nil"/>
              <w:bottom w:val="nil"/>
            </w:tcBorders>
          </w:tcPr>
          <w:p w14:paraId="4F01FEFB" w14:textId="08FB84B0" w:rsidR="000B1E53" w:rsidRPr="003551D6" w:rsidRDefault="000B1E53" w:rsidP="00D025FA">
            <w:pPr>
              <w:spacing w:after="60" w:line="240" w:lineRule="auto"/>
              <w:jc w:val="center"/>
              <w:rPr>
                <w:rFonts w:cs="Calibri"/>
                <w:b w:val="0"/>
                <w:bCs w:val="0"/>
                <w:color w:val="2E74B5"/>
              </w:rPr>
            </w:pPr>
            <w:r w:rsidRPr="003551D6">
              <w:rPr>
                <w:rFonts w:cs="Calibri"/>
                <w:b w:val="0"/>
                <w:bCs w:val="0"/>
                <w:color w:val="2E74B5"/>
              </w:rPr>
              <w:t>2</w:t>
            </w:r>
          </w:p>
        </w:tc>
        <w:tc>
          <w:tcPr>
            <w:tcW w:w="2916" w:type="dxa"/>
            <w:tcBorders>
              <w:top w:val="nil"/>
              <w:bottom w:val="nil"/>
            </w:tcBorders>
          </w:tcPr>
          <w:p w14:paraId="1A9FB289" w14:textId="341E0877" w:rsidR="000B1E53" w:rsidRPr="003551D6" w:rsidRDefault="000B1E53" w:rsidP="00D025FA">
            <w:pPr>
              <w:spacing w:after="60" w:line="240" w:lineRule="auto"/>
              <w:jc w:val="left"/>
              <w:cnfStyle w:val="000000000000" w:firstRow="0" w:lastRow="0" w:firstColumn="0" w:lastColumn="0" w:oddVBand="0" w:evenVBand="0" w:oddHBand="0" w:evenHBand="0" w:firstRowFirstColumn="0" w:firstRowLastColumn="0" w:lastRowFirstColumn="0" w:lastRowLastColumn="0"/>
              <w:rPr>
                <w:rFonts w:cs="Calibri"/>
                <w:bCs/>
                <w:color w:val="2E74B5"/>
              </w:rPr>
            </w:pPr>
            <w:r w:rsidRPr="003551D6">
              <w:rPr>
                <w:rFonts w:cs="Calibri"/>
                <w:bCs/>
                <w:color w:val="2E74B5"/>
              </w:rPr>
              <w:t>Speed Modus</w:t>
            </w:r>
          </w:p>
        </w:tc>
        <w:tc>
          <w:tcPr>
            <w:tcW w:w="5866" w:type="dxa"/>
            <w:tcBorders>
              <w:top w:val="nil"/>
              <w:bottom w:val="nil"/>
            </w:tcBorders>
          </w:tcPr>
          <w:p w14:paraId="31D04E6E" w14:textId="177F26A0" w:rsidR="000B1E53" w:rsidRPr="003551D6" w:rsidRDefault="000B1E53" w:rsidP="00D025FA">
            <w:pPr>
              <w:spacing w:after="60" w:line="240" w:lineRule="auto"/>
              <w:jc w:val="left"/>
              <w:cnfStyle w:val="000000000000" w:firstRow="0" w:lastRow="0" w:firstColumn="0" w:lastColumn="0" w:oddVBand="0" w:evenVBand="0" w:oddHBand="0" w:evenHBand="0" w:firstRowFirstColumn="0" w:firstRowLastColumn="0" w:lastRowFirstColumn="0" w:lastRowLastColumn="0"/>
              <w:rPr>
                <w:rFonts w:cs="Calibri"/>
                <w:bCs/>
                <w:color w:val="2E74B5"/>
              </w:rPr>
            </w:pPr>
            <w:r w:rsidRPr="003551D6">
              <w:rPr>
                <w:rFonts w:cs="Calibri"/>
                <w:bCs/>
                <w:color w:val="2E74B5"/>
              </w:rPr>
              <w:t>Für Farbkarten: Beschleunigte Anzeige, begrenzt auf Zeitwert</w:t>
            </w:r>
            <w:r w:rsidR="00C13571" w:rsidRPr="003551D6">
              <w:rPr>
                <w:rFonts w:cs="Calibri"/>
                <w:bCs/>
                <w:color w:val="2E74B5"/>
              </w:rPr>
              <w:t xml:space="preserve"> wobei der Punktemodus verändert werden müsste</w:t>
            </w:r>
            <w:r w:rsidR="000C7A74" w:rsidRPr="003551D6">
              <w:rPr>
                <w:rFonts w:cs="Calibri"/>
                <w:bCs/>
                <w:color w:val="2E74B5"/>
              </w:rPr>
              <w:t>.</w:t>
            </w:r>
          </w:p>
        </w:tc>
      </w:tr>
      <w:tr w:rsidR="00D025FA" w:rsidRPr="00D025FA" w14:paraId="359822D0" w14:textId="64758D18" w:rsidTr="003551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Borders>
              <w:top w:val="nil"/>
            </w:tcBorders>
            <w:shd w:val="clear" w:color="auto" w:fill="B8CCE4" w:themeFill="accent1" w:themeFillTint="66"/>
          </w:tcPr>
          <w:p w14:paraId="02C57BE5" w14:textId="6EF1749B" w:rsidR="000B1E53" w:rsidRPr="003551D6" w:rsidRDefault="00C13571" w:rsidP="00D025FA">
            <w:pPr>
              <w:spacing w:after="60" w:line="240" w:lineRule="auto"/>
              <w:jc w:val="center"/>
              <w:rPr>
                <w:rFonts w:cs="Calibri"/>
                <w:b w:val="0"/>
                <w:bCs w:val="0"/>
                <w:color w:val="2E74B5"/>
              </w:rPr>
            </w:pPr>
            <w:r w:rsidRPr="003551D6">
              <w:rPr>
                <w:rFonts w:cs="Calibri"/>
                <w:b w:val="0"/>
                <w:bCs w:val="0"/>
                <w:color w:val="2E74B5"/>
              </w:rPr>
              <w:t>3</w:t>
            </w:r>
          </w:p>
        </w:tc>
        <w:tc>
          <w:tcPr>
            <w:tcW w:w="2916" w:type="dxa"/>
            <w:tcBorders>
              <w:top w:val="nil"/>
            </w:tcBorders>
            <w:shd w:val="clear" w:color="auto" w:fill="B8CCE4" w:themeFill="accent1" w:themeFillTint="66"/>
          </w:tcPr>
          <w:p w14:paraId="6D2EC067" w14:textId="6B7BDC2A" w:rsidR="000B1E53" w:rsidRPr="003551D6" w:rsidRDefault="000C7A74" w:rsidP="00D025FA">
            <w:pPr>
              <w:spacing w:after="60" w:line="240" w:lineRule="auto"/>
              <w:jc w:val="left"/>
              <w:cnfStyle w:val="000000100000" w:firstRow="0" w:lastRow="0" w:firstColumn="0" w:lastColumn="0" w:oddVBand="0" w:evenVBand="0" w:oddHBand="1" w:evenHBand="0" w:firstRowFirstColumn="0" w:firstRowLastColumn="0" w:lastRowFirstColumn="0" w:lastRowLastColumn="0"/>
              <w:rPr>
                <w:rFonts w:cs="Calibri"/>
                <w:bCs/>
                <w:color w:val="2E74B5"/>
              </w:rPr>
            </w:pPr>
            <w:r w:rsidRPr="003551D6">
              <w:rPr>
                <w:rFonts w:cs="Calibri"/>
                <w:bCs/>
                <w:color w:val="2E74B5"/>
              </w:rPr>
              <w:t xml:space="preserve">Top Score </w:t>
            </w:r>
            <w:r w:rsidR="00C13571" w:rsidRPr="003551D6">
              <w:rPr>
                <w:rFonts w:cs="Calibri"/>
                <w:bCs/>
                <w:color w:val="2E74B5"/>
              </w:rPr>
              <w:t>Liste</w:t>
            </w:r>
          </w:p>
        </w:tc>
        <w:tc>
          <w:tcPr>
            <w:tcW w:w="5866" w:type="dxa"/>
            <w:tcBorders>
              <w:top w:val="nil"/>
            </w:tcBorders>
            <w:shd w:val="clear" w:color="auto" w:fill="B8CCE4" w:themeFill="accent1" w:themeFillTint="66"/>
          </w:tcPr>
          <w:p w14:paraId="0CB2CC3B" w14:textId="2D97B3A5" w:rsidR="000B1E53" w:rsidRPr="003551D6" w:rsidRDefault="002E2BB3" w:rsidP="00D025FA">
            <w:pPr>
              <w:spacing w:after="60" w:line="240" w:lineRule="auto"/>
              <w:jc w:val="left"/>
              <w:cnfStyle w:val="000000100000" w:firstRow="0" w:lastRow="0" w:firstColumn="0" w:lastColumn="0" w:oddVBand="0" w:evenVBand="0" w:oddHBand="1" w:evenHBand="0" w:firstRowFirstColumn="0" w:firstRowLastColumn="0" w:lastRowFirstColumn="0" w:lastRowLastColumn="0"/>
              <w:rPr>
                <w:rFonts w:cs="Calibri"/>
                <w:bCs/>
                <w:color w:val="2E74B5"/>
              </w:rPr>
            </w:pPr>
            <w:r w:rsidRPr="003551D6">
              <w:rPr>
                <w:rFonts w:cs="Calibri"/>
                <w:bCs/>
                <w:color w:val="2E74B5"/>
              </w:rPr>
              <w:t xml:space="preserve">Implementierung </w:t>
            </w:r>
            <w:r w:rsidR="00C13571" w:rsidRPr="003551D6">
              <w:rPr>
                <w:rFonts w:cs="Calibri"/>
                <w:bCs/>
                <w:color w:val="2E74B5"/>
              </w:rPr>
              <w:t>eine</w:t>
            </w:r>
            <w:r w:rsidRPr="003551D6">
              <w:rPr>
                <w:rFonts w:cs="Calibri"/>
                <w:bCs/>
                <w:color w:val="2E74B5"/>
              </w:rPr>
              <w:t>r</w:t>
            </w:r>
            <w:r w:rsidR="00C13571" w:rsidRPr="003551D6">
              <w:rPr>
                <w:rFonts w:cs="Calibri"/>
                <w:bCs/>
                <w:color w:val="2E74B5"/>
              </w:rPr>
              <w:t xml:space="preserve"> Top</w:t>
            </w:r>
            <w:r w:rsidRPr="003551D6">
              <w:rPr>
                <w:rFonts w:cs="Calibri"/>
                <w:bCs/>
                <w:color w:val="2E74B5"/>
              </w:rPr>
              <w:t xml:space="preserve"> S</w:t>
            </w:r>
            <w:r w:rsidR="00C13571" w:rsidRPr="003551D6">
              <w:rPr>
                <w:rFonts w:cs="Calibri"/>
                <w:bCs/>
                <w:color w:val="2E74B5"/>
              </w:rPr>
              <w:t xml:space="preserve">corer Liste, welche die besten Resultate festhält und über eine Serialisierung speichert.  </w:t>
            </w:r>
          </w:p>
        </w:tc>
      </w:tr>
      <w:tr w:rsidR="00D025FA" w:rsidRPr="00D025FA" w14:paraId="12B9E990" w14:textId="77777777" w:rsidTr="00D025FA">
        <w:trPr>
          <w:jc w:val="center"/>
        </w:trPr>
        <w:tc>
          <w:tcPr>
            <w:cnfStyle w:val="001000000000" w:firstRow="0" w:lastRow="0" w:firstColumn="1" w:lastColumn="0" w:oddVBand="0" w:evenVBand="0" w:oddHBand="0" w:evenHBand="0" w:firstRowFirstColumn="0" w:firstRowLastColumn="0" w:lastRowFirstColumn="0" w:lastRowLastColumn="0"/>
            <w:tcW w:w="540" w:type="dxa"/>
          </w:tcPr>
          <w:p w14:paraId="5F74400D" w14:textId="0141F196" w:rsidR="006B0B98" w:rsidRPr="003551D6" w:rsidRDefault="006B0B98" w:rsidP="00D025FA">
            <w:pPr>
              <w:spacing w:after="60" w:line="240" w:lineRule="auto"/>
              <w:jc w:val="center"/>
              <w:rPr>
                <w:rFonts w:cs="Calibri"/>
                <w:b w:val="0"/>
                <w:bCs w:val="0"/>
                <w:color w:val="2E74B5"/>
              </w:rPr>
            </w:pPr>
            <w:r w:rsidRPr="003551D6">
              <w:rPr>
                <w:rFonts w:cs="Calibri"/>
                <w:b w:val="0"/>
                <w:bCs w:val="0"/>
                <w:color w:val="2E74B5"/>
              </w:rPr>
              <w:t>4</w:t>
            </w:r>
          </w:p>
        </w:tc>
        <w:tc>
          <w:tcPr>
            <w:tcW w:w="2916" w:type="dxa"/>
          </w:tcPr>
          <w:p w14:paraId="09CA26DD" w14:textId="61AC95EF" w:rsidR="006B0B98" w:rsidRPr="003551D6" w:rsidRDefault="006B0B98" w:rsidP="00D025FA">
            <w:pPr>
              <w:spacing w:after="60" w:line="240" w:lineRule="auto"/>
              <w:jc w:val="left"/>
              <w:cnfStyle w:val="000000000000" w:firstRow="0" w:lastRow="0" w:firstColumn="0" w:lastColumn="0" w:oddVBand="0" w:evenVBand="0" w:oddHBand="0" w:evenHBand="0" w:firstRowFirstColumn="0" w:firstRowLastColumn="0" w:lastRowFirstColumn="0" w:lastRowLastColumn="0"/>
              <w:rPr>
                <w:rFonts w:cs="Calibri"/>
                <w:bCs/>
                <w:color w:val="2E74B5"/>
              </w:rPr>
            </w:pPr>
            <w:r w:rsidRPr="003551D6">
              <w:rPr>
                <w:rFonts w:cs="Calibri"/>
                <w:bCs/>
                <w:color w:val="2E74B5"/>
              </w:rPr>
              <w:t xml:space="preserve">Anzeige ob </w:t>
            </w:r>
            <w:r w:rsidR="00842742" w:rsidRPr="003551D6">
              <w:rPr>
                <w:rFonts w:cs="Calibri"/>
                <w:bCs/>
                <w:color w:val="2E74B5"/>
              </w:rPr>
              <w:t>s</w:t>
            </w:r>
            <w:r w:rsidRPr="003551D6">
              <w:rPr>
                <w:rFonts w:cs="Calibri"/>
                <w:bCs/>
                <w:color w:val="2E74B5"/>
              </w:rPr>
              <w:t xml:space="preserve">erielle Verbindung </w:t>
            </w:r>
            <w:r w:rsidR="00842742" w:rsidRPr="003551D6">
              <w:rPr>
                <w:rFonts w:cs="Calibri"/>
                <w:bCs/>
                <w:color w:val="2E74B5"/>
              </w:rPr>
              <w:t>besteht</w:t>
            </w:r>
          </w:p>
        </w:tc>
        <w:tc>
          <w:tcPr>
            <w:tcW w:w="5866" w:type="dxa"/>
          </w:tcPr>
          <w:p w14:paraId="2B41B498" w14:textId="0F3E61AF" w:rsidR="006B0B98" w:rsidRPr="003551D6" w:rsidRDefault="006B0B98" w:rsidP="00D025FA">
            <w:pPr>
              <w:spacing w:after="60" w:line="240" w:lineRule="auto"/>
              <w:jc w:val="left"/>
              <w:cnfStyle w:val="000000000000" w:firstRow="0" w:lastRow="0" w:firstColumn="0" w:lastColumn="0" w:oddVBand="0" w:evenVBand="0" w:oddHBand="0" w:evenHBand="0" w:firstRowFirstColumn="0" w:firstRowLastColumn="0" w:lastRowFirstColumn="0" w:lastRowLastColumn="0"/>
              <w:rPr>
                <w:rFonts w:cs="Calibri"/>
                <w:bCs/>
                <w:color w:val="2E74B5"/>
              </w:rPr>
            </w:pPr>
            <w:r w:rsidRPr="003551D6">
              <w:rPr>
                <w:rFonts w:cs="Calibri"/>
                <w:bCs/>
                <w:color w:val="2E74B5"/>
              </w:rPr>
              <w:t>Eine Anzeige im Hauptfenster zeigt den Status der seriellen Verbindung an. Falls die Verbindung verloren gehen würde</w:t>
            </w:r>
            <w:r w:rsidR="00905BD4" w:rsidRPr="003551D6">
              <w:rPr>
                <w:rFonts w:cs="Calibri"/>
                <w:bCs/>
                <w:color w:val="2E74B5"/>
              </w:rPr>
              <w:t xml:space="preserve"> könnte somit das Spiel unterbrochen werden.</w:t>
            </w:r>
          </w:p>
        </w:tc>
      </w:tr>
      <w:tr w:rsidR="00D025FA" w:rsidRPr="00D025FA" w14:paraId="5EA77C51" w14:textId="77777777" w:rsidTr="003551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shd w:val="clear" w:color="auto" w:fill="B8CCE4" w:themeFill="accent1" w:themeFillTint="66"/>
          </w:tcPr>
          <w:p w14:paraId="2BCB116A" w14:textId="5A592416" w:rsidR="00905BD4" w:rsidRPr="003551D6" w:rsidRDefault="00905BD4" w:rsidP="00D025FA">
            <w:pPr>
              <w:spacing w:after="60" w:line="240" w:lineRule="auto"/>
              <w:jc w:val="center"/>
              <w:rPr>
                <w:rFonts w:cs="Calibri"/>
                <w:b w:val="0"/>
                <w:bCs w:val="0"/>
                <w:color w:val="2E74B5"/>
              </w:rPr>
            </w:pPr>
            <w:r w:rsidRPr="003551D6">
              <w:rPr>
                <w:rFonts w:cs="Calibri"/>
                <w:b w:val="0"/>
                <w:bCs w:val="0"/>
                <w:color w:val="2E74B5"/>
              </w:rPr>
              <w:t>5</w:t>
            </w:r>
          </w:p>
        </w:tc>
        <w:tc>
          <w:tcPr>
            <w:tcW w:w="2916" w:type="dxa"/>
            <w:shd w:val="clear" w:color="auto" w:fill="B8CCE4" w:themeFill="accent1" w:themeFillTint="66"/>
          </w:tcPr>
          <w:p w14:paraId="2867D258" w14:textId="28CA5914" w:rsidR="00905BD4" w:rsidRPr="003551D6" w:rsidRDefault="00905BD4" w:rsidP="00D025FA">
            <w:pPr>
              <w:spacing w:after="60" w:line="240" w:lineRule="auto"/>
              <w:jc w:val="left"/>
              <w:cnfStyle w:val="000000100000" w:firstRow="0" w:lastRow="0" w:firstColumn="0" w:lastColumn="0" w:oddVBand="0" w:evenVBand="0" w:oddHBand="1" w:evenHBand="0" w:firstRowFirstColumn="0" w:firstRowLastColumn="0" w:lastRowFirstColumn="0" w:lastRowLastColumn="0"/>
              <w:rPr>
                <w:rFonts w:cs="Calibri"/>
                <w:bCs/>
                <w:color w:val="2E74B5"/>
              </w:rPr>
            </w:pPr>
            <w:r w:rsidRPr="003551D6">
              <w:rPr>
                <w:rFonts w:cs="Calibri"/>
                <w:bCs/>
                <w:color w:val="2E74B5"/>
              </w:rPr>
              <w:t>Anzeige Zeit im Hauptfenster</w:t>
            </w:r>
          </w:p>
        </w:tc>
        <w:tc>
          <w:tcPr>
            <w:tcW w:w="5866" w:type="dxa"/>
            <w:shd w:val="clear" w:color="auto" w:fill="B8CCE4" w:themeFill="accent1" w:themeFillTint="66"/>
          </w:tcPr>
          <w:p w14:paraId="31FD54B5" w14:textId="18EBB285" w:rsidR="00905BD4" w:rsidRPr="003551D6" w:rsidRDefault="00905BD4" w:rsidP="00D025FA">
            <w:pPr>
              <w:spacing w:after="60" w:line="240" w:lineRule="auto"/>
              <w:jc w:val="left"/>
              <w:cnfStyle w:val="000000100000" w:firstRow="0" w:lastRow="0" w:firstColumn="0" w:lastColumn="0" w:oddVBand="0" w:evenVBand="0" w:oddHBand="1" w:evenHBand="0" w:firstRowFirstColumn="0" w:firstRowLastColumn="0" w:lastRowFirstColumn="0" w:lastRowLastColumn="0"/>
              <w:rPr>
                <w:rFonts w:cs="Calibri"/>
                <w:bCs/>
                <w:color w:val="2E74B5"/>
              </w:rPr>
            </w:pPr>
            <w:r w:rsidRPr="003551D6">
              <w:rPr>
                <w:rFonts w:cs="Calibri"/>
                <w:bCs/>
                <w:color w:val="2E74B5"/>
              </w:rPr>
              <w:t>Eine Anzeige im Hauptfenster der Zeit kann den Spieldruck erhöhen und das Spiel entsprechend spannender machen.</w:t>
            </w:r>
          </w:p>
        </w:tc>
      </w:tr>
      <w:tr w:rsidR="00D025FA" w:rsidRPr="00D025FA" w14:paraId="534B9C62" w14:textId="77777777" w:rsidTr="00D025FA">
        <w:trPr>
          <w:jc w:val="center"/>
        </w:trPr>
        <w:tc>
          <w:tcPr>
            <w:cnfStyle w:val="001000000000" w:firstRow="0" w:lastRow="0" w:firstColumn="1" w:lastColumn="0" w:oddVBand="0" w:evenVBand="0" w:oddHBand="0" w:evenHBand="0" w:firstRowFirstColumn="0" w:firstRowLastColumn="0" w:lastRowFirstColumn="0" w:lastRowLastColumn="0"/>
            <w:tcW w:w="540" w:type="dxa"/>
          </w:tcPr>
          <w:p w14:paraId="419E5EDC" w14:textId="16BB475A" w:rsidR="00905BD4" w:rsidRPr="003551D6" w:rsidRDefault="00905BD4" w:rsidP="00D025FA">
            <w:pPr>
              <w:spacing w:after="60" w:line="240" w:lineRule="auto"/>
              <w:jc w:val="center"/>
              <w:rPr>
                <w:rFonts w:cs="Calibri"/>
                <w:b w:val="0"/>
                <w:bCs w:val="0"/>
                <w:color w:val="2E74B5"/>
              </w:rPr>
            </w:pPr>
            <w:r w:rsidRPr="003551D6">
              <w:rPr>
                <w:rFonts w:cs="Calibri"/>
                <w:b w:val="0"/>
                <w:bCs w:val="0"/>
                <w:color w:val="2E74B5"/>
              </w:rPr>
              <w:t>6</w:t>
            </w:r>
          </w:p>
        </w:tc>
        <w:tc>
          <w:tcPr>
            <w:tcW w:w="2916" w:type="dxa"/>
          </w:tcPr>
          <w:p w14:paraId="73AA028C" w14:textId="29AD02D1" w:rsidR="00905BD4" w:rsidRPr="003551D6" w:rsidRDefault="00905BD4" w:rsidP="00D025FA">
            <w:pPr>
              <w:spacing w:after="60" w:line="240" w:lineRule="auto"/>
              <w:jc w:val="left"/>
              <w:cnfStyle w:val="000000000000" w:firstRow="0" w:lastRow="0" w:firstColumn="0" w:lastColumn="0" w:oddVBand="0" w:evenVBand="0" w:oddHBand="0" w:evenHBand="0" w:firstRowFirstColumn="0" w:firstRowLastColumn="0" w:lastRowFirstColumn="0" w:lastRowLastColumn="0"/>
              <w:rPr>
                <w:rFonts w:cs="Calibri"/>
                <w:bCs/>
                <w:color w:val="2E74B5"/>
              </w:rPr>
            </w:pPr>
            <w:r w:rsidRPr="003551D6">
              <w:rPr>
                <w:rFonts w:cs="Calibri"/>
                <w:bCs/>
                <w:color w:val="2E74B5"/>
              </w:rPr>
              <w:t>Countdown vor dem Spiel</w:t>
            </w:r>
          </w:p>
        </w:tc>
        <w:tc>
          <w:tcPr>
            <w:tcW w:w="5866" w:type="dxa"/>
          </w:tcPr>
          <w:p w14:paraId="5C30B2E3" w14:textId="537E998A" w:rsidR="00905BD4" w:rsidRPr="003551D6" w:rsidRDefault="00905BD4" w:rsidP="00D025FA">
            <w:pPr>
              <w:spacing w:after="60" w:line="240" w:lineRule="auto"/>
              <w:jc w:val="left"/>
              <w:cnfStyle w:val="000000000000" w:firstRow="0" w:lastRow="0" w:firstColumn="0" w:lastColumn="0" w:oddVBand="0" w:evenVBand="0" w:oddHBand="0" w:evenHBand="0" w:firstRowFirstColumn="0" w:firstRowLastColumn="0" w:lastRowFirstColumn="0" w:lastRowLastColumn="0"/>
              <w:rPr>
                <w:rFonts w:cs="Calibri"/>
                <w:bCs/>
                <w:color w:val="2E74B5"/>
              </w:rPr>
            </w:pPr>
            <w:r w:rsidRPr="003551D6">
              <w:rPr>
                <w:rFonts w:cs="Calibri"/>
                <w:bCs/>
                <w:color w:val="2E74B5"/>
              </w:rPr>
              <w:t>Ein kurzer Countdown vor dem Spielstart kann die Vorbereitungsphase verbessern und würde den Spieleffekt erhöhen.</w:t>
            </w:r>
          </w:p>
        </w:tc>
      </w:tr>
    </w:tbl>
    <w:p w14:paraId="125694F5" w14:textId="77777777" w:rsidR="000B1E53" w:rsidRPr="000B1E53" w:rsidRDefault="000B1E53" w:rsidP="000B1E53"/>
    <w:p w14:paraId="025F0B22" w14:textId="11DEB12B" w:rsidR="00C45876" w:rsidRDefault="00C45876">
      <w:pPr>
        <w:spacing w:before="0" w:after="0" w:line="240" w:lineRule="auto"/>
        <w:jc w:val="left"/>
      </w:pPr>
      <w:r>
        <w:br w:type="page"/>
      </w:r>
    </w:p>
    <w:p w14:paraId="69A16C70" w14:textId="70C9F0CE" w:rsidR="00C868A8" w:rsidRDefault="00C868A8" w:rsidP="00C868A8">
      <w:pPr>
        <w:jc w:val="center"/>
      </w:pPr>
      <w:r>
        <w:lastRenderedPageBreak/>
        <w:t>Diese Seite ist absichtlich leer.</w:t>
      </w:r>
    </w:p>
    <w:p w14:paraId="0E28132A" w14:textId="3273DD58" w:rsidR="00C868A8" w:rsidRDefault="00C868A8">
      <w:pPr>
        <w:spacing w:before="0" w:after="0" w:line="240" w:lineRule="auto"/>
        <w:jc w:val="left"/>
      </w:pPr>
      <w:r>
        <w:br w:type="page"/>
      </w:r>
    </w:p>
    <w:p w14:paraId="133AC210" w14:textId="43F4CF43" w:rsidR="00BB6ACF" w:rsidRDefault="000F5F91" w:rsidP="00C45876">
      <w:pPr>
        <w:pStyle w:val="Heading1"/>
      </w:pPr>
      <w:bookmarkStart w:id="131" w:name="_Toc398287362"/>
      <w:r>
        <w:lastRenderedPageBreak/>
        <w:t>Diskussion des eig</w:t>
      </w:r>
      <w:r w:rsidR="008050D0">
        <w:t>e</w:t>
      </w:r>
      <w:r>
        <w:t>nen Beitrags</w:t>
      </w:r>
      <w:bookmarkEnd w:id="131"/>
    </w:p>
    <w:p w14:paraId="3CC84C43" w14:textId="77777777" w:rsidR="007C51A7" w:rsidRDefault="007C51A7" w:rsidP="007C51A7">
      <w:pPr>
        <w:pStyle w:val="Heading2"/>
      </w:pPr>
      <w:bookmarkStart w:id="132" w:name="_Toc398287363"/>
      <w:r w:rsidRPr="007C51A7">
        <w:t>Studieren der RFID Technologie und Bauen eines Reader mittels eines Arduinos und einem RFID Shield</w:t>
      </w:r>
      <w:bookmarkEnd w:id="132"/>
      <w:r w:rsidRPr="007C51A7">
        <w:t xml:space="preserve"> </w:t>
      </w:r>
    </w:p>
    <w:p w14:paraId="45558B06" w14:textId="6B6CB1FB" w:rsidR="00CD22DC" w:rsidRDefault="00CD22DC" w:rsidP="00CD22DC">
      <w:r>
        <w:t>Das Protokoll welches für RFID</w:t>
      </w:r>
      <w:r w:rsidR="00967F31">
        <w:t>-</w:t>
      </w:r>
      <w:r>
        <w:t>Transaktionen</w:t>
      </w:r>
      <w:r w:rsidR="00C60757">
        <w:t xml:space="preserve"> der Studentenkarte</w:t>
      </w:r>
      <w:r>
        <w:t xml:space="preserve"> ver</w:t>
      </w:r>
      <w:r w:rsidR="00C60757">
        <w:t>wendet wird ist im ISO Standard</w:t>
      </w:r>
      <w:r w:rsidR="00C60757" w:rsidRPr="00C60757">
        <w:t xml:space="preserve"> 14443</w:t>
      </w:r>
      <w:r w:rsidR="00C60757">
        <w:t xml:space="preserve"> definiert. Die Erkenntnisse zum Protokoll sind im </w:t>
      </w:r>
      <w:r w:rsidR="00394AF9">
        <w:t>Abschnitt</w:t>
      </w:r>
      <w:r w:rsidR="00C60757">
        <w:t xml:space="preserve"> </w:t>
      </w:r>
      <w:r w:rsidR="008050D0">
        <w:fldChar w:fldCharType="begin"/>
      </w:r>
      <w:r w:rsidR="008050D0">
        <w:instrText xml:space="preserve"> REF _Ref398282988 \r \h </w:instrText>
      </w:r>
      <w:r w:rsidR="008050D0">
        <w:fldChar w:fldCharType="separate"/>
      </w:r>
      <w:r w:rsidR="0068071C">
        <w:t>3.1</w:t>
      </w:r>
      <w:r w:rsidR="008050D0">
        <w:fldChar w:fldCharType="end"/>
      </w:r>
      <w:r w:rsidR="008050D0">
        <w:t xml:space="preserve"> </w:t>
      </w:r>
      <w:r w:rsidR="00C60757">
        <w:t xml:space="preserve">festgehalten. Um einen RFID Reader selber zu bauen galt es zuerst herauszufinden, welche der erhältlichen </w:t>
      </w:r>
      <w:r w:rsidR="005B5A64">
        <w:t>Komponenten</w:t>
      </w:r>
      <w:r w:rsidR="00C60757">
        <w:t xml:space="preserve"> für den Einsatz geeignet wären. Ein wichtiger Faktor beim eigenen Zusammenbau war die gute Dokumentation, welche für den Xbee Reader vorhanden war. Zudem sollte ein Chipsatz auf dem Reader verbaut sein, welcher möglichst nicht nur die öffentlich bekannten Funktionalitäten unterstützt, sondern auch Fähigkeiten wie das passive </w:t>
      </w:r>
      <w:r w:rsidR="00B24207">
        <w:t>M</w:t>
      </w:r>
      <w:r w:rsidR="00C60757">
        <w:t>itlesen von Transaktionen ermöglich</w:t>
      </w:r>
      <w:r w:rsidR="00B24207">
        <w:t>t</w:t>
      </w:r>
      <w:r w:rsidR="00C60757">
        <w:t>. Nach einiger Recherche konnte festgestellt werden, dass der Chipsatz PN532 dies technisch unterstützt, entsprechende Arduino Code</w:t>
      </w:r>
      <w:r w:rsidR="007B0802">
        <w:rPr>
          <w:rStyle w:val="CommentReference"/>
        </w:rPr>
        <w:t>-</w:t>
      </w:r>
      <w:r w:rsidR="007B0802">
        <w:t>Imp</w:t>
      </w:r>
      <w:r w:rsidR="00C60757">
        <w:t>lementationen aber nicht aufgeführt sind.</w:t>
      </w:r>
    </w:p>
    <w:p w14:paraId="44F92B77" w14:textId="669EE797" w:rsidR="00C60757" w:rsidRPr="00CD22DC" w:rsidRDefault="00C60757" w:rsidP="00CD22DC">
      <w:r>
        <w:t xml:space="preserve">Durch </w:t>
      </w:r>
      <w:r w:rsidR="005B5A64">
        <w:t xml:space="preserve">die gelegte </w:t>
      </w:r>
      <w:r>
        <w:t xml:space="preserve">Basis kann dieses Projekt nach Vollendung der Semesterarbeit beliebig fortgesetzt werden. Die Grenzen der Fähigkeiten des Sensors sind noch nicht erreicht. </w:t>
      </w:r>
    </w:p>
    <w:p w14:paraId="659D0577" w14:textId="2771443E" w:rsidR="00F35FB7" w:rsidRDefault="007C51A7" w:rsidP="00F35FB7">
      <w:pPr>
        <w:pStyle w:val="Heading2"/>
      </w:pPr>
      <w:bookmarkStart w:id="133" w:name="_Toc398287364"/>
      <w:r>
        <w:t>Dokumentieren von Herausforderungen beim Bauen eines RFID Readers</w:t>
      </w:r>
      <w:bookmarkEnd w:id="133"/>
    </w:p>
    <w:p w14:paraId="5FD45F08" w14:textId="7159B8D0" w:rsidR="007B10EA" w:rsidRDefault="0005280D" w:rsidP="0005280D">
      <w:r>
        <w:t>Die grössten Herausforderungen waren die versteckten Limitationen, welche gewisse Reader enthielten</w:t>
      </w:r>
      <w:r w:rsidR="00CD26F3">
        <w:t>, zu finden</w:t>
      </w:r>
      <w:r>
        <w:t xml:space="preserve">. So hatte der ursprünglich ausgewählte Reader von Seeed Studios eine Datenleselimite von </w:t>
      </w:r>
      <w:r w:rsidR="00CD26F3">
        <w:t xml:space="preserve">80 </w:t>
      </w:r>
      <w:r w:rsidR="002570AA">
        <w:t>Bytes</w:t>
      </w:r>
      <w:r w:rsidR="002C42D2">
        <w:t xml:space="preserve"> (siehe </w:t>
      </w:r>
      <w:r w:rsidR="00513B89">
        <w:fldChar w:fldCharType="begin"/>
      </w:r>
      <w:r w:rsidR="00513B89">
        <w:instrText xml:space="preserve"> REF _Ref398283057 \h </w:instrText>
      </w:r>
      <w:r w:rsidR="00513B89">
        <w:fldChar w:fldCharType="separate"/>
      </w:r>
      <w:r w:rsidR="0068071C">
        <w:t xml:space="preserve">Abbildung </w:t>
      </w:r>
      <w:r w:rsidR="0068071C">
        <w:rPr>
          <w:noProof/>
        </w:rPr>
        <w:t>29</w:t>
      </w:r>
      <w:r w:rsidR="00513B89">
        <w:fldChar w:fldCharType="end"/>
      </w:r>
      <w:r w:rsidR="002C42D2">
        <w:t>)</w:t>
      </w:r>
      <w:r w:rsidR="00CD26F3">
        <w:t>, weshalb er aus Zuverlässigkeitsgründen nicht weiter eingesetzt wurde</w:t>
      </w:r>
      <w:r w:rsidR="007B10EA">
        <w:t>.</w:t>
      </w:r>
    </w:p>
    <w:p w14:paraId="69DF2C24" w14:textId="77777777" w:rsidR="007B10EA" w:rsidRPr="007B10EA" w:rsidRDefault="007B10EA" w:rsidP="0005280D">
      <w:pPr>
        <w:rPr>
          <w:sz w:val="10"/>
          <w:szCs w:val="8"/>
        </w:rPr>
      </w:pPr>
    </w:p>
    <w:p w14:paraId="3CC6C0F5" w14:textId="226EFE64" w:rsidR="007B10EA" w:rsidRDefault="00CD26F3" w:rsidP="007B10EA">
      <w:pPr>
        <w:jc w:val="center"/>
        <w:rPr>
          <w:noProof/>
          <w:lang w:eastAsia="de-CH"/>
        </w:rPr>
      </w:pPr>
      <w:r>
        <w:rPr>
          <w:noProof/>
          <w:lang w:val="en-US"/>
        </w:rPr>
        <w:drawing>
          <wp:inline distT="0" distB="0" distL="0" distR="0" wp14:anchorId="31AD3F44" wp14:editId="779225F3">
            <wp:extent cx="3599815" cy="1270635"/>
            <wp:effectExtent l="0" t="0" r="63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738" t="3341" r="499" b="1870"/>
                    <a:stretch/>
                  </pic:blipFill>
                  <pic:spPr bwMode="auto">
                    <a:xfrm>
                      <a:off x="0" y="0"/>
                      <a:ext cx="3599815" cy="1270635"/>
                    </a:xfrm>
                    <a:prstGeom prst="rect">
                      <a:avLst/>
                    </a:prstGeom>
                    <a:ln>
                      <a:noFill/>
                    </a:ln>
                    <a:extLst>
                      <a:ext uri="{53640926-AAD7-44D8-BBD7-CCE9431645EC}">
                        <a14:shadowObscured xmlns:a14="http://schemas.microsoft.com/office/drawing/2010/main"/>
                      </a:ext>
                    </a:extLst>
                  </pic:spPr>
                </pic:pic>
              </a:graphicData>
            </a:graphic>
          </wp:inline>
        </w:drawing>
      </w:r>
    </w:p>
    <w:p w14:paraId="3E35935E" w14:textId="5405771D" w:rsidR="005B5A64" w:rsidRDefault="005B5A64" w:rsidP="007B10EA">
      <w:pPr>
        <w:pStyle w:val="Caption"/>
        <w:spacing w:before="240" w:after="360"/>
        <w:jc w:val="center"/>
      </w:pPr>
      <w:bookmarkStart w:id="134" w:name="_Ref398283057"/>
      <w:bookmarkStart w:id="135" w:name="_Toc398287405"/>
      <w:r>
        <w:t xml:space="preserve">Abbildung </w:t>
      </w:r>
      <w:r w:rsidR="001745BF">
        <w:fldChar w:fldCharType="begin"/>
      </w:r>
      <w:r w:rsidR="001745BF">
        <w:instrText xml:space="preserve"> SEQ Abbildung \* ARABIC </w:instrText>
      </w:r>
      <w:r w:rsidR="001745BF">
        <w:fldChar w:fldCharType="separate"/>
      </w:r>
      <w:r w:rsidR="0068071C">
        <w:rPr>
          <w:noProof/>
        </w:rPr>
        <w:t>29</w:t>
      </w:r>
      <w:r w:rsidR="001745BF">
        <w:rPr>
          <w:noProof/>
        </w:rPr>
        <w:fldChar w:fldCharType="end"/>
      </w:r>
      <w:bookmarkEnd w:id="134"/>
      <w:r>
        <w:t>: Ausschnitt aus der Dokumentation zum Seeed Studio Reader</w:t>
      </w:r>
      <w:r w:rsidR="004A08AA">
        <w:t xml:space="preserve"> [12, Seite 7]</w:t>
      </w:r>
      <w:bookmarkEnd w:id="135"/>
    </w:p>
    <w:p w14:paraId="62B9EA44" w14:textId="17317D3F" w:rsidR="00CD26F3" w:rsidRDefault="00CD26F3" w:rsidP="0005280D">
      <w:r>
        <w:t xml:space="preserve">Der jetzt verwendete Reader von Xbee wiederum hat eine Limitation, welche ein gleichzeitiges </w:t>
      </w:r>
      <w:r w:rsidR="00A87A19">
        <w:t xml:space="preserve">Auslesen </w:t>
      </w:r>
      <w:r>
        <w:t xml:space="preserve">und </w:t>
      </w:r>
      <w:r w:rsidR="00A87A19">
        <w:t xml:space="preserve">Schreiben </w:t>
      </w:r>
      <w:r>
        <w:t>über das Serial Interface am Arduino unterbindet. Als Konsequenz kann der ausgeführte Code auf dem Arduino nicht von Eingaben über das Serial Interface beeinflusst werden. Reaktionen können einzig über das RFID</w:t>
      </w:r>
      <w:r w:rsidR="00A87A19">
        <w:t>-</w:t>
      </w:r>
      <w:r>
        <w:t xml:space="preserve">Modul provoziert werden. Dies hat die Entscheidung massgeblich beeinflusst, auf dem Arduino lediglich ein </w:t>
      </w:r>
      <w:r w:rsidR="00A87A19">
        <w:t xml:space="preserve">Skript </w:t>
      </w:r>
      <w:r>
        <w:t>zu aktivieren</w:t>
      </w:r>
      <w:r w:rsidR="00A87A19">
        <w:t>,</w:t>
      </w:r>
      <w:r>
        <w:t xml:space="preserve"> welche</w:t>
      </w:r>
      <w:r w:rsidR="00A87A19">
        <w:t>s</w:t>
      </w:r>
      <w:r>
        <w:t xml:space="preserve"> die Karten erkennt</w:t>
      </w:r>
      <w:r w:rsidR="00DD5DC4">
        <w:t>, die UIDs über den seriellen Bus an das Python Programm überträgt</w:t>
      </w:r>
      <w:r w:rsidR="00A87A19">
        <w:t>,</w:t>
      </w:r>
      <w:r>
        <w:t xml:space="preserve"> aber</w:t>
      </w:r>
      <w:r w:rsidR="00DD5DC4">
        <w:t xml:space="preserve"> die Karten selber</w:t>
      </w:r>
      <w:r>
        <w:t xml:space="preserve"> nicht weiter verändert.</w:t>
      </w:r>
    </w:p>
    <w:p w14:paraId="7D843835" w14:textId="32E52A31" w:rsidR="00CD26F3" w:rsidRPr="0005280D" w:rsidRDefault="00CD26F3" w:rsidP="0005280D">
      <w:r>
        <w:lastRenderedPageBreak/>
        <w:t>Alternativ hätte die komplette RFID</w:t>
      </w:r>
      <w:r w:rsidR="00A87A19">
        <w:t>-</w:t>
      </w:r>
      <w:r>
        <w:t>Protokoll</w:t>
      </w:r>
      <w:r w:rsidR="00A87A19">
        <w:t>l</w:t>
      </w:r>
      <w:r>
        <w:t xml:space="preserve">ogik ebenfalls über das </w:t>
      </w:r>
      <w:r w:rsidR="00A87A19">
        <w:t>s</w:t>
      </w:r>
      <w:r>
        <w:t>erielle Interface übertragen werden können, wobei das Arduino dann nur noch als reine Steckplatine gedient hätte</w:t>
      </w:r>
      <w:r w:rsidR="00A87A19">
        <w:t>.</w:t>
      </w:r>
      <w:r>
        <w:t xml:space="preserve"> </w:t>
      </w:r>
      <w:r w:rsidR="00A87A19">
        <w:t>D</w:t>
      </w:r>
      <w:r>
        <w:t>ieser Modus wird „Transparent Operation“ genannt. Um dies zu erreichen hätte allerdings auf dem Arduino der ARM</w:t>
      </w:r>
      <w:r w:rsidR="00A87A19">
        <w:t>-</w:t>
      </w:r>
      <w:r>
        <w:t>C</w:t>
      </w:r>
      <w:r w:rsidR="00A87A19">
        <w:t>hip</w:t>
      </w:r>
      <w:r>
        <w:t xml:space="preserve"> entfernt werden </w:t>
      </w:r>
      <w:r w:rsidR="00A87A19">
        <w:t>müssen</w:t>
      </w:r>
      <w:r>
        <w:t>, was bei de</w:t>
      </w:r>
      <w:r w:rsidR="00A87A19">
        <w:t>r</w:t>
      </w:r>
      <w:r>
        <w:t xml:space="preserve"> </w:t>
      </w:r>
      <w:r w:rsidR="00A87A19">
        <w:t xml:space="preserve">für das </w:t>
      </w:r>
      <w:r w:rsidR="00807920">
        <w:t xml:space="preserve">Projekt vorgelegenen </w:t>
      </w:r>
      <w:r>
        <w:t xml:space="preserve">Version nicht möglich war. Zudem wäre der Arduino Teil des Projekts daraufhin zu gering </w:t>
      </w:r>
      <w:r w:rsidR="00A87A19">
        <w:t>ausgefallen</w:t>
      </w:r>
      <w:r>
        <w:t>, was dem ursprünglichen Ziel, ein Projekt mit Hilfe eines Arduinos zu realisieren, nicht diente.</w:t>
      </w:r>
    </w:p>
    <w:p w14:paraId="3223EE14" w14:textId="0B759DEE" w:rsidR="007C51A7" w:rsidRDefault="007C51A7" w:rsidP="007C51A7">
      <w:pPr>
        <w:pStyle w:val="Heading2"/>
      </w:pPr>
      <w:bookmarkStart w:id="136" w:name="_Toc398287365"/>
      <w:r>
        <w:t>Machbarkeitsanalyse zum Auslesen unserer neuen Campus Card</w:t>
      </w:r>
      <w:bookmarkEnd w:id="136"/>
    </w:p>
    <w:p w14:paraId="3716AFCC" w14:textId="75CF14CE" w:rsidR="006335F6" w:rsidRDefault="0093189E" w:rsidP="0093189E">
      <w:r>
        <w:t xml:space="preserve">Die Online Recherchen ergaben, dass die Studentenausweise von InterCard </w:t>
      </w:r>
      <w:r w:rsidR="006335F6">
        <w:t>erzeugt wurden. Ein Online</w:t>
      </w:r>
      <w:r w:rsidR="004C6CA1">
        <w:t>-</w:t>
      </w:r>
      <w:r w:rsidR="006335F6">
        <w:t>Kurzportrait und eine Erfolgsstory</w:t>
      </w:r>
      <w:r w:rsidR="004C7CFF">
        <w:t xml:space="preserve"> [15]</w:t>
      </w:r>
      <w:r w:rsidR="006335F6">
        <w:t xml:space="preserve"> zur Implementation konnten dies dokumentieren</w:t>
      </w:r>
      <w:r w:rsidR="00FD694F">
        <w:t xml:space="preserve">, sie ist in der </w:t>
      </w:r>
      <w:r w:rsidR="00513B89">
        <w:fldChar w:fldCharType="begin"/>
      </w:r>
      <w:r w:rsidR="00513B89">
        <w:instrText xml:space="preserve"> REF _Ref398283128 \h </w:instrText>
      </w:r>
      <w:r w:rsidR="00513B89">
        <w:fldChar w:fldCharType="separate"/>
      </w:r>
      <w:r w:rsidR="0068071C" w:rsidRPr="00C36F94">
        <w:t xml:space="preserve">Abbildung </w:t>
      </w:r>
      <w:r w:rsidR="0068071C">
        <w:rPr>
          <w:noProof/>
        </w:rPr>
        <w:t>30</w:t>
      </w:r>
      <w:r w:rsidR="00513B89">
        <w:fldChar w:fldCharType="end"/>
      </w:r>
      <w:r w:rsidR="00513B89">
        <w:t xml:space="preserve"> </w:t>
      </w:r>
      <w:r w:rsidR="00FD694F">
        <w:t>eingeblendet.</w:t>
      </w:r>
      <w:r w:rsidR="006335F6">
        <w:t xml:space="preserve"> </w:t>
      </w:r>
    </w:p>
    <w:p w14:paraId="10214C02" w14:textId="77777777" w:rsidR="007B10EA" w:rsidRPr="007B10EA" w:rsidRDefault="007B10EA" w:rsidP="0093189E">
      <w:pPr>
        <w:rPr>
          <w:sz w:val="2"/>
          <w:szCs w:val="2"/>
        </w:rPr>
      </w:pPr>
    </w:p>
    <w:p w14:paraId="78BF7CBE" w14:textId="08F1877A" w:rsidR="006335F6" w:rsidRDefault="006335F6" w:rsidP="00ED565D">
      <w:pPr>
        <w:jc w:val="center"/>
      </w:pPr>
      <w:r>
        <w:rPr>
          <w:noProof/>
          <w:lang w:val="en-US"/>
        </w:rPr>
        <w:drawing>
          <wp:inline distT="0" distB="0" distL="0" distR="0" wp14:anchorId="34E70CB7" wp14:editId="19D5B801">
            <wp:extent cx="5400000"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00" cy="2880000"/>
                    </a:xfrm>
                    <a:prstGeom prst="rect">
                      <a:avLst/>
                    </a:prstGeom>
                  </pic:spPr>
                </pic:pic>
              </a:graphicData>
            </a:graphic>
          </wp:inline>
        </w:drawing>
      </w:r>
    </w:p>
    <w:p w14:paraId="5EE24B69" w14:textId="687AD93D" w:rsidR="00FD694F" w:rsidRPr="00C36F94" w:rsidRDefault="00FD694F" w:rsidP="00ED565D">
      <w:pPr>
        <w:pStyle w:val="Caption"/>
        <w:spacing w:before="240" w:after="360"/>
        <w:jc w:val="center"/>
      </w:pPr>
      <w:bookmarkStart w:id="137" w:name="_Ref398283128"/>
      <w:bookmarkStart w:id="138" w:name="_Toc398287406"/>
      <w:r w:rsidRPr="00C36F94">
        <w:t xml:space="preserve">Abbildung </w:t>
      </w:r>
      <w:r>
        <w:fldChar w:fldCharType="begin"/>
      </w:r>
      <w:r w:rsidRPr="00C36F94">
        <w:instrText xml:space="preserve"> SEQ Abbildung \* ARABIC </w:instrText>
      </w:r>
      <w:r>
        <w:fldChar w:fldCharType="separate"/>
      </w:r>
      <w:r w:rsidR="0068071C">
        <w:rPr>
          <w:noProof/>
        </w:rPr>
        <w:t>30</w:t>
      </w:r>
      <w:r>
        <w:fldChar w:fldCharType="end"/>
      </w:r>
      <w:bookmarkEnd w:id="137"/>
      <w:r w:rsidRPr="00C36F94">
        <w:t>: Success Story InterCard - ZHAW</w:t>
      </w:r>
      <w:bookmarkEnd w:id="138"/>
    </w:p>
    <w:p w14:paraId="09099DAA" w14:textId="2BB9A033" w:rsidR="0093189E" w:rsidRDefault="006335F6" w:rsidP="0093189E">
      <w:r>
        <w:t>Auf der Webseite von InterCard wird präsentiert, welche Kartenmodi zur Verfügung stehen. Ein visueller Abgleich zeigte, dass für unseren Studentenausweis keine Karte mit einem Chip verwendet wurde und entspreche</w:t>
      </w:r>
      <w:r w:rsidR="007A3C5A">
        <w:t>nd auf den Typ Mifare Classic 1</w:t>
      </w:r>
      <w:r>
        <w:t>K</w:t>
      </w:r>
      <w:r w:rsidR="007A3C5A">
        <w:t xml:space="preserve"> (1 KB</w:t>
      </w:r>
      <w:r>
        <w:t>yte</w:t>
      </w:r>
      <w:r w:rsidR="007A3C5A">
        <w:t>)</w:t>
      </w:r>
      <w:r>
        <w:t xml:space="preserve"> gesetzt wurde</w:t>
      </w:r>
      <w:r w:rsidR="007D3242">
        <w:t xml:space="preserve"> (siehe auch </w:t>
      </w:r>
      <w:r w:rsidR="007D3242">
        <w:fldChar w:fldCharType="begin"/>
      </w:r>
      <w:r w:rsidR="007D3242">
        <w:instrText xml:space="preserve"> REF _Ref398074592 \h </w:instrText>
      </w:r>
      <w:r w:rsidR="007D3242">
        <w:fldChar w:fldCharType="separate"/>
      </w:r>
      <w:r w:rsidR="0068071C">
        <w:t xml:space="preserve">Abbildung </w:t>
      </w:r>
      <w:r w:rsidR="0068071C">
        <w:rPr>
          <w:noProof/>
        </w:rPr>
        <w:t>31</w:t>
      </w:r>
      <w:r w:rsidR="007D3242">
        <w:fldChar w:fldCharType="end"/>
      </w:r>
      <w:r w:rsidR="007D3242">
        <w:t>)</w:t>
      </w:r>
      <w:r>
        <w:t>.</w:t>
      </w:r>
    </w:p>
    <w:p w14:paraId="582364CD" w14:textId="77777777" w:rsidR="006335F6" w:rsidRDefault="006335F6" w:rsidP="00C31E42">
      <w:pPr>
        <w:keepNext/>
        <w:jc w:val="center"/>
      </w:pPr>
      <w:r>
        <w:rPr>
          <w:noProof/>
          <w:lang w:val="en-US"/>
        </w:rPr>
        <w:lastRenderedPageBreak/>
        <w:drawing>
          <wp:inline distT="0" distB="0" distL="0" distR="0" wp14:anchorId="7A07EFF5" wp14:editId="7EEC1DEE">
            <wp:extent cx="5400000" cy="4327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0000" cy="4327200"/>
                    </a:xfrm>
                    <a:prstGeom prst="rect">
                      <a:avLst/>
                    </a:prstGeom>
                  </pic:spPr>
                </pic:pic>
              </a:graphicData>
            </a:graphic>
          </wp:inline>
        </w:drawing>
      </w:r>
    </w:p>
    <w:p w14:paraId="50D12FFE" w14:textId="018A1BDD" w:rsidR="006335F6" w:rsidRDefault="006335F6" w:rsidP="00ED565D">
      <w:pPr>
        <w:pStyle w:val="Caption"/>
        <w:spacing w:before="240" w:after="360"/>
        <w:jc w:val="center"/>
      </w:pPr>
      <w:bookmarkStart w:id="139" w:name="_Ref398074592"/>
      <w:bookmarkStart w:id="140" w:name="_Toc398287407"/>
      <w:r>
        <w:t xml:space="preserve">Abbildung </w:t>
      </w:r>
      <w:r w:rsidR="001745BF">
        <w:fldChar w:fldCharType="begin"/>
      </w:r>
      <w:r w:rsidR="001745BF">
        <w:instrText xml:space="preserve"> SEQ Abbildung \* ARABIC </w:instrText>
      </w:r>
      <w:r w:rsidR="001745BF">
        <w:fldChar w:fldCharType="separate"/>
      </w:r>
      <w:r w:rsidR="0068071C">
        <w:rPr>
          <w:noProof/>
        </w:rPr>
        <w:t>31</w:t>
      </w:r>
      <w:r w:rsidR="001745BF">
        <w:rPr>
          <w:noProof/>
        </w:rPr>
        <w:fldChar w:fldCharType="end"/>
      </w:r>
      <w:bookmarkEnd w:id="139"/>
      <w:r>
        <w:t>: Kartentypen im Angebot von InterCard</w:t>
      </w:r>
      <w:r w:rsidR="00866E09">
        <w:t xml:space="preserve"> [10]</w:t>
      </w:r>
      <w:bookmarkEnd w:id="140"/>
    </w:p>
    <w:p w14:paraId="599D0958" w14:textId="1A9A4ED7" w:rsidR="006335F6" w:rsidRDefault="006335F6" w:rsidP="0093189E">
      <w:r>
        <w:t xml:space="preserve">Für den </w:t>
      </w:r>
      <w:r w:rsidR="007A7D60">
        <w:t xml:space="preserve">verwendeten </w:t>
      </w:r>
      <w:r>
        <w:t xml:space="preserve">CRYPTO1 Algorithmus </w:t>
      </w:r>
      <w:r w:rsidR="007A7D60">
        <w:t xml:space="preserve">der Studentenkarte </w:t>
      </w:r>
      <w:r>
        <w:t>existiert laut Wikipedia</w:t>
      </w:r>
      <w:r w:rsidR="007A7D60">
        <w:t>-</w:t>
      </w:r>
      <w:r>
        <w:t>Eintrag</w:t>
      </w:r>
      <w:r w:rsidR="00866E09">
        <w:t xml:space="preserve"> [11]</w:t>
      </w:r>
      <w:r>
        <w:t xml:space="preserve"> seit 2008 genug Verständnis</w:t>
      </w:r>
      <w:r w:rsidR="007A7D60">
        <w:t>,</w:t>
      </w:r>
      <w:r>
        <w:t xml:space="preserve"> um die „Verschlüsselung“ zu brechen.</w:t>
      </w:r>
    </w:p>
    <w:p w14:paraId="73941296" w14:textId="67A710AF" w:rsidR="00C32144" w:rsidRDefault="008562CD" w:rsidP="0093189E">
      <w:r>
        <w:t>Nach Abklärungen mit den Sicherheitsbeauftragten der ZHAW wäre es mir nur nach Unterzeichnen eines NDA erlaubt gewesen, die Sicherheit der auf den Karten abgelegten Daten zu testen. Um für diese Semester</w:t>
      </w:r>
      <w:r w:rsidR="00602E85">
        <w:t>arbeit</w:t>
      </w:r>
      <w:r>
        <w:t xml:space="preserve"> keine zusätzliche</w:t>
      </w:r>
      <w:r w:rsidR="00602E85">
        <w:t xml:space="preserve"> administrative und formelle Hürde zu schaffen</w:t>
      </w:r>
      <w:r>
        <w:t xml:space="preserve"> </w:t>
      </w:r>
      <w:r w:rsidR="00DB5FE0">
        <w:t xml:space="preserve">wurde entsprechend auf diese Herausforderung verzichtet. </w:t>
      </w:r>
    </w:p>
    <w:p w14:paraId="248C99D9" w14:textId="37357236" w:rsidR="008562CD" w:rsidRDefault="00DB5FE0" w:rsidP="0093189E">
      <w:r>
        <w:t xml:space="preserve">Ein </w:t>
      </w:r>
      <w:r w:rsidR="000066A1">
        <w:t>Auslesen</w:t>
      </w:r>
      <w:r w:rsidR="00602E85">
        <w:t xml:space="preserve"> der </w:t>
      </w:r>
      <w:r w:rsidR="0023143F">
        <w:t xml:space="preserve">ZHAW </w:t>
      </w:r>
      <w:r w:rsidR="00602E85">
        <w:t>Campus</w:t>
      </w:r>
      <w:r w:rsidR="0023143F">
        <w:t xml:space="preserve"> </w:t>
      </w:r>
      <w:r w:rsidR="00602E85">
        <w:t>Card</w:t>
      </w:r>
      <w:r w:rsidR="000066A1">
        <w:t xml:space="preserve"> </w:t>
      </w:r>
      <w:r>
        <w:t>wäre allerdings mit den heute technisch verfügbaren Mitteln machbar gewesen. Aus diesem Grund weisst auch die InterCard in ihrem technischen Prospekt</w:t>
      </w:r>
      <w:r w:rsidR="00602E85">
        <w:t xml:space="preserve">, welche in </w:t>
      </w:r>
      <w:r w:rsidR="00C761BC">
        <w:fldChar w:fldCharType="begin"/>
      </w:r>
      <w:r w:rsidR="00C761BC">
        <w:instrText xml:space="preserve"> REF _Ref398283185 \h </w:instrText>
      </w:r>
      <w:r w:rsidR="00C761BC">
        <w:fldChar w:fldCharType="separate"/>
      </w:r>
      <w:r w:rsidR="0068071C">
        <w:t xml:space="preserve">Abbildung </w:t>
      </w:r>
      <w:r w:rsidR="0068071C">
        <w:rPr>
          <w:noProof/>
        </w:rPr>
        <w:t>32</w:t>
      </w:r>
      <w:r w:rsidR="00C761BC">
        <w:fldChar w:fldCharType="end"/>
      </w:r>
      <w:r w:rsidR="00C761BC">
        <w:t xml:space="preserve"> </w:t>
      </w:r>
      <w:r w:rsidR="00602E85">
        <w:t>dargestellt ist, d</w:t>
      </w:r>
      <w:r>
        <w:t>arauf hin, dass stattdessen die Verwaltungssoftware im Hintergrund Validitätsprüfungen durchführen soll.</w:t>
      </w:r>
      <w:r w:rsidR="008562CD">
        <w:t xml:space="preserve"> </w:t>
      </w:r>
      <w:r>
        <w:t>Der Hinweis auf die „vom Chiphersteller vergebene Seriennummer“ ist</w:t>
      </w:r>
      <w:r w:rsidR="00602E85">
        <w:t xml:space="preserve"> trügerisch</w:t>
      </w:r>
      <w:r>
        <w:t>, da im Internet ohne Probleme Karten erhältlich sind, auf welchen der Seriennummereintrag verändert werden kann.</w:t>
      </w:r>
    </w:p>
    <w:p w14:paraId="4BCF4C09" w14:textId="599B68D6" w:rsidR="00DB5FE0" w:rsidRDefault="00DB5FE0" w:rsidP="00C31E42">
      <w:pPr>
        <w:jc w:val="center"/>
      </w:pPr>
      <w:r>
        <w:rPr>
          <w:noProof/>
          <w:lang w:val="en-US"/>
        </w:rPr>
        <w:lastRenderedPageBreak/>
        <w:drawing>
          <wp:inline distT="0" distB="0" distL="0" distR="0" wp14:anchorId="78B3E455" wp14:editId="14FBCA4A">
            <wp:extent cx="5400000" cy="230400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00" cy="2304000"/>
                    </a:xfrm>
                    <a:prstGeom prst="rect">
                      <a:avLst/>
                    </a:prstGeom>
                  </pic:spPr>
                </pic:pic>
              </a:graphicData>
            </a:graphic>
          </wp:inline>
        </w:drawing>
      </w:r>
    </w:p>
    <w:p w14:paraId="470831E3" w14:textId="7F64C245" w:rsidR="00602E85" w:rsidRPr="0093189E" w:rsidRDefault="00602E85" w:rsidP="00C31E42">
      <w:pPr>
        <w:pStyle w:val="Caption"/>
        <w:spacing w:before="240" w:after="360"/>
        <w:jc w:val="center"/>
      </w:pPr>
      <w:bookmarkStart w:id="141" w:name="_Ref398283185"/>
      <w:bookmarkStart w:id="142" w:name="_Toc398287408"/>
      <w:r>
        <w:t xml:space="preserve">Abbildung </w:t>
      </w:r>
      <w:r w:rsidR="001745BF">
        <w:fldChar w:fldCharType="begin"/>
      </w:r>
      <w:r w:rsidR="001745BF">
        <w:instrText xml:space="preserve"> SEQ Abbildung \* ARABIC </w:instrText>
      </w:r>
      <w:r w:rsidR="001745BF">
        <w:fldChar w:fldCharType="separate"/>
      </w:r>
      <w:r w:rsidR="0068071C">
        <w:rPr>
          <w:noProof/>
        </w:rPr>
        <w:t>32</w:t>
      </w:r>
      <w:r w:rsidR="001745BF">
        <w:rPr>
          <w:noProof/>
        </w:rPr>
        <w:fldChar w:fldCharType="end"/>
      </w:r>
      <w:bookmarkEnd w:id="141"/>
      <w:r>
        <w:t>: Auszug aus dem technischen Prospekt der InterCard</w:t>
      </w:r>
      <w:bookmarkEnd w:id="142"/>
    </w:p>
    <w:p w14:paraId="3F53C33C" w14:textId="3A3871BA" w:rsidR="007C51A7" w:rsidRDefault="007C51A7" w:rsidP="007C51A7">
      <w:pPr>
        <w:pStyle w:val="Heading2"/>
      </w:pPr>
      <w:bookmarkStart w:id="143" w:name="_Toc398287366"/>
      <w:r>
        <w:t>Spiel in Python und mit einem Arduino</w:t>
      </w:r>
      <w:bookmarkEnd w:id="143"/>
    </w:p>
    <w:p w14:paraId="39FDAF0D" w14:textId="6B61341C" w:rsidR="00C32144" w:rsidRDefault="00602E85" w:rsidP="00C32144">
      <w:r>
        <w:t>Auf Grund der bereits dokumentierten Schwierigkeiten wurde während der Semesterarbeit das alternative Projektziel eines Spiels realisiert.</w:t>
      </w:r>
      <w:r w:rsidR="00C32144">
        <w:t xml:space="preserve"> Die entsprechenden Entscheidungen sind im Kapitel </w:t>
      </w:r>
      <w:r w:rsidR="002A1A6D">
        <w:fldChar w:fldCharType="begin"/>
      </w:r>
      <w:r w:rsidR="002A1A6D">
        <w:instrText xml:space="preserve"> REF _Ref398283220 \r \h </w:instrText>
      </w:r>
      <w:r w:rsidR="002A1A6D">
        <w:fldChar w:fldCharType="separate"/>
      </w:r>
      <w:r w:rsidR="0068071C">
        <w:t>4</w:t>
      </w:r>
      <w:r w:rsidR="002A1A6D">
        <w:fldChar w:fldCharType="end"/>
      </w:r>
      <w:r w:rsidR="00C32144">
        <w:t xml:space="preserve"> dokumentiert.</w:t>
      </w:r>
    </w:p>
    <w:p w14:paraId="0520CD53" w14:textId="0F7DD6B2" w:rsidR="006105F3" w:rsidRPr="00C31E42" w:rsidRDefault="006105F3" w:rsidP="00C32144">
      <w:r w:rsidRPr="00C31E42">
        <w:t xml:space="preserve">Von den ursprünglich erdachten Features wurden zum Projektende </w:t>
      </w:r>
      <w:r w:rsidR="003F511C" w:rsidRPr="00C31E42">
        <w:t>einige</w:t>
      </w:r>
      <w:r w:rsidR="00C171A0" w:rsidRPr="00C31E42">
        <w:t xml:space="preserve">, allerdings nicht alle </w:t>
      </w:r>
      <w:r w:rsidRPr="00C31E42">
        <w:t xml:space="preserve">umgesetzt. Da die Entwicklung in einer komplett neuen Umgebung </w:t>
      </w:r>
      <w:r w:rsidR="0023143F" w:rsidRPr="00C31E42">
        <w:t>stattfand</w:t>
      </w:r>
      <w:r w:rsidRPr="00C31E42">
        <w:t xml:space="preserve"> und das letzte Programmierprojekt bereits wieder einige Monate zurück lag, bin ich mit der Umsetzung doch im Grossen und Ganzen zufrieden. Ich hatte gehofft zumindest das GUI komplett fertig ausprogrammieren zu können, was mir beim Kartenkonfigurationsfenster und für die Spiel Feedback Optionen, wie das abgleichen der hingehaltenen Karten und einblenden der verwendeten Zeit, zum offiziellen Endtermin hin nicht gelungen ist. Allerdings waren dafür keine sonderlich technischen Hürden im Weg, sondern einfach die Zeit welche am Ende zu knapp wurde. </w:t>
      </w:r>
    </w:p>
    <w:p w14:paraId="346338C0" w14:textId="3DFA761A" w:rsidR="003F511C" w:rsidRPr="00C31E42" w:rsidRDefault="003F511C" w:rsidP="00C32144">
      <w:r w:rsidRPr="00C31E42">
        <w:t xml:space="preserve">Stolz bin ich auf die Architektur der Software und ihre Vorbereitung zur Weiterentwicklung. Die Entwicklung empfand ich dadurch öfters als das Bauen eines Produktes nach einem Plan als dass es bei früheren funktionalen Programmierprojekten der Fall war. </w:t>
      </w:r>
    </w:p>
    <w:p w14:paraId="59371C12" w14:textId="0784698D" w:rsidR="006105F3" w:rsidRPr="00C31E42" w:rsidRDefault="006105F3" w:rsidP="00C32144">
      <w:r w:rsidRPr="00C31E42">
        <w:t>Für ein zukünftiges Projekt würde ich mir mehr Velocity</w:t>
      </w:r>
      <w:r w:rsidR="00DE71AC">
        <w:rPr>
          <w:rStyle w:val="FootnoteReference"/>
        </w:rPr>
        <w:footnoteReference w:id="8"/>
      </w:r>
      <w:r w:rsidRPr="00C31E42">
        <w:t xml:space="preserve"> einrechnen, da ich das </w:t>
      </w:r>
      <w:r w:rsidR="003F511C" w:rsidRPr="00C31E42">
        <w:t>Suchen und A</w:t>
      </w:r>
      <w:r w:rsidRPr="00C31E42">
        <w:t>uswählen von Bibliotheken und</w:t>
      </w:r>
      <w:r w:rsidR="003F511C" w:rsidRPr="00C31E42">
        <w:t xml:space="preserve"> das identifizieren</w:t>
      </w:r>
      <w:r w:rsidRPr="00C31E42">
        <w:t xml:space="preserve"> </w:t>
      </w:r>
      <w:r w:rsidR="003F511C" w:rsidRPr="00C31E42">
        <w:t>von Pattern-Implementationsmöglichkeiten in einer neuen Sprache</w:t>
      </w:r>
      <w:r w:rsidRPr="00C31E42">
        <w:t xml:space="preserve"> </w:t>
      </w:r>
      <w:r w:rsidR="003F511C" w:rsidRPr="00C31E42">
        <w:t>unterschätzt habe.</w:t>
      </w:r>
    </w:p>
    <w:p w14:paraId="4894F415" w14:textId="2295ADB3" w:rsidR="005175AE" w:rsidRDefault="005175AE" w:rsidP="00C32144"/>
    <w:p w14:paraId="7F799B80" w14:textId="77777777" w:rsidR="00990A5E" w:rsidRDefault="00990A5E">
      <w:pPr>
        <w:spacing w:before="0" w:after="0" w:line="240" w:lineRule="auto"/>
        <w:jc w:val="left"/>
        <w:rPr>
          <w:rFonts w:ascii="Cambria" w:eastAsia="Times New Roman" w:hAnsi="Cambria"/>
          <w:b/>
          <w:bCs/>
          <w:color w:val="365F91"/>
          <w:sz w:val="36"/>
          <w:szCs w:val="28"/>
        </w:rPr>
      </w:pPr>
      <w:r>
        <w:br w:type="page"/>
      </w:r>
    </w:p>
    <w:p w14:paraId="634FA373" w14:textId="7C8B1A37" w:rsidR="00990A5E" w:rsidRDefault="00990A5E" w:rsidP="00990A5E">
      <w:pPr>
        <w:pStyle w:val="Heading1"/>
      </w:pPr>
      <w:bookmarkStart w:id="144" w:name="_Toc398287367"/>
      <w:r>
        <w:lastRenderedPageBreak/>
        <w:t>Schlussfolgerungen</w:t>
      </w:r>
      <w:bookmarkEnd w:id="144"/>
    </w:p>
    <w:p w14:paraId="6B1157C9" w14:textId="14AB754D" w:rsidR="000F77BD" w:rsidRDefault="000F77BD" w:rsidP="00C32144">
      <w:r>
        <w:t xml:space="preserve">Nach Abschluss der Arbeit kann ich sagen, dass das Projekt in weiten Teilen Spass gemacht hat und lehrreich war. Mein Hauptziel des </w:t>
      </w:r>
      <w:r w:rsidR="00A827C0">
        <w:t xml:space="preserve">Erlernens </w:t>
      </w:r>
      <w:r>
        <w:t xml:space="preserve">der neuen Technologien konnte </w:t>
      </w:r>
      <w:r w:rsidR="00C171A0">
        <w:t xml:space="preserve">auf einem Basisniveau </w:t>
      </w:r>
      <w:r>
        <w:t>erreicht werden. Mit meinen Designentscheiden bin ich sehr zufrieden und denke, die</w:t>
      </w:r>
      <w:r w:rsidR="003D72C5">
        <w:t>se bei einer Wiederholung wieder so</w:t>
      </w:r>
      <w:r>
        <w:t xml:space="preserve"> </w:t>
      </w:r>
      <w:r w:rsidR="00A827C0">
        <w:t>zu lösen</w:t>
      </w:r>
      <w:r>
        <w:t xml:space="preserve">. Einzig beim GUI des Spiels hätte ich bei einem nächsten Versuch mit grosser Wahrscheinlichkeit die Aufgabe </w:t>
      </w:r>
      <w:r w:rsidR="00602E85">
        <w:t xml:space="preserve">leicht </w:t>
      </w:r>
      <w:r>
        <w:t>vereinfacht und stattdessen ein HTML/CSS GUI verwendet, welches über Python angezeigt worden wäre.</w:t>
      </w:r>
      <w:r w:rsidR="00602E85">
        <w:t xml:space="preserve"> Da HTML/CSS bereits im Unterricht behandelt wurde</w:t>
      </w:r>
      <w:r w:rsidR="00475AD4">
        <w:t>,</w:t>
      </w:r>
      <w:r w:rsidR="00602E85">
        <w:t xml:space="preserve"> hätte dies weniger Einarbeitung benötigt und die GUIs hätten einfacher nach den </w:t>
      </w:r>
      <w:r w:rsidR="00475AD4">
        <w:t>vorhandenen</w:t>
      </w:r>
      <w:r w:rsidR="00602E85">
        <w:t xml:space="preserve"> Vorstellungen erstellt werden können.</w:t>
      </w:r>
      <w:r>
        <w:t xml:space="preserve"> Unsicher bin ich bei der Wahl der Python</w:t>
      </w:r>
      <w:r w:rsidR="00A827C0">
        <w:t>-</w:t>
      </w:r>
      <w:r>
        <w:t>Version. Normalerweise ist es immer die beste Idee auf der neuesten, verfügbaren Version zu entwickeln. Da bei den Python</w:t>
      </w:r>
      <w:r w:rsidR="00A827C0">
        <w:t>-</w:t>
      </w:r>
      <w:r>
        <w:t>Bibliotheken aber eine so grosse Vielfalt besteht</w:t>
      </w:r>
      <w:r w:rsidR="00602E85">
        <w:t xml:space="preserve"> und nicht alle Bibliotheken mit allen Python-Versionen kompatibel sind</w:t>
      </w:r>
      <w:r>
        <w:t xml:space="preserve">, hätte ein genaues </w:t>
      </w:r>
      <w:r w:rsidR="00A827C0">
        <w:t>A</w:t>
      </w:r>
      <w:r>
        <w:t>bklären von Anforderungen allenfalls eine andere Versionswahl ergeben.</w:t>
      </w:r>
    </w:p>
    <w:p w14:paraId="5EA5C9A5" w14:textId="36FF910D" w:rsidR="009578B1" w:rsidRDefault="009578B1" w:rsidP="00C32144">
      <w:r>
        <w:t>Gerne hätte ich noch mehr am Spielumfang weiter entwickelt</w:t>
      </w:r>
      <w:r w:rsidR="00A827C0">
        <w:t>.</w:t>
      </w:r>
      <w:r>
        <w:t xml:space="preserve"> </w:t>
      </w:r>
      <w:r w:rsidR="00A827C0">
        <w:t>F</w:t>
      </w:r>
      <w:r>
        <w:t xml:space="preserve">ür das wäre der Zeitaufwand aber durchaus noch 40 Stunden </w:t>
      </w:r>
      <w:r w:rsidR="00A827C0">
        <w:t>höher ausgefallen</w:t>
      </w:r>
      <w:r>
        <w:t xml:space="preserve">, was in </w:t>
      </w:r>
      <w:r w:rsidR="00A827C0">
        <w:t>A</w:t>
      </w:r>
      <w:r>
        <w:t xml:space="preserve">nbetracht des vordefinierten </w:t>
      </w:r>
      <w:r w:rsidR="00475AD4">
        <w:t>Zeitbudgets</w:t>
      </w:r>
      <w:r>
        <w:t xml:space="preserve"> unrealistisch war. </w:t>
      </w:r>
    </w:p>
    <w:p w14:paraId="6916DFE2" w14:textId="5CC13B0E" w:rsidR="000F77BD" w:rsidRDefault="000F77BD" w:rsidP="00C32144">
      <w:r>
        <w:t xml:space="preserve">Schade finde ich, dass </w:t>
      </w:r>
      <w:r w:rsidR="00286848">
        <w:t xml:space="preserve">ich </w:t>
      </w:r>
      <w:r>
        <w:t>meine ursprünglichen Versuche zur Sicherheit von RFID</w:t>
      </w:r>
      <w:r w:rsidR="00286848">
        <w:t>-</w:t>
      </w:r>
      <w:r>
        <w:t>Karten</w:t>
      </w:r>
      <w:r w:rsidR="002A1A6D">
        <w:t>,</w:t>
      </w:r>
      <w:r w:rsidR="00602E85">
        <w:t xml:space="preserve"> im Speziellen in Bezug auf die Campus</w:t>
      </w:r>
      <w:r w:rsidR="0023143F">
        <w:t xml:space="preserve"> </w:t>
      </w:r>
      <w:r w:rsidR="00602E85">
        <w:t>Card der ZHAW</w:t>
      </w:r>
      <w:r w:rsidR="002A1A6D">
        <w:t>,</w:t>
      </w:r>
      <w:r>
        <w:t xml:space="preserve"> nicht im Rahmen dieser Arbeit </w:t>
      </w:r>
      <w:r w:rsidR="00286848">
        <w:t xml:space="preserve">umsetzen </w:t>
      </w:r>
      <w:r>
        <w:t>konnte. Ein Interesse dafür wäre durchaus immer noch vorhanden, kann a</w:t>
      </w:r>
      <w:r w:rsidR="00D248C4">
        <w:t>ber nicht legal verfolgt werden</w:t>
      </w:r>
      <w:r w:rsidR="00361CA3">
        <w:t>,</w:t>
      </w:r>
      <w:r w:rsidR="00D248C4">
        <w:t xml:space="preserve"> da eine </w:t>
      </w:r>
      <w:r w:rsidR="00361CA3">
        <w:t>V</w:t>
      </w:r>
      <w:r w:rsidR="00D248C4">
        <w:t>eröffentlichung von Ergebnissen nicht erlaubt ist.</w:t>
      </w:r>
    </w:p>
    <w:p w14:paraId="0819967C" w14:textId="6B2337C7" w:rsidR="00602E85" w:rsidRDefault="00602E85" w:rsidP="00C32144">
      <w:r>
        <w:t>Technisch wäre das Projektprimärziel umsetzbar gewesen, in dem eine direkte Transaktion, zum Beispiel in der Kantine, „mitgehört“ und aufgezeichnet worden wäre.</w:t>
      </w:r>
      <w:r w:rsidR="00475AD4">
        <w:t xml:space="preserve"> Ein rein passives F</w:t>
      </w:r>
      <w:r w:rsidR="005E16E8">
        <w:t>inden des Schlüssels ohne dazu bekannte Informationen über Brute Force wäre nicht umsetzbar gewesen.</w:t>
      </w:r>
    </w:p>
    <w:p w14:paraId="5A0DF82C" w14:textId="5E9A2065" w:rsidR="00274DAB" w:rsidRPr="00C32144" w:rsidRDefault="00274DAB" w:rsidP="00C32144">
      <w:r>
        <w:t xml:space="preserve">Betreffend </w:t>
      </w:r>
      <w:r w:rsidR="001C4901">
        <w:t>dem i</w:t>
      </w:r>
      <w:r>
        <w:t xml:space="preserve">nnovativer Charakter </w:t>
      </w:r>
      <w:r w:rsidR="001C4901">
        <w:t xml:space="preserve">der Arbeit </w:t>
      </w:r>
      <w:r>
        <w:t>ist festzuhalten, dass meine Recherche kein</w:t>
      </w:r>
      <w:r w:rsidR="001C4901">
        <w:t>e anderen</w:t>
      </w:r>
      <w:r>
        <w:t xml:space="preserve"> </w:t>
      </w:r>
      <w:r w:rsidR="001C4901">
        <w:t xml:space="preserve">ähnlichen </w:t>
      </w:r>
      <w:r>
        <w:t xml:space="preserve">Spiel zu </w:t>
      </w:r>
      <w:r w:rsidR="004743E6">
        <w:t>T</w:t>
      </w:r>
      <w:r>
        <w:t>age gebracht hat, welche die RFID</w:t>
      </w:r>
      <w:r w:rsidR="001C4901">
        <w:t>-</w:t>
      </w:r>
      <w:r>
        <w:t>Technol</w:t>
      </w:r>
      <w:r w:rsidR="001C4901">
        <w:t>o</w:t>
      </w:r>
      <w:r>
        <w:t>gie verwende</w:t>
      </w:r>
      <w:r w:rsidR="001C4901">
        <w:t>n</w:t>
      </w:r>
      <w:r>
        <w:t xml:space="preserve"> und mit Hilfe des Computers deshalb alleine gespielt werden k</w:t>
      </w:r>
      <w:r w:rsidR="001C4901">
        <w:t>önnen</w:t>
      </w:r>
      <w:r>
        <w:t>. Alle Spielmodi (die implementierten und nicht implementierten) waren eigene Ideen</w:t>
      </w:r>
      <w:r w:rsidR="003D72C5">
        <w:t xml:space="preserve"> analog zu einfachen und bekannten offline Spielvarianten</w:t>
      </w:r>
      <w:r w:rsidR="005E16E8">
        <w:t xml:space="preserve">, welche heute zum Beispiel in ähnlicher Form im Spiel </w:t>
      </w:r>
      <w:r w:rsidR="002570AA">
        <w:t>„</w:t>
      </w:r>
      <w:r w:rsidR="005E16E8">
        <w:t>Halli Galli</w:t>
      </w:r>
      <w:r w:rsidR="002570AA">
        <w:t>“</w:t>
      </w:r>
      <w:r w:rsidR="005E16E8">
        <w:t xml:space="preserve"> </w:t>
      </w:r>
      <w:r w:rsidR="00D57FB1">
        <w:t xml:space="preserve">[13] </w:t>
      </w:r>
      <w:r w:rsidR="005E16E8">
        <w:t>bekannt ist</w:t>
      </w:r>
      <w:r>
        <w:t xml:space="preserve">. </w:t>
      </w:r>
    </w:p>
    <w:p w14:paraId="348EE139" w14:textId="670C9AF4" w:rsidR="0004349C" w:rsidRPr="00A062D7" w:rsidRDefault="0004349C" w:rsidP="00C868A8">
      <w:bookmarkStart w:id="145" w:name="_Toc379647239"/>
    </w:p>
    <w:p w14:paraId="48489CD3" w14:textId="68630C57" w:rsidR="0004349C" w:rsidRDefault="0004349C">
      <w:pPr>
        <w:spacing w:before="0" w:after="0" w:line="240" w:lineRule="auto"/>
        <w:jc w:val="left"/>
        <w:rPr>
          <w:rFonts w:ascii="Cambria" w:eastAsia="Times New Roman" w:hAnsi="Cambria"/>
          <w:b/>
          <w:bCs/>
          <w:color w:val="365F91"/>
          <w:sz w:val="28"/>
          <w:szCs w:val="28"/>
        </w:rPr>
      </w:pPr>
      <w:r>
        <w:rPr>
          <w:rFonts w:ascii="Cambria" w:eastAsia="Times New Roman" w:hAnsi="Cambria"/>
          <w:b/>
          <w:bCs/>
          <w:color w:val="365F91"/>
          <w:sz w:val="28"/>
          <w:szCs w:val="28"/>
        </w:rPr>
        <w:br w:type="page"/>
      </w:r>
    </w:p>
    <w:bookmarkEnd w:id="145"/>
    <w:p w14:paraId="647B6270" w14:textId="77777777" w:rsidR="00C868A8" w:rsidRDefault="00C868A8" w:rsidP="00C868A8">
      <w:pPr>
        <w:jc w:val="center"/>
      </w:pPr>
      <w:r>
        <w:lastRenderedPageBreak/>
        <w:t>Diese Seite ist absichtlich leer.</w:t>
      </w:r>
    </w:p>
    <w:p w14:paraId="64686E87" w14:textId="6C7C564D" w:rsidR="00C868A8" w:rsidRDefault="00C868A8">
      <w:pPr>
        <w:spacing w:before="0" w:after="0" w:line="240" w:lineRule="auto"/>
        <w:jc w:val="left"/>
        <w:rPr>
          <w:rFonts w:ascii="Cambria" w:eastAsia="Times New Roman" w:hAnsi="Cambria"/>
          <w:b/>
          <w:bCs/>
          <w:color w:val="365F91"/>
          <w:sz w:val="36"/>
          <w:szCs w:val="28"/>
        </w:rPr>
      </w:pPr>
      <w:r>
        <w:br w:type="page"/>
      </w:r>
    </w:p>
    <w:p w14:paraId="02229112" w14:textId="418347DB" w:rsidR="0036548A" w:rsidRPr="00CF25F1" w:rsidRDefault="005452D6" w:rsidP="007C51A7">
      <w:pPr>
        <w:pStyle w:val="Heading1"/>
      </w:pPr>
      <w:bookmarkStart w:id="146" w:name="_Toc398287368"/>
      <w:r w:rsidRPr="00CF25F1">
        <w:lastRenderedPageBreak/>
        <w:t>Literaturverzeichnis</w:t>
      </w:r>
      <w:bookmarkEnd w:id="146"/>
    </w:p>
    <w:p w14:paraId="680CA765" w14:textId="249C55A0" w:rsidR="005E16E8" w:rsidRDefault="005E16E8" w:rsidP="0081525C">
      <w:pPr>
        <w:pStyle w:val="Caption"/>
        <w:keepNext/>
        <w:spacing w:before="360" w:after="240"/>
        <w:jc w:val="center"/>
      </w:pPr>
      <w:bookmarkStart w:id="147" w:name="_Toc398287423"/>
      <w:r>
        <w:t xml:space="preserve">Tabelle </w:t>
      </w:r>
      <w:r w:rsidR="001745BF">
        <w:fldChar w:fldCharType="begin"/>
      </w:r>
      <w:r w:rsidR="001745BF">
        <w:instrText xml:space="preserve"> SEQ Tabelle \* ARABIC </w:instrText>
      </w:r>
      <w:r w:rsidR="001745BF">
        <w:fldChar w:fldCharType="separate"/>
      </w:r>
      <w:r w:rsidR="0068071C">
        <w:rPr>
          <w:noProof/>
        </w:rPr>
        <w:t>10</w:t>
      </w:r>
      <w:r w:rsidR="001745BF">
        <w:rPr>
          <w:noProof/>
        </w:rPr>
        <w:fldChar w:fldCharType="end"/>
      </w:r>
      <w:r>
        <w:t xml:space="preserve">: </w:t>
      </w:r>
      <w:r w:rsidRPr="00852223">
        <w:t>Literaturverzeichnis</w:t>
      </w:r>
      <w:bookmarkEnd w:id="147"/>
    </w:p>
    <w:tbl>
      <w:tblPr>
        <w:tblStyle w:val="LightShading-Accent1"/>
        <w:tblW w:w="4500" w:type="pct"/>
        <w:jc w:val="center"/>
        <w:tblLayout w:type="fixed"/>
        <w:tblLook w:val="04A0" w:firstRow="1" w:lastRow="0" w:firstColumn="1" w:lastColumn="0" w:noHBand="0" w:noVBand="1"/>
      </w:tblPr>
      <w:tblGrid>
        <w:gridCol w:w="629"/>
        <w:gridCol w:w="7730"/>
      </w:tblGrid>
      <w:tr w:rsidR="008F656F" w:rsidRPr="001C10B7" w14:paraId="3D2C6EC3" w14:textId="77777777" w:rsidTr="001C10B7">
        <w:trPr>
          <w:cnfStyle w:val="100000000000" w:firstRow="1" w:lastRow="0" w:firstColumn="0" w:lastColumn="0" w:oddVBand="0" w:evenVBand="0" w:oddHBand="0" w:evenHBand="0" w:firstRowFirstColumn="0" w:firstRowLastColumn="0" w:lastRowFirstColumn="0" w:lastRowLastColumn="0"/>
          <w:trHeight w:val="107"/>
          <w:jc w:val="center"/>
        </w:trPr>
        <w:tc>
          <w:tcPr>
            <w:cnfStyle w:val="001000000000" w:firstRow="0" w:lastRow="0" w:firstColumn="1" w:lastColumn="0" w:oddVBand="0" w:evenVBand="0" w:oddHBand="0" w:evenHBand="0" w:firstRowFirstColumn="0" w:firstRowLastColumn="0" w:lastRowFirstColumn="0" w:lastRowLastColumn="0"/>
            <w:tcW w:w="629" w:type="dxa"/>
          </w:tcPr>
          <w:p w14:paraId="03240D06" w14:textId="77777777" w:rsidR="008F656F" w:rsidRPr="001C10B7" w:rsidRDefault="008F656F" w:rsidP="001C10B7">
            <w:pPr>
              <w:spacing w:after="60" w:line="240" w:lineRule="auto"/>
              <w:jc w:val="center"/>
              <w:rPr>
                <w:rFonts w:cs="Calibri"/>
                <w:bCs w:val="0"/>
                <w:color w:val="2E74B5"/>
              </w:rPr>
            </w:pPr>
            <w:r w:rsidRPr="001C10B7">
              <w:rPr>
                <w:rFonts w:cs="Calibri"/>
                <w:bCs w:val="0"/>
                <w:color w:val="2E74B5"/>
              </w:rPr>
              <w:t>Nr</w:t>
            </w:r>
            <w:r w:rsidR="004A7A19" w:rsidRPr="001C10B7">
              <w:rPr>
                <w:rFonts w:cs="Calibri"/>
                <w:bCs w:val="0"/>
                <w:color w:val="2E74B5"/>
              </w:rPr>
              <w:t>.</w:t>
            </w:r>
          </w:p>
        </w:tc>
        <w:tc>
          <w:tcPr>
            <w:tcW w:w="7730" w:type="dxa"/>
          </w:tcPr>
          <w:p w14:paraId="19145C7A" w14:textId="77777777" w:rsidR="008F656F" w:rsidRPr="001C10B7" w:rsidRDefault="004A7A19" w:rsidP="001C10B7">
            <w:pPr>
              <w:spacing w:after="60" w:line="240" w:lineRule="auto"/>
              <w:jc w:val="left"/>
              <w:cnfStyle w:val="100000000000" w:firstRow="1" w:lastRow="0" w:firstColumn="0" w:lastColumn="0" w:oddVBand="0" w:evenVBand="0" w:oddHBand="0" w:evenHBand="0" w:firstRowFirstColumn="0" w:firstRowLastColumn="0" w:lastRowFirstColumn="0" w:lastRowLastColumn="0"/>
              <w:rPr>
                <w:rFonts w:cs="Calibri"/>
                <w:bCs w:val="0"/>
                <w:color w:val="2E74B5"/>
              </w:rPr>
            </w:pPr>
            <w:r w:rsidRPr="001C10B7">
              <w:rPr>
                <w:rFonts w:cs="Calibri"/>
                <w:bCs w:val="0"/>
                <w:color w:val="2E74B5"/>
              </w:rPr>
              <w:t>Verweis</w:t>
            </w:r>
          </w:p>
        </w:tc>
      </w:tr>
      <w:tr w:rsidR="000A160D" w:rsidRPr="008758C0" w14:paraId="27AEAF28" w14:textId="77777777" w:rsidTr="001C10B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629" w:type="dxa"/>
            <w:shd w:val="clear" w:color="auto" w:fill="B8CCE4" w:themeFill="accent1" w:themeFillTint="66"/>
          </w:tcPr>
          <w:p w14:paraId="6CA1F4C4" w14:textId="5C2FE14F" w:rsidR="000A160D" w:rsidRPr="0081525C" w:rsidRDefault="008C7C4D" w:rsidP="001C10B7">
            <w:pPr>
              <w:spacing w:after="60" w:line="240" w:lineRule="auto"/>
              <w:jc w:val="center"/>
              <w:rPr>
                <w:color w:val="2E74B5"/>
              </w:rPr>
            </w:pPr>
            <w:r w:rsidRPr="0081525C">
              <w:rPr>
                <w:color w:val="2E74B5"/>
              </w:rPr>
              <w:t>[</w:t>
            </w:r>
            <w:r w:rsidR="000A160D" w:rsidRPr="0081525C">
              <w:rPr>
                <w:color w:val="2E74B5"/>
              </w:rPr>
              <w:t>1</w:t>
            </w:r>
            <w:r w:rsidRPr="0081525C">
              <w:rPr>
                <w:color w:val="2E74B5"/>
              </w:rPr>
              <w:t>]</w:t>
            </w:r>
          </w:p>
        </w:tc>
        <w:tc>
          <w:tcPr>
            <w:tcW w:w="7730" w:type="dxa"/>
            <w:shd w:val="clear" w:color="auto" w:fill="B8CCE4" w:themeFill="accent1" w:themeFillTint="66"/>
          </w:tcPr>
          <w:p w14:paraId="1C37E73C" w14:textId="37911CF3" w:rsidR="000A160D" w:rsidRPr="0081525C" w:rsidRDefault="0097622C" w:rsidP="001C10B7">
            <w:pPr>
              <w:spacing w:after="60" w:line="240" w:lineRule="auto"/>
              <w:jc w:val="left"/>
              <w:cnfStyle w:val="000000100000" w:firstRow="0" w:lastRow="0" w:firstColumn="0" w:lastColumn="0" w:oddVBand="0" w:evenVBand="0" w:oddHBand="1" w:evenHBand="0" w:firstRowFirstColumn="0" w:firstRowLastColumn="0" w:lastRowFirstColumn="0" w:lastRowLastColumn="0"/>
              <w:rPr>
                <w:rFonts w:ascii="majorEastAsia" w:hAnsi="majorEastAsia" w:cs="majorEastAsia"/>
                <w:color w:val="2E74B5"/>
              </w:rPr>
            </w:pPr>
            <w:r w:rsidRPr="008D072E">
              <w:rPr>
                <w:rFonts w:cs="Calibri"/>
                <w:color w:val="2E74B5"/>
              </w:rPr>
              <w:t xml:space="preserve">Klaus Finkenzeller: </w:t>
            </w:r>
            <w:r w:rsidR="007C51A7" w:rsidRPr="008D072E">
              <w:rPr>
                <w:rFonts w:cs="Calibri"/>
                <w:i/>
                <w:color w:val="2E74B5"/>
              </w:rPr>
              <w:t>RFID Handbuch</w:t>
            </w:r>
            <w:r w:rsidRPr="0081525C">
              <w:rPr>
                <w:rFonts w:cs="Calibri"/>
                <w:color w:val="2E74B5"/>
              </w:rPr>
              <w:t>. Hanser, 6. Auflage, 2012</w:t>
            </w:r>
          </w:p>
        </w:tc>
      </w:tr>
      <w:tr w:rsidR="000A160D" w:rsidRPr="008758C0" w14:paraId="5B7DEC23" w14:textId="77777777" w:rsidTr="0081525C">
        <w:trPr>
          <w:jc w:val="center"/>
        </w:trPr>
        <w:tc>
          <w:tcPr>
            <w:cnfStyle w:val="001000000000" w:firstRow="0" w:lastRow="0" w:firstColumn="1" w:lastColumn="0" w:oddVBand="0" w:evenVBand="0" w:oddHBand="0" w:evenHBand="0" w:firstRowFirstColumn="0" w:firstRowLastColumn="0" w:lastRowFirstColumn="0" w:lastRowLastColumn="0"/>
            <w:tcW w:w="629" w:type="dxa"/>
          </w:tcPr>
          <w:p w14:paraId="73825A82" w14:textId="04D9D326" w:rsidR="000A160D" w:rsidRPr="0081525C" w:rsidRDefault="008C7C4D" w:rsidP="001C10B7">
            <w:pPr>
              <w:spacing w:after="60" w:line="240" w:lineRule="auto"/>
              <w:jc w:val="center"/>
              <w:rPr>
                <w:color w:val="2E74B5"/>
              </w:rPr>
            </w:pPr>
            <w:r w:rsidRPr="0081525C">
              <w:rPr>
                <w:color w:val="2E74B5"/>
              </w:rPr>
              <w:t>[</w:t>
            </w:r>
            <w:r w:rsidR="000A160D" w:rsidRPr="0081525C">
              <w:rPr>
                <w:color w:val="2E74B5"/>
              </w:rPr>
              <w:t>2</w:t>
            </w:r>
            <w:r w:rsidRPr="0081525C">
              <w:rPr>
                <w:color w:val="2E74B5"/>
              </w:rPr>
              <w:t>]</w:t>
            </w:r>
          </w:p>
        </w:tc>
        <w:tc>
          <w:tcPr>
            <w:tcW w:w="7730" w:type="dxa"/>
          </w:tcPr>
          <w:p w14:paraId="6AD72A48" w14:textId="59CD2B9A" w:rsidR="000A160D" w:rsidRPr="0081525C" w:rsidRDefault="002A1A6D" w:rsidP="001C10B7">
            <w:pPr>
              <w:spacing w:after="60" w:line="240" w:lineRule="auto"/>
              <w:jc w:val="left"/>
              <w:cnfStyle w:val="000000000000" w:firstRow="0" w:lastRow="0" w:firstColumn="0" w:lastColumn="0" w:oddVBand="0" w:evenVBand="0" w:oddHBand="0" w:evenHBand="0" w:firstRowFirstColumn="0" w:firstRowLastColumn="0" w:lastRowFirstColumn="0" w:lastRowLastColumn="0"/>
              <w:rPr>
                <w:color w:val="2E74B5"/>
              </w:rPr>
            </w:pPr>
            <w:r>
              <w:rPr>
                <w:rFonts w:cs="Calibri"/>
                <w:color w:val="2E74B5"/>
              </w:rPr>
              <w:t xml:space="preserve">Desiree Sacher, Youtube, 2014, </w:t>
            </w:r>
            <w:r w:rsidR="007C51A7" w:rsidRPr="0081525C">
              <w:rPr>
                <w:rFonts w:cs="Calibri"/>
                <w:color w:val="2E74B5"/>
              </w:rPr>
              <w:t xml:space="preserve">Link </w:t>
            </w:r>
            <w:r w:rsidR="00134687" w:rsidRPr="0081525C">
              <w:rPr>
                <w:rFonts w:cs="Calibri"/>
                <w:color w:val="2E74B5"/>
              </w:rPr>
              <w:t>zu</w:t>
            </w:r>
            <w:r w:rsidR="006A78F7" w:rsidRPr="0081525C">
              <w:rPr>
                <w:rFonts w:cs="Calibri"/>
                <w:color w:val="2E74B5"/>
              </w:rPr>
              <w:t>m</w:t>
            </w:r>
            <w:r w:rsidR="00134687" w:rsidRPr="0081525C">
              <w:rPr>
                <w:rFonts w:cs="Calibri"/>
                <w:color w:val="2E74B5"/>
              </w:rPr>
              <w:t xml:space="preserve"> Vortrag an der BSides London</w:t>
            </w:r>
            <w:r w:rsidR="007C51A7" w:rsidRPr="0081525C">
              <w:rPr>
                <w:rFonts w:cs="Calibri"/>
                <w:color w:val="2E74B5"/>
              </w:rPr>
              <w:t xml:space="preserve"> </w:t>
            </w:r>
            <w:r w:rsidR="006A78F7" w:rsidRPr="0081525C">
              <w:rPr>
                <w:rFonts w:cs="Calibri"/>
                <w:color w:val="2E74B5"/>
              </w:rPr>
              <w:t>2014</w:t>
            </w:r>
            <w:r w:rsidR="004C7CFF">
              <w:rPr>
                <w:rFonts w:cs="Calibri"/>
                <w:color w:val="2E74B5"/>
              </w:rPr>
              <w:t>:</w:t>
            </w:r>
            <w:r w:rsidR="007C51A7" w:rsidRPr="0081525C">
              <w:rPr>
                <w:rFonts w:cs="Calibri"/>
                <w:color w:val="2E74B5"/>
              </w:rPr>
              <w:t xml:space="preserve">  </w:t>
            </w:r>
            <w:r w:rsidR="00134687" w:rsidRPr="0081525C">
              <w:rPr>
                <w:rFonts w:cs="Calibri"/>
                <w:color w:val="2E74B5"/>
              </w:rPr>
              <w:br/>
            </w:r>
            <w:hyperlink r:id="rId47" w:history="1">
              <w:r w:rsidR="007C51A7" w:rsidRPr="0081525C">
                <w:rPr>
                  <w:rFonts w:cs="Calibri"/>
                  <w:color w:val="2E74B5"/>
                  <w:u w:val="single"/>
                </w:rPr>
                <w:t>http://www.youtube.com/watch?v=MGPGv2HnGtU</w:t>
              </w:r>
            </w:hyperlink>
          </w:p>
        </w:tc>
      </w:tr>
      <w:tr w:rsidR="000A160D" w:rsidRPr="008758C0" w14:paraId="7D370C18" w14:textId="77777777" w:rsidTr="00815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9" w:type="dxa"/>
            <w:shd w:val="clear" w:color="auto" w:fill="B8CCE4" w:themeFill="accent1" w:themeFillTint="66"/>
          </w:tcPr>
          <w:p w14:paraId="08D8EEC8" w14:textId="2F2BF2F9" w:rsidR="000A160D" w:rsidRPr="0081525C" w:rsidRDefault="008C7C4D" w:rsidP="001C10B7">
            <w:pPr>
              <w:spacing w:after="60" w:line="240" w:lineRule="auto"/>
              <w:jc w:val="center"/>
              <w:rPr>
                <w:color w:val="2E74B5"/>
              </w:rPr>
            </w:pPr>
            <w:r w:rsidRPr="0081525C">
              <w:rPr>
                <w:color w:val="2E74B5"/>
              </w:rPr>
              <w:t>[</w:t>
            </w:r>
            <w:r w:rsidR="000A160D" w:rsidRPr="0081525C">
              <w:rPr>
                <w:color w:val="2E74B5"/>
              </w:rPr>
              <w:t>3</w:t>
            </w:r>
            <w:r w:rsidRPr="0081525C">
              <w:rPr>
                <w:color w:val="2E74B5"/>
              </w:rPr>
              <w:t>]</w:t>
            </w:r>
          </w:p>
        </w:tc>
        <w:tc>
          <w:tcPr>
            <w:tcW w:w="7730" w:type="dxa"/>
            <w:shd w:val="clear" w:color="auto" w:fill="B8CCE4" w:themeFill="accent1" w:themeFillTint="66"/>
          </w:tcPr>
          <w:p w14:paraId="054D2FFF" w14:textId="6218F36E" w:rsidR="000A160D" w:rsidRPr="0081525C" w:rsidRDefault="002A1A6D" w:rsidP="001C10B7">
            <w:pPr>
              <w:spacing w:after="60" w:line="240" w:lineRule="auto"/>
              <w:jc w:val="left"/>
              <w:cnfStyle w:val="000000100000" w:firstRow="0" w:lastRow="0" w:firstColumn="0" w:lastColumn="0" w:oddVBand="0" w:evenVBand="0" w:oddHBand="1" w:evenHBand="0" w:firstRowFirstColumn="0" w:firstRowLastColumn="0" w:lastRowFirstColumn="0" w:lastRowLastColumn="0"/>
              <w:rPr>
                <w:rFonts w:ascii="majorEastAsia" w:hAnsi="majorEastAsia" w:cs="majorEastAsia"/>
                <w:color w:val="2E74B5"/>
              </w:rPr>
            </w:pPr>
            <w:r>
              <w:rPr>
                <w:rFonts w:cs="Calibri"/>
                <w:color w:val="2E74B5"/>
              </w:rPr>
              <w:t xml:space="preserve">Desiree Sacher, Slideshare, 2014, </w:t>
            </w:r>
            <w:r w:rsidR="007C51A7" w:rsidRPr="0081525C">
              <w:rPr>
                <w:rFonts w:cs="Calibri"/>
                <w:color w:val="2E74B5"/>
              </w:rPr>
              <w:t>Link zu den Slides des Vortrags an der BSides London</w:t>
            </w:r>
            <w:r w:rsidR="006A78F7" w:rsidRPr="0081525C">
              <w:rPr>
                <w:rFonts w:cs="Calibri"/>
                <w:color w:val="2E74B5"/>
              </w:rPr>
              <w:t xml:space="preserve"> 2014</w:t>
            </w:r>
            <w:r w:rsidR="007C51A7" w:rsidRPr="0081525C">
              <w:rPr>
                <w:rFonts w:cs="Calibri"/>
                <w:color w:val="2E74B5"/>
              </w:rPr>
              <w:t xml:space="preserve">:  </w:t>
            </w:r>
            <w:r>
              <w:rPr>
                <w:rFonts w:cs="Calibri"/>
                <w:color w:val="2E74B5"/>
              </w:rPr>
              <w:br/>
            </w:r>
            <w:hyperlink r:id="rId48" w:history="1">
              <w:r w:rsidR="007C51A7" w:rsidRPr="0081525C">
                <w:rPr>
                  <w:rFonts w:cs="Calibri"/>
                  <w:color w:val="2E74B5"/>
                  <w:u w:val="single"/>
                </w:rPr>
                <w:t>http://www.slideshare.net/d3sre/bsideslondon-rookie-talk-rfid-hacking-an-introduction</w:t>
              </w:r>
            </w:hyperlink>
          </w:p>
        </w:tc>
      </w:tr>
      <w:tr w:rsidR="000A160D" w:rsidRPr="00746922" w14:paraId="4C8A3D76" w14:textId="77777777" w:rsidTr="0081525C">
        <w:trPr>
          <w:jc w:val="center"/>
        </w:trPr>
        <w:tc>
          <w:tcPr>
            <w:cnfStyle w:val="001000000000" w:firstRow="0" w:lastRow="0" w:firstColumn="1" w:lastColumn="0" w:oddVBand="0" w:evenVBand="0" w:oddHBand="0" w:evenHBand="0" w:firstRowFirstColumn="0" w:firstRowLastColumn="0" w:lastRowFirstColumn="0" w:lastRowLastColumn="0"/>
            <w:tcW w:w="629" w:type="dxa"/>
          </w:tcPr>
          <w:p w14:paraId="43D7F958" w14:textId="7724B34F" w:rsidR="000A160D" w:rsidRPr="0081525C" w:rsidRDefault="008C7C4D" w:rsidP="001C10B7">
            <w:pPr>
              <w:spacing w:after="60" w:line="240" w:lineRule="auto"/>
              <w:jc w:val="center"/>
              <w:rPr>
                <w:color w:val="2E74B5"/>
              </w:rPr>
            </w:pPr>
            <w:r w:rsidRPr="0081525C">
              <w:rPr>
                <w:color w:val="2E74B5"/>
              </w:rPr>
              <w:t>[</w:t>
            </w:r>
            <w:r w:rsidR="000A160D" w:rsidRPr="0081525C">
              <w:rPr>
                <w:color w:val="2E74B5"/>
              </w:rPr>
              <w:t>4</w:t>
            </w:r>
            <w:r w:rsidRPr="0081525C">
              <w:rPr>
                <w:color w:val="2E74B5"/>
              </w:rPr>
              <w:t>]</w:t>
            </w:r>
          </w:p>
        </w:tc>
        <w:tc>
          <w:tcPr>
            <w:tcW w:w="7730" w:type="dxa"/>
          </w:tcPr>
          <w:p w14:paraId="4F856BED" w14:textId="348FE769" w:rsidR="00846E3B" w:rsidRPr="0081525C" w:rsidRDefault="002A1A6D" w:rsidP="001C10B7">
            <w:pPr>
              <w:spacing w:after="60" w:line="240" w:lineRule="auto"/>
              <w:jc w:val="left"/>
              <w:cnfStyle w:val="000000000000" w:firstRow="0" w:lastRow="0" w:firstColumn="0" w:lastColumn="0" w:oddVBand="0" w:evenVBand="0" w:oddHBand="0" w:evenHBand="0" w:firstRowFirstColumn="0" w:firstRowLastColumn="0" w:lastRowFirstColumn="0" w:lastRowLastColumn="0"/>
              <w:rPr>
                <w:color w:val="2E74B5"/>
              </w:rPr>
            </w:pPr>
            <w:r>
              <w:rPr>
                <w:color w:val="2E74B5"/>
              </w:rPr>
              <w:t xml:space="preserve">Stackoverflow, 2013, </w:t>
            </w:r>
            <w:r w:rsidR="00746922" w:rsidRPr="0081525C">
              <w:rPr>
                <w:color w:val="2E74B5"/>
              </w:rPr>
              <w:t xml:space="preserve">Link zu Vorschlägen zur Singleton </w:t>
            </w:r>
            <w:r w:rsidR="006A78F7" w:rsidRPr="0081525C">
              <w:rPr>
                <w:color w:val="2E74B5"/>
              </w:rPr>
              <w:t>Implementierung</w:t>
            </w:r>
            <w:r w:rsidR="00746922" w:rsidRPr="0081525C">
              <w:rPr>
                <w:color w:val="2E74B5"/>
              </w:rPr>
              <w:t>:</w:t>
            </w:r>
            <w:r w:rsidR="00746922" w:rsidRPr="0081525C">
              <w:rPr>
                <w:color w:val="2E74B5"/>
              </w:rPr>
              <w:br/>
            </w:r>
            <w:hyperlink r:id="rId49" w:history="1">
              <w:r w:rsidR="00267C79" w:rsidRPr="0081525C">
                <w:rPr>
                  <w:rStyle w:val="Hyperlink"/>
                  <w:color w:val="2E74B5"/>
                </w:rPr>
                <w:t>http://stackoverflow.com/questions/6760685/creating-a-singleton-in-python</w:t>
              </w:r>
            </w:hyperlink>
            <w:r w:rsidR="00267C79" w:rsidRPr="0081525C">
              <w:rPr>
                <w:color w:val="2E74B5"/>
              </w:rPr>
              <w:t xml:space="preserve"> </w:t>
            </w:r>
          </w:p>
        </w:tc>
      </w:tr>
      <w:tr w:rsidR="008F656F" w:rsidRPr="00B72432" w14:paraId="65621DB4" w14:textId="77777777" w:rsidTr="00815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9" w:type="dxa"/>
            <w:shd w:val="clear" w:color="auto" w:fill="B8CCE4" w:themeFill="accent1" w:themeFillTint="66"/>
          </w:tcPr>
          <w:p w14:paraId="6E64B3F4" w14:textId="59336EAB" w:rsidR="008F656F" w:rsidRPr="0081525C" w:rsidRDefault="008C7C4D" w:rsidP="001C10B7">
            <w:pPr>
              <w:spacing w:after="60" w:line="240" w:lineRule="auto"/>
              <w:jc w:val="center"/>
              <w:rPr>
                <w:color w:val="2E74B5"/>
                <w:lang w:val="fr-CH"/>
              </w:rPr>
            </w:pPr>
            <w:r w:rsidRPr="0081525C">
              <w:rPr>
                <w:color w:val="2E74B5"/>
                <w:lang w:val="fr-CH"/>
              </w:rPr>
              <w:t>[</w:t>
            </w:r>
            <w:r w:rsidR="000A160D" w:rsidRPr="0081525C">
              <w:rPr>
                <w:color w:val="2E74B5"/>
                <w:lang w:val="fr-CH"/>
              </w:rPr>
              <w:t>5</w:t>
            </w:r>
            <w:r w:rsidRPr="0081525C">
              <w:rPr>
                <w:color w:val="2E74B5"/>
                <w:lang w:val="fr-CH"/>
              </w:rPr>
              <w:t>]</w:t>
            </w:r>
          </w:p>
        </w:tc>
        <w:tc>
          <w:tcPr>
            <w:tcW w:w="7730" w:type="dxa"/>
            <w:shd w:val="clear" w:color="auto" w:fill="B8CCE4" w:themeFill="accent1" w:themeFillTint="66"/>
          </w:tcPr>
          <w:p w14:paraId="28587A8C" w14:textId="6F530784" w:rsidR="006335F6" w:rsidRPr="0081525C" w:rsidRDefault="002A1A6D" w:rsidP="001C10B7">
            <w:pPr>
              <w:spacing w:after="60" w:line="240" w:lineRule="auto"/>
              <w:jc w:val="left"/>
              <w:cnfStyle w:val="000000100000" w:firstRow="0" w:lastRow="0" w:firstColumn="0" w:lastColumn="0" w:oddVBand="0" w:evenVBand="0" w:oddHBand="1" w:evenHBand="0" w:firstRowFirstColumn="0" w:firstRowLastColumn="0" w:lastRowFirstColumn="0" w:lastRowLastColumn="0"/>
              <w:rPr>
                <w:color w:val="2E74B5"/>
              </w:rPr>
            </w:pPr>
            <w:r w:rsidRPr="002A1A6D">
              <w:rPr>
                <w:color w:val="2E74B5"/>
              </w:rPr>
              <w:t>S</w:t>
            </w:r>
            <w:r>
              <w:rPr>
                <w:color w:val="2E74B5"/>
              </w:rPr>
              <w:t xml:space="preserve">tackoverflow, 2014, </w:t>
            </w:r>
            <w:r w:rsidR="00B72432" w:rsidRPr="0081525C">
              <w:rPr>
                <w:color w:val="2E74B5"/>
              </w:rPr>
              <w:t>Link zu Vorschlägen zur Factory Pattern Implementierung:</w:t>
            </w:r>
            <w:r w:rsidR="0081525C">
              <w:rPr>
                <w:color w:val="2E74B5"/>
              </w:rPr>
              <w:br/>
            </w:r>
            <w:hyperlink r:id="rId50" w:history="1">
              <w:r w:rsidR="00267C79" w:rsidRPr="0081525C">
                <w:rPr>
                  <w:rStyle w:val="Hyperlink"/>
                  <w:color w:val="2E74B5"/>
                </w:rPr>
                <w:t>http://stackoverflow.com/questions/21025959/factory-design-pattern</w:t>
              </w:r>
            </w:hyperlink>
            <w:r w:rsidR="00267C79" w:rsidRPr="0081525C">
              <w:rPr>
                <w:color w:val="2E74B5"/>
              </w:rPr>
              <w:t xml:space="preserve"> </w:t>
            </w:r>
            <w:r w:rsidR="00B72432" w:rsidRPr="0081525C">
              <w:rPr>
                <w:color w:val="2E74B5"/>
              </w:rPr>
              <w:t xml:space="preserve"> </w:t>
            </w:r>
            <w:r w:rsidR="00267C79" w:rsidRPr="0081525C">
              <w:rPr>
                <w:color w:val="2E74B5"/>
              </w:rPr>
              <w:t xml:space="preserve"> </w:t>
            </w:r>
          </w:p>
        </w:tc>
      </w:tr>
      <w:tr w:rsidR="008F656F" w:rsidRPr="00267C79" w14:paraId="3D173CC4" w14:textId="77777777" w:rsidTr="0081525C">
        <w:trPr>
          <w:jc w:val="center"/>
        </w:trPr>
        <w:tc>
          <w:tcPr>
            <w:cnfStyle w:val="001000000000" w:firstRow="0" w:lastRow="0" w:firstColumn="1" w:lastColumn="0" w:oddVBand="0" w:evenVBand="0" w:oddHBand="0" w:evenHBand="0" w:firstRowFirstColumn="0" w:firstRowLastColumn="0" w:lastRowFirstColumn="0" w:lastRowLastColumn="0"/>
            <w:tcW w:w="629" w:type="dxa"/>
          </w:tcPr>
          <w:p w14:paraId="001A8239" w14:textId="37BBBCD2" w:rsidR="008F656F" w:rsidRPr="0081525C" w:rsidRDefault="008C7C4D" w:rsidP="001C10B7">
            <w:pPr>
              <w:spacing w:after="60" w:line="240" w:lineRule="auto"/>
              <w:jc w:val="center"/>
              <w:rPr>
                <w:color w:val="2E74B5"/>
                <w:lang w:val="fr-CH"/>
              </w:rPr>
            </w:pPr>
            <w:r w:rsidRPr="0081525C">
              <w:rPr>
                <w:color w:val="2E74B5"/>
                <w:lang w:val="fr-CH"/>
              </w:rPr>
              <w:t>[</w:t>
            </w:r>
            <w:r w:rsidR="000A160D" w:rsidRPr="0081525C">
              <w:rPr>
                <w:color w:val="2E74B5"/>
                <w:lang w:val="fr-CH"/>
              </w:rPr>
              <w:t>6</w:t>
            </w:r>
            <w:r w:rsidRPr="0081525C">
              <w:rPr>
                <w:color w:val="2E74B5"/>
                <w:lang w:val="fr-CH"/>
              </w:rPr>
              <w:t>]</w:t>
            </w:r>
          </w:p>
        </w:tc>
        <w:tc>
          <w:tcPr>
            <w:tcW w:w="7730" w:type="dxa"/>
          </w:tcPr>
          <w:p w14:paraId="2A0A19D9" w14:textId="656E38F8" w:rsidR="00846E3B" w:rsidRPr="0081525C" w:rsidRDefault="002A1A6D" w:rsidP="001C10B7">
            <w:pPr>
              <w:spacing w:after="60" w:line="240" w:lineRule="auto"/>
              <w:jc w:val="left"/>
              <w:cnfStyle w:val="000000000000" w:firstRow="0" w:lastRow="0" w:firstColumn="0" w:lastColumn="0" w:oddVBand="0" w:evenVBand="0" w:oddHBand="0" w:evenHBand="0" w:firstRowFirstColumn="0" w:firstRowLastColumn="0" w:lastRowFirstColumn="0" w:lastRowLastColumn="0"/>
              <w:rPr>
                <w:color w:val="2E74B5"/>
              </w:rPr>
            </w:pPr>
            <w:r>
              <w:rPr>
                <w:color w:val="2E74B5"/>
              </w:rPr>
              <w:t xml:space="preserve">Stackexchange, 2013, </w:t>
            </w:r>
            <w:r w:rsidR="00267C79" w:rsidRPr="0081525C">
              <w:rPr>
                <w:color w:val="2E74B5"/>
              </w:rPr>
              <w:t>Link zu Vorschlägen zur Strategy Pattern Implementierung:</w:t>
            </w:r>
          </w:p>
          <w:p w14:paraId="1402738A" w14:textId="14D9E6EE" w:rsidR="00267C79" w:rsidRPr="0081525C" w:rsidRDefault="001745BF" w:rsidP="001C10B7">
            <w:pPr>
              <w:spacing w:after="60" w:line="240" w:lineRule="auto"/>
              <w:jc w:val="left"/>
              <w:cnfStyle w:val="000000000000" w:firstRow="0" w:lastRow="0" w:firstColumn="0" w:lastColumn="0" w:oddVBand="0" w:evenVBand="0" w:oddHBand="0" w:evenHBand="0" w:firstRowFirstColumn="0" w:firstRowLastColumn="0" w:lastRowFirstColumn="0" w:lastRowLastColumn="0"/>
              <w:rPr>
                <w:color w:val="2E74B5"/>
              </w:rPr>
            </w:pPr>
            <w:hyperlink r:id="rId51" w:history="1">
              <w:r w:rsidR="00267C79" w:rsidRPr="0081525C">
                <w:rPr>
                  <w:rStyle w:val="Hyperlink"/>
                  <w:color w:val="2E74B5"/>
                </w:rPr>
                <w:t>http://codereview.stackexchange.com/questions/20718/the-strategy-design-pattern-for-python-in-a-more-pythonic-way</w:t>
              </w:r>
            </w:hyperlink>
            <w:r w:rsidR="00267C79" w:rsidRPr="0081525C">
              <w:rPr>
                <w:color w:val="2E74B5"/>
              </w:rPr>
              <w:t xml:space="preserve"> </w:t>
            </w:r>
          </w:p>
        </w:tc>
      </w:tr>
      <w:tr w:rsidR="008F656F" w:rsidRPr="0052639F" w14:paraId="785DB5B1" w14:textId="77777777" w:rsidTr="00815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9" w:type="dxa"/>
            <w:shd w:val="clear" w:color="auto" w:fill="B8CCE4" w:themeFill="accent1" w:themeFillTint="66"/>
          </w:tcPr>
          <w:p w14:paraId="3F8305EC" w14:textId="3E8602FB" w:rsidR="008F656F" w:rsidRPr="0081525C" w:rsidRDefault="008C7C4D" w:rsidP="001C10B7">
            <w:pPr>
              <w:spacing w:after="60" w:line="240" w:lineRule="auto"/>
              <w:jc w:val="center"/>
              <w:rPr>
                <w:color w:val="2E74B5"/>
                <w:lang w:val="fr-CH"/>
              </w:rPr>
            </w:pPr>
            <w:r w:rsidRPr="0081525C">
              <w:rPr>
                <w:color w:val="2E74B5"/>
                <w:lang w:val="fr-CH"/>
              </w:rPr>
              <w:t>[7]</w:t>
            </w:r>
          </w:p>
        </w:tc>
        <w:tc>
          <w:tcPr>
            <w:tcW w:w="7730" w:type="dxa"/>
            <w:shd w:val="clear" w:color="auto" w:fill="B8CCE4" w:themeFill="accent1" w:themeFillTint="66"/>
          </w:tcPr>
          <w:p w14:paraId="20870F2B" w14:textId="6EE36E37" w:rsidR="00846E3B" w:rsidRPr="0081525C" w:rsidRDefault="00521D1A" w:rsidP="001C10B7">
            <w:pPr>
              <w:spacing w:after="60" w:line="240" w:lineRule="auto"/>
              <w:jc w:val="left"/>
              <w:cnfStyle w:val="000000100000" w:firstRow="0" w:lastRow="0" w:firstColumn="0" w:lastColumn="0" w:oddVBand="0" w:evenVBand="0" w:oddHBand="1" w:evenHBand="0" w:firstRowFirstColumn="0" w:firstRowLastColumn="0" w:lastRowFirstColumn="0" w:lastRowLastColumn="0"/>
              <w:rPr>
                <w:color w:val="2E74B5"/>
                <w:lang w:val="en-US"/>
              </w:rPr>
            </w:pPr>
            <w:r w:rsidRPr="0081525C">
              <w:rPr>
                <w:color w:val="2E74B5"/>
                <w:lang w:val="en-US"/>
              </w:rPr>
              <w:t>Cooking Hacks</w:t>
            </w:r>
            <w:r w:rsidR="002A1A6D">
              <w:rPr>
                <w:color w:val="2E74B5"/>
                <w:lang w:val="en-US"/>
              </w:rPr>
              <w:t xml:space="preserve">, </w:t>
            </w:r>
            <w:r w:rsidR="002A1A6D" w:rsidRPr="000D395B">
              <w:rPr>
                <w:color w:val="2E74B5"/>
                <w:lang w:val="en-US"/>
              </w:rPr>
              <w:t>Libelium Comunicaciones Distribuidas S.L,</w:t>
            </w:r>
            <w:r w:rsidRPr="00F31D22">
              <w:rPr>
                <w:color w:val="2E74B5"/>
                <w:lang w:val="en-US"/>
              </w:rPr>
              <w:t xml:space="preserve"> Anleitung</w:t>
            </w:r>
            <w:r w:rsidRPr="0081525C">
              <w:rPr>
                <w:color w:val="2E74B5"/>
                <w:lang w:val="en-US"/>
              </w:rPr>
              <w:t>:</w:t>
            </w:r>
            <w:r w:rsidRPr="0081525C">
              <w:rPr>
                <w:color w:val="2E74B5"/>
                <w:lang w:val="en-US"/>
              </w:rPr>
              <w:br/>
            </w:r>
            <w:hyperlink r:id="rId52" w:history="1">
              <w:r w:rsidRPr="0081525C">
                <w:rPr>
                  <w:rStyle w:val="Hyperlink"/>
                  <w:color w:val="2E74B5"/>
                  <w:lang w:val="en-US"/>
                </w:rPr>
                <w:t>http://www.cooking-hacks.com/documentation/tutorials/rfid-13-56-mhz-nfc-module-for-arduino</w:t>
              </w:r>
            </w:hyperlink>
            <w:r w:rsidRPr="0081525C">
              <w:rPr>
                <w:color w:val="2E74B5"/>
                <w:lang w:val="en-US"/>
              </w:rPr>
              <w:t xml:space="preserve"> </w:t>
            </w:r>
          </w:p>
        </w:tc>
      </w:tr>
      <w:tr w:rsidR="008F656F" w:rsidRPr="0052639F" w14:paraId="6E325C0D" w14:textId="77777777" w:rsidTr="0081525C">
        <w:trPr>
          <w:jc w:val="center"/>
        </w:trPr>
        <w:tc>
          <w:tcPr>
            <w:cnfStyle w:val="001000000000" w:firstRow="0" w:lastRow="0" w:firstColumn="1" w:lastColumn="0" w:oddVBand="0" w:evenVBand="0" w:oddHBand="0" w:evenHBand="0" w:firstRowFirstColumn="0" w:firstRowLastColumn="0" w:lastRowFirstColumn="0" w:lastRowLastColumn="0"/>
            <w:tcW w:w="629" w:type="dxa"/>
          </w:tcPr>
          <w:p w14:paraId="3E1035AC" w14:textId="62B13D4E" w:rsidR="008F656F" w:rsidRPr="0081525C" w:rsidRDefault="008C7C4D" w:rsidP="001C10B7">
            <w:pPr>
              <w:spacing w:after="60" w:line="240" w:lineRule="auto"/>
              <w:jc w:val="center"/>
              <w:rPr>
                <w:color w:val="2E74B5"/>
              </w:rPr>
            </w:pPr>
            <w:r w:rsidRPr="0081525C">
              <w:rPr>
                <w:color w:val="2E74B5"/>
                <w:lang w:val="fr-CH"/>
              </w:rPr>
              <w:t>[</w:t>
            </w:r>
            <w:r w:rsidR="000A160D" w:rsidRPr="0081525C">
              <w:rPr>
                <w:color w:val="2E74B5"/>
                <w:lang w:val="fr-CH"/>
              </w:rPr>
              <w:t>8</w:t>
            </w:r>
            <w:r w:rsidRPr="0081525C">
              <w:rPr>
                <w:color w:val="2E74B5"/>
                <w:lang w:val="fr-CH"/>
              </w:rPr>
              <w:t>]</w:t>
            </w:r>
          </w:p>
        </w:tc>
        <w:tc>
          <w:tcPr>
            <w:tcW w:w="7730" w:type="dxa"/>
          </w:tcPr>
          <w:p w14:paraId="0EE7D065" w14:textId="0DBB41E9" w:rsidR="008F656F" w:rsidRPr="002A1A6D" w:rsidRDefault="002A1A6D" w:rsidP="001C10B7">
            <w:pPr>
              <w:spacing w:after="60" w:line="240" w:lineRule="auto"/>
              <w:jc w:val="left"/>
              <w:cnfStyle w:val="000000000000" w:firstRow="0" w:lastRow="0" w:firstColumn="0" w:lastColumn="0" w:oddVBand="0" w:evenVBand="0" w:oddHBand="0" w:evenHBand="0" w:firstRowFirstColumn="0" w:firstRowLastColumn="0" w:lastRowFirstColumn="0" w:lastRowLastColumn="0"/>
              <w:rPr>
                <w:rFonts w:ascii="majorEastAsia" w:hAnsi="majorEastAsia" w:cs="majorEastAsia"/>
                <w:color w:val="2E74B5"/>
                <w:lang w:val="fr-CH"/>
              </w:rPr>
            </w:pPr>
            <w:r w:rsidRPr="002A1A6D">
              <w:rPr>
                <w:rFonts w:cs="Calibri"/>
                <w:color w:val="2E74B5"/>
                <w:lang w:val="fr-CH"/>
              </w:rPr>
              <w:t xml:space="preserve">Arduino, 2014, </w:t>
            </w:r>
            <w:r w:rsidR="007C51A7" w:rsidRPr="002A1A6D">
              <w:rPr>
                <w:rFonts w:cs="Calibri"/>
                <w:color w:val="2E74B5"/>
                <w:lang w:val="fr-CH"/>
              </w:rPr>
              <w:t>Bild Arduino</w:t>
            </w:r>
            <w:r w:rsidR="007C51A7" w:rsidRPr="0081525C">
              <w:rPr>
                <w:rFonts w:cs="Calibri"/>
                <w:color w:val="2E74B5"/>
                <w:lang w:val="fr-CH"/>
              </w:rPr>
              <w:t xml:space="preserve"> R3 Front: </w:t>
            </w:r>
            <w:hyperlink r:id="rId53" w:history="1">
              <w:r w:rsidR="007C51A7" w:rsidRPr="0081525C">
                <w:rPr>
                  <w:rFonts w:cs="Calibri"/>
                  <w:color w:val="2E74B5"/>
                  <w:u w:val="single"/>
                  <w:lang w:val="fr-CH"/>
                </w:rPr>
                <w:t>http://ardu</w:t>
              </w:r>
              <w:r w:rsidR="007C51A7" w:rsidRPr="002A1A6D">
                <w:rPr>
                  <w:rFonts w:cs="Calibri"/>
                  <w:color w:val="2E74B5"/>
                  <w:u w:val="single"/>
                  <w:lang w:val="fr-CH"/>
                </w:rPr>
                <w:t>ino.cc/en/uploads/Main/ArduinoUno_R3_Front.jpg</w:t>
              </w:r>
            </w:hyperlink>
          </w:p>
        </w:tc>
      </w:tr>
      <w:tr w:rsidR="008F656F" w:rsidRPr="0052639F" w14:paraId="593066F0" w14:textId="77777777" w:rsidTr="00815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9" w:type="dxa"/>
            <w:shd w:val="clear" w:color="auto" w:fill="B8CCE4" w:themeFill="accent1" w:themeFillTint="66"/>
          </w:tcPr>
          <w:p w14:paraId="1D0242C1" w14:textId="15074EDA" w:rsidR="008F656F" w:rsidRPr="0081525C" w:rsidRDefault="008C7C4D" w:rsidP="001C10B7">
            <w:pPr>
              <w:spacing w:after="60" w:line="240" w:lineRule="auto"/>
              <w:jc w:val="center"/>
              <w:rPr>
                <w:color w:val="2E74B5"/>
              </w:rPr>
            </w:pPr>
            <w:r w:rsidRPr="0081525C">
              <w:rPr>
                <w:color w:val="2E74B5"/>
              </w:rPr>
              <w:t>[</w:t>
            </w:r>
            <w:r w:rsidR="000A160D" w:rsidRPr="0081525C">
              <w:rPr>
                <w:color w:val="2E74B5"/>
              </w:rPr>
              <w:t>9</w:t>
            </w:r>
            <w:r w:rsidRPr="0081525C">
              <w:rPr>
                <w:color w:val="2E74B5"/>
              </w:rPr>
              <w:t>]</w:t>
            </w:r>
          </w:p>
        </w:tc>
        <w:tc>
          <w:tcPr>
            <w:tcW w:w="7730" w:type="dxa"/>
            <w:shd w:val="clear" w:color="auto" w:fill="B8CCE4" w:themeFill="accent1" w:themeFillTint="66"/>
          </w:tcPr>
          <w:p w14:paraId="7AC7AC78" w14:textId="66E1C300" w:rsidR="00846E3B" w:rsidRPr="002A1A6D" w:rsidRDefault="002A1A6D" w:rsidP="001C10B7">
            <w:pPr>
              <w:spacing w:after="60" w:line="240" w:lineRule="auto"/>
              <w:jc w:val="left"/>
              <w:cnfStyle w:val="000000100000" w:firstRow="0" w:lastRow="0" w:firstColumn="0" w:lastColumn="0" w:oddVBand="0" w:evenVBand="0" w:oddHBand="1" w:evenHBand="0" w:firstRowFirstColumn="0" w:firstRowLastColumn="0" w:lastRowFirstColumn="0" w:lastRowLastColumn="0"/>
              <w:rPr>
                <w:rFonts w:ascii="majorEastAsia" w:hAnsi="majorEastAsia" w:cs="majorEastAsia"/>
                <w:color w:val="2E74B5"/>
                <w:lang w:val="en-US"/>
              </w:rPr>
            </w:pPr>
            <w:r w:rsidRPr="0081525C">
              <w:rPr>
                <w:color w:val="2E74B5"/>
                <w:lang w:val="en-US"/>
              </w:rPr>
              <w:t>Cooking Hacks</w:t>
            </w:r>
            <w:r>
              <w:rPr>
                <w:color w:val="2E74B5"/>
                <w:lang w:val="en-US"/>
              </w:rPr>
              <w:t xml:space="preserve">, </w:t>
            </w:r>
            <w:r w:rsidRPr="000D395B">
              <w:rPr>
                <w:color w:val="2E74B5"/>
                <w:lang w:val="en-US"/>
              </w:rPr>
              <w:t xml:space="preserve">Libelium Comunicaciones Distribuidas S.L , </w:t>
            </w:r>
            <w:r w:rsidR="007C51A7" w:rsidRPr="000D395B">
              <w:rPr>
                <w:color w:val="2E74B5"/>
                <w:lang w:val="en-US"/>
              </w:rPr>
              <w:t>Bild Arduino mit Xbee RFID Shield:</w:t>
            </w:r>
            <w:r w:rsidR="006A78F7" w:rsidRPr="000D395B">
              <w:rPr>
                <w:color w:val="2E74B5"/>
                <w:lang w:val="en-US"/>
              </w:rPr>
              <w:t xml:space="preserve"> </w:t>
            </w:r>
            <w:r w:rsidRPr="000D395B">
              <w:rPr>
                <w:color w:val="2E74B5"/>
                <w:lang w:val="en-US"/>
              </w:rPr>
              <w:br/>
            </w:r>
            <w:hyperlink r:id="rId54" w:history="1">
              <w:r w:rsidR="006A78F7" w:rsidRPr="002A1A6D">
                <w:rPr>
                  <w:rStyle w:val="Hyperlink"/>
                  <w:rFonts w:cs="Calibri"/>
                  <w:color w:val="2E74B5"/>
                  <w:lang w:val="en-US"/>
                </w:rPr>
                <w:t>http://www.cooking-hacks.com/documentation/tutorials/rfid-13-56-mhz-nfc-module-for-arduino</w:t>
              </w:r>
            </w:hyperlink>
          </w:p>
        </w:tc>
      </w:tr>
      <w:tr w:rsidR="00746922" w:rsidRPr="008758C0" w14:paraId="355548BF" w14:textId="77777777" w:rsidTr="0081525C">
        <w:trPr>
          <w:jc w:val="center"/>
        </w:trPr>
        <w:tc>
          <w:tcPr>
            <w:cnfStyle w:val="001000000000" w:firstRow="0" w:lastRow="0" w:firstColumn="1" w:lastColumn="0" w:oddVBand="0" w:evenVBand="0" w:oddHBand="0" w:evenHBand="0" w:firstRowFirstColumn="0" w:firstRowLastColumn="0" w:lastRowFirstColumn="0" w:lastRowLastColumn="0"/>
            <w:tcW w:w="629" w:type="dxa"/>
          </w:tcPr>
          <w:p w14:paraId="30E9DC08" w14:textId="1737D5E7" w:rsidR="00746922" w:rsidRPr="002A1A6D" w:rsidRDefault="008C7C4D" w:rsidP="001C10B7">
            <w:pPr>
              <w:spacing w:after="60" w:line="240" w:lineRule="auto"/>
              <w:jc w:val="center"/>
              <w:rPr>
                <w:color w:val="2E74B5"/>
                <w:lang w:val="en-US"/>
              </w:rPr>
            </w:pPr>
            <w:r w:rsidRPr="002A1A6D">
              <w:rPr>
                <w:color w:val="2E74B5"/>
                <w:lang w:val="en-US"/>
              </w:rPr>
              <w:t>[</w:t>
            </w:r>
            <w:r w:rsidR="00746922" w:rsidRPr="002A1A6D">
              <w:rPr>
                <w:color w:val="2E74B5"/>
                <w:lang w:val="en-US"/>
              </w:rPr>
              <w:t>10</w:t>
            </w:r>
            <w:r w:rsidRPr="002A1A6D">
              <w:rPr>
                <w:color w:val="2E74B5"/>
                <w:lang w:val="en-US"/>
              </w:rPr>
              <w:t>]</w:t>
            </w:r>
          </w:p>
        </w:tc>
        <w:tc>
          <w:tcPr>
            <w:tcW w:w="7730" w:type="dxa"/>
          </w:tcPr>
          <w:p w14:paraId="16AAE664" w14:textId="4D43F64F" w:rsidR="00746922" w:rsidRPr="0081525C" w:rsidRDefault="002A1A6D" w:rsidP="001C10B7">
            <w:pPr>
              <w:spacing w:after="60" w:line="240" w:lineRule="auto"/>
              <w:jc w:val="left"/>
              <w:cnfStyle w:val="000000000000" w:firstRow="0" w:lastRow="0" w:firstColumn="0" w:lastColumn="0" w:oddVBand="0" w:evenVBand="0" w:oddHBand="0" w:evenHBand="0" w:firstRowFirstColumn="0" w:firstRowLastColumn="0" w:lastRowFirstColumn="0" w:lastRowLastColumn="0"/>
              <w:rPr>
                <w:color w:val="2E74B5"/>
              </w:rPr>
            </w:pPr>
            <w:r w:rsidRPr="002A1A6D">
              <w:rPr>
                <w:color w:val="2E74B5"/>
              </w:rPr>
              <w:t xml:space="preserve">InterCard GmbH Kartensysteme,  </w:t>
            </w:r>
            <w:r w:rsidR="00746922" w:rsidRPr="002A1A6D">
              <w:rPr>
                <w:color w:val="2E74B5"/>
              </w:rPr>
              <w:t>InterCard Karten Technologien:</w:t>
            </w:r>
            <w:r w:rsidR="00746922" w:rsidRPr="002A1A6D">
              <w:rPr>
                <w:color w:val="2E74B5"/>
              </w:rPr>
              <w:br/>
            </w:r>
            <w:hyperlink r:id="rId55" w:history="1">
              <w:r w:rsidR="00746922" w:rsidRPr="002A1A6D">
                <w:rPr>
                  <w:rStyle w:val="Hyperlink"/>
                  <w:color w:val="2E74B5"/>
                </w:rPr>
                <w:t>http://www.</w:t>
              </w:r>
              <w:r w:rsidR="00746922" w:rsidRPr="0081525C">
                <w:rPr>
                  <w:rStyle w:val="Hyperlink"/>
                  <w:color w:val="2E74B5"/>
                </w:rPr>
                <w:t>intercard.org/de/produkte/IC_Karten_Technologien.pdf</w:t>
              </w:r>
            </w:hyperlink>
            <w:r w:rsidR="00746922" w:rsidRPr="0081525C">
              <w:rPr>
                <w:color w:val="2E74B5"/>
              </w:rPr>
              <w:t xml:space="preserve"> </w:t>
            </w:r>
          </w:p>
        </w:tc>
      </w:tr>
      <w:tr w:rsidR="00746922" w:rsidRPr="00A01F03" w14:paraId="73701E3A" w14:textId="77777777" w:rsidTr="00815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9" w:type="dxa"/>
            <w:shd w:val="clear" w:color="auto" w:fill="B8CCE4" w:themeFill="accent1" w:themeFillTint="66"/>
          </w:tcPr>
          <w:p w14:paraId="23D486A1" w14:textId="2EF3BBF9" w:rsidR="00746922" w:rsidRPr="0081525C" w:rsidRDefault="008C7C4D" w:rsidP="001C10B7">
            <w:pPr>
              <w:spacing w:after="60" w:line="240" w:lineRule="auto"/>
              <w:jc w:val="center"/>
              <w:rPr>
                <w:color w:val="2E74B5"/>
              </w:rPr>
            </w:pPr>
            <w:r w:rsidRPr="0081525C">
              <w:rPr>
                <w:color w:val="2E74B5"/>
              </w:rPr>
              <w:t>[</w:t>
            </w:r>
            <w:r w:rsidR="00746922" w:rsidRPr="0081525C">
              <w:rPr>
                <w:color w:val="2E74B5"/>
              </w:rPr>
              <w:t>11</w:t>
            </w:r>
            <w:r w:rsidRPr="0081525C">
              <w:rPr>
                <w:color w:val="2E74B5"/>
              </w:rPr>
              <w:t>]</w:t>
            </w:r>
          </w:p>
        </w:tc>
        <w:tc>
          <w:tcPr>
            <w:tcW w:w="7730" w:type="dxa"/>
            <w:shd w:val="clear" w:color="auto" w:fill="B8CCE4" w:themeFill="accent1" w:themeFillTint="66"/>
          </w:tcPr>
          <w:p w14:paraId="2B3D8DA8" w14:textId="1AEAA986" w:rsidR="00746922" w:rsidRPr="0081525C" w:rsidRDefault="004C7CFF" w:rsidP="001C10B7">
            <w:pPr>
              <w:spacing w:after="60" w:line="240" w:lineRule="auto"/>
              <w:jc w:val="left"/>
              <w:cnfStyle w:val="000000100000" w:firstRow="0" w:lastRow="0" w:firstColumn="0" w:lastColumn="0" w:oddVBand="0" w:evenVBand="0" w:oddHBand="1" w:evenHBand="0" w:firstRowFirstColumn="0" w:firstRowLastColumn="0" w:lastRowFirstColumn="0" w:lastRowLastColumn="0"/>
              <w:rPr>
                <w:color w:val="2E74B5"/>
              </w:rPr>
            </w:pPr>
            <w:r>
              <w:rPr>
                <w:color w:val="2E74B5"/>
              </w:rPr>
              <w:t xml:space="preserve">Wikipedia, 2013, </w:t>
            </w:r>
            <w:r w:rsidR="002570AA" w:rsidRPr="0081525C">
              <w:rPr>
                <w:color w:val="2E74B5"/>
              </w:rPr>
              <w:t>Crypto-1 Verschlüsselungsa</w:t>
            </w:r>
            <w:r w:rsidR="00746922" w:rsidRPr="0081525C">
              <w:rPr>
                <w:color w:val="2E74B5"/>
              </w:rPr>
              <w:t>lgorithmus und Sicherheit:</w:t>
            </w:r>
            <w:r w:rsidR="00746922" w:rsidRPr="0081525C">
              <w:rPr>
                <w:color w:val="2E74B5"/>
              </w:rPr>
              <w:br/>
            </w:r>
            <w:hyperlink r:id="rId56" w:history="1">
              <w:r w:rsidR="00746922" w:rsidRPr="0081525C">
                <w:rPr>
                  <w:rStyle w:val="Hyperlink"/>
                  <w:color w:val="2E74B5"/>
                </w:rPr>
                <w:t>http://en.wikipedia.org/wiki/Crypto-1</w:t>
              </w:r>
            </w:hyperlink>
            <w:r w:rsidR="00746922" w:rsidRPr="0081525C">
              <w:rPr>
                <w:color w:val="2E74B5"/>
              </w:rPr>
              <w:t xml:space="preserve"> </w:t>
            </w:r>
          </w:p>
        </w:tc>
      </w:tr>
      <w:tr w:rsidR="00746922" w:rsidRPr="00A01F03" w14:paraId="193BE7C9" w14:textId="77777777" w:rsidTr="0081525C">
        <w:trPr>
          <w:jc w:val="center"/>
        </w:trPr>
        <w:tc>
          <w:tcPr>
            <w:cnfStyle w:val="001000000000" w:firstRow="0" w:lastRow="0" w:firstColumn="1" w:lastColumn="0" w:oddVBand="0" w:evenVBand="0" w:oddHBand="0" w:evenHBand="0" w:firstRowFirstColumn="0" w:firstRowLastColumn="0" w:lastRowFirstColumn="0" w:lastRowLastColumn="0"/>
            <w:tcW w:w="629" w:type="dxa"/>
          </w:tcPr>
          <w:p w14:paraId="2F4479C1" w14:textId="267F287B" w:rsidR="00746922" w:rsidRPr="0081525C" w:rsidRDefault="008C7C4D" w:rsidP="001C10B7">
            <w:pPr>
              <w:spacing w:after="60" w:line="240" w:lineRule="auto"/>
              <w:jc w:val="center"/>
              <w:rPr>
                <w:color w:val="2E74B5"/>
              </w:rPr>
            </w:pPr>
            <w:r w:rsidRPr="0081525C">
              <w:rPr>
                <w:color w:val="2E74B5"/>
              </w:rPr>
              <w:t>[</w:t>
            </w:r>
            <w:r w:rsidR="00746922" w:rsidRPr="0081525C">
              <w:rPr>
                <w:color w:val="2E74B5"/>
              </w:rPr>
              <w:t>12</w:t>
            </w:r>
            <w:r w:rsidRPr="0081525C">
              <w:rPr>
                <w:color w:val="2E74B5"/>
              </w:rPr>
              <w:t>]</w:t>
            </w:r>
          </w:p>
        </w:tc>
        <w:tc>
          <w:tcPr>
            <w:tcW w:w="7730" w:type="dxa"/>
          </w:tcPr>
          <w:p w14:paraId="70FF9D21" w14:textId="040E6476" w:rsidR="00041EE6" w:rsidRPr="0081525C" w:rsidRDefault="004C7CFF" w:rsidP="00041EE6">
            <w:pPr>
              <w:spacing w:after="60" w:line="240" w:lineRule="auto"/>
              <w:jc w:val="left"/>
              <w:cnfStyle w:val="000000000000" w:firstRow="0" w:lastRow="0" w:firstColumn="0" w:lastColumn="0" w:oddVBand="0" w:evenVBand="0" w:oddHBand="0" w:evenHBand="0" w:firstRowFirstColumn="0" w:firstRowLastColumn="0" w:lastRowFirstColumn="0" w:lastRowLastColumn="0"/>
              <w:rPr>
                <w:color w:val="2E74B5"/>
              </w:rPr>
            </w:pPr>
            <w:r>
              <w:rPr>
                <w:color w:val="2E74B5"/>
              </w:rPr>
              <w:t xml:space="preserve">iDTronic, Version 1.3, </w:t>
            </w:r>
            <w:r w:rsidR="005B5A64" w:rsidRPr="0081525C">
              <w:rPr>
                <w:color w:val="2E74B5"/>
              </w:rPr>
              <w:t>Handbuch zum Protokoll des Seeed Studio RFID Readers:</w:t>
            </w:r>
            <w:r w:rsidR="005B5A64" w:rsidRPr="0081525C">
              <w:rPr>
                <w:color w:val="2E74B5"/>
              </w:rPr>
              <w:br/>
            </w:r>
            <w:hyperlink r:id="rId57" w:history="1">
              <w:r w:rsidR="00041EE6" w:rsidRPr="00041EE6">
                <w:rPr>
                  <w:rStyle w:val="Hyperlink"/>
                  <w:color w:val="2E74B5"/>
                </w:rPr>
                <w:t>http://neophob.com/files/rfid/PROTOCOL-821-880%20_2_.pdf</w:t>
              </w:r>
            </w:hyperlink>
          </w:p>
        </w:tc>
      </w:tr>
      <w:tr w:rsidR="00B3697E" w:rsidRPr="00A01F03" w14:paraId="3F03FD67" w14:textId="77777777" w:rsidTr="00815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9" w:type="dxa"/>
            <w:shd w:val="clear" w:color="auto" w:fill="B8CCE4" w:themeFill="accent1" w:themeFillTint="66"/>
          </w:tcPr>
          <w:p w14:paraId="1DB2F762" w14:textId="171D400C" w:rsidR="00B3697E" w:rsidRPr="0081525C" w:rsidRDefault="00B3697E" w:rsidP="001C10B7">
            <w:pPr>
              <w:spacing w:after="60" w:line="240" w:lineRule="auto"/>
              <w:jc w:val="center"/>
              <w:rPr>
                <w:color w:val="2E74B5"/>
              </w:rPr>
            </w:pPr>
            <w:r w:rsidRPr="0081525C">
              <w:rPr>
                <w:color w:val="2E74B5"/>
              </w:rPr>
              <w:t>[13]</w:t>
            </w:r>
          </w:p>
        </w:tc>
        <w:tc>
          <w:tcPr>
            <w:tcW w:w="7730" w:type="dxa"/>
            <w:shd w:val="clear" w:color="auto" w:fill="B8CCE4" w:themeFill="accent1" w:themeFillTint="66"/>
          </w:tcPr>
          <w:p w14:paraId="75C91A54" w14:textId="1C21425B" w:rsidR="00B3697E" w:rsidRPr="0081525C" w:rsidRDefault="00B3697E" w:rsidP="001C10B7">
            <w:pPr>
              <w:spacing w:after="60" w:line="240" w:lineRule="auto"/>
              <w:jc w:val="left"/>
              <w:cnfStyle w:val="000000100000" w:firstRow="0" w:lastRow="0" w:firstColumn="0" w:lastColumn="0" w:oddVBand="0" w:evenVBand="0" w:oddHBand="1" w:evenHBand="0" w:firstRowFirstColumn="0" w:firstRowLastColumn="0" w:lastRowFirstColumn="0" w:lastRowLastColumn="0"/>
              <w:rPr>
                <w:color w:val="2E74B5"/>
              </w:rPr>
            </w:pPr>
            <w:r w:rsidRPr="0081525C">
              <w:rPr>
                <w:color w:val="2E74B5"/>
              </w:rPr>
              <w:t xml:space="preserve">Haim Shafir, Amigo, 1991, Mengenwahrnehmungs- und Reaktionsspiel, </w:t>
            </w:r>
            <w:hyperlink r:id="rId58" w:history="1">
              <w:r w:rsidRPr="0081525C">
                <w:rPr>
                  <w:rStyle w:val="Hyperlink"/>
                  <w:color w:val="2E74B5"/>
                </w:rPr>
                <w:t>http://de.wikipedia.org/wiki/Halli_Galli</w:t>
              </w:r>
            </w:hyperlink>
            <w:r w:rsidRPr="0081525C">
              <w:rPr>
                <w:color w:val="2E74B5"/>
              </w:rPr>
              <w:t xml:space="preserve"> </w:t>
            </w:r>
          </w:p>
        </w:tc>
      </w:tr>
      <w:tr w:rsidR="00BC3E5F" w:rsidRPr="00A01F03" w14:paraId="4D72E44D" w14:textId="77777777" w:rsidTr="0081525C">
        <w:trPr>
          <w:jc w:val="center"/>
        </w:trPr>
        <w:tc>
          <w:tcPr>
            <w:cnfStyle w:val="001000000000" w:firstRow="0" w:lastRow="0" w:firstColumn="1" w:lastColumn="0" w:oddVBand="0" w:evenVBand="0" w:oddHBand="0" w:evenHBand="0" w:firstRowFirstColumn="0" w:firstRowLastColumn="0" w:lastRowFirstColumn="0" w:lastRowLastColumn="0"/>
            <w:tcW w:w="629" w:type="dxa"/>
          </w:tcPr>
          <w:p w14:paraId="651CEAE4" w14:textId="4BAD4DD7" w:rsidR="00BC3E5F" w:rsidRPr="0081525C" w:rsidRDefault="00BC3E5F" w:rsidP="001C10B7">
            <w:pPr>
              <w:spacing w:after="60" w:line="240" w:lineRule="auto"/>
              <w:jc w:val="center"/>
              <w:rPr>
                <w:color w:val="2E74B5"/>
              </w:rPr>
            </w:pPr>
            <w:r w:rsidRPr="0081525C">
              <w:rPr>
                <w:color w:val="2E74B5"/>
              </w:rPr>
              <w:t>[14]</w:t>
            </w:r>
          </w:p>
        </w:tc>
        <w:tc>
          <w:tcPr>
            <w:tcW w:w="7730" w:type="dxa"/>
          </w:tcPr>
          <w:p w14:paraId="216C2923" w14:textId="025A88E8" w:rsidR="00BC3E5F" w:rsidRPr="0081525C" w:rsidRDefault="004D06B2" w:rsidP="001C10B7">
            <w:pPr>
              <w:spacing w:after="60" w:line="240" w:lineRule="auto"/>
              <w:jc w:val="left"/>
              <w:cnfStyle w:val="000000000000" w:firstRow="0" w:lastRow="0" w:firstColumn="0" w:lastColumn="0" w:oddVBand="0" w:evenVBand="0" w:oddHBand="0" w:evenHBand="0" w:firstRowFirstColumn="0" w:firstRowLastColumn="0" w:lastRowFirstColumn="0" w:lastRowLastColumn="0"/>
              <w:rPr>
                <w:color w:val="2E74B5"/>
              </w:rPr>
            </w:pPr>
            <w:r>
              <w:rPr>
                <w:color w:val="2E74B5"/>
              </w:rPr>
              <w:t>Wikipedia, 2014, Model View Controller – Heutige Umsetzungen:</w:t>
            </w:r>
            <w:r>
              <w:rPr>
                <w:color w:val="2E74B5"/>
              </w:rPr>
              <w:br/>
            </w:r>
            <w:hyperlink r:id="rId59" w:history="1">
              <w:r w:rsidRPr="004D06B2">
                <w:rPr>
                  <w:rStyle w:val="Hyperlink"/>
                  <w:color w:val="2E74B5"/>
                </w:rPr>
                <w:t>http://de.wikipedia.org/wiki/Model_View_Controller</w:t>
              </w:r>
            </w:hyperlink>
            <w:r>
              <w:rPr>
                <w:color w:val="2E74B5"/>
              </w:rPr>
              <w:t xml:space="preserve"> </w:t>
            </w:r>
          </w:p>
        </w:tc>
      </w:tr>
      <w:tr w:rsidR="004C7CFF" w:rsidRPr="00A01F03" w14:paraId="74CDA357" w14:textId="77777777" w:rsidTr="00815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9" w:type="dxa"/>
          </w:tcPr>
          <w:p w14:paraId="54226E9F" w14:textId="1000307A" w:rsidR="004C7CFF" w:rsidRPr="0081525C" w:rsidRDefault="004C7CFF" w:rsidP="001C10B7">
            <w:pPr>
              <w:spacing w:after="60" w:line="240" w:lineRule="auto"/>
              <w:jc w:val="center"/>
              <w:rPr>
                <w:color w:val="2E74B5"/>
              </w:rPr>
            </w:pPr>
            <w:r>
              <w:rPr>
                <w:color w:val="2E74B5"/>
              </w:rPr>
              <w:t>[15]</w:t>
            </w:r>
          </w:p>
        </w:tc>
        <w:tc>
          <w:tcPr>
            <w:tcW w:w="7730" w:type="dxa"/>
          </w:tcPr>
          <w:p w14:paraId="16B75555" w14:textId="162BF213" w:rsidR="004C7CFF" w:rsidRDefault="004C7CFF" w:rsidP="001C10B7">
            <w:pPr>
              <w:spacing w:after="60" w:line="240" w:lineRule="auto"/>
              <w:jc w:val="left"/>
              <w:cnfStyle w:val="000000100000" w:firstRow="0" w:lastRow="0" w:firstColumn="0" w:lastColumn="0" w:oddVBand="0" w:evenVBand="0" w:oddHBand="1" w:evenHBand="0" w:firstRowFirstColumn="0" w:firstRowLastColumn="0" w:lastRowFirstColumn="0" w:lastRowLastColumn="0"/>
              <w:rPr>
                <w:color w:val="2E74B5"/>
              </w:rPr>
            </w:pPr>
            <w:r w:rsidRPr="002A1A6D">
              <w:rPr>
                <w:color w:val="2E74B5"/>
              </w:rPr>
              <w:t xml:space="preserve">InterCard GmbH Kartensysteme,  </w:t>
            </w:r>
            <w:r>
              <w:rPr>
                <w:color w:val="2E74B5"/>
              </w:rPr>
              <w:t>Success</w:t>
            </w:r>
            <w:r w:rsidR="000D395B">
              <w:rPr>
                <w:color w:val="2E74B5"/>
              </w:rPr>
              <w:t xml:space="preserve"> Story Zü</w:t>
            </w:r>
            <w:r>
              <w:rPr>
                <w:color w:val="2E74B5"/>
              </w:rPr>
              <w:t>rich ZHAW:</w:t>
            </w:r>
          </w:p>
          <w:p w14:paraId="47FA9FB4" w14:textId="15148848" w:rsidR="00041EE6" w:rsidRDefault="001745BF" w:rsidP="00041EE6">
            <w:pPr>
              <w:spacing w:after="60" w:line="240" w:lineRule="auto"/>
              <w:jc w:val="left"/>
              <w:cnfStyle w:val="000000100000" w:firstRow="0" w:lastRow="0" w:firstColumn="0" w:lastColumn="0" w:oddVBand="0" w:evenVBand="0" w:oddHBand="1" w:evenHBand="0" w:firstRowFirstColumn="0" w:firstRowLastColumn="0" w:lastRowFirstColumn="0" w:lastRowLastColumn="0"/>
              <w:rPr>
                <w:color w:val="2E74B5"/>
              </w:rPr>
            </w:pPr>
            <w:hyperlink r:id="rId60" w:history="1">
              <w:r w:rsidR="00041EE6" w:rsidRPr="00041EE6">
                <w:rPr>
                  <w:rStyle w:val="Hyperlink"/>
                  <w:color w:val="2E74B5"/>
                </w:rPr>
                <w:t>http://www.intercard.org/de/referenzen/SuccessStory_Zuercher.pdf</w:t>
              </w:r>
            </w:hyperlink>
          </w:p>
        </w:tc>
      </w:tr>
      <w:tr w:rsidR="00041EE6" w:rsidRPr="0052639F" w14:paraId="43988967" w14:textId="77777777" w:rsidTr="0081525C">
        <w:trPr>
          <w:jc w:val="center"/>
        </w:trPr>
        <w:tc>
          <w:tcPr>
            <w:cnfStyle w:val="001000000000" w:firstRow="0" w:lastRow="0" w:firstColumn="1" w:lastColumn="0" w:oddVBand="0" w:evenVBand="0" w:oddHBand="0" w:evenHBand="0" w:firstRowFirstColumn="0" w:firstRowLastColumn="0" w:lastRowFirstColumn="0" w:lastRowLastColumn="0"/>
            <w:tcW w:w="629" w:type="dxa"/>
          </w:tcPr>
          <w:p w14:paraId="1CA14956" w14:textId="4DDC11DA" w:rsidR="00041EE6" w:rsidRDefault="00041EE6" w:rsidP="001C10B7">
            <w:pPr>
              <w:spacing w:after="60" w:line="240" w:lineRule="auto"/>
              <w:jc w:val="center"/>
              <w:rPr>
                <w:color w:val="2E74B5"/>
              </w:rPr>
            </w:pPr>
            <w:r>
              <w:rPr>
                <w:color w:val="2E74B5"/>
              </w:rPr>
              <w:t>[16]</w:t>
            </w:r>
          </w:p>
        </w:tc>
        <w:tc>
          <w:tcPr>
            <w:tcW w:w="7730" w:type="dxa"/>
          </w:tcPr>
          <w:p w14:paraId="0EA5C572" w14:textId="77777777" w:rsidR="00041EE6" w:rsidRPr="008D072E" w:rsidRDefault="00041EE6" w:rsidP="001C10B7">
            <w:pPr>
              <w:spacing w:after="60" w:line="240" w:lineRule="auto"/>
              <w:jc w:val="left"/>
              <w:cnfStyle w:val="000000000000" w:firstRow="0" w:lastRow="0" w:firstColumn="0" w:lastColumn="0" w:oddVBand="0" w:evenVBand="0" w:oddHBand="0" w:evenHBand="0" w:firstRowFirstColumn="0" w:firstRowLastColumn="0" w:lastRowFirstColumn="0" w:lastRowLastColumn="0"/>
              <w:rPr>
                <w:color w:val="2E74B5"/>
                <w:lang w:val="en-US"/>
              </w:rPr>
            </w:pPr>
            <w:r w:rsidRPr="008D072E">
              <w:rPr>
                <w:color w:val="2E74B5"/>
                <w:lang w:val="en-US"/>
              </w:rPr>
              <w:t>Desiree Sacher, GitHub, 2014, Source Code ReaFID:</w:t>
            </w:r>
          </w:p>
          <w:p w14:paraId="7287175F" w14:textId="6DB86249" w:rsidR="00041EE6" w:rsidRPr="008D072E" w:rsidRDefault="001745BF" w:rsidP="001C10B7">
            <w:pPr>
              <w:spacing w:after="60" w:line="240" w:lineRule="auto"/>
              <w:jc w:val="left"/>
              <w:cnfStyle w:val="000000000000" w:firstRow="0" w:lastRow="0" w:firstColumn="0" w:lastColumn="0" w:oddVBand="0" w:evenVBand="0" w:oddHBand="0" w:evenHBand="0" w:firstRowFirstColumn="0" w:firstRowLastColumn="0" w:lastRowFirstColumn="0" w:lastRowLastColumn="0"/>
              <w:rPr>
                <w:color w:val="2E74B5"/>
                <w:lang w:val="en-US"/>
              </w:rPr>
            </w:pPr>
            <w:hyperlink r:id="rId61" w:history="1">
              <w:r w:rsidR="00041EE6" w:rsidRPr="008D072E">
                <w:rPr>
                  <w:rStyle w:val="Hyperlink"/>
                  <w:color w:val="2E74B5"/>
                  <w:lang w:val="en-US"/>
                </w:rPr>
                <w:t>https://github.com/d3sre/reafid</w:t>
              </w:r>
            </w:hyperlink>
            <w:r w:rsidR="00041EE6" w:rsidRPr="008D072E">
              <w:rPr>
                <w:rStyle w:val="Hyperlink"/>
                <w:color w:val="2E74B5"/>
                <w:lang w:val="en-US"/>
              </w:rPr>
              <w:t xml:space="preserve"> </w:t>
            </w:r>
          </w:p>
        </w:tc>
      </w:tr>
    </w:tbl>
    <w:p w14:paraId="409605B4" w14:textId="08945373" w:rsidR="001C10B7" w:rsidRPr="00A062D7" w:rsidRDefault="005452D6" w:rsidP="001C10B7">
      <w:pPr>
        <w:jc w:val="center"/>
      </w:pPr>
      <w:bookmarkStart w:id="148" w:name="_Toc379647244"/>
      <w:r w:rsidRPr="000D395B">
        <w:br w:type="page"/>
      </w:r>
      <w:r w:rsidR="001C10B7">
        <w:lastRenderedPageBreak/>
        <w:t>Diese Seite ist absichtlich leer.</w:t>
      </w:r>
    </w:p>
    <w:p w14:paraId="208C610A" w14:textId="5665A188" w:rsidR="001C10B7" w:rsidRDefault="001C10B7">
      <w:pPr>
        <w:spacing w:before="0" w:after="0" w:line="240" w:lineRule="auto"/>
        <w:jc w:val="left"/>
      </w:pPr>
      <w:r>
        <w:br w:type="page"/>
      </w:r>
    </w:p>
    <w:p w14:paraId="44737BCC" w14:textId="77777777" w:rsidR="00F6009E" w:rsidRPr="00CF25F1" w:rsidRDefault="00BB6ACF" w:rsidP="005452D6">
      <w:pPr>
        <w:pStyle w:val="Heading1"/>
      </w:pPr>
      <w:bookmarkStart w:id="149" w:name="_Toc398287369"/>
      <w:r w:rsidRPr="00CF25F1">
        <w:lastRenderedPageBreak/>
        <w:t>Anhang</w:t>
      </w:r>
      <w:bookmarkEnd w:id="148"/>
      <w:bookmarkEnd w:id="149"/>
    </w:p>
    <w:p w14:paraId="1D611FAC" w14:textId="77777777" w:rsidR="00BB6ACF" w:rsidRPr="00CF25F1" w:rsidRDefault="0050485A" w:rsidP="0050485A">
      <w:pPr>
        <w:pStyle w:val="Heading2"/>
      </w:pPr>
      <w:bookmarkStart w:id="150" w:name="_Toc379647245"/>
      <w:bookmarkStart w:id="151" w:name="_Toc398287370"/>
      <w:r w:rsidRPr="00CF25F1">
        <w:t>Glossar</w:t>
      </w:r>
      <w:bookmarkEnd w:id="150"/>
      <w:bookmarkEnd w:id="151"/>
    </w:p>
    <w:p w14:paraId="337EE6FC" w14:textId="4BFC0644" w:rsidR="005E16E8" w:rsidRDefault="005E16E8" w:rsidP="001C10B7">
      <w:pPr>
        <w:pStyle w:val="Caption"/>
        <w:keepNext/>
        <w:spacing w:before="360" w:after="240"/>
        <w:jc w:val="center"/>
      </w:pPr>
      <w:bookmarkStart w:id="152" w:name="_Toc398287424"/>
      <w:r>
        <w:t xml:space="preserve">Tabelle </w:t>
      </w:r>
      <w:r w:rsidR="001745BF">
        <w:fldChar w:fldCharType="begin"/>
      </w:r>
      <w:r w:rsidR="001745BF">
        <w:instrText xml:space="preserve"> SEQ Tabelle \* ARABIC </w:instrText>
      </w:r>
      <w:r w:rsidR="001745BF">
        <w:fldChar w:fldCharType="separate"/>
      </w:r>
      <w:r w:rsidR="0068071C">
        <w:rPr>
          <w:noProof/>
        </w:rPr>
        <w:t>11</w:t>
      </w:r>
      <w:r w:rsidR="001745BF">
        <w:rPr>
          <w:noProof/>
        </w:rPr>
        <w:fldChar w:fldCharType="end"/>
      </w:r>
      <w:r>
        <w:t xml:space="preserve">: </w:t>
      </w:r>
      <w:r w:rsidRPr="00B12FBB">
        <w:t>Glossar</w:t>
      </w:r>
      <w:bookmarkEnd w:id="152"/>
    </w:p>
    <w:tbl>
      <w:tblPr>
        <w:tblStyle w:val="LightShading-Accent1"/>
        <w:tblW w:w="4500" w:type="pct"/>
        <w:jc w:val="center"/>
        <w:tblLayout w:type="fixed"/>
        <w:tblLook w:val="04A0" w:firstRow="1" w:lastRow="0" w:firstColumn="1" w:lastColumn="0" w:noHBand="0" w:noVBand="1"/>
      </w:tblPr>
      <w:tblGrid>
        <w:gridCol w:w="663"/>
        <w:gridCol w:w="2242"/>
        <w:gridCol w:w="5454"/>
      </w:tblGrid>
      <w:tr w:rsidR="001C10B7" w:rsidRPr="001C10B7" w14:paraId="5E8E63C8" w14:textId="77777777" w:rsidTr="009E23F9">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663" w:type="dxa"/>
          </w:tcPr>
          <w:p w14:paraId="3031571F" w14:textId="7C84BBD4" w:rsidR="00901506" w:rsidRPr="001C10B7" w:rsidRDefault="00901506" w:rsidP="00901506">
            <w:pPr>
              <w:jc w:val="center"/>
              <w:rPr>
                <w:rFonts w:cs="majorEastAsia"/>
                <w:color w:val="2E74B5"/>
              </w:rPr>
            </w:pPr>
            <w:r w:rsidRPr="001C10B7">
              <w:rPr>
                <w:rFonts w:cs="Calibri"/>
                <w:bCs w:val="0"/>
                <w:color w:val="2E74B5"/>
              </w:rPr>
              <w:t>ID</w:t>
            </w:r>
          </w:p>
        </w:tc>
        <w:tc>
          <w:tcPr>
            <w:tcW w:w="2242" w:type="dxa"/>
          </w:tcPr>
          <w:p w14:paraId="6FE81454" w14:textId="0B26A4DC" w:rsidR="00901506" w:rsidRPr="001C10B7" w:rsidRDefault="00901506" w:rsidP="009100E4">
            <w:pPr>
              <w:jc w:val="left"/>
              <w:cnfStyle w:val="100000000000" w:firstRow="1" w:lastRow="0" w:firstColumn="0" w:lastColumn="0" w:oddVBand="0" w:evenVBand="0" w:oddHBand="0" w:evenHBand="0" w:firstRowFirstColumn="0" w:firstRowLastColumn="0" w:lastRowFirstColumn="0" w:lastRowLastColumn="0"/>
              <w:rPr>
                <w:rFonts w:cs="majorEastAsia"/>
                <w:color w:val="2E74B5"/>
              </w:rPr>
            </w:pPr>
            <w:r w:rsidRPr="001C10B7">
              <w:rPr>
                <w:rFonts w:cs="Calibri"/>
                <w:bCs w:val="0"/>
                <w:color w:val="2E74B5"/>
              </w:rPr>
              <w:t>Begriff</w:t>
            </w:r>
          </w:p>
        </w:tc>
        <w:tc>
          <w:tcPr>
            <w:tcW w:w="5454" w:type="dxa"/>
          </w:tcPr>
          <w:p w14:paraId="3560D314" w14:textId="648F54AD" w:rsidR="00901506" w:rsidRPr="001C10B7" w:rsidRDefault="00901506" w:rsidP="009100E4">
            <w:pPr>
              <w:jc w:val="left"/>
              <w:cnfStyle w:val="100000000000" w:firstRow="1" w:lastRow="0" w:firstColumn="0" w:lastColumn="0" w:oddVBand="0" w:evenVBand="0" w:oddHBand="0" w:evenHBand="0" w:firstRowFirstColumn="0" w:firstRowLastColumn="0" w:lastRowFirstColumn="0" w:lastRowLastColumn="0"/>
              <w:rPr>
                <w:rFonts w:cs="majorEastAsia"/>
                <w:color w:val="2E74B5"/>
              </w:rPr>
            </w:pPr>
            <w:r w:rsidRPr="001C10B7">
              <w:rPr>
                <w:rFonts w:cs="Calibri"/>
                <w:bCs w:val="0"/>
                <w:color w:val="2E74B5"/>
              </w:rPr>
              <w:t>Beschreibung</w:t>
            </w:r>
          </w:p>
        </w:tc>
      </w:tr>
      <w:tr w:rsidR="001C10B7" w:rsidRPr="001C10B7" w14:paraId="7797C042" w14:textId="77777777" w:rsidTr="001C10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3" w:type="dxa"/>
            <w:shd w:val="clear" w:color="auto" w:fill="B8CCE4" w:themeFill="accent1" w:themeFillTint="66"/>
          </w:tcPr>
          <w:p w14:paraId="1796CE5E" w14:textId="69B058FF" w:rsidR="00901506" w:rsidRPr="001C10B7" w:rsidRDefault="00901506" w:rsidP="009E23F9">
            <w:pPr>
              <w:spacing w:after="60"/>
              <w:ind w:left="-38"/>
              <w:jc w:val="center"/>
              <w:rPr>
                <w:color w:val="2E74B5"/>
              </w:rPr>
            </w:pPr>
            <w:r w:rsidRPr="001C10B7">
              <w:rPr>
                <w:color w:val="2E74B5"/>
              </w:rPr>
              <w:t>G1</w:t>
            </w:r>
          </w:p>
        </w:tc>
        <w:tc>
          <w:tcPr>
            <w:tcW w:w="2242" w:type="dxa"/>
            <w:shd w:val="clear" w:color="auto" w:fill="B8CCE4" w:themeFill="accent1" w:themeFillTint="66"/>
          </w:tcPr>
          <w:p w14:paraId="0F77B668" w14:textId="2BF6B089" w:rsidR="00901506" w:rsidRPr="001C10B7" w:rsidRDefault="00306467" w:rsidP="009100E4">
            <w:pPr>
              <w:spacing w:after="60"/>
              <w:jc w:val="left"/>
              <w:cnfStyle w:val="000000100000" w:firstRow="0" w:lastRow="0" w:firstColumn="0" w:lastColumn="0" w:oddVBand="0" w:evenVBand="0" w:oddHBand="1" w:evenHBand="0" w:firstRowFirstColumn="0" w:firstRowLastColumn="0" w:lastRowFirstColumn="0" w:lastRowLastColumn="0"/>
              <w:rPr>
                <w:color w:val="2E74B5"/>
              </w:rPr>
            </w:pPr>
            <w:r w:rsidRPr="001C10B7">
              <w:rPr>
                <w:color w:val="2E74B5"/>
              </w:rPr>
              <w:t>DRY</w:t>
            </w:r>
          </w:p>
        </w:tc>
        <w:tc>
          <w:tcPr>
            <w:tcW w:w="5454" w:type="dxa"/>
            <w:shd w:val="clear" w:color="auto" w:fill="B8CCE4" w:themeFill="accent1" w:themeFillTint="66"/>
          </w:tcPr>
          <w:p w14:paraId="7E9D677A" w14:textId="279F3432" w:rsidR="00901506" w:rsidRPr="001C10B7" w:rsidRDefault="002570AA" w:rsidP="009100E4">
            <w:pPr>
              <w:spacing w:after="60"/>
              <w:jc w:val="left"/>
              <w:cnfStyle w:val="000000100000" w:firstRow="0" w:lastRow="0" w:firstColumn="0" w:lastColumn="0" w:oddVBand="0" w:evenVBand="0" w:oddHBand="1" w:evenHBand="0" w:firstRowFirstColumn="0" w:firstRowLastColumn="0" w:lastRowFirstColumn="0" w:lastRowLastColumn="0"/>
              <w:rPr>
                <w:color w:val="2E74B5"/>
              </w:rPr>
            </w:pPr>
            <w:r w:rsidRPr="001C10B7">
              <w:rPr>
                <w:color w:val="2E74B5"/>
              </w:rPr>
              <w:t>„</w:t>
            </w:r>
            <w:r w:rsidR="00306467" w:rsidRPr="001C10B7">
              <w:rPr>
                <w:color w:val="2E74B5"/>
              </w:rPr>
              <w:t>Don‘t Repeat Yourself</w:t>
            </w:r>
            <w:r w:rsidRPr="001C10B7">
              <w:rPr>
                <w:color w:val="2E74B5"/>
              </w:rPr>
              <w:t>“</w:t>
            </w:r>
            <w:r w:rsidR="00306467" w:rsidRPr="001C10B7">
              <w:rPr>
                <w:color w:val="2E74B5"/>
              </w:rPr>
              <w:t>, zu Deutsch: Wiederhole dich nicht</w:t>
            </w:r>
            <w:r w:rsidR="004C7CFF">
              <w:rPr>
                <w:color w:val="2E74B5"/>
              </w:rPr>
              <w:t>.</w:t>
            </w:r>
          </w:p>
        </w:tc>
      </w:tr>
      <w:tr w:rsidR="001832F3" w:rsidRPr="001C10B7" w14:paraId="597DCAFD" w14:textId="77777777" w:rsidTr="001832F3">
        <w:trPr>
          <w:jc w:val="center"/>
        </w:trPr>
        <w:tc>
          <w:tcPr>
            <w:cnfStyle w:val="001000000000" w:firstRow="0" w:lastRow="0" w:firstColumn="1" w:lastColumn="0" w:oddVBand="0" w:evenVBand="0" w:oddHBand="0" w:evenHBand="0" w:firstRowFirstColumn="0" w:firstRowLastColumn="0" w:lastRowFirstColumn="0" w:lastRowLastColumn="0"/>
            <w:tcW w:w="663" w:type="dxa"/>
            <w:shd w:val="clear" w:color="auto" w:fill="auto"/>
          </w:tcPr>
          <w:p w14:paraId="5BE0A1F5" w14:textId="5F777124" w:rsidR="001832F3" w:rsidRPr="001C10B7" w:rsidRDefault="001832F3" w:rsidP="001832F3">
            <w:pPr>
              <w:spacing w:after="60"/>
              <w:jc w:val="center"/>
              <w:rPr>
                <w:color w:val="2E74B5"/>
              </w:rPr>
            </w:pPr>
            <w:r w:rsidRPr="001C10B7">
              <w:rPr>
                <w:color w:val="2E74B5"/>
              </w:rPr>
              <w:t>G</w:t>
            </w:r>
            <w:r>
              <w:rPr>
                <w:color w:val="2E74B5"/>
              </w:rPr>
              <w:t>2</w:t>
            </w:r>
          </w:p>
        </w:tc>
        <w:tc>
          <w:tcPr>
            <w:tcW w:w="2242" w:type="dxa"/>
            <w:shd w:val="clear" w:color="auto" w:fill="auto"/>
          </w:tcPr>
          <w:p w14:paraId="53B21A81" w14:textId="77777777" w:rsidR="001832F3" w:rsidRPr="001C10B7" w:rsidRDefault="001832F3" w:rsidP="00DD2FB5">
            <w:pPr>
              <w:jc w:val="left"/>
              <w:cnfStyle w:val="000000000000" w:firstRow="0" w:lastRow="0" w:firstColumn="0" w:lastColumn="0" w:oddVBand="0" w:evenVBand="0" w:oddHBand="0" w:evenHBand="0" w:firstRowFirstColumn="0" w:firstRowLastColumn="0" w:lastRowFirstColumn="0" w:lastRowLastColumn="0"/>
              <w:rPr>
                <w:rFonts w:cs="majorEastAsia"/>
                <w:color w:val="2E74B5"/>
              </w:rPr>
            </w:pPr>
            <w:r w:rsidRPr="001C10B7">
              <w:rPr>
                <w:rFonts w:cs="Calibri"/>
                <w:color w:val="2E74B5"/>
              </w:rPr>
              <w:t>Scrum</w:t>
            </w:r>
          </w:p>
        </w:tc>
        <w:tc>
          <w:tcPr>
            <w:tcW w:w="5454" w:type="dxa"/>
            <w:shd w:val="clear" w:color="auto" w:fill="auto"/>
          </w:tcPr>
          <w:p w14:paraId="72AFB348" w14:textId="77777777" w:rsidR="001832F3" w:rsidRPr="001C10B7" w:rsidRDefault="001832F3" w:rsidP="00DD2FB5">
            <w:pPr>
              <w:jc w:val="left"/>
              <w:cnfStyle w:val="000000000000" w:firstRow="0" w:lastRow="0" w:firstColumn="0" w:lastColumn="0" w:oddVBand="0" w:evenVBand="0" w:oddHBand="0" w:evenHBand="0" w:firstRowFirstColumn="0" w:firstRowLastColumn="0" w:lastRowFirstColumn="0" w:lastRowLastColumn="0"/>
              <w:rPr>
                <w:rFonts w:cs="majorEastAsia"/>
                <w:color w:val="2E74B5"/>
              </w:rPr>
            </w:pPr>
            <w:r w:rsidRPr="001C10B7">
              <w:rPr>
                <w:rFonts w:cs="Calibri"/>
                <w:color w:val="2E74B5"/>
              </w:rPr>
              <w:t>Agiler Projektmanagementprozess basierend auf Iterationen mit festen Iterationsfenstern.</w:t>
            </w:r>
          </w:p>
        </w:tc>
      </w:tr>
      <w:tr w:rsidR="001C10B7" w:rsidRPr="001C10B7" w14:paraId="1D1F3EB1" w14:textId="77777777" w:rsidTr="00F964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3" w:type="dxa"/>
            <w:shd w:val="clear" w:color="auto" w:fill="B8CCE4" w:themeFill="accent1" w:themeFillTint="66"/>
          </w:tcPr>
          <w:p w14:paraId="24D58E33" w14:textId="1BFBFB4A" w:rsidR="00901506" w:rsidRPr="001C10B7" w:rsidRDefault="003412EA" w:rsidP="009E23F9">
            <w:pPr>
              <w:spacing w:after="60"/>
              <w:jc w:val="center"/>
              <w:rPr>
                <w:color w:val="2E74B5"/>
              </w:rPr>
            </w:pPr>
            <w:r w:rsidRPr="001C10B7">
              <w:rPr>
                <w:color w:val="2E74B5"/>
              </w:rPr>
              <w:t>G</w:t>
            </w:r>
            <w:r w:rsidR="00F964AC">
              <w:rPr>
                <w:color w:val="2E74B5"/>
              </w:rPr>
              <w:t>3</w:t>
            </w:r>
          </w:p>
        </w:tc>
        <w:tc>
          <w:tcPr>
            <w:tcW w:w="2242" w:type="dxa"/>
            <w:shd w:val="clear" w:color="auto" w:fill="B8CCE4" w:themeFill="accent1" w:themeFillTint="66"/>
          </w:tcPr>
          <w:p w14:paraId="2FBD06A8" w14:textId="072D6AA7" w:rsidR="00901506" w:rsidRPr="001C10B7" w:rsidRDefault="007A3C5A" w:rsidP="009100E4">
            <w:pPr>
              <w:spacing w:after="60"/>
              <w:jc w:val="left"/>
              <w:cnfStyle w:val="000000100000" w:firstRow="0" w:lastRow="0" w:firstColumn="0" w:lastColumn="0" w:oddVBand="0" w:evenVBand="0" w:oddHBand="1" w:evenHBand="0" w:firstRowFirstColumn="0" w:firstRowLastColumn="0" w:lastRowFirstColumn="0" w:lastRowLastColumn="0"/>
              <w:rPr>
                <w:color w:val="2E74B5"/>
              </w:rPr>
            </w:pPr>
            <w:r w:rsidRPr="001C10B7">
              <w:rPr>
                <w:color w:val="2E74B5"/>
              </w:rPr>
              <w:t>Backlog</w:t>
            </w:r>
          </w:p>
        </w:tc>
        <w:tc>
          <w:tcPr>
            <w:tcW w:w="5454" w:type="dxa"/>
            <w:shd w:val="clear" w:color="auto" w:fill="B8CCE4" w:themeFill="accent1" w:themeFillTint="66"/>
          </w:tcPr>
          <w:p w14:paraId="01B5237E" w14:textId="35AEB3CE" w:rsidR="00901506" w:rsidRPr="001C10B7" w:rsidRDefault="004C7CFF" w:rsidP="004C7CFF">
            <w:pPr>
              <w:spacing w:after="60"/>
              <w:jc w:val="left"/>
              <w:cnfStyle w:val="000000100000" w:firstRow="0" w:lastRow="0" w:firstColumn="0" w:lastColumn="0" w:oddVBand="0" w:evenVBand="0" w:oddHBand="1" w:evenHBand="0" w:firstRowFirstColumn="0" w:firstRowLastColumn="0" w:lastRowFirstColumn="0" w:lastRowLastColumn="0"/>
              <w:rPr>
                <w:color w:val="2E74B5"/>
              </w:rPr>
            </w:pPr>
            <w:r>
              <w:rPr>
                <w:color w:val="2E74B5"/>
              </w:rPr>
              <w:t>Werkzeug in Scrum: Der  langfristige Plan inklusive der noch offenen und nicht geplanten Stories.</w:t>
            </w:r>
          </w:p>
        </w:tc>
      </w:tr>
      <w:tr w:rsidR="00F964AC" w:rsidRPr="001C10B7" w14:paraId="6E97FAD8" w14:textId="77777777" w:rsidTr="00F964AC">
        <w:trPr>
          <w:jc w:val="center"/>
        </w:trPr>
        <w:tc>
          <w:tcPr>
            <w:cnfStyle w:val="001000000000" w:firstRow="0" w:lastRow="0" w:firstColumn="1" w:lastColumn="0" w:oddVBand="0" w:evenVBand="0" w:oddHBand="0" w:evenHBand="0" w:firstRowFirstColumn="0" w:firstRowLastColumn="0" w:lastRowFirstColumn="0" w:lastRowLastColumn="0"/>
            <w:tcW w:w="663" w:type="dxa"/>
            <w:shd w:val="clear" w:color="auto" w:fill="auto"/>
          </w:tcPr>
          <w:p w14:paraId="79D67DDE" w14:textId="405DD60B" w:rsidR="00F964AC" w:rsidRPr="001C10B7" w:rsidRDefault="00F964AC" w:rsidP="00DD2FB5">
            <w:pPr>
              <w:spacing w:after="60"/>
              <w:jc w:val="center"/>
              <w:rPr>
                <w:color w:val="2E74B5"/>
              </w:rPr>
            </w:pPr>
            <w:r w:rsidRPr="001C10B7">
              <w:rPr>
                <w:color w:val="2E74B5"/>
              </w:rPr>
              <w:t>G</w:t>
            </w:r>
            <w:r>
              <w:rPr>
                <w:color w:val="2E74B5"/>
              </w:rPr>
              <w:t>4</w:t>
            </w:r>
          </w:p>
        </w:tc>
        <w:tc>
          <w:tcPr>
            <w:tcW w:w="2242" w:type="dxa"/>
            <w:shd w:val="clear" w:color="auto" w:fill="auto"/>
          </w:tcPr>
          <w:p w14:paraId="34A7AB28" w14:textId="77777777" w:rsidR="00F964AC" w:rsidRPr="001C10B7" w:rsidRDefault="00F964AC" w:rsidP="00DD2FB5">
            <w:pPr>
              <w:jc w:val="left"/>
              <w:cnfStyle w:val="000000000000" w:firstRow="0" w:lastRow="0" w:firstColumn="0" w:lastColumn="0" w:oddVBand="0" w:evenVBand="0" w:oddHBand="0" w:evenHBand="0" w:firstRowFirstColumn="0" w:firstRowLastColumn="0" w:lastRowFirstColumn="0" w:lastRowLastColumn="0"/>
              <w:rPr>
                <w:rFonts w:cs="majorEastAsia"/>
                <w:color w:val="2E74B5"/>
              </w:rPr>
            </w:pPr>
            <w:r w:rsidRPr="001C10B7">
              <w:rPr>
                <w:rFonts w:cs="Calibri"/>
                <w:color w:val="2E74B5"/>
              </w:rPr>
              <w:t>Pomodoro Technik</w:t>
            </w:r>
          </w:p>
        </w:tc>
        <w:tc>
          <w:tcPr>
            <w:tcW w:w="5454" w:type="dxa"/>
            <w:shd w:val="clear" w:color="auto" w:fill="auto"/>
          </w:tcPr>
          <w:p w14:paraId="1F5DDA9A" w14:textId="77777777" w:rsidR="00F964AC" w:rsidRPr="001C10B7" w:rsidRDefault="00F964AC" w:rsidP="00DD2FB5">
            <w:pPr>
              <w:jc w:val="left"/>
              <w:cnfStyle w:val="000000000000" w:firstRow="0" w:lastRow="0" w:firstColumn="0" w:lastColumn="0" w:oddVBand="0" w:evenVBand="0" w:oddHBand="0" w:evenHBand="0" w:firstRowFirstColumn="0" w:firstRowLastColumn="0" w:lastRowFirstColumn="0" w:lastRowLastColumn="0"/>
              <w:rPr>
                <w:rFonts w:cs="majorEastAsia"/>
                <w:color w:val="2E74B5"/>
              </w:rPr>
            </w:pPr>
            <w:r w:rsidRPr="001C10B7">
              <w:rPr>
                <w:rFonts w:cs="Calibri"/>
                <w:color w:val="2E74B5"/>
              </w:rPr>
              <w:t xml:space="preserve">Methode zum Zeitmanagement, welche Arbeiten in Blöcke unterteilt und Pausen miteinrechnet. Das System wurde für die vorliegende Arbeit angepasst und stattdessen mit zweimal 60-Minutenblöcken gearbeitet.  </w:t>
            </w:r>
          </w:p>
        </w:tc>
      </w:tr>
      <w:tr w:rsidR="001C10B7" w:rsidRPr="001C10B7" w14:paraId="354805BE" w14:textId="77777777" w:rsidTr="00F964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3" w:type="dxa"/>
            <w:shd w:val="clear" w:color="auto" w:fill="B8CCE4" w:themeFill="accent1" w:themeFillTint="66"/>
          </w:tcPr>
          <w:p w14:paraId="52B4BC55" w14:textId="4164EFEC" w:rsidR="00901506" w:rsidRPr="001C10B7" w:rsidRDefault="003412EA" w:rsidP="009E23F9">
            <w:pPr>
              <w:spacing w:after="60"/>
              <w:jc w:val="center"/>
              <w:rPr>
                <w:color w:val="2E74B5"/>
              </w:rPr>
            </w:pPr>
            <w:r w:rsidRPr="001C10B7">
              <w:rPr>
                <w:color w:val="2E74B5"/>
              </w:rPr>
              <w:t>G</w:t>
            </w:r>
            <w:r w:rsidR="001832F3">
              <w:rPr>
                <w:color w:val="2E74B5"/>
              </w:rPr>
              <w:t>5</w:t>
            </w:r>
          </w:p>
        </w:tc>
        <w:tc>
          <w:tcPr>
            <w:tcW w:w="2242" w:type="dxa"/>
            <w:shd w:val="clear" w:color="auto" w:fill="B8CCE4" w:themeFill="accent1" w:themeFillTint="66"/>
          </w:tcPr>
          <w:p w14:paraId="7AA9E3EA" w14:textId="74613972" w:rsidR="00901506" w:rsidRPr="001C10B7" w:rsidRDefault="007A3C5A" w:rsidP="009100E4">
            <w:pPr>
              <w:spacing w:after="60"/>
              <w:jc w:val="left"/>
              <w:cnfStyle w:val="000000100000" w:firstRow="0" w:lastRow="0" w:firstColumn="0" w:lastColumn="0" w:oddVBand="0" w:evenVBand="0" w:oddHBand="1" w:evenHBand="0" w:firstRowFirstColumn="0" w:firstRowLastColumn="0" w:lastRowFirstColumn="0" w:lastRowLastColumn="0"/>
              <w:rPr>
                <w:color w:val="2E74B5"/>
              </w:rPr>
            </w:pPr>
            <w:r w:rsidRPr="001C10B7">
              <w:rPr>
                <w:color w:val="2E74B5"/>
              </w:rPr>
              <w:t>Burndown Chart</w:t>
            </w:r>
          </w:p>
        </w:tc>
        <w:tc>
          <w:tcPr>
            <w:tcW w:w="5454" w:type="dxa"/>
            <w:shd w:val="clear" w:color="auto" w:fill="B8CCE4" w:themeFill="accent1" w:themeFillTint="66"/>
          </w:tcPr>
          <w:p w14:paraId="62997C72" w14:textId="7C1DE0E8" w:rsidR="00901506" w:rsidRPr="001C10B7" w:rsidRDefault="004C7CFF" w:rsidP="009100E4">
            <w:pPr>
              <w:spacing w:after="60"/>
              <w:jc w:val="left"/>
              <w:cnfStyle w:val="000000100000" w:firstRow="0" w:lastRow="0" w:firstColumn="0" w:lastColumn="0" w:oddVBand="0" w:evenVBand="0" w:oddHBand="1" w:evenHBand="0" w:firstRowFirstColumn="0" w:firstRowLastColumn="0" w:lastRowFirstColumn="0" w:lastRowLastColumn="0"/>
              <w:rPr>
                <w:color w:val="2E74B5"/>
              </w:rPr>
            </w:pPr>
            <w:r>
              <w:rPr>
                <w:color w:val="2E74B5"/>
              </w:rPr>
              <w:t>Werkzeug in Scrum: Grafik zur bereits geleisteten und noch verbleibender Arbeit.</w:t>
            </w:r>
          </w:p>
        </w:tc>
      </w:tr>
      <w:tr w:rsidR="001C10B7" w:rsidRPr="001C10B7" w14:paraId="56C55D6C" w14:textId="77777777" w:rsidTr="00F964AC">
        <w:trPr>
          <w:jc w:val="center"/>
        </w:trPr>
        <w:tc>
          <w:tcPr>
            <w:cnfStyle w:val="001000000000" w:firstRow="0" w:lastRow="0" w:firstColumn="1" w:lastColumn="0" w:oddVBand="0" w:evenVBand="0" w:oddHBand="0" w:evenHBand="0" w:firstRowFirstColumn="0" w:firstRowLastColumn="0" w:lastRowFirstColumn="0" w:lastRowLastColumn="0"/>
            <w:tcW w:w="663" w:type="dxa"/>
            <w:shd w:val="clear" w:color="auto" w:fill="auto"/>
          </w:tcPr>
          <w:p w14:paraId="27112C2E" w14:textId="4FDCEE16" w:rsidR="00901506" w:rsidRPr="001C10B7" w:rsidRDefault="003412EA" w:rsidP="009E23F9">
            <w:pPr>
              <w:spacing w:after="60"/>
              <w:jc w:val="center"/>
              <w:rPr>
                <w:color w:val="2E74B5"/>
              </w:rPr>
            </w:pPr>
            <w:r w:rsidRPr="001C10B7">
              <w:rPr>
                <w:color w:val="2E74B5"/>
              </w:rPr>
              <w:t>G</w:t>
            </w:r>
            <w:r w:rsidR="001832F3">
              <w:rPr>
                <w:color w:val="2E74B5"/>
              </w:rPr>
              <w:t>6</w:t>
            </w:r>
          </w:p>
        </w:tc>
        <w:tc>
          <w:tcPr>
            <w:tcW w:w="2242" w:type="dxa"/>
            <w:shd w:val="clear" w:color="auto" w:fill="auto"/>
          </w:tcPr>
          <w:p w14:paraId="58D8B89A" w14:textId="77922D23" w:rsidR="00901506" w:rsidRPr="001C10B7" w:rsidRDefault="0023143F" w:rsidP="009100E4">
            <w:pPr>
              <w:spacing w:after="60"/>
              <w:jc w:val="left"/>
              <w:cnfStyle w:val="000000000000" w:firstRow="0" w:lastRow="0" w:firstColumn="0" w:lastColumn="0" w:oddVBand="0" w:evenVBand="0" w:oddHBand="0" w:evenHBand="0" w:firstRowFirstColumn="0" w:firstRowLastColumn="0" w:lastRowFirstColumn="0" w:lastRowLastColumn="0"/>
              <w:rPr>
                <w:color w:val="2E74B5"/>
              </w:rPr>
            </w:pPr>
            <w:r w:rsidRPr="001C10B7">
              <w:rPr>
                <w:color w:val="2E74B5"/>
              </w:rPr>
              <w:t>Velocity</w:t>
            </w:r>
          </w:p>
        </w:tc>
        <w:tc>
          <w:tcPr>
            <w:tcW w:w="5454" w:type="dxa"/>
            <w:shd w:val="clear" w:color="auto" w:fill="auto"/>
          </w:tcPr>
          <w:p w14:paraId="0D2EC843" w14:textId="12C61E5D" w:rsidR="00901506" w:rsidRPr="001C10B7" w:rsidRDefault="004C7CFF" w:rsidP="004C7CFF">
            <w:pPr>
              <w:spacing w:after="60"/>
              <w:jc w:val="left"/>
              <w:cnfStyle w:val="000000000000" w:firstRow="0" w:lastRow="0" w:firstColumn="0" w:lastColumn="0" w:oddVBand="0" w:evenVBand="0" w:oddHBand="0" w:evenHBand="0" w:firstRowFirstColumn="0" w:firstRowLastColumn="0" w:lastRowFirstColumn="0" w:lastRowLastColumn="0"/>
              <w:rPr>
                <w:color w:val="2E74B5"/>
              </w:rPr>
            </w:pPr>
            <w:r>
              <w:rPr>
                <w:color w:val="2E74B5"/>
              </w:rPr>
              <w:t>Werkzeug in Scrum: Faktor zur Miteinrechnung von Unvorhergesehenem und Produktivitätsschwankungen</w:t>
            </w:r>
            <w:r w:rsidR="0073114B">
              <w:rPr>
                <w:color w:val="2E74B5"/>
              </w:rPr>
              <w:t>.</w:t>
            </w:r>
          </w:p>
        </w:tc>
      </w:tr>
      <w:tr w:rsidR="001C10B7" w:rsidRPr="001C10B7" w14:paraId="37B82BDF" w14:textId="77777777" w:rsidTr="00F964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3" w:type="dxa"/>
            <w:shd w:val="clear" w:color="auto" w:fill="B8CCE4" w:themeFill="accent1" w:themeFillTint="66"/>
          </w:tcPr>
          <w:p w14:paraId="6C9DE314" w14:textId="36703AAA" w:rsidR="00901506" w:rsidRPr="003412EA" w:rsidRDefault="003412EA" w:rsidP="009E23F9">
            <w:pPr>
              <w:spacing w:after="60"/>
              <w:jc w:val="center"/>
              <w:rPr>
                <w:b w:val="0"/>
                <w:color w:val="2E74B5"/>
              </w:rPr>
            </w:pPr>
            <w:r w:rsidRPr="001C10B7">
              <w:rPr>
                <w:color w:val="2E74B5"/>
              </w:rPr>
              <w:t>G</w:t>
            </w:r>
            <w:r w:rsidR="001832F3">
              <w:rPr>
                <w:color w:val="2E74B5"/>
              </w:rPr>
              <w:t>7</w:t>
            </w:r>
          </w:p>
        </w:tc>
        <w:tc>
          <w:tcPr>
            <w:tcW w:w="2242" w:type="dxa"/>
            <w:shd w:val="clear" w:color="auto" w:fill="B8CCE4" w:themeFill="accent1" w:themeFillTint="66"/>
          </w:tcPr>
          <w:p w14:paraId="001D7739" w14:textId="5A816B6B" w:rsidR="00901506" w:rsidRPr="001C10B7" w:rsidRDefault="0023143F" w:rsidP="009100E4">
            <w:pPr>
              <w:spacing w:after="60"/>
              <w:jc w:val="left"/>
              <w:cnfStyle w:val="000000100000" w:firstRow="0" w:lastRow="0" w:firstColumn="0" w:lastColumn="0" w:oddVBand="0" w:evenVBand="0" w:oddHBand="1" w:evenHBand="0" w:firstRowFirstColumn="0" w:firstRowLastColumn="0" w:lastRowFirstColumn="0" w:lastRowLastColumn="0"/>
              <w:rPr>
                <w:color w:val="2E74B5"/>
              </w:rPr>
            </w:pPr>
            <w:r w:rsidRPr="001C10B7">
              <w:rPr>
                <w:color w:val="2E74B5"/>
              </w:rPr>
              <w:t>Shield</w:t>
            </w:r>
          </w:p>
        </w:tc>
        <w:tc>
          <w:tcPr>
            <w:tcW w:w="5454" w:type="dxa"/>
            <w:shd w:val="clear" w:color="auto" w:fill="B8CCE4" w:themeFill="accent1" w:themeFillTint="66"/>
          </w:tcPr>
          <w:p w14:paraId="05736A0D" w14:textId="2EF2752E" w:rsidR="00901506" w:rsidRPr="001C10B7" w:rsidRDefault="004C7CFF" w:rsidP="004C7CFF">
            <w:pPr>
              <w:keepNext/>
              <w:spacing w:after="60"/>
              <w:jc w:val="left"/>
              <w:cnfStyle w:val="000000100000" w:firstRow="0" w:lastRow="0" w:firstColumn="0" w:lastColumn="0" w:oddVBand="0" w:evenVBand="0" w:oddHBand="1" w:evenHBand="0" w:firstRowFirstColumn="0" w:firstRowLastColumn="0" w:lastRowFirstColumn="0" w:lastRowLastColumn="0"/>
              <w:rPr>
                <w:color w:val="2E74B5"/>
              </w:rPr>
            </w:pPr>
            <w:r>
              <w:rPr>
                <w:color w:val="2E74B5"/>
              </w:rPr>
              <w:t>Elektronische Kit-Aufsätze,</w:t>
            </w:r>
            <w:r w:rsidR="0073114B">
              <w:rPr>
                <w:color w:val="2E74B5"/>
              </w:rPr>
              <w:t xml:space="preserve"> welche für konkrete Produkte (wie zum Beispiel einem Arduino oder einem Rasp</w:t>
            </w:r>
            <w:r w:rsidR="000D395B">
              <w:rPr>
                <w:color w:val="2E74B5"/>
              </w:rPr>
              <w:t>b</w:t>
            </w:r>
            <w:r w:rsidR="0073114B">
              <w:rPr>
                <w:color w:val="2E74B5"/>
              </w:rPr>
              <w:t>erry Pi) entwickelt wurden. Sie folgen dem Prinzip der einfachen Verwendbarkeit und günstigen Produktion.</w:t>
            </w:r>
            <w:r>
              <w:rPr>
                <w:color w:val="2E74B5"/>
              </w:rPr>
              <w:t xml:space="preserve"> </w:t>
            </w:r>
          </w:p>
        </w:tc>
      </w:tr>
      <w:tr w:rsidR="001C10B7" w:rsidRPr="001C10B7" w14:paraId="535F84A3" w14:textId="77777777" w:rsidTr="00F964AC">
        <w:trPr>
          <w:jc w:val="center"/>
        </w:trPr>
        <w:tc>
          <w:tcPr>
            <w:cnfStyle w:val="001000000000" w:firstRow="0" w:lastRow="0" w:firstColumn="1" w:lastColumn="0" w:oddVBand="0" w:evenVBand="0" w:oddHBand="0" w:evenHBand="0" w:firstRowFirstColumn="0" w:firstRowLastColumn="0" w:lastRowFirstColumn="0" w:lastRowLastColumn="0"/>
            <w:tcW w:w="663" w:type="dxa"/>
            <w:shd w:val="clear" w:color="auto" w:fill="auto"/>
          </w:tcPr>
          <w:p w14:paraId="2F77E63C" w14:textId="080C47DA" w:rsidR="00901506" w:rsidRPr="001C10B7" w:rsidRDefault="003412EA" w:rsidP="009E23F9">
            <w:pPr>
              <w:spacing w:after="60"/>
              <w:jc w:val="center"/>
              <w:rPr>
                <w:color w:val="2E74B5"/>
              </w:rPr>
            </w:pPr>
            <w:r w:rsidRPr="001C10B7">
              <w:rPr>
                <w:color w:val="2E74B5"/>
              </w:rPr>
              <w:t>G</w:t>
            </w:r>
            <w:r w:rsidR="001832F3">
              <w:rPr>
                <w:color w:val="2E74B5"/>
              </w:rPr>
              <w:t>8</w:t>
            </w:r>
          </w:p>
        </w:tc>
        <w:tc>
          <w:tcPr>
            <w:tcW w:w="2242" w:type="dxa"/>
            <w:shd w:val="clear" w:color="auto" w:fill="auto"/>
          </w:tcPr>
          <w:p w14:paraId="25C865CA" w14:textId="3202BC2B" w:rsidR="00901506" w:rsidRPr="001C10B7" w:rsidRDefault="0023143F" w:rsidP="009100E4">
            <w:pPr>
              <w:spacing w:after="60"/>
              <w:jc w:val="left"/>
              <w:cnfStyle w:val="000000000000" w:firstRow="0" w:lastRow="0" w:firstColumn="0" w:lastColumn="0" w:oddVBand="0" w:evenVBand="0" w:oddHBand="0" w:evenHBand="0" w:firstRowFirstColumn="0" w:firstRowLastColumn="0" w:lastRowFirstColumn="0" w:lastRowLastColumn="0"/>
              <w:rPr>
                <w:color w:val="2E74B5"/>
              </w:rPr>
            </w:pPr>
            <w:r w:rsidRPr="001C10B7">
              <w:rPr>
                <w:color w:val="2E74B5"/>
              </w:rPr>
              <w:t>Breadboard</w:t>
            </w:r>
          </w:p>
        </w:tc>
        <w:tc>
          <w:tcPr>
            <w:tcW w:w="5454" w:type="dxa"/>
            <w:shd w:val="clear" w:color="auto" w:fill="auto"/>
          </w:tcPr>
          <w:p w14:paraId="13F5AFA2" w14:textId="06640CC5" w:rsidR="00901506" w:rsidRPr="001C10B7" w:rsidRDefault="0073114B" w:rsidP="009100E4">
            <w:pPr>
              <w:keepNext/>
              <w:spacing w:after="60"/>
              <w:jc w:val="left"/>
              <w:cnfStyle w:val="000000000000" w:firstRow="0" w:lastRow="0" w:firstColumn="0" w:lastColumn="0" w:oddVBand="0" w:evenVBand="0" w:oddHBand="0" w:evenHBand="0" w:firstRowFirstColumn="0" w:firstRowLastColumn="0" w:lastRowFirstColumn="0" w:lastRowLastColumn="0"/>
              <w:rPr>
                <w:color w:val="2E74B5"/>
              </w:rPr>
            </w:pPr>
            <w:r>
              <w:rPr>
                <w:color w:val="2E74B5"/>
              </w:rPr>
              <w:t>Elektronische Steckplatine zur mechanischen Befestigung von elektronischen Bauteilen.</w:t>
            </w:r>
          </w:p>
        </w:tc>
      </w:tr>
    </w:tbl>
    <w:p w14:paraId="7EB8BDB4" w14:textId="77777777" w:rsidR="001B2068" w:rsidRDefault="001B2068" w:rsidP="001B2068">
      <w:pPr>
        <w:pStyle w:val="Heading2"/>
        <w:numPr>
          <w:ilvl w:val="0"/>
          <w:numId w:val="0"/>
        </w:numPr>
      </w:pPr>
      <w:bookmarkStart w:id="153" w:name="_Toc391829660"/>
    </w:p>
    <w:p w14:paraId="4D990E83" w14:textId="77777777" w:rsidR="001B2068" w:rsidRDefault="001B2068">
      <w:pPr>
        <w:spacing w:before="0" w:after="0" w:line="240" w:lineRule="auto"/>
        <w:jc w:val="left"/>
        <w:rPr>
          <w:rFonts w:ascii="Cambria" w:eastAsia="Times New Roman" w:hAnsi="Cambria"/>
          <w:b/>
          <w:bCs/>
          <w:color w:val="4F81BD"/>
          <w:sz w:val="32"/>
          <w:szCs w:val="26"/>
        </w:rPr>
      </w:pPr>
      <w:r>
        <w:br w:type="page"/>
      </w:r>
    </w:p>
    <w:p w14:paraId="79A582CA" w14:textId="1052A538" w:rsidR="0035588C" w:rsidRDefault="0092177A" w:rsidP="00C36F94">
      <w:pPr>
        <w:pStyle w:val="Heading2"/>
      </w:pPr>
      <w:bookmarkStart w:id="154" w:name="_Ref398280056"/>
      <w:bookmarkStart w:id="155" w:name="_Toc398287371"/>
      <w:r>
        <w:lastRenderedPageBreak/>
        <w:t>Sprint-</w:t>
      </w:r>
      <w:r w:rsidR="00C44118">
        <w:t>Report</w:t>
      </w:r>
      <w:r>
        <w:t>e</w:t>
      </w:r>
      <w:bookmarkEnd w:id="154"/>
      <w:bookmarkEnd w:id="155"/>
    </w:p>
    <w:p w14:paraId="7D173F56" w14:textId="77777777" w:rsidR="00C44118" w:rsidRDefault="00C44118" w:rsidP="00C36F94">
      <w:pPr>
        <w:pStyle w:val="Heading3"/>
      </w:pPr>
      <w:bookmarkStart w:id="156" w:name="_Toc398287372"/>
      <w:r>
        <w:t>Sprint 1</w:t>
      </w:r>
      <w:bookmarkEnd w:id="156"/>
    </w:p>
    <w:p w14:paraId="53646E6D" w14:textId="77777777" w:rsidR="001B2068" w:rsidRPr="001B2068" w:rsidRDefault="001B2068" w:rsidP="001B2068">
      <w:pPr>
        <w:rPr>
          <w:sz w:val="2"/>
          <w:szCs w:val="2"/>
        </w:rPr>
      </w:pPr>
    </w:p>
    <w:p w14:paraId="12858E36" w14:textId="6402EA9F" w:rsidR="00C171A0" w:rsidRDefault="00236818" w:rsidP="0092177A">
      <w:pPr>
        <w:jc w:val="center"/>
      </w:pPr>
      <w:r>
        <w:rPr>
          <w:noProof/>
          <w:lang w:val="en-US"/>
        </w:rPr>
        <w:drawing>
          <wp:inline distT="0" distB="0" distL="0" distR="0" wp14:anchorId="5EEFBB4A" wp14:editId="31E592DF">
            <wp:extent cx="5399405" cy="2494625"/>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b="8208"/>
                    <a:stretch/>
                  </pic:blipFill>
                  <pic:spPr bwMode="auto">
                    <a:xfrm>
                      <a:off x="0" y="0"/>
                      <a:ext cx="5400000" cy="2494900"/>
                    </a:xfrm>
                    <a:prstGeom prst="rect">
                      <a:avLst/>
                    </a:prstGeom>
                    <a:ln>
                      <a:noFill/>
                    </a:ln>
                    <a:extLst>
                      <a:ext uri="{53640926-AAD7-44D8-BBD7-CCE9431645EC}">
                        <a14:shadowObscured xmlns:a14="http://schemas.microsoft.com/office/drawing/2010/main"/>
                      </a:ext>
                    </a:extLst>
                  </pic:spPr>
                </pic:pic>
              </a:graphicData>
            </a:graphic>
          </wp:inline>
        </w:drawing>
      </w:r>
    </w:p>
    <w:p w14:paraId="619DFD3A" w14:textId="792F0F8D" w:rsidR="0092177A" w:rsidRDefault="0092177A" w:rsidP="0092177A">
      <w:pPr>
        <w:pStyle w:val="Caption"/>
        <w:spacing w:before="240" w:after="360"/>
        <w:jc w:val="center"/>
      </w:pPr>
      <w:bookmarkStart w:id="157" w:name="_Toc398287409"/>
      <w:r>
        <w:t xml:space="preserve">Abbildung </w:t>
      </w:r>
      <w:r w:rsidR="001745BF">
        <w:fldChar w:fldCharType="begin"/>
      </w:r>
      <w:r w:rsidR="001745BF">
        <w:instrText xml:space="preserve"> SEQ Abbildung \* ARABIC </w:instrText>
      </w:r>
      <w:r w:rsidR="001745BF">
        <w:fldChar w:fldCharType="separate"/>
      </w:r>
      <w:r w:rsidR="0068071C">
        <w:rPr>
          <w:noProof/>
        </w:rPr>
        <w:t>33</w:t>
      </w:r>
      <w:r w:rsidR="001745BF">
        <w:rPr>
          <w:noProof/>
        </w:rPr>
        <w:fldChar w:fldCharType="end"/>
      </w:r>
      <w:r>
        <w:t>: Sprint 1-Report</w:t>
      </w:r>
      <w:bookmarkEnd w:id="157"/>
    </w:p>
    <w:p w14:paraId="59F95BF6" w14:textId="77777777" w:rsidR="00C171A0" w:rsidRDefault="00C171A0" w:rsidP="00C36F94">
      <w:pPr>
        <w:pStyle w:val="Heading3"/>
      </w:pPr>
      <w:bookmarkStart w:id="158" w:name="_Toc398287373"/>
      <w:r>
        <w:t>Sprint 2</w:t>
      </w:r>
      <w:bookmarkEnd w:id="158"/>
    </w:p>
    <w:p w14:paraId="732F9FED" w14:textId="77777777" w:rsidR="00411D3A" w:rsidRPr="00411D3A" w:rsidRDefault="00411D3A" w:rsidP="00411D3A">
      <w:pPr>
        <w:rPr>
          <w:sz w:val="2"/>
          <w:szCs w:val="2"/>
        </w:rPr>
      </w:pPr>
    </w:p>
    <w:p w14:paraId="0C541C4B" w14:textId="07AE9D9E" w:rsidR="00C171A0" w:rsidRDefault="00236818" w:rsidP="003F1A40">
      <w:pPr>
        <w:jc w:val="center"/>
      </w:pPr>
      <w:r>
        <w:rPr>
          <w:noProof/>
          <w:lang w:val="en-US"/>
        </w:rPr>
        <w:drawing>
          <wp:inline distT="0" distB="0" distL="0" distR="0" wp14:anchorId="50E1598A" wp14:editId="2498C1B4">
            <wp:extent cx="5398817" cy="24014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b="7717"/>
                    <a:stretch/>
                  </pic:blipFill>
                  <pic:spPr bwMode="auto">
                    <a:xfrm>
                      <a:off x="0" y="0"/>
                      <a:ext cx="5400000" cy="2401936"/>
                    </a:xfrm>
                    <a:prstGeom prst="rect">
                      <a:avLst/>
                    </a:prstGeom>
                    <a:ln>
                      <a:noFill/>
                    </a:ln>
                    <a:extLst>
                      <a:ext uri="{53640926-AAD7-44D8-BBD7-CCE9431645EC}">
                        <a14:shadowObscured xmlns:a14="http://schemas.microsoft.com/office/drawing/2010/main"/>
                      </a:ext>
                    </a:extLst>
                  </pic:spPr>
                </pic:pic>
              </a:graphicData>
            </a:graphic>
          </wp:inline>
        </w:drawing>
      </w:r>
    </w:p>
    <w:p w14:paraId="31B56775" w14:textId="5FB641D8" w:rsidR="003F1A40" w:rsidRDefault="003F1A40" w:rsidP="003F1A40">
      <w:pPr>
        <w:pStyle w:val="Caption"/>
        <w:spacing w:before="240" w:after="360"/>
        <w:jc w:val="center"/>
      </w:pPr>
      <w:bookmarkStart w:id="159" w:name="_Toc398287410"/>
      <w:r>
        <w:t xml:space="preserve">Abbildung </w:t>
      </w:r>
      <w:r w:rsidR="001745BF">
        <w:fldChar w:fldCharType="begin"/>
      </w:r>
      <w:r w:rsidR="001745BF">
        <w:instrText xml:space="preserve"> SEQ Abbildung \* ARABIC </w:instrText>
      </w:r>
      <w:r w:rsidR="001745BF">
        <w:fldChar w:fldCharType="separate"/>
      </w:r>
      <w:r w:rsidR="0068071C">
        <w:rPr>
          <w:noProof/>
        </w:rPr>
        <w:t>34</w:t>
      </w:r>
      <w:r w:rsidR="001745BF">
        <w:rPr>
          <w:noProof/>
        </w:rPr>
        <w:fldChar w:fldCharType="end"/>
      </w:r>
      <w:r>
        <w:t>: Sprint 2-Report</w:t>
      </w:r>
      <w:bookmarkEnd w:id="159"/>
    </w:p>
    <w:p w14:paraId="3272E85F" w14:textId="77777777" w:rsidR="00411D3A" w:rsidRDefault="00411D3A">
      <w:pPr>
        <w:spacing w:before="0" w:after="0" w:line="240" w:lineRule="auto"/>
        <w:jc w:val="left"/>
        <w:rPr>
          <w:rFonts w:asciiTheme="majorHAnsi" w:eastAsiaTheme="majorEastAsia" w:hAnsiTheme="majorHAnsi" w:cstheme="majorBidi"/>
          <w:b/>
          <w:bCs/>
          <w:color w:val="4F81BD" w:themeColor="accent1"/>
          <w:sz w:val="28"/>
          <w:highlight w:val="lightGray"/>
        </w:rPr>
      </w:pPr>
      <w:r>
        <w:rPr>
          <w:highlight w:val="lightGray"/>
        </w:rPr>
        <w:br w:type="page"/>
      </w:r>
    </w:p>
    <w:p w14:paraId="04701B2F" w14:textId="4D90434E" w:rsidR="00C171A0" w:rsidRDefault="00C171A0" w:rsidP="00411D3A">
      <w:pPr>
        <w:pStyle w:val="Heading3"/>
        <w:ind w:left="992" w:hanging="992"/>
      </w:pPr>
      <w:bookmarkStart w:id="160" w:name="_Toc398287374"/>
      <w:r>
        <w:lastRenderedPageBreak/>
        <w:t>Sprint 3</w:t>
      </w:r>
      <w:bookmarkEnd w:id="160"/>
    </w:p>
    <w:p w14:paraId="05174654" w14:textId="77777777" w:rsidR="00411D3A" w:rsidRPr="00411D3A" w:rsidRDefault="00411D3A" w:rsidP="00411D3A">
      <w:pPr>
        <w:rPr>
          <w:sz w:val="2"/>
          <w:szCs w:val="2"/>
        </w:rPr>
      </w:pPr>
    </w:p>
    <w:p w14:paraId="778AD04A" w14:textId="490BED86" w:rsidR="00C171A0" w:rsidRDefault="00236818" w:rsidP="003F1A40">
      <w:pPr>
        <w:jc w:val="center"/>
      </w:pPr>
      <w:r>
        <w:rPr>
          <w:noProof/>
          <w:lang w:val="en-US"/>
        </w:rPr>
        <w:drawing>
          <wp:inline distT="0" distB="0" distL="0" distR="0" wp14:anchorId="69A412FB" wp14:editId="086B259B">
            <wp:extent cx="5399327" cy="29163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b="6768"/>
                    <a:stretch/>
                  </pic:blipFill>
                  <pic:spPr bwMode="auto">
                    <a:xfrm>
                      <a:off x="0" y="0"/>
                      <a:ext cx="5400000" cy="2916678"/>
                    </a:xfrm>
                    <a:prstGeom prst="rect">
                      <a:avLst/>
                    </a:prstGeom>
                    <a:ln>
                      <a:noFill/>
                    </a:ln>
                    <a:extLst>
                      <a:ext uri="{53640926-AAD7-44D8-BBD7-CCE9431645EC}">
                        <a14:shadowObscured xmlns:a14="http://schemas.microsoft.com/office/drawing/2010/main"/>
                      </a:ext>
                    </a:extLst>
                  </pic:spPr>
                </pic:pic>
              </a:graphicData>
            </a:graphic>
          </wp:inline>
        </w:drawing>
      </w:r>
    </w:p>
    <w:p w14:paraId="5AE8ED7E" w14:textId="1D4E2998" w:rsidR="003F1A40" w:rsidRDefault="003F1A40" w:rsidP="003F1A40">
      <w:pPr>
        <w:pStyle w:val="Caption"/>
        <w:spacing w:before="240" w:after="360"/>
        <w:jc w:val="center"/>
      </w:pPr>
      <w:bookmarkStart w:id="161" w:name="_Toc398287411"/>
      <w:r>
        <w:t xml:space="preserve">Abbildung </w:t>
      </w:r>
      <w:r w:rsidR="001745BF">
        <w:fldChar w:fldCharType="begin"/>
      </w:r>
      <w:r w:rsidR="001745BF">
        <w:instrText xml:space="preserve"> SEQ Abbildung \* ARABIC </w:instrText>
      </w:r>
      <w:r w:rsidR="001745BF">
        <w:fldChar w:fldCharType="separate"/>
      </w:r>
      <w:r w:rsidR="0068071C">
        <w:rPr>
          <w:noProof/>
        </w:rPr>
        <w:t>35</w:t>
      </w:r>
      <w:r w:rsidR="001745BF">
        <w:rPr>
          <w:noProof/>
        </w:rPr>
        <w:fldChar w:fldCharType="end"/>
      </w:r>
      <w:r>
        <w:t>: Sprint 3-Report</w:t>
      </w:r>
      <w:bookmarkEnd w:id="161"/>
    </w:p>
    <w:p w14:paraId="2A033E4E" w14:textId="3E53D79D" w:rsidR="00C171A0" w:rsidRDefault="00C171A0" w:rsidP="00C36F94">
      <w:pPr>
        <w:pStyle w:val="Heading3"/>
      </w:pPr>
      <w:bookmarkStart w:id="162" w:name="_Toc398287375"/>
      <w:r>
        <w:t>Sprint 4</w:t>
      </w:r>
      <w:bookmarkEnd w:id="162"/>
    </w:p>
    <w:p w14:paraId="322F7DF4" w14:textId="77777777" w:rsidR="00411D3A" w:rsidRPr="00411D3A" w:rsidRDefault="00411D3A" w:rsidP="00411D3A">
      <w:pPr>
        <w:rPr>
          <w:sz w:val="2"/>
          <w:szCs w:val="2"/>
        </w:rPr>
      </w:pPr>
    </w:p>
    <w:p w14:paraId="0B57B1FC" w14:textId="284EEA4A" w:rsidR="00C171A0" w:rsidRDefault="00236818" w:rsidP="00E35D08">
      <w:pPr>
        <w:jc w:val="center"/>
      </w:pPr>
      <w:r>
        <w:rPr>
          <w:noProof/>
          <w:lang w:val="en-US"/>
        </w:rPr>
        <w:drawing>
          <wp:inline distT="0" distB="0" distL="0" distR="0" wp14:anchorId="767ED725" wp14:editId="6F473E2E">
            <wp:extent cx="5399405" cy="3915053"/>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b="1926"/>
                    <a:stretch/>
                  </pic:blipFill>
                  <pic:spPr bwMode="auto">
                    <a:xfrm>
                      <a:off x="0" y="0"/>
                      <a:ext cx="5400000" cy="3915484"/>
                    </a:xfrm>
                    <a:prstGeom prst="rect">
                      <a:avLst/>
                    </a:prstGeom>
                    <a:ln>
                      <a:noFill/>
                    </a:ln>
                    <a:extLst>
                      <a:ext uri="{53640926-AAD7-44D8-BBD7-CCE9431645EC}">
                        <a14:shadowObscured xmlns:a14="http://schemas.microsoft.com/office/drawing/2010/main"/>
                      </a:ext>
                    </a:extLst>
                  </pic:spPr>
                </pic:pic>
              </a:graphicData>
            </a:graphic>
          </wp:inline>
        </w:drawing>
      </w:r>
    </w:p>
    <w:p w14:paraId="6EAA93BC" w14:textId="46C85176" w:rsidR="00E35D08" w:rsidRDefault="00E35D08" w:rsidP="00E35D08">
      <w:pPr>
        <w:pStyle w:val="Caption"/>
        <w:spacing w:before="240" w:after="360"/>
        <w:jc w:val="center"/>
      </w:pPr>
      <w:bookmarkStart w:id="163" w:name="_Toc398287412"/>
      <w:r>
        <w:t xml:space="preserve">Abbildung </w:t>
      </w:r>
      <w:r w:rsidR="001745BF">
        <w:fldChar w:fldCharType="begin"/>
      </w:r>
      <w:r w:rsidR="001745BF">
        <w:instrText xml:space="preserve"> SEQ Abbildung \* ARABIC </w:instrText>
      </w:r>
      <w:r w:rsidR="001745BF">
        <w:fldChar w:fldCharType="separate"/>
      </w:r>
      <w:r w:rsidR="0068071C">
        <w:rPr>
          <w:noProof/>
        </w:rPr>
        <w:t>36</w:t>
      </w:r>
      <w:r w:rsidR="001745BF">
        <w:rPr>
          <w:noProof/>
        </w:rPr>
        <w:fldChar w:fldCharType="end"/>
      </w:r>
      <w:r>
        <w:t>: Sprint 4-Report</w:t>
      </w:r>
      <w:bookmarkEnd w:id="163"/>
    </w:p>
    <w:p w14:paraId="5FF1249E" w14:textId="578E0F6E" w:rsidR="00C171A0" w:rsidRDefault="00C171A0" w:rsidP="00C36F94">
      <w:pPr>
        <w:pStyle w:val="Heading3"/>
      </w:pPr>
      <w:bookmarkStart w:id="164" w:name="_Toc398287376"/>
      <w:r>
        <w:lastRenderedPageBreak/>
        <w:t>Sprint 5</w:t>
      </w:r>
      <w:bookmarkEnd w:id="164"/>
    </w:p>
    <w:p w14:paraId="62FFC338" w14:textId="77777777" w:rsidR="00411D3A" w:rsidRPr="00411D3A" w:rsidRDefault="00411D3A" w:rsidP="00411D3A">
      <w:pPr>
        <w:rPr>
          <w:sz w:val="2"/>
          <w:szCs w:val="2"/>
        </w:rPr>
      </w:pPr>
    </w:p>
    <w:p w14:paraId="58C6A3FD" w14:textId="3385E4B9" w:rsidR="00C171A0" w:rsidRDefault="00236818" w:rsidP="00E35D08">
      <w:pPr>
        <w:jc w:val="center"/>
      </w:pPr>
      <w:r>
        <w:rPr>
          <w:noProof/>
          <w:lang w:val="en-US"/>
        </w:rPr>
        <w:drawing>
          <wp:inline distT="0" distB="0" distL="0" distR="0" wp14:anchorId="32A4676C" wp14:editId="3449317D">
            <wp:extent cx="5399405" cy="373306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b="758"/>
                    <a:stretch/>
                  </pic:blipFill>
                  <pic:spPr bwMode="auto">
                    <a:xfrm>
                      <a:off x="0" y="0"/>
                      <a:ext cx="5400000" cy="3733471"/>
                    </a:xfrm>
                    <a:prstGeom prst="rect">
                      <a:avLst/>
                    </a:prstGeom>
                    <a:ln>
                      <a:noFill/>
                    </a:ln>
                    <a:extLst>
                      <a:ext uri="{53640926-AAD7-44D8-BBD7-CCE9431645EC}">
                        <a14:shadowObscured xmlns:a14="http://schemas.microsoft.com/office/drawing/2010/main"/>
                      </a:ext>
                    </a:extLst>
                  </pic:spPr>
                </pic:pic>
              </a:graphicData>
            </a:graphic>
          </wp:inline>
        </w:drawing>
      </w:r>
    </w:p>
    <w:p w14:paraId="3EC8FD7B" w14:textId="0BBA33DF" w:rsidR="00E35D08" w:rsidRDefault="00E35D08" w:rsidP="00E35D08">
      <w:pPr>
        <w:pStyle w:val="Caption"/>
        <w:spacing w:before="240" w:after="360"/>
        <w:jc w:val="center"/>
      </w:pPr>
      <w:bookmarkStart w:id="165" w:name="_Toc398287413"/>
      <w:r>
        <w:t xml:space="preserve">Abbildung </w:t>
      </w:r>
      <w:r w:rsidR="001745BF">
        <w:fldChar w:fldCharType="begin"/>
      </w:r>
      <w:r w:rsidR="001745BF">
        <w:instrText xml:space="preserve"> SEQ Abbildung \* ARABIC </w:instrText>
      </w:r>
      <w:r w:rsidR="001745BF">
        <w:fldChar w:fldCharType="separate"/>
      </w:r>
      <w:r w:rsidR="0068071C">
        <w:rPr>
          <w:noProof/>
        </w:rPr>
        <w:t>37</w:t>
      </w:r>
      <w:r w:rsidR="001745BF">
        <w:rPr>
          <w:noProof/>
        </w:rPr>
        <w:fldChar w:fldCharType="end"/>
      </w:r>
      <w:r>
        <w:t>: Sprint 5-Report</w:t>
      </w:r>
      <w:bookmarkEnd w:id="165"/>
    </w:p>
    <w:p w14:paraId="4AD6687C" w14:textId="77777777" w:rsidR="00E35D08" w:rsidRDefault="00E35D08" w:rsidP="00E35D08"/>
    <w:bookmarkEnd w:id="153"/>
    <w:p w14:paraId="775397B2" w14:textId="77777777" w:rsidR="00C86B19" w:rsidRPr="00C86B19" w:rsidRDefault="00C86B19" w:rsidP="0035588C">
      <w:pPr>
        <w:rPr>
          <w:lang w:val="en-US"/>
        </w:rPr>
      </w:pPr>
    </w:p>
    <w:sectPr w:rsidR="00C86B19" w:rsidRPr="00C86B19" w:rsidSect="0036548A">
      <w:footerReference w:type="default" r:id="rId67"/>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6061E5" w14:textId="77777777" w:rsidR="001745BF" w:rsidRDefault="001745BF" w:rsidP="00325F4F">
      <w:pPr>
        <w:spacing w:after="0" w:line="240" w:lineRule="auto"/>
      </w:pPr>
      <w:r>
        <w:separator/>
      </w:r>
    </w:p>
  </w:endnote>
  <w:endnote w:type="continuationSeparator" w:id="0">
    <w:p w14:paraId="7B40BF12" w14:textId="77777777" w:rsidR="001745BF" w:rsidRDefault="001745BF" w:rsidP="00325F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majorEastAsia">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ABDBC2" w14:textId="00DFFA4E" w:rsidR="008D072E" w:rsidRPr="0036548A" w:rsidRDefault="008D072E" w:rsidP="0036548A">
    <w:pPr>
      <w:pStyle w:val="Footer"/>
      <w:jc w:val="right"/>
    </w:pPr>
    <w:r>
      <w:br/>
    </w:r>
    <w:r w:rsidRPr="003520E6">
      <w:t>Ein RFID</w:t>
    </w:r>
    <w:r>
      <w:t>-</w:t>
    </w:r>
    <w:r w:rsidRPr="003520E6">
      <w:t>Reaktionsspiel auf Basis eines Arduinos</w:t>
    </w:r>
    <w:r>
      <w:ptab w:relativeTo="margin" w:alignment="right" w:leader="none"/>
    </w:r>
    <w:r>
      <w:fldChar w:fldCharType="begin"/>
    </w:r>
    <w:r>
      <w:instrText xml:space="preserve"> PAGE   \* MERGEFORMAT </w:instrText>
    </w:r>
    <w:r>
      <w:fldChar w:fldCharType="separate"/>
    </w:r>
    <w:r w:rsidR="006D5617">
      <w:rPr>
        <w:noProof/>
      </w:rPr>
      <w:t>58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0DC43A" w14:textId="77777777" w:rsidR="001745BF" w:rsidRDefault="001745BF" w:rsidP="00325F4F">
      <w:pPr>
        <w:spacing w:after="0" w:line="240" w:lineRule="auto"/>
      </w:pPr>
      <w:r>
        <w:separator/>
      </w:r>
    </w:p>
  </w:footnote>
  <w:footnote w:type="continuationSeparator" w:id="0">
    <w:p w14:paraId="2DA4ECE8" w14:textId="77777777" w:rsidR="001745BF" w:rsidRDefault="001745BF" w:rsidP="00325F4F">
      <w:pPr>
        <w:spacing w:after="0" w:line="240" w:lineRule="auto"/>
      </w:pPr>
      <w:r>
        <w:continuationSeparator/>
      </w:r>
    </w:p>
  </w:footnote>
  <w:footnote w:id="1">
    <w:p w14:paraId="52BD5010" w14:textId="75190490" w:rsidR="008D072E" w:rsidRDefault="008D072E" w:rsidP="00776652">
      <w:pPr>
        <w:pStyle w:val="FootnoteText"/>
        <w:tabs>
          <w:tab w:val="left" w:pos="284"/>
        </w:tabs>
      </w:pPr>
      <w:r>
        <w:rPr>
          <w:rStyle w:val="FootnoteReference"/>
        </w:rPr>
        <w:footnoteRef/>
      </w:r>
      <w:r>
        <w:t xml:space="preserve"> </w:t>
      </w:r>
      <w:r>
        <w:tab/>
        <w:t>Siehe Glossareintrag G1.</w:t>
      </w:r>
    </w:p>
  </w:footnote>
  <w:footnote w:id="2">
    <w:p w14:paraId="48A5143F" w14:textId="5F1E4E4B" w:rsidR="008D072E" w:rsidRPr="002C59BC" w:rsidRDefault="008D072E" w:rsidP="002C59BC">
      <w:pPr>
        <w:pStyle w:val="FootnoteText"/>
        <w:tabs>
          <w:tab w:val="left" w:pos="284"/>
        </w:tabs>
      </w:pPr>
      <w:r>
        <w:rPr>
          <w:rStyle w:val="FootnoteReference"/>
        </w:rPr>
        <w:footnoteRef/>
      </w:r>
      <w:r>
        <w:t xml:space="preserve"> </w:t>
      </w:r>
      <w:r>
        <w:tab/>
        <w:t>Siehe Glossareintrag G7.</w:t>
      </w:r>
    </w:p>
  </w:footnote>
  <w:footnote w:id="3">
    <w:p w14:paraId="301684CA" w14:textId="0BDDBF96" w:rsidR="008D072E" w:rsidRPr="001832F3" w:rsidRDefault="008D072E" w:rsidP="001832F3">
      <w:pPr>
        <w:pStyle w:val="FootnoteText"/>
        <w:tabs>
          <w:tab w:val="left" w:pos="284"/>
        </w:tabs>
      </w:pPr>
      <w:r>
        <w:rPr>
          <w:rStyle w:val="FootnoteReference"/>
        </w:rPr>
        <w:footnoteRef/>
      </w:r>
      <w:r>
        <w:t xml:space="preserve"> </w:t>
      </w:r>
      <w:r>
        <w:tab/>
        <w:t>Siehe Glossareintrag G2.</w:t>
      </w:r>
    </w:p>
  </w:footnote>
  <w:footnote w:id="4">
    <w:p w14:paraId="5EE36976" w14:textId="01372F09" w:rsidR="008D072E" w:rsidRPr="006D699C" w:rsidRDefault="008D072E" w:rsidP="006D699C">
      <w:pPr>
        <w:pStyle w:val="FootnoteText"/>
        <w:tabs>
          <w:tab w:val="left" w:pos="284"/>
        </w:tabs>
      </w:pPr>
      <w:r>
        <w:rPr>
          <w:rStyle w:val="FootnoteReference"/>
        </w:rPr>
        <w:footnoteRef/>
      </w:r>
      <w:r>
        <w:t xml:space="preserve"> </w:t>
      </w:r>
      <w:r>
        <w:tab/>
        <w:t>Siehe Glossareintrag G3.</w:t>
      </w:r>
    </w:p>
  </w:footnote>
  <w:footnote w:id="5">
    <w:p w14:paraId="5F938320" w14:textId="4BB8879B" w:rsidR="008D072E" w:rsidRPr="001832F3" w:rsidRDefault="008D072E" w:rsidP="001832F3">
      <w:pPr>
        <w:pStyle w:val="FootnoteText"/>
        <w:tabs>
          <w:tab w:val="left" w:pos="284"/>
        </w:tabs>
      </w:pPr>
      <w:r>
        <w:rPr>
          <w:rStyle w:val="FootnoteReference"/>
        </w:rPr>
        <w:footnoteRef/>
      </w:r>
      <w:r>
        <w:t xml:space="preserve"> </w:t>
      </w:r>
      <w:r>
        <w:tab/>
        <w:t>Siehe Glossareintrag G4.</w:t>
      </w:r>
    </w:p>
  </w:footnote>
  <w:footnote w:id="6">
    <w:p w14:paraId="218B31F9" w14:textId="24477601" w:rsidR="008D072E" w:rsidRPr="00B4365B" w:rsidRDefault="008D072E" w:rsidP="006D6518">
      <w:pPr>
        <w:pStyle w:val="FootnoteText"/>
        <w:tabs>
          <w:tab w:val="left" w:pos="284"/>
        </w:tabs>
      </w:pPr>
      <w:r>
        <w:rPr>
          <w:rStyle w:val="FootnoteReference"/>
        </w:rPr>
        <w:footnoteRef/>
      </w:r>
      <w:r>
        <w:t xml:space="preserve"> </w:t>
      </w:r>
      <w:r>
        <w:tab/>
        <w:t>Siehe Glossareintrag G5.</w:t>
      </w:r>
    </w:p>
  </w:footnote>
  <w:footnote w:id="7">
    <w:p w14:paraId="2A511C42" w14:textId="5A9561E9" w:rsidR="008D072E" w:rsidRPr="00824F88" w:rsidRDefault="008D072E" w:rsidP="00824F88">
      <w:pPr>
        <w:pStyle w:val="FootnoteText"/>
        <w:tabs>
          <w:tab w:val="left" w:pos="284"/>
        </w:tabs>
      </w:pPr>
      <w:r>
        <w:rPr>
          <w:rStyle w:val="FootnoteReference"/>
        </w:rPr>
        <w:footnoteRef/>
      </w:r>
      <w:r>
        <w:t xml:space="preserve"> </w:t>
      </w:r>
      <w:r>
        <w:tab/>
        <w:t>Siehe Glossareintrag G8.</w:t>
      </w:r>
    </w:p>
  </w:footnote>
  <w:footnote w:id="8">
    <w:p w14:paraId="7DD20A2E" w14:textId="4497FBA6" w:rsidR="008D072E" w:rsidRPr="00824F88" w:rsidRDefault="008D072E" w:rsidP="00DE71AC">
      <w:pPr>
        <w:pStyle w:val="FootnoteText"/>
        <w:tabs>
          <w:tab w:val="left" w:pos="284"/>
        </w:tabs>
      </w:pPr>
      <w:r>
        <w:rPr>
          <w:rStyle w:val="FootnoteReference"/>
        </w:rPr>
        <w:footnoteRef/>
      </w:r>
      <w:r>
        <w:t xml:space="preserve"> </w:t>
      </w:r>
      <w:r>
        <w:tab/>
        <w:t>Siehe Glossareintrag G6.</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5F3EEF"/>
    <w:multiLevelType w:val="hybridMultilevel"/>
    <w:tmpl w:val="1732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C7590C"/>
    <w:multiLevelType w:val="hybridMultilevel"/>
    <w:tmpl w:val="B902FF84"/>
    <w:lvl w:ilvl="0" w:tplc="CC48A5E4">
      <w:start w:val="1"/>
      <w:numFmt w:val="decimal"/>
      <w:lvlText w:val="G%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157713"/>
    <w:multiLevelType w:val="hybridMultilevel"/>
    <w:tmpl w:val="CF78B24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0CB93A7D"/>
    <w:multiLevelType w:val="hybridMultilevel"/>
    <w:tmpl w:val="32F2FC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116466AB"/>
    <w:multiLevelType w:val="multilevel"/>
    <w:tmpl w:val="F034A1EE"/>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lowerRoman"/>
      <w:lvlText w:val="%6."/>
      <w:lvlJc w:val="right"/>
      <w:pPr>
        <w:ind w:left="0" w:firstLine="357"/>
      </w:pPr>
      <w:rPr>
        <w:rFonts w:hint="default"/>
      </w:rPr>
    </w:lvl>
    <w:lvl w:ilvl="6">
      <w:start w:val="1"/>
      <w:numFmt w:val="decimal"/>
      <w:lvlText w:val="%7."/>
      <w:lvlJc w:val="left"/>
      <w:pPr>
        <w:ind w:left="0" w:firstLine="357"/>
      </w:pPr>
      <w:rPr>
        <w:rFonts w:hint="default"/>
      </w:rPr>
    </w:lvl>
    <w:lvl w:ilvl="7">
      <w:start w:val="1"/>
      <w:numFmt w:val="lowerLetter"/>
      <w:lvlText w:val="%8."/>
      <w:lvlJc w:val="left"/>
      <w:pPr>
        <w:ind w:left="0" w:firstLine="357"/>
      </w:pPr>
      <w:rPr>
        <w:rFonts w:hint="default"/>
      </w:rPr>
    </w:lvl>
    <w:lvl w:ilvl="8">
      <w:start w:val="1"/>
      <w:numFmt w:val="lowerRoman"/>
      <w:lvlText w:val="%9."/>
      <w:lvlJc w:val="right"/>
      <w:pPr>
        <w:ind w:left="0" w:firstLine="357"/>
      </w:pPr>
      <w:rPr>
        <w:rFonts w:hint="default"/>
      </w:rPr>
    </w:lvl>
  </w:abstractNum>
  <w:abstractNum w:abstractNumId="5">
    <w:nsid w:val="1AA201B8"/>
    <w:multiLevelType w:val="hybridMultilevel"/>
    <w:tmpl w:val="EAD21CF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nsid w:val="1E25198D"/>
    <w:multiLevelType w:val="hybridMultilevel"/>
    <w:tmpl w:val="840642E8"/>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2B1205A1"/>
    <w:multiLevelType w:val="hybridMultilevel"/>
    <w:tmpl w:val="673E0DF0"/>
    <w:lvl w:ilvl="0" w:tplc="CC48A5E4">
      <w:start w:val="1"/>
      <w:numFmt w:val="decimal"/>
      <w:lvlText w:val="G%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1041A5D"/>
    <w:multiLevelType w:val="hybridMultilevel"/>
    <w:tmpl w:val="C93CB6B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40746BA8"/>
    <w:multiLevelType w:val="hybridMultilevel"/>
    <w:tmpl w:val="840642E8"/>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41B744B4"/>
    <w:multiLevelType w:val="hybridMultilevel"/>
    <w:tmpl w:val="8DCE8D8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422A747A"/>
    <w:multiLevelType w:val="hybridMultilevel"/>
    <w:tmpl w:val="D194A44A"/>
    <w:lvl w:ilvl="0" w:tplc="CB1EB9AE">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7BC2D45"/>
    <w:multiLevelType w:val="multilevel"/>
    <w:tmpl w:val="6CD2316E"/>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nsid w:val="49A75B1D"/>
    <w:multiLevelType w:val="hybridMultilevel"/>
    <w:tmpl w:val="1638B79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nsid w:val="539A09BA"/>
    <w:multiLevelType w:val="hybridMultilevel"/>
    <w:tmpl w:val="DF82172A"/>
    <w:lvl w:ilvl="0" w:tplc="0807000F">
      <w:start w:val="1"/>
      <w:numFmt w:val="decimal"/>
      <w:lvlText w:val="%1."/>
      <w:lvlJc w:val="left"/>
      <w:pPr>
        <w:ind w:left="720" w:hanging="360"/>
      </w:pPr>
      <w:rPr>
        <w:rFonts w:hint="default"/>
      </w:rPr>
    </w:lvl>
    <w:lvl w:ilvl="1" w:tplc="20EEBA64">
      <w:start w:val="2"/>
      <w:numFmt w:val="bullet"/>
      <w:lvlText w:val="-"/>
      <w:lvlJc w:val="left"/>
      <w:pPr>
        <w:ind w:left="1440" w:hanging="360"/>
      </w:pPr>
      <w:rPr>
        <w:rFonts w:ascii="Calibri" w:eastAsia="Calibri" w:hAnsi="Calibri" w:cs="Times New Roman"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nsid w:val="569256EA"/>
    <w:multiLevelType w:val="multilevel"/>
    <w:tmpl w:val="6CD2316E"/>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57104E5A"/>
    <w:multiLevelType w:val="hybridMultilevel"/>
    <w:tmpl w:val="BDE6D68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nsid w:val="633D58C0"/>
    <w:multiLevelType w:val="hybridMultilevel"/>
    <w:tmpl w:val="F1DABE38"/>
    <w:lvl w:ilvl="0" w:tplc="08070011">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683B61CE"/>
    <w:multiLevelType w:val="hybridMultilevel"/>
    <w:tmpl w:val="7A9C1804"/>
    <w:lvl w:ilvl="0" w:tplc="051A206E">
      <w:numFmt w:val="bullet"/>
      <w:lvlText w:val="-"/>
      <w:lvlJc w:val="left"/>
      <w:pPr>
        <w:ind w:left="720" w:hanging="360"/>
      </w:pPr>
      <w:rPr>
        <w:rFonts w:ascii="Calibri" w:eastAsia="Calibri" w:hAnsi="Calibri"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6FE31C22"/>
    <w:multiLevelType w:val="hybridMultilevel"/>
    <w:tmpl w:val="F4FE43A0"/>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7D2C6740"/>
    <w:multiLevelType w:val="hybridMultilevel"/>
    <w:tmpl w:val="BA9807A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1"/>
  </w:num>
  <w:num w:numId="2">
    <w:abstractNumId w:val="8"/>
  </w:num>
  <w:num w:numId="3">
    <w:abstractNumId w:val="9"/>
  </w:num>
  <w:num w:numId="4">
    <w:abstractNumId w:val="17"/>
  </w:num>
  <w:num w:numId="5">
    <w:abstractNumId w:val="14"/>
  </w:num>
  <w:num w:numId="6">
    <w:abstractNumId w:val="4"/>
  </w:num>
  <w:num w:numId="7">
    <w:abstractNumId w:val="12"/>
  </w:num>
  <w:num w:numId="8">
    <w:abstractNumId w:val="15"/>
  </w:num>
  <w:num w:numId="9">
    <w:abstractNumId w:val="4"/>
    <w:lvlOverride w:ilvl="0">
      <w:lvl w:ilvl="0">
        <w:start w:val="1"/>
        <w:numFmt w:val="decimal"/>
        <w:pStyle w:val="Heading1"/>
        <w:lvlText w:val="%1."/>
        <w:lvlJc w:val="left"/>
        <w:pPr>
          <w:ind w:left="0" w:firstLine="357"/>
        </w:pPr>
        <w:rPr>
          <w:rFonts w:hint="default"/>
        </w:rPr>
      </w:lvl>
    </w:lvlOverride>
    <w:lvlOverride w:ilvl="1">
      <w:lvl w:ilvl="1">
        <w:start w:val="1"/>
        <w:numFmt w:val="decimal"/>
        <w:pStyle w:val="Heading2"/>
        <w:lvlText w:val="%1.%2."/>
        <w:lvlJc w:val="left"/>
        <w:pPr>
          <w:ind w:left="0" w:firstLine="357"/>
        </w:pPr>
        <w:rPr>
          <w:rFonts w:hint="default"/>
        </w:rPr>
      </w:lvl>
    </w:lvlOverride>
    <w:lvlOverride w:ilvl="2">
      <w:lvl w:ilvl="2">
        <w:start w:val="1"/>
        <w:numFmt w:val="decimal"/>
        <w:pStyle w:val="Heading3"/>
        <w:lvlText w:val="%1.%2.%3."/>
        <w:lvlJc w:val="left"/>
        <w:pPr>
          <w:ind w:left="0" w:firstLine="357"/>
        </w:pPr>
        <w:rPr>
          <w:rFonts w:hint="default"/>
        </w:rPr>
      </w:lvl>
    </w:lvlOverride>
    <w:lvlOverride w:ilvl="3">
      <w:lvl w:ilvl="3">
        <w:start w:val="1"/>
        <w:numFmt w:val="decimal"/>
        <w:pStyle w:val="Heading4"/>
        <w:lvlText w:val="%1.%2.%3.%4."/>
        <w:lvlJc w:val="left"/>
        <w:pPr>
          <w:ind w:left="0" w:firstLine="357"/>
        </w:pPr>
        <w:rPr>
          <w:rFonts w:hint="default"/>
        </w:rPr>
      </w:lvl>
    </w:lvlOverride>
    <w:lvlOverride w:ilvl="4">
      <w:lvl w:ilvl="4">
        <w:start w:val="1"/>
        <w:numFmt w:val="decimal"/>
        <w:pStyle w:val="Heading5"/>
        <w:lvlText w:val="%1.%2.%3.%4.%5."/>
        <w:lvlJc w:val="left"/>
        <w:pPr>
          <w:ind w:left="0" w:firstLine="357"/>
        </w:pPr>
        <w:rPr>
          <w:rFonts w:hint="default"/>
        </w:rPr>
      </w:lvl>
    </w:lvlOverride>
    <w:lvlOverride w:ilvl="5">
      <w:lvl w:ilvl="5">
        <w:start w:val="1"/>
        <w:numFmt w:val="lowerRoman"/>
        <w:lvlText w:val="%6."/>
        <w:lvlJc w:val="right"/>
        <w:pPr>
          <w:ind w:left="0" w:firstLine="357"/>
        </w:pPr>
        <w:rPr>
          <w:rFonts w:hint="default"/>
        </w:rPr>
      </w:lvl>
    </w:lvlOverride>
    <w:lvlOverride w:ilvl="6">
      <w:lvl w:ilvl="6">
        <w:start w:val="1"/>
        <w:numFmt w:val="decimal"/>
        <w:lvlText w:val="%7."/>
        <w:lvlJc w:val="left"/>
        <w:pPr>
          <w:ind w:left="0" w:firstLine="357"/>
        </w:pPr>
        <w:rPr>
          <w:rFonts w:hint="default"/>
        </w:rPr>
      </w:lvl>
    </w:lvlOverride>
    <w:lvlOverride w:ilvl="7">
      <w:lvl w:ilvl="7">
        <w:start w:val="1"/>
        <w:numFmt w:val="lowerLetter"/>
        <w:lvlText w:val="%8."/>
        <w:lvlJc w:val="left"/>
        <w:pPr>
          <w:ind w:left="0" w:firstLine="357"/>
        </w:pPr>
        <w:rPr>
          <w:rFonts w:hint="default"/>
        </w:rPr>
      </w:lvl>
    </w:lvlOverride>
    <w:lvlOverride w:ilvl="8">
      <w:lvl w:ilvl="8">
        <w:start w:val="1"/>
        <w:numFmt w:val="lowerRoman"/>
        <w:lvlText w:val="%9."/>
        <w:lvlJc w:val="right"/>
        <w:pPr>
          <w:ind w:left="0" w:firstLine="357"/>
        </w:pPr>
        <w:rPr>
          <w:rFonts w:hint="default"/>
        </w:rPr>
      </w:lvl>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7"/>
  </w:num>
  <w:num w:numId="14">
    <w:abstractNumId w:val="6"/>
  </w:num>
  <w:num w:numId="15">
    <w:abstractNumId w:val="4"/>
  </w:num>
  <w:num w:numId="16">
    <w:abstractNumId w:val="4"/>
  </w:num>
  <w:num w:numId="17">
    <w:abstractNumId w:val="2"/>
  </w:num>
  <w:num w:numId="18">
    <w:abstractNumId w:val="5"/>
  </w:num>
  <w:num w:numId="19">
    <w:abstractNumId w:val="10"/>
  </w:num>
  <w:num w:numId="20">
    <w:abstractNumId w:val="16"/>
  </w:num>
  <w:num w:numId="21">
    <w:abstractNumId w:val="13"/>
  </w:num>
  <w:num w:numId="22">
    <w:abstractNumId w:val="20"/>
  </w:num>
  <w:num w:numId="23">
    <w:abstractNumId w:val="19"/>
  </w:num>
  <w:num w:numId="24">
    <w:abstractNumId w:val="18"/>
  </w:num>
  <w:num w:numId="25">
    <w:abstractNumId w:val="3"/>
  </w:num>
  <w:num w:numId="26">
    <w:abstractNumId w:val="0"/>
  </w:num>
  <w:num w:numId="27">
    <w:abstractNumId w:val="4"/>
  </w:num>
  <w:num w:numId="28">
    <w:abstractNumId w:val="4"/>
  </w:num>
  <w:num w:numId="29">
    <w:abstractNumId w:val="4"/>
  </w:num>
  <w:num w:numId="30">
    <w:abstractNumId w:val="4"/>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5F4F"/>
    <w:rsid w:val="000009D8"/>
    <w:rsid w:val="000010CB"/>
    <w:rsid w:val="00002372"/>
    <w:rsid w:val="000030E1"/>
    <w:rsid w:val="00003844"/>
    <w:rsid w:val="00004771"/>
    <w:rsid w:val="000059E8"/>
    <w:rsid w:val="000064B2"/>
    <w:rsid w:val="000066A1"/>
    <w:rsid w:val="0000725C"/>
    <w:rsid w:val="00011767"/>
    <w:rsid w:val="000131E0"/>
    <w:rsid w:val="00013C98"/>
    <w:rsid w:val="00014688"/>
    <w:rsid w:val="000150A1"/>
    <w:rsid w:val="000153D0"/>
    <w:rsid w:val="00015A79"/>
    <w:rsid w:val="00015C05"/>
    <w:rsid w:val="00015DAD"/>
    <w:rsid w:val="00015F75"/>
    <w:rsid w:val="00020FA7"/>
    <w:rsid w:val="000240B6"/>
    <w:rsid w:val="00024F46"/>
    <w:rsid w:val="00031BD1"/>
    <w:rsid w:val="00034508"/>
    <w:rsid w:val="00034DB3"/>
    <w:rsid w:val="00034E75"/>
    <w:rsid w:val="00037CC1"/>
    <w:rsid w:val="00041EE6"/>
    <w:rsid w:val="00042B87"/>
    <w:rsid w:val="0004349C"/>
    <w:rsid w:val="000440CC"/>
    <w:rsid w:val="00046B99"/>
    <w:rsid w:val="00047BD5"/>
    <w:rsid w:val="0005032F"/>
    <w:rsid w:val="00050BEF"/>
    <w:rsid w:val="00051D9E"/>
    <w:rsid w:val="00052586"/>
    <w:rsid w:val="0005280D"/>
    <w:rsid w:val="00053A3C"/>
    <w:rsid w:val="0005449E"/>
    <w:rsid w:val="00054FE3"/>
    <w:rsid w:val="00055533"/>
    <w:rsid w:val="00055CC8"/>
    <w:rsid w:val="00056179"/>
    <w:rsid w:val="00056489"/>
    <w:rsid w:val="00056FBA"/>
    <w:rsid w:val="0005746E"/>
    <w:rsid w:val="00057B18"/>
    <w:rsid w:val="00060278"/>
    <w:rsid w:val="00060EC8"/>
    <w:rsid w:val="000610E1"/>
    <w:rsid w:val="00061C46"/>
    <w:rsid w:val="00063FDD"/>
    <w:rsid w:val="00067A1B"/>
    <w:rsid w:val="00067A67"/>
    <w:rsid w:val="00071222"/>
    <w:rsid w:val="00072837"/>
    <w:rsid w:val="000732BE"/>
    <w:rsid w:val="00073CA7"/>
    <w:rsid w:val="00080067"/>
    <w:rsid w:val="00081604"/>
    <w:rsid w:val="00083F8B"/>
    <w:rsid w:val="000842AE"/>
    <w:rsid w:val="00084E87"/>
    <w:rsid w:val="00085D45"/>
    <w:rsid w:val="00087811"/>
    <w:rsid w:val="0009030F"/>
    <w:rsid w:val="00092ADC"/>
    <w:rsid w:val="000931A1"/>
    <w:rsid w:val="000942E2"/>
    <w:rsid w:val="00095B17"/>
    <w:rsid w:val="00097216"/>
    <w:rsid w:val="00097AF2"/>
    <w:rsid w:val="00097DC3"/>
    <w:rsid w:val="000A0947"/>
    <w:rsid w:val="000A160D"/>
    <w:rsid w:val="000A3284"/>
    <w:rsid w:val="000A38F9"/>
    <w:rsid w:val="000A3E89"/>
    <w:rsid w:val="000A43B5"/>
    <w:rsid w:val="000A4484"/>
    <w:rsid w:val="000A4D3E"/>
    <w:rsid w:val="000A52B8"/>
    <w:rsid w:val="000A6ED3"/>
    <w:rsid w:val="000B0EC1"/>
    <w:rsid w:val="000B1D61"/>
    <w:rsid w:val="000B1E53"/>
    <w:rsid w:val="000B274B"/>
    <w:rsid w:val="000B2A17"/>
    <w:rsid w:val="000B4684"/>
    <w:rsid w:val="000B62EA"/>
    <w:rsid w:val="000B68E2"/>
    <w:rsid w:val="000B76C0"/>
    <w:rsid w:val="000B7F02"/>
    <w:rsid w:val="000C05DC"/>
    <w:rsid w:val="000C0C55"/>
    <w:rsid w:val="000C2AFD"/>
    <w:rsid w:val="000C6CE9"/>
    <w:rsid w:val="000C6EA6"/>
    <w:rsid w:val="000C7A74"/>
    <w:rsid w:val="000D0AF6"/>
    <w:rsid w:val="000D115F"/>
    <w:rsid w:val="000D27E2"/>
    <w:rsid w:val="000D395B"/>
    <w:rsid w:val="000D47BC"/>
    <w:rsid w:val="000D4A2B"/>
    <w:rsid w:val="000D64B9"/>
    <w:rsid w:val="000D6FDF"/>
    <w:rsid w:val="000D75DE"/>
    <w:rsid w:val="000E079B"/>
    <w:rsid w:val="000E0FD1"/>
    <w:rsid w:val="000E2976"/>
    <w:rsid w:val="000E424F"/>
    <w:rsid w:val="000E4368"/>
    <w:rsid w:val="000E46AF"/>
    <w:rsid w:val="000E4E34"/>
    <w:rsid w:val="000E6215"/>
    <w:rsid w:val="000E774B"/>
    <w:rsid w:val="000F05DE"/>
    <w:rsid w:val="000F0BF5"/>
    <w:rsid w:val="000F5BC8"/>
    <w:rsid w:val="000F5F91"/>
    <w:rsid w:val="000F6DF9"/>
    <w:rsid w:val="000F77BD"/>
    <w:rsid w:val="00100FB9"/>
    <w:rsid w:val="00102CAB"/>
    <w:rsid w:val="00106649"/>
    <w:rsid w:val="00107DA9"/>
    <w:rsid w:val="00111F11"/>
    <w:rsid w:val="00112B7E"/>
    <w:rsid w:val="001133D3"/>
    <w:rsid w:val="00115509"/>
    <w:rsid w:val="00115DDD"/>
    <w:rsid w:val="00120BB6"/>
    <w:rsid w:val="0012245C"/>
    <w:rsid w:val="001226F0"/>
    <w:rsid w:val="0012274C"/>
    <w:rsid w:val="00122C07"/>
    <w:rsid w:val="00122EB0"/>
    <w:rsid w:val="00123947"/>
    <w:rsid w:val="00124211"/>
    <w:rsid w:val="0012563D"/>
    <w:rsid w:val="00125E0C"/>
    <w:rsid w:val="00126DD0"/>
    <w:rsid w:val="00126F48"/>
    <w:rsid w:val="0013020F"/>
    <w:rsid w:val="00131238"/>
    <w:rsid w:val="001344DF"/>
    <w:rsid w:val="00134529"/>
    <w:rsid w:val="00134687"/>
    <w:rsid w:val="0013775D"/>
    <w:rsid w:val="00137950"/>
    <w:rsid w:val="00142D6C"/>
    <w:rsid w:val="00143E4F"/>
    <w:rsid w:val="001446CD"/>
    <w:rsid w:val="00144B00"/>
    <w:rsid w:val="001455D4"/>
    <w:rsid w:val="0014774A"/>
    <w:rsid w:val="00151B6A"/>
    <w:rsid w:val="00152F01"/>
    <w:rsid w:val="001531B4"/>
    <w:rsid w:val="001538C7"/>
    <w:rsid w:val="0016232B"/>
    <w:rsid w:val="001634AC"/>
    <w:rsid w:val="00163841"/>
    <w:rsid w:val="00164008"/>
    <w:rsid w:val="00164819"/>
    <w:rsid w:val="00164B33"/>
    <w:rsid w:val="00165AC4"/>
    <w:rsid w:val="00167499"/>
    <w:rsid w:val="00170B09"/>
    <w:rsid w:val="001711A4"/>
    <w:rsid w:val="00171817"/>
    <w:rsid w:val="00171E7D"/>
    <w:rsid w:val="0017259B"/>
    <w:rsid w:val="0017310B"/>
    <w:rsid w:val="001732AC"/>
    <w:rsid w:val="001745BF"/>
    <w:rsid w:val="00176048"/>
    <w:rsid w:val="001801A5"/>
    <w:rsid w:val="0018049D"/>
    <w:rsid w:val="0018196D"/>
    <w:rsid w:val="00182F8F"/>
    <w:rsid w:val="001832F3"/>
    <w:rsid w:val="00187394"/>
    <w:rsid w:val="001904BD"/>
    <w:rsid w:val="00192703"/>
    <w:rsid w:val="00195326"/>
    <w:rsid w:val="00195F2B"/>
    <w:rsid w:val="00196524"/>
    <w:rsid w:val="00196D75"/>
    <w:rsid w:val="00197D8C"/>
    <w:rsid w:val="001A0679"/>
    <w:rsid w:val="001A1F1D"/>
    <w:rsid w:val="001A3964"/>
    <w:rsid w:val="001A7B5D"/>
    <w:rsid w:val="001B0914"/>
    <w:rsid w:val="001B1108"/>
    <w:rsid w:val="001B11F1"/>
    <w:rsid w:val="001B1F3C"/>
    <w:rsid w:val="001B2068"/>
    <w:rsid w:val="001B28A1"/>
    <w:rsid w:val="001B3247"/>
    <w:rsid w:val="001B5D80"/>
    <w:rsid w:val="001C0B56"/>
    <w:rsid w:val="001C10B7"/>
    <w:rsid w:val="001C200F"/>
    <w:rsid w:val="001C3D11"/>
    <w:rsid w:val="001C3D6A"/>
    <w:rsid w:val="001C4901"/>
    <w:rsid w:val="001C69E5"/>
    <w:rsid w:val="001C79C8"/>
    <w:rsid w:val="001D08AE"/>
    <w:rsid w:val="001D12AD"/>
    <w:rsid w:val="001D5313"/>
    <w:rsid w:val="001D592A"/>
    <w:rsid w:val="001D5E0E"/>
    <w:rsid w:val="001D6189"/>
    <w:rsid w:val="001D6DC3"/>
    <w:rsid w:val="001D6F13"/>
    <w:rsid w:val="001D7283"/>
    <w:rsid w:val="001D7525"/>
    <w:rsid w:val="001D7F18"/>
    <w:rsid w:val="001E03CA"/>
    <w:rsid w:val="001E1179"/>
    <w:rsid w:val="001E2B52"/>
    <w:rsid w:val="001E67C8"/>
    <w:rsid w:val="001F423B"/>
    <w:rsid w:val="001F4317"/>
    <w:rsid w:val="001F491B"/>
    <w:rsid w:val="001F4A9B"/>
    <w:rsid w:val="00200A16"/>
    <w:rsid w:val="0020121F"/>
    <w:rsid w:val="00202061"/>
    <w:rsid w:val="00202443"/>
    <w:rsid w:val="002024A6"/>
    <w:rsid w:val="00204646"/>
    <w:rsid w:val="00204E75"/>
    <w:rsid w:val="00205096"/>
    <w:rsid w:val="00206F0D"/>
    <w:rsid w:val="00207CDE"/>
    <w:rsid w:val="00213338"/>
    <w:rsid w:val="0021345E"/>
    <w:rsid w:val="00213EA5"/>
    <w:rsid w:val="0021560D"/>
    <w:rsid w:val="002156FA"/>
    <w:rsid w:val="00216FBF"/>
    <w:rsid w:val="002200DB"/>
    <w:rsid w:val="00221C1C"/>
    <w:rsid w:val="00223551"/>
    <w:rsid w:val="002260E6"/>
    <w:rsid w:val="0022655F"/>
    <w:rsid w:val="0023143F"/>
    <w:rsid w:val="00232F22"/>
    <w:rsid w:val="0023338A"/>
    <w:rsid w:val="00233464"/>
    <w:rsid w:val="002338BC"/>
    <w:rsid w:val="00233B17"/>
    <w:rsid w:val="00236818"/>
    <w:rsid w:val="00242291"/>
    <w:rsid w:val="0024431E"/>
    <w:rsid w:val="00245591"/>
    <w:rsid w:val="0024616C"/>
    <w:rsid w:val="00246F79"/>
    <w:rsid w:val="00250654"/>
    <w:rsid w:val="002510F0"/>
    <w:rsid w:val="00251CE5"/>
    <w:rsid w:val="002531DD"/>
    <w:rsid w:val="0025579C"/>
    <w:rsid w:val="00256BF3"/>
    <w:rsid w:val="002570AA"/>
    <w:rsid w:val="002619DE"/>
    <w:rsid w:val="00261BC3"/>
    <w:rsid w:val="00261BD4"/>
    <w:rsid w:val="00263C82"/>
    <w:rsid w:val="00267C79"/>
    <w:rsid w:val="002719B6"/>
    <w:rsid w:val="00274DAB"/>
    <w:rsid w:val="00275800"/>
    <w:rsid w:val="0027793A"/>
    <w:rsid w:val="00277BC2"/>
    <w:rsid w:val="00280973"/>
    <w:rsid w:val="00281644"/>
    <w:rsid w:val="0028524E"/>
    <w:rsid w:val="00286848"/>
    <w:rsid w:val="002913AC"/>
    <w:rsid w:val="00295562"/>
    <w:rsid w:val="002A1291"/>
    <w:rsid w:val="002A1A6D"/>
    <w:rsid w:val="002A21D5"/>
    <w:rsid w:val="002A295E"/>
    <w:rsid w:val="002A37EA"/>
    <w:rsid w:val="002A4497"/>
    <w:rsid w:val="002A6E13"/>
    <w:rsid w:val="002B1165"/>
    <w:rsid w:val="002B12CA"/>
    <w:rsid w:val="002B220D"/>
    <w:rsid w:val="002B3B56"/>
    <w:rsid w:val="002B440A"/>
    <w:rsid w:val="002B4539"/>
    <w:rsid w:val="002B5D1C"/>
    <w:rsid w:val="002B62DF"/>
    <w:rsid w:val="002C3115"/>
    <w:rsid w:val="002C42D2"/>
    <w:rsid w:val="002C4586"/>
    <w:rsid w:val="002C59BC"/>
    <w:rsid w:val="002C5C61"/>
    <w:rsid w:val="002D0C4B"/>
    <w:rsid w:val="002D4927"/>
    <w:rsid w:val="002D6A76"/>
    <w:rsid w:val="002D7F03"/>
    <w:rsid w:val="002E16D7"/>
    <w:rsid w:val="002E17D1"/>
    <w:rsid w:val="002E2166"/>
    <w:rsid w:val="002E2BB3"/>
    <w:rsid w:val="002E3802"/>
    <w:rsid w:val="002E3A8F"/>
    <w:rsid w:val="002E5262"/>
    <w:rsid w:val="002E546E"/>
    <w:rsid w:val="002E570D"/>
    <w:rsid w:val="002E78FC"/>
    <w:rsid w:val="002E7E24"/>
    <w:rsid w:val="002E7F1F"/>
    <w:rsid w:val="002F2CFD"/>
    <w:rsid w:val="002F3182"/>
    <w:rsid w:val="002F31E3"/>
    <w:rsid w:val="002F3C22"/>
    <w:rsid w:val="002F5C7A"/>
    <w:rsid w:val="002F7185"/>
    <w:rsid w:val="003003DC"/>
    <w:rsid w:val="003024B8"/>
    <w:rsid w:val="003028CB"/>
    <w:rsid w:val="00302CC7"/>
    <w:rsid w:val="0030344F"/>
    <w:rsid w:val="003042DC"/>
    <w:rsid w:val="003059CA"/>
    <w:rsid w:val="00306467"/>
    <w:rsid w:val="003078F2"/>
    <w:rsid w:val="00312659"/>
    <w:rsid w:val="0031312A"/>
    <w:rsid w:val="00314FFF"/>
    <w:rsid w:val="00316E3E"/>
    <w:rsid w:val="003206D7"/>
    <w:rsid w:val="00320755"/>
    <w:rsid w:val="00321D2A"/>
    <w:rsid w:val="0032404B"/>
    <w:rsid w:val="00324057"/>
    <w:rsid w:val="00325F4F"/>
    <w:rsid w:val="00325F54"/>
    <w:rsid w:val="00327449"/>
    <w:rsid w:val="00330CF5"/>
    <w:rsid w:val="00331A28"/>
    <w:rsid w:val="00332B05"/>
    <w:rsid w:val="003332DA"/>
    <w:rsid w:val="00334841"/>
    <w:rsid w:val="00335D5B"/>
    <w:rsid w:val="003378E9"/>
    <w:rsid w:val="00337A0D"/>
    <w:rsid w:val="0034085C"/>
    <w:rsid w:val="003412EA"/>
    <w:rsid w:val="00344969"/>
    <w:rsid w:val="00346EEE"/>
    <w:rsid w:val="00350316"/>
    <w:rsid w:val="003509B9"/>
    <w:rsid w:val="003520E6"/>
    <w:rsid w:val="00352EFC"/>
    <w:rsid w:val="00353223"/>
    <w:rsid w:val="00353515"/>
    <w:rsid w:val="003546F7"/>
    <w:rsid w:val="003551D6"/>
    <w:rsid w:val="0035588C"/>
    <w:rsid w:val="00361CA3"/>
    <w:rsid w:val="00362145"/>
    <w:rsid w:val="00362F92"/>
    <w:rsid w:val="00363838"/>
    <w:rsid w:val="00364B7A"/>
    <w:rsid w:val="0036548A"/>
    <w:rsid w:val="0036606E"/>
    <w:rsid w:val="0036720A"/>
    <w:rsid w:val="00367B4C"/>
    <w:rsid w:val="003700A9"/>
    <w:rsid w:val="00371E97"/>
    <w:rsid w:val="00372A66"/>
    <w:rsid w:val="003745D3"/>
    <w:rsid w:val="00374DD8"/>
    <w:rsid w:val="00374EAE"/>
    <w:rsid w:val="003774D9"/>
    <w:rsid w:val="00377F4F"/>
    <w:rsid w:val="00380643"/>
    <w:rsid w:val="003816B5"/>
    <w:rsid w:val="003825D6"/>
    <w:rsid w:val="003832F7"/>
    <w:rsid w:val="003847F0"/>
    <w:rsid w:val="003857C0"/>
    <w:rsid w:val="00385DFD"/>
    <w:rsid w:val="0038614C"/>
    <w:rsid w:val="003865F2"/>
    <w:rsid w:val="00391B6A"/>
    <w:rsid w:val="00394AF9"/>
    <w:rsid w:val="003950D6"/>
    <w:rsid w:val="0039630F"/>
    <w:rsid w:val="00396C18"/>
    <w:rsid w:val="003A22C2"/>
    <w:rsid w:val="003A2576"/>
    <w:rsid w:val="003A30FE"/>
    <w:rsid w:val="003A3140"/>
    <w:rsid w:val="003A3CC7"/>
    <w:rsid w:val="003A6323"/>
    <w:rsid w:val="003A6A16"/>
    <w:rsid w:val="003B4690"/>
    <w:rsid w:val="003B4FAC"/>
    <w:rsid w:val="003B6A32"/>
    <w:rsid w:val="003B7328"/>
    <w:rsid w:val="003B74A2"/>
    <w:rsid w:val="003C069F"/>
    <w:rsid w:val="003C08EC"/>
    <w:rsid w:val="003C096A"/>
    <w:rsid w:val="003C39CE"/>
    <w:rsid w:val="003C4F53"/>
    <w:rsid w:val="003C5D38"/>
    <w:rsid w:val="003C5DC7"/>
    <w:rsid w:val="003C5F87"/>
    <w:rsid w:val="003C7512"/>
    <w:rsid w:val="003C7592"/>
    <w:rsid w:val="003D06C8"/>
    <w:rsid w:val="003D0D04"/>
    <w:rsid w:val="003D174E"/>
    <w:rsid w:val="003D1C15"/>
    <w:rsid w:val="003D282A"/>
    <w:rsid w:val="003D72C5"/>
    <w:rsid w:val="003D79C3"/>
    <w:rsid w:val="003E100D"/>
    <w:rsid w:val="003E1EED"/>
    <w:rsid w:val="003E27AF"/>
    <w:rsid w:val="003E468E"/>
    <w:rsid w:val="003E4B14"/>
    <w:rsid w:val="003E5FEB"/>
    <w:rsid w:val="003E6A16"/>
    <w:rsid w:val="003F07AB"/>
    <w:rsid w:val="003F171B"/>
    <w:rsid w:val="003F1A40"/>
    <w:rsid w:val="003F267C"/>
    <w:rsid w:val="003F2A13"/>
    <w:rsid w:val="003F511C"/>
    <w:rsid w:val="003F53C9"/>
    <w:rsid w:val="003F55D3"/>
    <w:rsid w:val="003F6AEB"/>
    <w:rsid w:val="003F7435"/>
    <w:rsid w:val="003F7A78"/>
    <w:rsid w:val="003F7D2D"/>
    <w:rsid w:val="00400427"/>
    <w:rsid w:val="00404A17"/>
    <w:rsid w:val="00405290"/>
    <w:rsid w:val="0040651C"/>
    <w:rsid w:val="004109CE"/>
    <w:rsid w:val="00411D3A"/>
    <w:rsid w:val="0041733A"/>
    <w:rsid w:val="004174EF"/>
    <w:rsid w:val="00422150"/>
    <w:rsid w:val="004230B9"/>
    <w:rsid w:val="00423A79"/>
    <w:rsid w:val="004243A4"/>
    <w:rsid w:val="00424CCB"/>
    <w:rsid w:val="0042606A"/>
    <w:rsid w:val="004268EC"/>
    <w:rsid w:val="00431B78"/>
    <w:rsid w:val="00433155"/>
    <w:rsid w:val="0043358B"/>
    <w:rsid w:val="004337EE"/>
    <w:rsid w:val="0043443A"/>
    <w:rsid w:val="00435339"/>
    <w:rsid w:val="00436426"/>
    <w:rsid w:val="00436E8E"/>
    <w:rsid w:val="0044021A"/>
    <w:rsid w:val="00440867"/>
    <w:rsid w:val="004408B4"/>
    <w:rsid w:val="0044159A"/>
    <w:rsid w:val="00441EBE"/>
    <w:rsid w:val="004431F9"/>
    <w:rsid w:val="00443305"/>
    <w:rsid w:val="00444350"/>
    <w:rsid w:val="004455C4"/>
    <w:rsid w:val="00447E12"/>
    <w:rsid w:val="00451969"/>
    <w:rsid w:val="004624DD"/>
    <w:rsid w:val="00462CAF"/>
    <w:rsid w:val="00465A30"/>
    <w:rsid w:val="00466F18"/>
    <w:rsid w:val="00470449"/>
    <w:rsid w:val="00470ED4"/>
    <w:rsid w:val="00471E3C"/>
    <w:rsid w:val="00472BDD"/>
    <w:rsid w:val="00472D39"/>
    <w:rsid w:val="004739C4"/>
    <w:rsid w:val="004743E6"/>
    <w:rsid w:val="00475549"/>
    <w:rsid w:val="00475AD4"/>
    <w:rsid w:val="00476E70"/>
    <w:rsid w:val="004824EC"/>
    <w:rsid w:val="00484667"/>
    <w:rsid w:val="004861C8"/>
    <w:rsid w:val="00490DEE"/>
    <w:rsid w:val="00490E1F"/>
    <w:rsid w:val="00491C86"/>
    <w:rsid w:val="00493ED8"/>
    <w:rsid w:val="0049460E"/>
    <w:rsid w:val="004952CD"/>
    <w:rsid w:val="004956EF"/>
    <w:rsid w:val="0049667E"/>
    <w:rsid w:val="00497232"/>
    <w:rsid w:val="004A08AA"/>
    <w:rsid w:val="004A3800"/>
    <w:rsid w:val="004A65F6"/>
    <w:rsid w:val="004A7A19"/>
    <w:rsid w:val="004B0680"/>
    <w:rsid w:val="004B5568"/>
    <w:rsid w:val="004B6A36"/>
    <w:rsid w:val="004B6AD4"/>
    <w:rsid w:val="004C0317"/>
    <w:rsid w:val="004C0E62"/>
    <w:rsid w:val="004C2C09"/>
    <w:rsid w:val="004C4433"/>
    <w:rsid w:val="004C482B"/>
    <w:rsid w:val="004C6CA1"/>
    <w:rsid w:val="004C7CFF"/>
    <w:rsid w:val="004D06B2"/>
    <w:rsid w:val="004D14E5"/>
    <w:rsid w:val="004D1CDC"/>
    <w:rsid w:val="004D3CA6"/>
    <w:rsid w:val="004D523A"/>
    <w:rsid w:val="004D632B"/>
    <w:rsid w:val="004D7FCD"/>
    <w:rsid w:val="004E10F0"/>
    <w:rsid w:val="004E5812"/>
    <w:rsid w:val="004E63D2"/>
    <w:rsid w:val="004E66B2"/>
    <w:rsid w:val="004E7982"/>
    <w:rsid w:val="004E7E3C"/>
    <w:rsid w:val="004F0518"/>
    <w:rsid w:val="004F110D"/>
    <w:rsid w:val="004F27BD"/>
    <w:rsid w:val="004F45D6"/>
    <w:rsid w:val="004F483D"/>
    <w:rsid w:val="004F6F28"/>
    <w:rsid w:val="004F733A"/>
    <w:rsid w:val="004F7E9F"/>
    <w:rsid w:val="004F7F20"/>
    <w:rsid w:val="00500CEE"/>
    <w:rsid w:val="005025FB"/>
    <w:rsid w:val="005032F6"/>
    <w:rsid w:val="005044B2"/>
    <w:rsid w:val="0050485A"/>
    <w:rsid w:val="00505187"/>
    <w:rsid w:val="00506723"/>
    <w:rsid w:val="00512025"/>
    <w:rsid w:val="00512BC3"/>
    <w:rsid w:val="00513B89"/>
    <w:rsid w:val="005174E8"/>
    <w:rsid w:val="00517518"/>
    <w:rsid w:val="005175AE"/>
    <w:rsid w:val="0052045A"/>
    <w:rsid w:val="00521D1A"/>
    <w:rsid w:val="0052401D"/>
    <w:rsid w:val="0052639F"/>
    <w:rsid w:val="005270D8"/>
    <w:rsid w:val="005279A3"/>
    <w:rsid w:val="0053022E"/>
    <w:rsid w:val="00531A20"/>
    <w:rsid w:val="0053252A"/>
    <w:rsid w:val="0053287D"/>
    <w:rsid w:val="005334DC"/>
    <w:rsid w:val="00535C30"/>
    <w:rsid w:val="00536700"/>
    <w:rsid w:val="00536B8B"/>
    <w:rsid w:val="00537AA7"/>
    <w:rsid w:val="00541DF1"/>
    <w:rsid w:val="0054380A"/>
    <w:rsid w:val="00543D53"/>
    <w:rsid w:val="00544E76"/>
    <w:rsid w:val="005452D6"/>
    <w:rsid w:val="00545964"/>
    <w:rsid w:val="005500B5"/>
    <w:rsid w:val="00554AE3"/>
    <w:rsid w:val="00555244"/>
    <w:rsid w:val="00560649"/>
    <w:rsid w:val="005628D0"/>
    <w:rsid w:val="00562D07"/>
    <w:rsid w:val="00565295"/>
    <w:rsid w:val="00574745"/>
    <w:rsid w:val="00576234"/>
    <w:rsid w:val="0057632E"/>
    <w:rsid w:val="005764B1"/>
    <w:rsid w:val="00576ECB"/>
    <w:rsid w:val="00581301"/>
    <w:rsid w:val="00584BE9"/>
    <w:rsid w:val="005859CF"/>
    <w:rsid w:val="005860C9"/>
    <w:rsid w:val="00590CD0"/>
    <w:rsid w:val="00591EE8"/>
    <w:rsid w:val="00594350"/>
    <w:rsid w:val="00595171"/>
    <w:rsid w:val="0059653B"/>
    <w:rsid w:val="00596B4F"/>
    <w:rsid w:val="005A1893"/>
    <w:rsid w:val="005A1B48"/>
    <w:rsid w:val="005A6D90"/>
    <w:rsid w:val="005A7F02"/>
    <w:rsid w:val="005B05F9"/>
    <w:rsid w:val="005B06EB"/>
    <w:rsid w:val="005B1F16"/>
    <w:rsid w:val="005B269A"/>
    <w:rsid w:val="005B30C7"/>
    <w:rsid w:val="005B343C"/>
    <w:rsid w:val="005B3488"/>
    <w:rsid w:val="005B491B"/>
    <w:rsid w:val="005B5A64"/>
    <w:rsid w:val="005C034D"/>
    <w:rsid w:val="005C05DD"/>
    <w:rsid w:val="005C2FD7"/>
    <w:rsid w:val="005C42C2"/>
    <w:rsid w:val="005C441D"/>
    <w:rsid w:val="005C510B"/>
    <w:rsid w:val="005C5DAC"/>
    <w:rsid w:val="005C7C33"/>
    <w:rsid w:val="005D227F"/>
    <w:rsid w:val="005D2489"/>
    <w:rsid w:val="005D2DFC"/>
    <w:rsid w:val="005D33A8"/>
    <w:rsid w:val="005D33D8"/>
    <w:rsid w:val="005D3C8A"/>
    <w:rsid w:val="005D6A43"/>
    <w:rsid w:val="005D6B78"/>
    <w:rsid w:val="005D7E43"/>
    <w:rsid w:val="005E16E8"/>
    <w:rsid w:val="005E2391"/>
    <w:rsid w:val="005E4A9B"/>
    <w:rsid w:val="005E4CFD"/>
    <w:rsid w:val="005E77CF"/>
    <w:rsid w:val="005F0CE0"/>
    <w:rsid w:val="005F0EFC"/>
    <w:rsid w:val="005F40B5"/>
    <w:rsid w:val="005F5093"/>
    <w:rsid w:val="005F5C1C"/>
    <w:rsid w:val="005F74E5"/>
    <w:rsid w:val="006000A1"/>
    <w:rsid w:val="006005F9"/>
    <w:rsid w:val="006028C1"/>
    <w:rsid w:val="00602E85"/>
    <w:rsid w:val="00603588"/>
    <w:rsid w:val="006042CF"/>
    <w:rsid w:val="006056CC"/>
    <w:rsid w:val="00606F6B"/>
    <w:rsid w:val="006102DD"/>
    <w:rsid w:val="0061036C"/>
    <w:rsid w:val="006105F3"/>
    <w:rsid w:val="0061192F"/>
    <w:rsid w:val="00613D94"/>
    <w:rsid w:val="00613F5C"/>
    <w:rsid w:val="006147A7"/>
    <w:rsid w:val="00615CBB"/>
    <w:rsid w:val="006162DD"/>
    <w:rsid w:val="0061795D"/>
    <w:rsid w:val="0062030C"/>
    <w:rsid w:val="00620944"/>
    <w:rsid w:val="00620F8D"/>
    <w:rsid w:val="00623467"/>
    <w:rsid w:val="00623BB4"/>
    <w:rsid w:val="0062437F"/>
    <w:rsid w:val="00624A4E"/>
    <w:rsid w:val="006254C1"/>
    <w:rsid w:val="0063031E"/>
    <w:rsid w:val="00632331"/>
    <w:rsid w:val="00632527"/>
    <w:rsid w:val="006335F6"/>
    <w:rsid w:val="00636CD6"/>
    <w:rsid w:val="00637540"/>
    <w:rsid w:val="006415BA"/>
    <w:rsid w:val="0064194B"/>
    <w:rsid w:val="00645A47"/>
    <w:rsid w:val="00646AAC"/>
    <w:rsid w:val="00653095"/>
    <w:rsid w:val="00653438"/>
    <w:rsid w:val="006538E1"/>
    <w:rsid w:val="006540BF"/>
    <w:rsid w:val="0065443F"/>
    <w:rsid w:val="00655A02"/>
    <w:rsid w:val="00656631"/>
    <w:rsid w:val="0065743E"/>
    <w:rsid w:val="0066011A"/>
    <w:rsid w:val="0066105F"/>
    <w:rsid w:val="00661A3A"/>
    <w:rsid w:val="00663405"/>
    <w:rsid w:val="006723BB"/>
    <w:rsid w:val="00673E31"/>
    <w:rsid w:val="0068071C"/>
    <w:rsid w:val="00680C85"/>
    <w:rsid w:val="00680DB0"/>
    <w:rsid w:val="006811D2"/>
    <w:rsid w:val="00683954"/>
    <w:rsid w:val="00684351"/>
    <w:rsid w:val="00684FD7"/>
    <w:rsid w:val="0068705D"/>
    <w:rsid w:val="00690258"/>
    <w:rsid w:val="006910C9"/>
    <w:rsid w:val="00693C95"/>
    <w:rsid w:val="006949C1"/>
    <w:rsid w:val="00694E43"/>
    <w:rsid w:val="006954AD"/>
    <w:rsid w:val="00697553"/>
    <w:rsid w:val="006978A1"/>
    <w:rsid w:val="006A2DF8"/>
    <w:rsid w:val="006A38D9"/>
    <w:rsid w:val="006A4667"/>
    <w:rsid w:val="006A5C35"/>
    <w:rsid w:val="006A6FCE"/>
    <w:rsid w:val="006A71C8"/>
    <w:rsid w:val="006A78F7"/>
    <w:rsid w:val="006A7D1B"/>
    <w:rsid w:val="006B0B98"/>
    <w:rsid w:val="006B18AB"/>
    <w:rsid w:val="006B1D69"/>
    <w:rsid w:val="006B1E27"/>
    <w:rsid w:val="006B2BEF"/>
    <w:rsid w:val="006B2E9B"/>
    <w:rsid w:val="006B4356"/>
    <w:rsid w:val="006B6930"/>
    <w:rsid w:val="006C3285"/>
    <w:rsid w:val="006C3D3C"/>
    <w:rsid w:val="006C50CB"/>
    <w:rsid w:val="006C5B6F"/>
    <w:rsid w:val="006C67E1"/>
    <w:rsid w:val="006C6D8F"/>
    <w:rsid w:val="006C75AB"/>
    <w:rsid w:val="006C7E73"/>
    <w:rsid w:val="006D0291"/>
    <w:rsid w:val="006D37A8"/>
    <w:rsid w:val="006D37CC"/>
    <w:rsid w:val="006D41EE"/>
    <w:rsid w:val="006D4DDF"/>
    <w:rsid w:val="006D5209"/>
    <w:rsid w:val="006D5617"/>
    <w:rsid w:val="006D6518"/>
    <w:rsid w:val="006D699C"/>
    <w:rsid w:val="006D6E75"/>
    <w:rsid w:val="006E22BF"/>
    <w:rsid w:val="006E3F71"/>
    <w:rsid w:val="006E5DB7"/>
    <w:rsid w:val="006E63C5"/>
    <w:rsid w:val="006E6CD2"/>
    <w:rsid w:val="006E78E0"/>
    <w:rsid w:val="006F4851"/>
    <w:rsid w:val="006F5215"/>
    <w:rsid w:val="006F7413"/>
    <w:rsid w:val="007004FB"/>
    <w:rsid w:val="00700798"/>
    <w:rsid w:val="00702369"/>
    <w:rsid w:val="00702F55"/>
    <w:rsid w:val="007035A5"/>
    <w:rsid w:val="007042AC"/>
    <w:rsid w:val="00704A63"/>
    <w:rsid w:val="007077BD"/>
    <w:rsid w:val="007116C4"/>
    <w:rsid w:val="007128A9"/>
    <w:rsid w:val="00715C9D"/>
    <w:rsid w:val="007174B6"/>
    <w:rsid w:val="0072020C"/>
    <w:rsid w:val="007238A1"/>
    <w:rsid w:val="00724ACE"/>
    <w:rsid w:val="00725571"/>
    <w:rsid w:val="00726BE6"/>
    <w:rsid w:val="0073063C"/>
    <w:rsid w:val="00730F33"/>
    <w:rsid w:val="0073114B"/>
    <w:rsid w:val="007315AD"/>
    <w:rsid w:val="00731B47"/>
    <w:rsid w:val="00735CB5"/>
    <w:rsid w:val="00737DCA"/>
    <w:rsid w:val="007415CC"/>
    <w:rsid w:val="00746922"/>
    <w:rsid w:val="00747CF7"/>
    <w:rsid w:val="007502BA"/>
    <w:rsid w:val="007504FA"/>
    <w:rsid w:val="00751AEF"/>
    <w:rsid w:val="007521CB"/>
    <w:rsid w:val="007536F8"/>
    <w:rsid w:val="00753D84"/>
    <w:rsid w:val="00754FBB"/>
    <w:rsid w:val="0075640F"/>
    <w:rsid w:val="00756F3B"/>
    <w:rsid w:val="007579FF"/>
    <w:rsid w:val="00760AAE"/>
    <w:rsid w:val="00761E51"/>
    <w:rsid w:val="00763EAB"/>
    <w:rsid w:val="007641D4"/>
    <w:rsid w:val="00764AEC"/>
    <w:rsid w:val="00766819"/>
    <w:rsid w:val="00766859"/>
    <w:rsid w:val="00770422"/>
    <w:rsid w:val="007712A2"/>
    <w:rsid w:val="007732B7"/>
    <w:rsid w:val="00773B0D"/>
    <w:rsid w:val="00773B36"/>
    <w:rsid w:val="00773EF6"/>
    <w:rsid w:val="00774340"/>
    <w:rsid w:val="007757D2"/>
    <w:rsid w:val="00776652"/>
    <w:rsid w:val="007778B6"/>
    <w:rsid w:val="00780802"/>
    <w:rsid w:val="00780B7E"/>
    <w:rsid w:val="0078164A"/>
    <w:rsid w:val="0078248B"/>
    <w:rsid w:val="00782784"/>
    <w:rsid w:val="007838B9"/>
    <w:rsid w:val="0078391C"/>
    <w:rsid w:val="007851D1"/>
    <w:rsid w:val="007855A4"/>
    <w:rsid w:val="00785C05"/>
    <w:rsid w:val="007923A7"/>
    <w:rsid w:val="007926D2"/>
    <w:rsid w:val="00796EC0"/>
    <w:rsid w:val="007A15B0"/>
    <w:rsid w:val="007A393C"/>
    <w:rsid w:val="007A3C5A"/>
    <w:rsid w:val="007A4CC2"/>
    <w:rsid w:val="007A7507"/>
    <w:rsid w:val="007A7D60"/>
    <w:rsid w:val="007A7E77"/>
    <w:rsid w:val="007B0292"/>
    <w:rsid w:val="007B0802"/>
    <w:rsid w:val="007B10EA"/>
    <w:rsid w:val="007B3390"/>
    <w:rsid w:val="007B3AD7"/>
    <w:rsid w:val="007B5A4B"/>
    <w:rsid w:val="007B75F0"/>
    <w:rsid w:val="007C11B6"/>
    <w:rsid w:val="007C4B60"/>
    <w:rsid w:val="007C4C14"/>
    <w:rsid w:val="007C51A7"/>
    <w:rsid w:val="007C5304"/>
    <w:rsid w:val="007D0D88"/>
    <w:rsid w:val="007D1595"/>
    <w:rsid w:val="007D2145"/>
    <w:rsid w:val="007D245A"/>
    <w:rsid w:val="007D2ADA"/>
    <w:rsid w:val="007D3242"/>
    <w:rsid w:val="007D6BB0"/>
    <w:rsid w:val="007D7C15"/>
    <w:rsid w:val="007E0640"/>
    <w:rsid w:val="007E3165"/>
    <w:rsid w:val="007E5CEC"/>
    <w:rsid w:val="007E5F6E"/>
    <w:rsid w:val="007F076B"/>
    <w:rsid w:val="007F3A52"/>
    <w:rsid w:val="007F42D3"/>
    <w:rsid w:val="007F7637"/>
    <w:rsid w:val="007F78F2"/>
    <w:rsid w:val="007F7D8D"/>
    <w:rsid w:val="008027FA"/>
    <w:rsid w:val="008050D0"/>
    <w:rsid w:val="008057EE"/>
    <w:rsid w:val="00806938"/>
    <w:rsid w:val="00807200"/>
    <w:rsid w:val="008076C0"/>
    <w:rsid w:val="00807920"/>
    <w:rsid w:val="008102FA"/>
    <w:rsid w:val="008109DD"/>
    <w:rsid w:val="008110AC"/>
    <w:rsid w:val="008113B5"/>
    <w:rsid w:val="008115E5"/>
    <w:rsid w:val="00811867"/>
    <w:rsid w:val="0081325E"/>
    <w:rsid w:val="00813451"/>
    <w:rsid w:val="0081525C"/>
    <w:rsid w:val="00815CB1"/>
    <w:rsid w:val="00816A4D"/>
    <w:rsid w:val="0082029C"/>
    <w:rsid w:val="00823348"/>
    <w:rsid w:val="00824F88"/>
    <w:rsid w:val="00825CE2"/>
    <w:rsid w:val="00825E86"/>
    <w:rsid w:val="00827553"/>
    <w:rsid w:val="0082776C"/>
    <w:rsid w:val="0083095D"/>
    <w:rsid w:val="00831F5B"/>
    <w:rsid w:val="00834279"/>
    <w:rsid w:val="00834CF5"/>
    <w:rsid w:val="008360AA"/>
    <w:rsid w:val="0083678C"/>
    <w:rsid w:val="00840916"/>
    <w:rsid w:val="00842742"/>
    <w:rsid w:val="00844365"/>
    <w:rsid w:val="008452F8"/>
    <w:rsid w:val="00846E3B"/>
    <w:rsid w:val="00847017"/>
    <w:rsid w:val="00847FBB"/>
    <w:rsid w:val="00851C3C"/>
    <w:rsid w:val="008562CD"/>
    <w:rsid w:val="00857675"/>
    <w:rsid w:val="00857735"/>
    <w:rsid w:val="00857A35"/>
    <w:rsid w:val="00857AE1"/>
    <w:rsid w:val="00860F81"/>
    <w:rsid w:val="008629E9"/>
    <w:rsid w:val="00862AEC"/>
    <w:rsid w:val="008657AF"/>
    <w:rsid w:val="008659F8"/>
    <w:rsid w:val="00866845"/>
    <w:rsid w:val="00866E09"/>
    <w:rsid w:val="008702CD"/>
    <w:rsid w:val="00870627"/>
    <w:rsid w:val="008709B0"/>
    <w:rsid w:val="0087141C"/>
    <w:rsid w:val="0087159A"/>
    <w:rsid w:val="008716DF"/>
    <w:rsid w:val="00872304"/>
    <w:rsid w:val="0087317F"/>
    <w:rsid w:val="0087342D"/>
    <w:rsid w:val="00874025"/>
    <w:rsid w:val="0087427B"/>
    <w:rsid w:val="00874881"/>
    <w:rsid w:val="008758C0"/>
    <w:rsid w:val="0087596A"/>
    <w:rsid w:val="00876158"/>
    <w:rsid w:val="00880336"/>
    <w:rsid w:val="00880644"/>
    <w:rsid w:val="00880E9B"/>
    <w:rsid w:val="008924AC"/>
    <w:rsid w:val="00893144"/>
    <w:rsid w:val="008934E4"/>
    <w:rsid w:val="00895036"/>
    <w:rsid w:val="00895396"/>
    <w:rsid w:val="00897A6B"/>
    <w:rsid w:val="008A0081"/>
    <w:rsid w:val="008A02C7"/>
    <w:rsid w:val="008A0702"/>
    <w:rsid w:val="008A2A8E"/>
    <w:rsid w:val="008A2CEA"/>
    <w:rsid w:val="008A35A3"/>
    <w:rsid w:val="008A4BB0"/>
    <w:rsid w:val="008A52A0"/>
    <w:rsid w:val="008B060A"/>
    <w:rsid w:val="008B27FA"/>
    <w:rsid w:val="008B35FA"/>
    <w:rsid w:val="008B58B6"/>
    <w:rsid w:val="008B6AEA"/>
    <w:rsid w:val="008B6E42"/>
    <w:rsid w:val="008C0577"/>
    <w:rsid w:val="008C4803"/>
    <w:rsid w:val="008C6B40"/>
    <w:rsid w:val="008C7C4D"/>
    <w:rsid w:val="008D072E"/>
    <w:rsid w:val="008D16B2"/>
    <w:rsid w:val="008D3294"/>
    <w:rsid w:val="008D4DC8"/>
    <w:rsid w:val="008D4E2C"/>
    <w:rsid w:val="008D61F2"/>
    <w:rsid w:val="008D76F8"/>
    <w:rsid w:val="008E30D1"/>
    <w:rsid w:val="008E3A70"/>
    <w:rsid w:val="008E3EF9"/>
    <w:rsid w:val="008E566D"/>
    <w:rsid w:val="008E5E47"/>
    <w:rsid w:val="008E6179"/>
    <w:rsid w:val="008E75FD"/>
    <w:rsid w:val="008F0B99"/>
    <w:rsid w:val="008F361E"/>
    <w:rsid w:val="008F656F"/>
    <w:rsid w:val="008F758C"/>
    <w:rsid w:val="008F7F69"/>
    <w:rsid w:val="00900E0F"/>
    <w:rsid w:val="00901506"/>
    <w:rsid w:val="00905BD4"/>
    <w:rsid w:val="00906D34"/>
    <w:rsid w:val="009100E4"/>
    <w:rsid w:val="00915F58"/>
    <w:rsid w:val="009167CC"/>
    <w:rsid w:val="00916925"/>
    <w:rsid w:val="009169C9"/>
    <w:rsid w:val="009203AC"/>
    <w:rsid w:val="0092177A"/>
    <w:rsid w:val="00921A28"/>
    <w:rsid w:val="00922321"/>
    <w:rsid w:val="00924990"/>
    <w:rsid w:val="0093173B"/>
    <w:rsid w:val="0093189E"/>
    <w:rsid w:val="0093276A"/>
    <w:rsid w:val="009351B0"/>
    <w:rsid w:val="00935274"/>
    <w:rsid w:val="009353D9"/>
    <w:rsid w:val="00935556"/>
    <w:rsid w:val="009358BD"/>
    <w:rsid w:val="00935B3C"/>
    <w:rsid w:val="00936D5A"/>
    <w:rsid w:val="00937065"/>
    <w:rsid w:val="009377BF"/>
    <w:rsid w:val="0093789C"/>
    <w:rsid w:val="009379DF"/>
    <w:rsid w:val="00937C7E"/>
    <w:rsid w:val="00937E44"/>
    <w:rsid w:val="00937E66"/>
    <w:rsid w:val="0094102F"/>
    <w:rsid w:val="00942E8A"/>
    <w:rsid w:val="00944C72"/>
    <w:rsid w:val="00945A33"/>
    <w:rsid w:val="00946340"/>
    <w:rsid w:val="00947EB3"/>
    <w:rsid w:val="0095080A"/>
    <w:rsid w:val="00951218"/>
    <w:rsid w:val="00953E02"/>
    <w:rsid w:val="00956EDA"/>
    <w:rsid w:val="009578B1"/>
    <w:rsid w:val="00957CF9"/>
    <w:rsid w:val="009606A1"/>
    <w:rsid w:val="009609C8"/>
    <w:rsid w:val="00960A6D"/>
    <w:rsid w:val="00960E9C"/>
    <w:rsid w:val="0096137D"/>
    <w:rsid w:val="009626A4"/>
    <w:rsid w:val="0096276B"/>
    <w:rsid w:val="00963486"/>
    <w:rsid w:val="00963F7D"/>
    <w:rsid w:val="009651E9"/>
    <w:rsid w:val="00966981"/>
    <w:rsid w:val="00967F31"/>
    <w:rsid w:val="00967F4E"/>
    <w:rsid w:val="00972633"/>
    <w:rsid w:val="009743F3"/>
    <w:rsid w:val="00974542"/>
    <w:rsid w:val="00975C9F"/>
    <w:rsid w:val="00975E91"/>
    <w:rsid w:val="00975EFA"/>
    <w:rsid w:val="0097622C"/>
    <w:rsid w:val="0097717F"/>
    <w:rsid w:val="009808C6"/>
    <w:rsid w:val="00980D18"/>
    <w:rsid w:val="00984BA5"/>
    <w:rsid w:val="00985857"/>
    <w:rsid w:val="00986039"/>
    <w:rsid w:val="00986AFB"/>
    <w:rsid w:val="0098736D"/>
    <w:rsid w:val="00987AD4"/>
    <w:rsid w:val="00987BB2"/>
    <w:rsid w:val="00990A5E"/>
    <w:rsid w:val="009915C5"/>
    <w:rsid w:val="00991760"/>
    <w:rsid w:val="00992DC1"/>
    <w:rsid w:val="00992E72"/>
    <w:rsid w:val="00995863"/>
    <w:rsid w:val="00997DC3"/>
    <w:rsid w:val="00997F52"/>
    <w:rsid w:val="00997FBE"/>
    <w:rsid w:val="009A0254"/>
    <w:rsid w:val="009A0270"/>
    <w:rsid w:val="009A41B3"/>
    <w:rsid w:val="009A6659"/>
    <w:rsid w:val="009A6C86"/>
    <w:rsid w:val="009A7BAE"/>
    <w:rsid w:val="009A7E31"/>
    <w:rsid w:val="009B02A6"/>
    <w:rsid w:val="009B0F14"/>
    <w:rsid w:val="009B15D9"/>
    <w:rsid w:val="009B1AF6"/>
    <w:rsid w:val="009B336F"/>
    <w:rsid w:val="009B6629"/>
    <w:rsid w:val="009B77F6"/>
    <w:rsid w:val="009C0426"/>
    <w:rsid w:val="009C1113"/>
    <w:rsid w:val="009C2616"/>
    <w:rsid w:val="009C6E1F"/>
    <w:rsid w:val="009C70E5"/>
    <w:rsid w:val="009D10B2"/>
    <w:rsid w:val="009D24E2"/>
    <w:rsid w:val="009D2CC5"/>
    <w:rsid w:val="009D3942"/>
    <w:rsid w:val="009D5A98"/>
    <w:rsid w:val="009D71D2"/>
    <w:rsid w:val="009D78DA"/>
    <w:rsid w:val="009D7E3D"/>
    <w:rsid w:val="009E0A4F"/>
    <w:rsid w:val="009E0D8A"/>
    <w:rsid w:val="009E23F9"/>
    <w:rsid w:val="009E50D7"/>
    <w:rsid w:val="009E5376"/>
    <w:rsid w:val="009E537B"/>
    <w:rsid w:val="009F0C4D"/>
    <w:rsid w:val="009F22D4"/>
    <w:rsid w:val="009F6C07"/>
    <w:rsid w:val="009F7304"/>
    <w:rsid w:val="009F73ED"/>
    <w:rsid w:val="00A002D5"/>
    <w:rsid w:val="00A00556"/>
    <w:rsid w:val="00A013CF"/>
    <w:rsid w:val="00A01F03"/>
    <w:rsid w:val="00A0574F"/>
    <w:rsid w:val="00A062D7"/>
    <w:rsid w:val="00A0785D"/>
    <w:rsid w:val="00A1017D"/>
    <w:rsid w:val="00A11C31"/>
    <w:rsid w:val="00A11F02"/>
    <w:rsid w:val="00A13028"/>
    <w:rsid w:val="00A16735"/>
    <w:rsid w:val="00A175F0"/>
    <w:rsid w:val="00A20679"/>
    <w:rsid w:val="00A212AC"/>
    <w:rsid w:val="00A23858"/>
    <w:rsid w:val="00A23A32"/>
    <w:rsid w:val="00A257F5"/>
    <w:rsid w:val="00A2658B"/>
    <w:rsid w:val="00A26D5E"/>
    <w:rsid w:val="00A27501"/>
    <w:rsid w:val="00A30577"/>
    <w:rsid w:val="00A306D6"/>
    <w:rsid w:val="00A3096C"/>
    <w:rsid w:val="00A3265F"/>
    <w:rsid w:val="00A355B7"/>
    <w:rsid w:val="00A36535"/>
    <w:rsid w:val="00A36B58"/>
    <w:rsid w:val="00A36FFB"/>
    <w:rsid w:val="00A37149"/>
    <w:rsid w:val="00A374C9"/>
    <w:rsid w:val="00A4174E"/>
    <w:rsid w:val="00A42AD2"/>
    <w:rsid w:val="00A43C15"/>
    <w:rsid w:val="00A4421B"/>
    <w:rsid w:val="00A4521A"/>
    <w:rsid w:val="00A45788"/>
    <w:rsid w:val="00A45BC8"/>
    <w:rsid w:val="00A5365E"/>
    <w:rsid w:val="00A55A42"/>
    <w:rsid w:val="00A56468"/>
    <w:rsid w:val="00A5684B"/>
    <w:rsid w:val="00A56C21"/>
    <w:rsid w:val="00A57490"/>
    <w:rsid w:val="00A574B1"/>
    <w:rsid w:val="00A6012A"/>
    <w:rsid w:val="00A6099E"/>
    <w:rsid w:val="00A62461"/>
    <w:rsid w:val="00A6362E"/>
    <w:rsid w:val="00A63911"/>
    <w:rsid w:val="00A64492"/>
    <w:rsid w:val="00A67CC9"/>
    <w:rsid w:val="00A744E8"/>
    <w:rsid w:val="00A753B5"/>
    <w:rsid w:val="00A7578B"/>
    <w:rsid w:val="00A76A1E"/>
    <w:rsid w:val="00A77E3A"/>
    <w:rsid w:val="00A82022"/>
    <w:rsid w:val="00A82506"/>
    <w:rsid w:val="00A827C0"/>
    <w:rsid w:val="00A83385"/>
    <w:rsid w:val="00A8557B"/>
    <w:rsid w:val="00A87A19"/>
    <w:rsid w:val="00A90C9C"/>
    <w:rsid w:val="00A91296"/>
    <w:rsid w:val="00A92377"/>
    <w:rsid w:val="00A92B8A"/>
    <w:rsid w:val="00A92FC1"/>
    <w:rsid w:val="00A92FFA"/>
    <w:rsid w:val="00A93C74"/>
    <w:rsid w:val="00A94D86"/>
    <w:rsid w:val="00A95BDC"/>
    <w:rsid w:val="00A95D12"/>
    <w:rsid w:val="00AA2334"/>
    <w:rsid w:val="00AA2980"/>
    <w:rsid w:val="00AA4821"/>
    <w:rsid w:val="00AA5774"/>
    <w:rsid w:val="00AA5859"/>
    <w:rsid w:val="00AB2F8A"/>
    <w:rsid w:val="00AB426E"/>
    <w:rsid w:val="00AB4C73"/>
    <w:rsid w:val="00AB55CE"/>
    <w:rsid w:val="00AB5E17"/>
    <w:rsid w:val="00AB6FCD"/>
    <w:rsid w:val="00AB7EBD"/>
    <w:rsid w:val="00AC0DDC"/>
    <w:rsid w:val="00AC14E0"/>
    <w:rsid w:val="00AC1A8F"/>
    <w:rsid w:val="00AC2D97"/>
    <w:rsid w:val="00AC2DF9"/>
    <w:rsid w:val="00AC366C"/>
    <w:rsid w:val="00AC3E62"/>
    <w:rsid w:val="00AC5F83"/>
    <w:rsid w:val="00AC66CC"/>
    <w:rsid w:val="00AC686E"/>
    <w:rsid w:val="00AC6958"/>
    <w:rsid w:val="00AD0346"/>
    <w:rsid w:val="00AD409A"/>
    <w:rsid w:val="00AD4225"/>
    <w:rsid w:val="00AD6A90"/>
    <w:rsid w:val="00AD739E"/>
    <w:rsid w:val="00AD78A6"/>
    <w:rsid w:val="00AE0522"/>
    <w:rsid w:val="00AE137C"/>
    <w:rsid w:val="00AE1D7F"/>
    <w:rsid w:val="00AE258F"/>
    <w:rsid w:val="00AE27C6"/>
    <w:rsid w:val="00AE4BC8"/>
    <w:rsid w:val="00AE5E8D"/>
    <w:rsid w:val="00AE63B8"/>
    <w:rsid w:val="00AE6AA0"/>
    <w:rsid w:val="00AE6C69"/>
    <w:rsid w:val="00AE707E"/>
    <w:rsid w:val="00AE7690"/>
    <w:rsid w:val="00AF20C4"/>
    <w:rsid w:val="00AF264E"/>
    <w:rsid w:val="00AF3685"/>
    <w:rsid w:val="00AF4A6D"/>
    <w:rsid w:val="00AF5070"/>
    <w:rsid w:val="00AF6D9B"/>
    <w:rsid w:val="00AF7261"/>
    <w:rsid w:val="00B00314"/>
    <w:rsid w:val="00B008DA"/>
    <w:rsid w:val="00B00AA4"/>
    <w:rsid w:val="00B018C9"/>
    <w:rsid w:val="00B02E78"/>
    <w:rsid w:val="00B0330E"/>
    <w:rsid w:val="00B03EF6"/>
    <w:rsid w:val="00B050D8"/>
    <w:rsid w:val="00B06602"/>
    <w:rsid w:val="00B06B68"/>
    <w:rsid w:val="00B07DFA"/>
    <w:rsid w:val="00B11497"/>
    <w:rsid w:val="00B125E9"/>
    <w:rsid w:val="00B1408F"/>
    <w:rsid w:val="00B14BF6"/>
    <w:rsid w:val="00B14FC3"/>
    <w:rsid w:val="00B168E9"/>
    <w:rsid w:val="00B174BC"/>
    <w:rsid w:val="00B23E45"/>
    <w:rsid w:val="00B24207"/>
    <w:rsid w:val="00B302AE"/>
    <w:rsid w:val="00B3136D"/>
    <w:rsid w:val="00B320E5"/>
    <w:rsid w:val="00B34631"/>
    <w:rsid w:val="00B34EEB"/>
    <w:rsid w:val="00B3697E"/>
    <w:rsid w:val="00B36BCC"/>
    <w:rsid w:val="00B36C4F"/>
    <w:rsid w:val="00B4007A"/>
    <w:rsid w:val="00B4097E"/>
    <w:rsid w:val="00B426D8"/>
    <w:rsid w:val="00B4365B"/>
    <w:rsid w:val="00B4706D"/>
    <w:rsid w:val="00B47743"/>
    <w:rsid w:val="00B50B9B"/>
    <w:rsid w:val="00B50F88"/>
    <w:rsid w:val="00B51AEE"/>
    <w:rsid w:val="00B5297C"/>
    <w:rsid w:val="00B56112"/>
    <w:rsid w:val="00B60106"/>
    <w:rsid w:val="00B66E28"/>
    <w:rsid w:val="00B71B60"/>
    <w:rsid w:val="00B72432"/>
    <w:rsid w:val="00B72617"/>
    <w:rsid w:val="00B739C9"/>
    <w:rsid w:val="00B74CF8"/>
    <w:rsid w:val="00B75066"/>
    <w:rsid w:val="00B756A5"/>
    <w:rsid w:val="00B75A66"/>
    <w:rsid w:val="00B7680E"/>
    <w:rsid w:val="00B76B47"/>
    <w:rsid w:val="00B76D5F"/>
    <w:rsid w:val="00B801FA"/>
    <w:rsid w:val="00B816AD"/>
    <w:rsid w:val="00B82ED9"/>
    <w:rsid w:val="00B851E7"/>
    <w:rsid w:val="00B86350"/>
    <w:rsid w:val="00B87BD8"/>
    <w:rsid w:val="00B87F9D"/>
    <w:rsid w:val="00B913A0"/>
    <w:rsid w:val="00B92DA5"/>
    <w:rsid w:val="00B932CD"/>
    <w:rsid w:val="00B93D63"/>
    <w:rsid w:val="00B941BC"/>
    <w:rsid w:val="00B94CDF"/>
    <w:rsid w:val="00B95D0F"/>
    <w:rsid w:val="00B96E3D"/>
    <w:rsid w:val="00BA02A5"/>
    <w:rsid w:val="00BA20A9"/>
    <w:rsid w:val="00BA5268"/>
    <w:rsid w:val="00BA5B11"/>
    <w:rsid w:val="00BA610A"/>
    <w:rsid w:val="00BA7482"/>
    <w:rsid w:val="00BB0A53"/>
    <w:rsid w:val="00BB1DF0"/>
    <w:rsid w:val="00BB223F"/>
    <w:rsid w:val="00BB4E34"/>
    <w:rsid w:val="00BB5B85"/>
    <w:rsid w:val="00BB6A43"/>
    <w:rsid w:val="00BB6ACF"/>
    <w:rsid w:val="00BB6E9A"/>
    <w:rsid w:val="00BC064C"/>
    <w:rsid w:val="00BC10A4"/>
    <w:rsid w:val="00BC12F7"/>
    <w:rsid w:val="00BC16F0"/>
    <w:rsid w:val="00BC24DC"/>
    <w:rsid w:val="00BC303E"/>
    <w:rsid w:val="00BC352F"/>
    <w:rsid w:val="00BC3A0F"/>
    <w:rsid w:val="00BC3E14"/>
    <w:rsid w:val="00BC3E5F"/>
    <w:rsid w:val="00BC4557"/>
    <w:rsid w:val="00BC79DB"/>
    <w:rsid w:val="00BD0746"/>
    <w:rsid w:val="00BD18F8"/>
    <w:rsid w:val="00BD1A0D"/>
    <w:rsid w:val="00BD1E26"/>
    <w:rsid w:val="00BD57EE"/>
    <w:rsid w:val="00BD5C6B"/>
    <w:rsid w:val="00BD6BFE"/>
    <w:rsid w:val="00BE26E7"/>
    <w:rsid w:val="00BE2EA7"/>
    <w:rsid w:val="00BE4CF0"/>
    <w:rsid w:val="00BE5733"/>
    <w:rsid w:val="00BE6F79"/>
    <w:rsid w:val="00BE780F"/>
    <w:rsid w:val="00BF1B68"/>
    <w:rsid w:val="00BF2BC2"/>
    <w:rsid w:val="00BF3B92"/>
    <w:rsid w:val="00BF401E"/>
    <w:rsid w:val="00BF712D"/>
    <w:rsid w:val="00C07949"/>
    <w:rsid w:val="00C10A2E"/>
    <w:rsid w:val="00C1179A"/>
    <w:rsid w:val="00C13571"/>
    <w:rsid w:val="00C137CE"/>
    <w:rsid w:val="00C157F7"/>
    <w:rsid w:val="00C1692F"/>
    <w:rsid w:val="00C171A0"/>
    <w:rsid w:val="00C17772"/>
    <w:rsid w:val="00C22388"/>
    <w:rsid w:val="00C2406C"/>
    <w:rsid w:val="00C2444D"/>
    <w:rsid w:val="00C2552F"/>
    <w:rsid w:val="00C26641"/>
    <w:rsid w:val="00C274C4"/>
    <w:rsid w:val="00C27D54"/>
    <w:rsid w:val="00C309B1"/>
    <w:rsid w:val="00C31E42"/>
    <w:rsid w:val="00C32144"/>
    <w:rsid w:val="00C32F77"/>
    <w:rsid w:val="00C33008"/>
    <w:rsid w:val="00C3431A"/>
    <w:rsid w:val="00C3464C"/>
    <w:rsid w:val="00C354F5"/>
    <w:rsid w:val="00C35808"/>
    <w:rsid w:val="00C36EB3"/>
    <w:rsid w:val="00C36F94"/>
    <w:rsid w:val="00C40B18"/>
    <w:rsid w:val="00C40CF0"/>
    <w:rsid w:val="00C416F7"/>
    <w:rsid w:val="00C4231B"/>
    <w:rsid w:val="00C42BA5"/>
    <w:rsid w:val="00C43176"/>
    <w:rsid w:val="00C43923"/>
    <w:rsid w:val="00C43AB9"/>
    <w:rsid w:val="00C43F8A"/>
    <w:rsid w:val="00C44118"/>
    <w:rsid w:val="00C44D70"/>
    <w:rsid w:val="00C44E92"/>
    <w:rsid w:val="00C450D1"/>
    <w:rsid w:val="00C45876"/>
    <w:rsid w:val="00C47A8A"/>
    <w:rsid w:val="00C54C91"/>
    <w:rsid w:val="00C55AE5"/>
    <w:rsid w:val="00C55F47"/>
    <w:rsid w:val="00C570B5"/>
    <w:rsid w:val="00C57CA5"/>
    <w:rsid w:val="00C60757"/>
    <w:rsid w:val="00C6126E"/>
    <w:rsid w:val="00C61420"/>
    <w:rsid w:val="00C633F3"/>
    <w:rsid w:val="00C63675"/>
    <w:rsid w:val="00C6383B"/>
    <w:rsid w:val="00C65AB5"/>
    <w:rsid w:val="00C65ACF"/>
    <w:rsid w:val="00C67025"/>
    <w:rsid w:val="00C71AC7"/>
    <w:rsid w:val="00C72ABB"/>
    <w:rsid w:val="00C73A8C"/>
    <w:rsid w:val="00C74085"/>
    <w:rsid w:val="00C752F6"/>
    <w:rsid w:val="00C75CFC"/>
    <w:rsid w:val="00C761BC"/>
    <w:rsid w:val="00C77829"/>
    <w:rsid w:val="00C80EA9"/>
    <w:rsid w:val="00C8150E"/>
    <w:rsid w:val="00C83FB0"/>
    <w:rsid w:val="00C8475D"/>
    <w:rsid w:val="00C868A8"/>
    <w:rsid w:val="00C86B19"/>
    <w:rsid w:val="00C86B6A"/>
    <w:rsid w:val="00C86C37"/>
    <w:rsid w:val="00C9231A"/>
    <w:rsid w:val="00C930D3"/>
    <w:rsid w:val="00C933A0"/>
    <w:rsid w:val="00C93DCD"/>
    <w:rsid w:val="00C94E78"/>
    <w:rsid w:val="00CA0B4A"/>
    <w:rsid w:val="00CA19C2"/>
    <w:rsid w:val="00CA2CE8"/>
    <w:rsid w:val="00CA37C7"/>
    <w:rsid w:val="00CA3DDD"/>
    <w:rsid w:val="00CA4E79"/>
    <w:rsid w:val="00CA52A0"/>
    <w:rsid w:val="00CA54D5"/>
    <w:rsid w:val="00CA75D5"/>
    <w:rsid w:val="00CB0307"/>
    <w:rsid w:val="00CB253A"/>
    <w:rsid w:val="00CB5677"/>
    <w:rsid w:val="00CB5DBD"/>
    <w:rsid w:val="00CB76D4"/>
    <w:rsid w:val="00CB7F6D"/>
    <w:rsid w:val="00CC182F"/>
    <w:rsid w:val="00CC2D89"/>
    <w:rsid w:val="00CC39AB"/>
    <w:rsid w:val="00CC5469"/>
    <w:rsid w:val="00CC5B39"/>
    <w:rsid w:val="00CC6180"/>
    <w:rsid w:val="00CC6962"/>
    <w:rsid w:val="00CC74F7"/>
    <w:rsid w:val="00CC76FD"/>
    <w:rsid w:val="00CD22DC"/>
    <w:rsid w:val="00CD26F3"/>
    <w:rsid w:val="00CD2753"/>
    <w:rsid w:val="00CD5670"/>
    <w:rsid w:val="00CE13CD"/>
    <w:rsid w:val="00CE2113"/>
    <w:rsid w:val="00CE222E"/>
    <w:rsid w:val="00CE3368"/>
    <w:rsid w:val="00CE4422"/>
    <w:rsid w:val="00CE495D"/>
    <w:rsid w:val="00CE4AFD"/>
    <w:rsid w:val="00CE6900"/>
    <w:rsid w:val="00CE769C"/>
    <w:rsid w:val="00CE76C6"/>
    <w:rsid w:val="00CF1BB1"/>
    <w:rsid w:val="00CF25F1"/>
    <w:rsid w:val="00CF42F5"/>
    <w:rsid w:val="00CF7810"/>
    <w:rsid w:val="00D01D43"/>
    <w:rsid w:val="00D025FA"/>
    <w:rsid w:val="00D0363E"/>
    <w:rsid w:val="00D04FF4"/>
    <w:rsid w:val="00D06740"/>
    <w:rsid w:val="00D1245C"/>
    <w:rsid w:val="00D1257A"/>
    <w:rsid w:val="00D15EAC"/>
    <w:rsid w:val="00D1678F"/>
    <w:rsid w:val="00D16F55"/>
    <w:rsid w:val="00D17CF7"/>
    <w:rsid w:val="00D17EFA"/>
    <w:rsid w:val="00D200E3"/>
    <w:rsid w:val="00D20291"/>
    <w:rsid w:val="00D21F11"/>
    <w:rsid w:val="00D221C9"/>
    <w:rsid w:val="00D23D31"/>
    <w:rsid w:val="00D248C4"/>
    <w:rsid w:val="00D25A10"/>
    <w:rsid w:val="00D275B3"/>
    <w:rsid w:val="00D2794E"/>
    <w:rsid w:val="00D318FA"/>
    <w:rsid w:val="00D31EE0"/>
    <w:rsid w:val="00D32F23"/>
    <w:rsid w:val="00D330CC"/>
    <w:rsid w:val="00D33218"/>
    <w:rsid w:val="00D363D4"/>
    <w:rsid w:val="00D363DB"/>
    <w:rsid w:val="00D41BFA"/>
    <w:rsid w:val="00D42150"/>
    <w:rsid w:val="00D42B64"/>
    <w:rsid w:val="00D43155"/>
    <w:rsid w:val="00D46ADE"/>
    <w:rsid w:val="00D51F25"/>
    <w:rsid w:val="00D52BC4"/>
    <w:rsid w:val="00D52C61"/>
    <w:rsid w:val="00D533B5"/>
    <w:rsid w:val="00D5368B"/>
    <w:rsid w:val="00D553E6"/>
    <w:rsid w:val="00D55420"/>
    <w:rsid w:val="00D56B0E"/>
    <w:rsid w:val="00D574EA"/>
    <w:rsid w:val="00D57812"/>
    <w:rsid w:val="00D57FB1"/>
    <w:rsid w:val="00D61172"/>
    <w:rsid w:val="00D62B44"/>
    <w:rsid w:val="00D637FF"/>
    <w:rsid w:val="00D64A7F"/>
    <w:rsid w:val="00D65C3F"/>
    <w:rsid w:val="00D66298"/>
    <w:rsid w:val="00D66B7A"/>
    <w:rsid w:val="00D67903"/>
    <w:rsid w:val="00D70965"/>
    <w:rsid w:val="00D74198"/>
    <w:rsid w:val="00D74824"/>
    <w:rsid w:val="00D75835"/>
    <w:rsid w:val="00D777DC"/>
    <w:rsid w:val="00D81415"/>
    <w:rsid w:val="00D817D6"/>
    <w:rsid w:val="00D83EEE"/>
    <w:rsid w:val="00D90277"/>
    <w:rsid w:val="00D908F3"/>
    <w:rsid w:val="00D91A9E"/>
    <w:rsid w:val="00D95916"/>
    <w:rsid w:val="00DA1A29"/>
    <w:rsid w:val="00DA1AD4"/>
    <w:rsid w:val="00DA2698"/>
    <w:rsid w:val="00DA382E"/>
    <w:rsid w:val="00DA3875"/>
    <w:rsid w:val="00DA6EBE"/>
    <w:rsid w:val="00DB0BA7"/>
    <w:rsid w:val="00DB1E7D"/>
    <w:rsid w:val="00DB3D4E"/>
    <w:rsid w:val="00DB4592"/>
    <w:rsid w:val="00DB5FE0"/>
    <w:rsid w:val="00DB7905"/>
    <w:rsid w:val="00DC01F3"/>
    <w:rsid w:val="00DC292E"/>
    <w:rsid w:val="00DC3098"/>
    <w:rsid w:val="00DC58E2"/>
    <w:rsid w:val="00DD00E1"/>
    <w:rsid w:val="00DD2027"/>
    <w:rsid w:val="00DD2FB5"/>
    <w:rsid w:val="00DD5DC4"/>
    <w:rsid w:val="00DD66EE"/>
    <w:rsid w:val="00DD7ABB"/>
    <w:rsid w:val="00DE007B"/>
    <w:rsid w:val="00DE0A23"/>
    <w:rsid w:val="00DE0C3C"/>
    <w:rsid w:val="00DE20D9"/>
    <w:rsid w:val="00DE2936"/>
    <w:rsid w:val="00DE2AAC"/>
    <w:rsid w:val="00DE3D95"/>
    <w:rsid w:val="00DE4656"/>
    <w:rsid w:val="00DE66E8"/>
    <w:rsid w:val="00DE71AC"/>
    <w:rsid w:val="00DF1D3C"/>
    <w:rsid w:val="00DF3152"/>
    <w:rsid w:val="00DF4BC8"/>
    <w:rsid w:val="00DF529F"/>
    <w:rsid w:val="00DF56B6"/>
    <w:rsid w:val="00DF7643"/>
    <w:rsid w:val="00E00B7D"/>
    <w:rsid w:val="00E01890"/>
    <w:rsid w:val="00E02B3D"/>
    <w:rsid w:val="00E03BB9"/>
    <w:rsid w:val="00E041DB"/>
    <w:rsid w:val="00E04408"/>
    <w:rsid w:val="00E064AC"/>
    <w:rsid w:val="00E077EA"/>
    <w:rsid w:val="00E07A41"/>
    <w:rsid w:val="00E105BB"/>
    <w:rsid w:val="00E10A33"/>
    <w:rsid w:val="00E128F3"/>
    <w:rsid w:val="00E12F71"/>
    <w:rsid w:val="00E149FA"/>
    <w:rsid w:val="00E20BBD"/>
    <w:rsid w:val="00E2192D"/>
    <w:rsid w:val="00E24C90"/>
    <w:rsid w:val="00E25890"/>
    <w:rsid w:val="00E25E1F"/>
    <w:rsid w:val="00E268A5"/>
    <w:rsid w:val="00E309A5"/>
    <w:rsid w:val="00E33CF5"/>
    <w:rsid w:val="00E33D1B"/>
    <w:rsid w:val="00E3402E"/>
    <w:rsid w:val="00E35D08"/>
    <w:rsid w:val="00E37173"/>
    <w:rsid w:val="00E42214"/>
    <w:rsid w:val="00E42A20"/>
    <w:rsid w:val="00E42F79"/>
    <w:rsid w:val="00E43114"/>
    <w:rsid w:val="00E4320B"/>
    <w:rsid w:val="00E44157"/>
    <w:rsid w:val="00E448A7"/>
    <w:rsid w:val="00E45A50"/>
    <w:rsid w:val="00E45B2E"/>
    <w:rsid w:val="00E460DC"/>
    <w:rsid w:val="00E46D60"/>
    <w:rsid w:val="00E4798B"/>
    <w:rsid w:val="00E503CA"/>
    <w:rsid w:val="00E51C42"/>
    <w:rsid w:val="00E51EFD"/>
    <w:rsid w:val="00E51FEB"/>
    <w:rsid w:val="00E52A5E"/>
    <w:rsid w:val="00E53963"/>
    <w:rsid w:val="00E5560A"/>
    <w:rsid w:val="00E566BB"/>
    <w:rsid w:val="00E57458"/>
    <w:rsid w:val="00E60BF7"/>
    <w:rsid w:val="00E60FB5"/>
    <w:rsid w:val="00E615BE"/>
    <w:rsid w:val="00E618B0"/>
    <w:rsid w:val="00E62855"/>
    <w:rsid w:val="00E653B7"/>
    <w:rsid w:val="00E656EC"/>
    <w:rsid w:val="00E66AC2"/>
    <w:rsid w:val="00E73581"/>
    <w:rsid w:val="00E73D75"/>
    <w:rsid w:val="00E74841"/>
    <w:rsid w:val="00E77391"/>
    <w:rsid w:val="00E80782"/>
    <w:rsid w:val="00E80C28"/>
    <w:rsid w:val="00E81B75"/>
    <w:rsid w:val="00E824BC"/>
    <w:rsid w:val="00E843D7"/>
    <w:rsid w:val="00E84E08"/>
    <w:rsid w:val="00E85C82"/>
    <w:rsid w:val="00E867EC"/>
    <w:rsid w:val="00E87770"/>
    <w:rsid w:val="00E91B8A"/>
    <w:rsid w:val="00E91F8B"/>
    <w:rsid w:val="00E935AE"/>
    <w:rsid w:val="00E94D0D"/>
    <w:rsid w:val="00E95747"/>
    <w:rsid w:val="00E95824"/>
    <w:rsid w:val="00E958CF"/>
    <w:rsid w:val="00E96299"/>
    <w:rsid w:val="00E963B8"/>
    <w:rsid w:val="00E964A3"/>
    <w:rsid w:val="00E97B0F"/>
    <w:rsid w:val="00EA0221"/>
    <w:rsid w:val="00EA17BB"/>
    <w:rsid w:val="00EA3D8D"/>
    <w:rsid w:val="00EB0CDB"/>
    <w:rsid w:val="00EB2BFC"/>
    <w:rsid w:val="00EB3743"/>
    <w:rsid w:val="00EB4FEB"/>
    <w:rsid w:val="00EB50E4"/>
    <w:rsid w:val="00EB54BC"/>
    <w:rsid w:val="00EB6683"/>
    <w:rsid w:val="00EB7D19"/>
    <w:rsid w:val="00EC26BE"/>
    <w:rsid w:val="00EC6143"/>
    <w:rsid w:val="00EC6D4A"/>
    <w:rsid w:val="00EC7EFE"/>
    <w:rsid w:val="00ED081B"/>
    <w:rsid w:val="00ED1ECE"/>
    <w:rsid w:val="00ED29A1"/>
    <w:rsid w:val="00ED3FC3"/>
    <w:rsid w:val="00ED4556"/>
    <w:rsid w:val="00ED565D"/>
    <w:rsid w:val="00EE0801"/>
    <w:rsid w:val="00EE1784"/>
    <w:rsid w:val="00EE193B"/>
    <w:rsid w:val="00EE1A95"/>
    <w:rsid w:val="00EE226D"/>
    <w:rsid w:val="00EE2CFE"/>
    <w:rsid w:val="00EE689B"/>
    <w:rsid w:val="00EE7D38"/>
    <w:rsid w:val="00EF0F75"/>
    <w:rsid w:val="00EF5B47"/>
    <w:rsid w:val="00F031B6"/>
    <w:rsid w:val="00F034B8"/>
    <w:rsid w:val="00F035F5"/>
    <w:rsid w:val="00F0536E"/>
    <w:rsid w:val="00F07944"/>
    <w:rsid w:val="00F07D21"/>
    <w:rsid w:val="00F07F17"/>
    <w:rsid w:val="00F14356"/>
    <w:rsid w:val="00F15261"/>
    <w:rsid w:val="00F15962"/>
    <w:rsid w:val="00F168BF"/>
    <w:rsid w:val="00F16DE8"/>
    <w:rsid w:val="00F21B4F"/>
    <w:rsid w:val="00F2499D"/>
    <w:rsid w:val="00F25810"/>
    <w:rsid w:val="00F263BD"/>
    <w:rsid w:val="00F2674C"/>
    <w:rsid w:val="00F27449"/>
    <w:rsid w:val="00F30CAE"/>
    <w:rsid w:val="00F31D22"/>
    <w:rsid w:val="00F35C6E"/>
    <w:rsid w:val="00F35FB7"/>
    <w:rsid w:val="00F40003"/>
    <w:rsid w:val="00F403C9"/>
    <w:rsid w:val="00F40BC1"/>
    <w:rsid w:val="00F40C06"/>
    <w:rsid w:val="00F41127"/>
    <w:rsid w:val="00F42639"/>
    <w:rsid w:val="00F42F81"/>
    <w:rsid w:val="00F46189"/>
    <w:rsid w:val="00F46ADB"/>
    <w:rsid w:val="00F474DA"/>
    <w:rsid w:val="00F549F5"/>
    <w:rsid w:val="00F5689C"/>
    <w:rsid w:val="00F6009E"/>
    <w:rsid w:val="00F60DBF"/>
    <w:rsid w:val="00F61D81"/>
    <w:rsid w:val="00F62696"/>
    <w:rsid w:val="00F6410D"/>
    <w:rsid w:val="00F64927"/>
    <w:rsid w:val="00F66899"/>
    <w:rsid w:val="00F731FA"/>
    <w:rsid w:val="00F743D8"/>
    <w:rsid w:val="00F74503"/>
    <w:rsid w:val="00F74882"/>
    <w:rsid w:val="00F7497D"/>
    <w:rsid w:val="00F80C17"/>
    <w:rsid w:val="00F81D8E"/>
    <w:rsid w:val="00F82419"/>
    <w:rsid w:val="00F835EA"/>
    <w:rsid w:val="00F86620"/>
    <w:rsid w:val="00F866CD"/>
    <w:rsid w:val="00F8782E"/>
    <w:rsid w:val="00F90694"/>
    <w:rsid w:val="00F915F5"/>
    <w:rsid w:val="00F91EAD"/>
    <w:rsid w:val="00F91EC0"/>
    <w:rsid w:val="00F9231B"/>
    <w:rsid w:val="00F952F8"/>
    <w:rsid w:val="00F95331"/>
    <w:rsid w:val="00F964AC"/>
    <w:rsid w:val="00F96948"/>
    <w:rsid w:val="00FA1B2C"/>
    <w:rsid w:val="00FA2472"/>
    <w:rsid w:val="00FA2737"/>
    <w:rsid w:val="00FA39F3"/>
    <w:rsid w:val="00FA3B8D"/>
    <w:rsid w:val="00FA453B"/>
    <w:rsid w:val="00FA7760"/>
    <w:rsid w:val="00FB01E8"/>
    <w:rsid w:val="00FB1D25"/>
    <w:rsid w:val="00FB1D30"/>
    <w:rsid w:val="00FB2615"/>
    <w:rsid w:val="00FB5CE4"/>
    <w:rsid w:val="00FB62CA"/>
    <w:rsid w:val="00FB666E"/>
    <w:rsid w:val="00FB6BFF"/>
    <w:rsid w:val="00FC0EDA"/>
    <w:rsid w:val="00FC2DDF"/>
    <w:rsid w:val="00FC43D7"/>
    <w:rsid w:val="00FC6E7A"/>
    <w:rsid w:val="00FD0ACC"/>
    <w:rsid w:val="00FD1517"/>
    <w:rsid w:val="00FD2964"/>
    <w:rsid w:val="00FD44C1"/>
    <w:rsid w:val="00FD45CB"/>
    <w:rsid w:val="00FD5A75"/>
    <w:rsid w:val="00FD694F"/>
    <w:rsid w:val="00FD7299"/>
    <w:rsid w:val="00FE14D1"/>
    <w:rsid w:val="00FE215B"/>
    <w:rsid w:val="00FE4AF4"/>
    <w:rsid w:val="00FE576C"/>
    <w:rsid w:val="00FF0185"/>
    <w:rsid w:val="00FF1215"/>
    <w:rsid w:val="00FF1C30"/>
    <w:rsid w:val="00FF358A"/>
    <w:rsid w:val="00FF6DBB"/>
    <w:rsid w:val="00FF776C"/>
    <w:rsid w:val="00FF7895"/>
    <w:rsid w:val="00FF7B87"/>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769F99"/>
  <w15:docId w15:val="{C26152B1-7F7B-4AAE-B47D-10C2914BE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14E0"/>
    <w:pPr>
      <w:spacing w:before="60" w:after="120" w:line="276" w:lineRule="auto"/>
      <w:jc w:val="both"/>
    </w:pPr>
    <w:rPr>
      <w:sz w:val="22"/>
      <w:szCs w:val="22"/>
      <w:lang w:eastAsia="en-US"/>
    </w:rPr>
  </w:style>
  <w:style w:type="paragraph" w:styleId="Heading1">
    <w:name w:val="heading 1"/>
    <w:basedOn w:val="Normal"/>
    <w:next w:val="Normal"/>
    <w:link w:val="Heading1Char"/>
    <w:uiPriority w:val="9"/>
    <w:qFormat/>
    <w:rsid w:val="00D533B5"/>
    <w:pPr>
      <w:keepNext/>
      <w:keepLines/>
      <w:numPr>
        <w:numId w:val="6"/>
      </w:numPr>
      <w:tabs>
        <w:tab w:val="left" w:pos="992"/>
      </w:tabs>
      <w:spacing w:before="720" w:after="240"/>
      <w:jc w:val="left"/>
      <w:outlineLvl w:val="0"/>
    </w:pPr>
    <w:rPr>
      <w:rFonts w:ascii="Cambria" w:eastAsia="Times New Roman" w:hAnsi="Cambria"/>
      <w:b/>
      <w:bCs/>
      <w:color w:val="365F91"/>
      <w:sz w:val="36"/>
      <w:szCs w:val="28"/>
    </w:rPr>
  </w:style>
  <w:style w:type="paragraph" w:styleId="Heading2">
    <w:name w:val="heading 2"/>
    <w:basedOn w:val="Normal"/>
    <w:next w:val="Normal"/>
    <w:link w:val="Heading2Char"/>
    <w:uiPriority w:val="9"/>
    <w:unhideWhenUsed/>
    <w:qFormat/>
    <w:rsid w:val="00D533B5"/>
    <w:pPr>
      <w:keepNext/>
      <w:keepLines/>
      <w:numPr>
        <w:ilvl w:val="1"/>
        <w:numId w:val="6"/>
      </w:numPr>
      <w:tabs>
        <w:tab w:val="left" w:pos="992"/>
      </w:tabs>
      <w:spacing w:before="360" w:after="240"/>
      <w:jc w:val="left"/>
      <w:outlineLvl w:val="1"/>
    </w:pPr>
    <w:rPr>
      <w:rFonts w:ascii="Cambria" w:eastAsia="Times New Roman" w:hAnsi="Cambria"/>
      <w:b/>
      <w:bCs/>
      <w:color w:val="4F81BD"/>
      <w:sz w:val="32"/>
      <w:szCs w:val="26"/>
    </w:rPr>
  </w:style>
  <w:style w:type="paragraph" w:styleId="Heading3">
    <w:name w:val="heading 3"/>
    <w:basedOn w:val="Normal"/>
    <w:next w:val="Normal"/>
    <w:link w:val="Heading3Char"/>
    <w:uiPriority w:val="9"/>
    <w:unhideWhenUsed/>
    <w:qFormat/>
    <w:rsid w:val="00D533B5"/>
    <w:pPr>
      <w:keepNext/>
      <w:keepLines/>
      <w:numPr>
        <w:ilvl w:val="2"/>
        <w:numId w:val="6"/>
      </w:numPr>
      <w:tabs>
        <w:tab w:val="left" w:pos="992"/>
      </w:tabs>
      <w:spacing w:before="240"/>
      <w:jc w:val="left"/>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E448A7"/>
    <w:pPr>
      <w:keepNext/>
      <w:keepLines/>
      <w:numPr>
        <w:ilvl w:val="3"/>
        <w:numId w:val="6"/>
      </w:numPr>
      <w:tabs>
        <w:tab w:val="left" w:pos="992"/>
      </w:tabs>
      <w:spacing w:before="240" w:after="60"/>
      <w:ind w:left="992" w:hanging="992"/>
      <w:jc w:val="left"/>
      <w:outlineLvl w:val="3"/>
    </w:pPr>
    <w:rPr>
      <w:rFonts w:asciiTheme="majorHAnsi" w:eastAsiaTheme="majorEastAsia" w:hAnsiTheme="majorHAnsi" w:cstheme="majorBidi"/>
      <w:b/>
      <w:bCs/>
      <w:iCs/>
      <w:color w:val="4F81BD" w:themeColor="accent1"/>
      <w:sz w:val="24"/>
    </w:rPr>
  </w:style>
  <w:style w:type="paragraph" w:styleId="Heading5">
    <w:name w:val="heading 5"/>
    <w:basedOn w:val="Normal"/>
    <w:next w:val="Normal"/>
    <w:link w:val="Heading5Char"/>
    <w:uiPriority w:val="9"/>
    <w:unhideWhenUsed/>
    <w:qFormat/>
    <w:rsid w:val="00E448A7"/>
    <w:pPr>
      <w:keepNext/>
      <w:keepLines/>
      <w:numPr>
        <w:ilvl w:val="4"/>
        <w:numId w:val="6"/>
      </w:numPr>
      <w:tabs>
        <w:tab w:val="left" w:pos="992"/>
      </w:tabs>
      <w:spacing w:before="240" w:after="60"/>
      <w:ind w:left="992" w:hanging="992"/>
      <w:jc w:val="left"/>
      <w:outlineLvl w:val="4"/>
    </w:pPr>
    <w:rPr>
      <w:rFonts w:asciiTheme="majorHAnsi" w:eastAsiaTheme="majorEastAsia" w:hAnsiTheme="majorHAnsi" w:cstheme="majorBidi"/>
      <w:b/>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D533B5"/>
    <w:rPr>
      <w:rFonts w:ascii="Cambria" w:eastAsia="Times New Roman" w:hAnsi="Cambria"/>
      <w:b/>
      <w:bCs/>
      <w:color w:val="365F91"/>
      <w:sz w:val="36"/>
      <w:szCs w:val="28"/>
      <w:lang w:eastAsia="en-US"/>
    </w:rPr>
  </w:style>
  <w:style w:type="character" w:customStyle="1" w:styleId="Heading2Char">
    <w:name w:val="Heading 2 Char"/>
    <w:link w:val="Heading2"/>
    <w:uiPriority w:val="9"/>
    <w:rsid w:val="00D533B5"/>
    <w:rPr>
      <w:rFonts w:ascii="Cambria" w:eastAsia="Times New Roman" w:hAnsi="Cambria"/>
      <w:b/>
      <w:bCs/>
      <w:color w:val="4F81BD"/>
      <w:sz w:val="32"/>
      <w:szCs w:val="26"/>
      <w:lang w:eastAsia="en-US"/>
    </w:rPr>
  </w:style>
  <w:style w:type="paragraph" w:styleId="Header">
    <w:name w:val="header"/>
    <w:basedOn w:val="Normal"/>
    <w:link w:val="HeaderChar"/>
    <w:uiPriority w:val="99"/>
    <w:unhideWhenUsed/>
    <w:rsid w:val="00325F4F"/>
    <w:pPr>
      <w:tabs>
        <w:tab w:val="center" w:pos="4513"/>
        <w:tab w:val="right" w:pos="9026"/>
      </w:tabs>
    </w:pPr>
  </w:style>
  <w:style w:type="character" w:customStyle="1" w:styleId="HeaderChar">
    <w:name w:val="Header Char"/>
    <w:basedOn w:val="DefaultParagraphFont"/>
    <w:link w:val="Header"/>
    <w:uiPriority w:val="99"/>
    <w:rsid w:val="00325F4F"/>
    <w:rPr>
      <w:sz w:val="22"/>
      <w:szCs w:val="22"/>
      <w:lang w:eastAsia="en-US"/>
    </w:rPr>
  </w:style>
  <w:style w:type="paragraph" w:styleId="Footer">
    <w:name w:val="footer"/>
    <w:basedOn w:val="Normal"/>
    <w:link w:val="FooterChar"/>
    <w:uiPriority w:val="99"/>
    <w:unhideWhenUsed/>
    <w:rsid w:val="00325F4F"/>
    <w:pPr>
      <w:tabs>
        <w:tab w:val="center" w:pos="4513"/>
        <w:tab w:val="right" w:pos="9026"/>
      </w:tabs>
    </w:pPr>
  </w:style>
  <w:style w:type="character" w:customStyle="1" w:styleId="FooterChar">
    <w:name w:val="Footer Char"/>
    <w:basedOn w:val="DefaultParagraphFont"/>
    <w:link w:val="Footer"/>
    <w:uiPriority w:val="99"/>
    <w:rsid w:val="00325F4F"/>
    <w:rPr>
      <w:sz w:val="22"/>
      <w:szCs w:val="22"/>
      <w:lang w:eastAsia="en-US"/>
    </w:rPr>
  </w:style>
  <w:style w:type="paragraph" w:styleId="BalloonText">
    <w:name w:val="Balloon Text"/>
    <w:basedOn w:val="Normal"/>
    <w:link w:val="BalloonTextChar"/>
    <w:uiPriority w:val="99"/>
    <w:semiHidden/>
    <w:unhideWhenUsed/>
    <w:rsid w:val="008806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0644"/>
    <w:rPr>
      <w:rFonts w:ascii="Tahoma" w:hAnsi="Tahoma" w:cs="Tahoma"/>
      <w:sz w:val="16"/>
      <w:szCs w:val="16"/>
      <w:lang w:eastAsia="en-US"/>
    </w:rPr>
  </w:style>
  <w:style w:type="character" w:customStyle="1" w:styleId="Heading3Char">
    <w:name w:val="Heading 3 Char"/>
    <w:basedOn w:val="DefaultParagraphFont"/>
    <w:link w:val="Heading3"/>
    <w:uiPriority w:val="9"/>
    <w:rsid w:val="00D533B5"/>
    <w:rPr>
      <w:rFonts w:asciiTheme="majorHAnsi" w:eastAsiaTheme="majorEastAsia" w:hAnsiTheme="majorHAnsi" w:cstheme="majorBidi"/>
      <w:b/>
      <w:bCs/>
      <w:color w:val="4F81BD" w:themeColor="accent1"/>
      <w:sz w:val="28"/>
      <w:szCs w:val="22"/>
      <w:lang w:eastAsia="en-US"/>
    </w:rPr>
  </w:style>
  <w:style w:type="table" w:styleId="TableGrid">
    <w:name w:val="Table Grid"/>
    <w:basedOn w:val="TableNormal"/>
    <w:uiPriority w:val="59"/>
    <w:rsid w:val="005048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B253A"/>
    <w:pPr>
      <w:spacing w:after="240"/>
      <w:ind w:left="567"/>
      <w:contextualSpacing/>
      <w:jc w:val="left"/>
    </w:pPr>
  </w:style>
  <w:style w:type="character" w:customStyle="1" w:styleId="Heading4Char">
    <w:name w:val="Heading 4 Char"/>
    <w:basedOn w:val="DefaultParagraphFont"/>
    <w:link w:val="Heading4"/>
    <w:uiPriority w:val="9"/>
    <w:rsid w:val="00E448A7"/>
    <w:rPr>
      <w:rFonts w:asciiTheme="majorHAnsi" w:eastAsiaTheme="majorEastAsia" w:hAnsiTheme="majorHAnsi" w:cstheme="majorBidi"/>
      <w:b/>
      <w:bCs/>
      <w:iCs/>
      <w:color w:val="4F81BD" w:themeColor="accent1"/>
      <w:sz w:val="24"/>
      <w:szCs w:val="22"/>
      <w:lang w:eastAsia="en-US"/>
    </w:rPr>
  </w:style>
  <w:style w:type="character" w:styleId="Hyperlink">
    <w:name w:val="Hyperlink"/>
    <w:basedOn w:val="DefaultParagraphFont"/>
    <w:uiPriority w:val="99"/>
    <w:unhideWhenUsed/>
    <w:rsid w:val="009606A1"/>
    <w:rPr>
      <w:color w:val="0000FF" w:themeColor="hyperlink"/>
      <w:u w:val="single"/>
    </w:rPr>
  </w:style>
  <w:style w:type="paragraph" w:styleId="FootnoteText">
    <w:name w:val="footnote text"/>
    <w:basedOn w:val="Normal"/>
    <w:link w:val="FootnoteTextChar"/>
    <w:uiPriority w:val="99"/>
    <w:semiHidden/>
    <w:unhideWhenUsed/>
    <w:rsid w:val="00470E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70ED4"/>
    <w:rPr>
      <w:lang w:eastAsia="en-US"/>
    </w:rPr>
  </w:style>
  <w:style w:type="character" w:styleId="FootnoteReference">
    <w:name w:val="footnote reference"/>
    <w:basedOn w:val="DefaultParagraphFont"/>
    <w:uiPriority w:val="99"/>
    <w:semiHidden/>
    <w:unhideWhenUsed/>
    <w:rsid w:val="00470ED4"/>
    <w:rPr>
      <w:vertAlign w:val="superscript"/>
    </w:rPr>
  </w:style>
  <w:style w:type="table" w:styleId="LightShading">
    <w:name w:val="Light Shading"/>
    <w:basedOn w:val="TableNormal"/>
    <w:uiPriority w:val="60"/>
    <w:rsid w:val="002E526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Heading">
    <w:name w:val="TOC Heading"/>
    <w:basedOn w:val="Heading1"/>
    <w:next w:val="Normal"/>
    <w:uiPriority w:val="39"/>
    <w:unhideWhenUsed/>
    <w:qFormat/>
    <w:rsid w:val="00915F58"/>
    <w:pPr>
      <w:outlineLvl w:val="9"/>
    </w:pPr>
    <w:rPr>
      <w:rFonts w:asciiTheme="majorHAnsi" w:eastAsiaTheme="majorEastAsia" w:hAnsiTheme="majorHAnsi" w:cstheme="majorBidi"/>
      <w:color w:val="365F91" w:themeColor="accent1" w:themeShade="BF"/>
      <w:lang w:val="en-US" w:eastAsia="ja-JP"/>
    </w:rPr>
  </w:style>
  <w:style w:type="paragraph" w:styleId="TOC1">
    <w:name w:val="toc 1"/>
    <w:basedOn w:val="Normal"/>
    <w:next w:val="Normal"/>
    <w:autoRedefine/>
    <w:uiPriority w:val="39"/>
    <w:unhideWhenUsed/>
    <w:qFormat/>
    <w:rsid w:val="006723BB"/>
    <w:pPr>
      <w:tabs>
        <w:tab w:val="left" w:pos="284"/>
        <w:tab w:val="right" w:leader="dot" w:pos="9062"/>
      </w:tabs>
      <w:spacing w:after="100"/>
    </w:pPr>
  </w:style>
  <w:style w:type="paragraph" w:styleId="TOC2">
    <w:name w:val="toc 2"/>
    <w:basedOn w:val="Normal"/>
    <w:next w:val="Normal"/>
    <w:autoRedefine/>
    <w:uiPriority w:val="39"/>
    <w:unhideWhenUsed/>
    <w:qFormat/>
    <w:rsid w:val="006723BB"/>
    <w:pPr>
      <w:tabs>
        <w:tab w:val="left" w:pos="709"/>
        <w:tab w:val="right" w:leader="dot" w:pos="9062"/>
      </w:tabs>
      <w:spacing w:after="100"/>
      <w:ind w:left="284"/>
    </w:pPr>
  </w:style>
  <w:style w:type="paragraph" w:styleId="TOC3">
    <w:name w:val="toc 3"/>
    <w:basedOn w:val="Normal"/>
    <w:next w:val="Normal"/>
    <w:autoRedefine/>
    <w:uiPriority w:val="39"/>
    <w:unhideWhenUsed/>
    <w:qFormat/>
    <w:rsid w:val="006723BB"/>
    <w:pPr>
      <w:tabs>
        <w:tab w:val="left" w:pos="1276"/>
        <w:tab w:val="right" w:leader="dot" w:pos="9062"/>
      </w:tabs>
      <w:spacing w:after="100"/>
      <w:ind w:left="709"/>
    </w:pPr>
  </w:style>
  <w:style w:type="paragraph" w:styleId="Caption">
    <w:name w:val="caption"/>
    <w:basedOn w:val="Normal"/>
    <w:next w:val="Normal"/>
    <w:uiPriority w:val="35"/>
    <w:unhideWhenUsed/>
    <w:qFormat/>
    <w:rsid w:val="008F656F"/>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F656F"/>
    <w:pPr>
      <w:spacing w:after="0"/>
    </w:pPr>
  </w:style>
  <w:style w:type="character" w:customStyle="1" w:styleId="Heading5Char">
    <w:name w:val="Heading 5 Char"/>
    <w:basedOn w:val="DefaultParagraphFont"/>
    <w:link w:val="Heading5"/>
    <w:uiPriority w:val="9"/>
    <w:rsid w:val="00E448A7"/>
    <w:rPr>
      <w:rFonts w:asciiTheme="majorHAnsi" w:eastAsiaTheme="majorEastAsia" w:hAnsiTheme="majorHAnsi" w:cstheme="majorBidi"/>
      <w:b/>
      <w:color w:val="4F81BD" w:themeColor="accent1"/>
      <w:sz w:val="22"/>
      <w:szCs w:val="22"/>
      <w:lang w:eastAsia="en-US"/>
    </w:rPr>
  </w:style>
  <w:style w:type="table" w:styleId="LightShading-Accent1">
    <w:name w:val="Light Shading Accent 1"/>
    <w:basedOn w:val="TableNormal"/>
    <w:uiPriority w:val="60"/>
    <w:rsid w:val="00A3057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4">
    <w:name w:val="toc 4"/>
    <w:basedOn w:val="Normal"/>
    <w:next w:val="Normal"/>
    <w:autoRedefine/>
    <w:uiPriority w:val="39"/>
    <w:unhideWhenUsed/>
    <w:rsid w:val="006723BB"/>
    <w:pPr>
      <w:tabs>
        <w:tab w:val="left" w:pos="1985"/>
        <w:tab w:val="left" w:pos="2552"/>
        <w:tab w:val="right" w:leader="dot" w:pos="9062"/>
      </w:tabs>
      <w:spacing w:after="100"/>
      <w:ind w:left="1276"/>
    </w:pPr>
  </w:style>
  <w:style w:type="paragraph" w:styleId="TOC5">
    <w:name w:val="toc 5"/>
    <w:basedOn w:val="Normal"/>
    <w:next w:val="Normal"/>
    <w:autoRedefine/>
    <w:uiPriority w:val="39"/>
    <w:unhideWhenUsed/>
    <w:rsid w:val="0038614C"/>
    <w:pPr>
      <w:tabs>
        <w:tab w:val="left" w:pos="2835"/>
        <w:tab w:val="right" w:leader="dot" w:pos="9062"/>
      </w:tabs>
      <w:spacing w:after="100"/>
      <w:ind w:left="2835" w:hanging="850"/>
      <w:jc w:val="left"/>
    </w:pPr>
  </w:style>
  <w:style w:type="character" w:styleId="CommentReference">
    <w:name w:val="annotation reference"/>
    <w:basedOn w:val="DefaultParagraphFont"/>
    <w:uiPriority w:val="99"/>
    <w:semiHidden/>
    <w:unhideWhenUsed/>
    <w:rsid w:val="00D81415"/>
    <w:rPr>
      <w:sz w:val="16"/>
      <w:szCs w:val="16"/>
    </w:rPr>
  </w:style>
  <w:style w:type="paragraph" w:styleId="CommentText">
    <w:name w:val="annotation text"/>
    <w:basedOn w:val="Normal"/>
    <w:link w:val="CommentTextChar"/>
    <w:uiPriority w:val="99"/>
    <w:semiHidden/>
    <w:unhideWhenUsed/>
    <w:rsid w:val="00D81415"/>
    <w:pPr>
      <w:spacing w:line="240" w:lineRule="auto"/>
    </w:pPr>
    <w:rPr>
      <w:sz w:val="20"/>
      <w:szCs w:val="20"/>
    </w:rPr>
  </w:style>
  <w:style w:type="character" w:customStyle="1" w:styleId="CommentTextChar">
    <w:name w:val="Comment Text Char"/>
    <w:basedOn w:val="DefaultParagraphFont"/>
    <w:link w:val="CommentText"/>
    <w:uiPriority w:val="99"/>
    <w:semiHidden/>
    <w:rsid w:val="00D81415"/>
    <w:rPr>
      <w:lang w:eastAsia="en-US"/>
    </w:rPr>
  </w:style>
  <w:style w:type="paragraph" w:styleId="CommentSubject">
    <w:name w:val="annotation subject"/>
    <w:basedOn w:val="CommentText"/>
    <w:next w:val="CommentText"/>
    <w:link w:val="CommentSubjectChar"/>
    <w:uiPriority w:val="99"/>
    <w:semiHidden/>
    <w:unhideWhenUsed/>
    <w:rsid w:val="00D81415"/>
    <w:rPr>
      <w:b/>
      <w:bCs/>
    </w:rPr>
  </w:style>
  <w:style w:type="character" w:customStyle="1" w:styleId="CommentSubjectChar">
    <w:name w:val="Comment Subject Char"/>
    <w:basedOn w:val="CommentTextChar"/>
    <w:link w:val="CommentSubject"/>
    <w:uiPriority w:val="99"/>
    <w:semiHidden/>
    <w:rsid w:val="00D81415"/>
    <w:rPr>
      <w:b/>
      <w:bCs/>
      <w:lang w:eastAsia="en-US"/>
    </w:rPr>
  </w:style>
  <w:style w:type="paragraph" w:styleId="Revision">
    <w:name w:val="Revision"/>
    <w:hidden/>
    <w:uiPriority w:val="99"/>
    <w:semiHidden/>
    <w:rsid w:val="00D81415"/>
    <w:rPr>
      <w:sz w:val="22"/>
      <w:szCs w:val="22"/>
      <w:lang w:eastAsia="en-US"/>
    </w:rPr>
  </w:style>
  <w:style w:type="character" w:styleId="FollowedHyperlink">
    <w:name w:val="FollowedHyperlink"/>
    <w:basedOn w:val="DefaultParagraphFont"/>
    <w:uiPriority w:val="99"/>
    <w:semiHidden/>
    <w:unhideWhenUsed/>
    <w:rsid w:val="00242291"/>
    <w:rPr>
      <w:color w:val="800080" w:themeColor="followedHyperlink"/>
      <w:u w:val="single"/>
    </w:rPr>
  </w:style>
  <w:style w:type="paragraph" w:styleId="PlainText">
    <w:name w:val="Plain Text"/>
    <w:basedOn w:val="Normal"/>
    <w:link w:val="PlainTextChar"/>
    <w:uiPriority w:val="99"/>
    <w:unhideWhenUsed/>
    <w:rsid w:val="008B6AEA"/>
    <w:pPr>
      <w:spacing w:before="0" w:after="0" w:line="240" w:lineRule="auto"/>
      <w:jc w:val="left"/>
    </w:pPr>
    <w:rPr>
      <w:rFonts w:eastAsiaTheme="minorHAnsi" w:cstheme="minorBidi"/>
      <w:szCs w:val="21"/>
    </w:rPr>
  </w:style>
  <w:style w:type="character" w:customStyle="1" w:styleId="PlainTextChar">
    <w:name w:val="Plain Text Char"/>
    <w:basedOn w:val="DefaultParagraphFont"/>
    <w:link w:val="PlainText"/>
    <w:uiPriority w:val="99"/>
    <w:rsid w:val="008B6AEA"/>
    <w:rPr>
      <w:rFonts w:eastAsiaTheme="minorHAnsi" w:cstheme="minorBidi"/>
      <w:sz w:val="22"/>
      <w:szCs w:val="21"/>
      <w:lang w:eastAsia="en-US"/>
    </w:rPr>
  </w:style>
  <w:style w:type="paragraph" w:styleId="HTMLPreformatted">
    <w:name w:val="HTML Preformatted"/>
    <w:basedOn w:val="Normal"/>
    <w:link w:val="HTMLPreformattedChar"/>
    <w:uiPriority w:val="99"/>
    <w:unhideWhenUsed/>
    <w:rsid w:val="00EC2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en-US" w:eastAsia="ja-JP"/>
    </w:rPr>
  </w:style>
  <w:style w:type="character" w:customStyle="1" w:styleId="HTMLPreformattedChar">
    <w:name w:val="HTML Preformatted Char"/>
    <w:basedOn w:val="DefaultParagraphFont"/>
    <w:link w:val="HTMLPreformatted"/>
    <w:uiPriority w:val="99"/>
    <w:rsid w:val="00EC26BE"/>
    <w:rPr>
      <w:rFonts w:ascii="Courier New" w:eastAsia="Times New Roman" w:hAnsi="Courier New" w:cs="Courier New"/>
      <w:lang w:val="en-US" w:eastAsia="ja-JP"/>
    </w:rPr>
  </w:style>
  <w:style w:type="character" w:customStyle="1" w:styleId="c">
    <w:name w:val="c"/>
    <w:basedOn w:val="DefaultParagraphFont"/>
    <w:rsid w:val="00EC26BE"/>
  </w:style>
  <w:style w:type="character" w:customStyle="1" w:styleId="nv">
    <w:name w:val="nv"/>
    <w:basedOn w:val="DefaultParagraphFont"/>
    <w:rsid w:val="00EC26BE"/>
  </w:style>
  <w:style w:type="character" w:customStyle="1" w:styleId="o">
    <w:name w:val="o"/>
    <w:basedOn w:val="DefaultParagraphFont"/>
    <w:rsid w:val="00EC26BE"/>
  </w:style>
  <w:style w:type="character" w:customStyle="1" w:styleId="k">
    <w:name w:val="k"/>
    <w:basedOn w:val="DefaultParagraphFont"/>
    <w:rsid w:val="00EC26BE"/>
  </w:style>
  <w:style w:type="character" w:customStyle="1" w:styleId="nb">
    <w:name w:val="nb"/>
    <w:basedOn w:val="DefaultParagraphFont"/>
    <w:rsid w:val="00EC26BE"/>
  </w:style>
  <w:style w:type="character" w:customStyle="1" w:styleId="nf">
    <w:name w:val="nf"/>
    <w:basedOn w:val="DefaultParagraphFont"/>
    <w:rsid w:val="00EC26BE"/>
  </w:style>
  <w:style w:type="character" w:customStyle="1" w:styleId="cp">
    <w:name w:val="cp"/>
    <w:basedOn w:val="DefaultParagraphFont"/>
    <w:rsid w:val="00EC26BE"/>
  </w:style>
  <w:style w:type="character" w:customStyle="1" w:styleId="n">
    <w:name w:val="n"/>
    <w:basedOn w:val="DefaultParagraphFont"/>
    <w:rsid w:val="00EC26BE"/>
  </w:style>
  <w:style w:type="character" w:customStyle="1" w:styleId="p">
    <w:name w:val="p"/>
    <w:basedOn w:val="DefaultParagraphFont"/>
    <w:rsid w:val="00EC26BE"/>
  </w:style>
  <w:style w:type="character" w:customStyle="1" w:styleId="s">
    <w:name w:val="s"/>
    <w:basedOn w:val="DefaultParagraphFont"/>
    <w:rsid w:val="00EC26BE"/>
  </w:style>
  <w:style w:type="character" w:customStyle="1" w:styleId="kt">
    <w:name w:val="kt"/>
    <w:basedOn w:val="DefaultParagraphFont"/>
    <w:rsid w:val="00EC26BE"/>
  </w:style>
  <w:style w:type="character" w:customStyle="1" w:styleId="cm">
    <w:name w:val="cm"/>
    <w:basedOn w:val="DefaultParagraphFont"/>
    <w:rsid w:val="00B50B9B"/>
  </w:style>
  <w:style w:type="character" w:customStyle="1" w:styleId="mi">
    <w:name w:val="mi"/>
    <w:basedOn w:val="DefaultParagraphFont"/>
    <w:rsid w:val="00337A0D"/>
  </w:style>
  <w:style w:type="character" w:customStyle="1" w:styleId="se">
    <w:name w:val="se"/>
    <w:basedOn w:val="DefaultParagraphFont"/>
    <w:rsid w:val="00337A0D"/>
  </w:style>
  <w:style w:type="character" w:customStyle="1" w:styleId="mh">
    <w:name w:val="mh"/>
    <w:basedOn w:val="DefaultParagraphFont"/>
    <w:rsid w:val="00F403C9"/>
  </w:style>
  <w:style w:type="table" w:customStyle="1" w:styleId="ListTable6Colorful-Accent11">
    <w:name w:val="List Table 6 Colorful - Accent 11"/>
    <w:basedOn w:val="TableNormal"/>
    <w:uiPriority w:val="51"/>
    <w:rsid w:val="00D025FA"/>
    <w:rPr>
      <w:color w:val="365F91" w:themeColor="accent1" w:themeShade="BF"/>
    </w:rPr>
    <w:tblPr>
      <w:tblStyleRowBandSize w:val="1"/>
      <w:tblStyleColBandSize w:val="1"/>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MediumShading2-Accent5">
    <w:name w:val="Medium Shading 2 Accent 5"/>
    <w:basedOn w:val="TableNormal"/>
    <w:uiPriority w:val="64"/>
    <w:rsid w:val="00DD2FB5"/>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393370">
      <w:bodyDiv w:val="1"/>
      <w:marLeft w:val="0"/>
      <w:marRight w:val="0"/>
      <w:marTop w:val="0"/>
      <w:marBottom w:val="0"/>
      <w:divBdr>
        <w:top w:val="none" w:sz="0" w:space="0" w:color="auto"/>
        <w:left w:val="none" w:sz="0" w:space="0" w:color="auto"/>
        <w:bottom w:val="none" w:sz="0" w:space="0" w:color="auto"/>
        <w:right w:val="none" w:sz="0" w:space="0" w:color="auto"/>
      </w:divBdr>
    </w:div>
    <w:div w:id="88240185">
      <w:bodyDiv w:val="1"/>
      <w:marLeft w:val="0"/>
      <w:marRight w:val="0"/>
      <w:marTop w:val="0"/>
      <w:marBottom w:val="0"/>
      <w:divBdr>
        <w:top w:val="none" w:sz="0" w:space="0" w:color="auto"/>
        <w:left w:val="none" w:sz="0" w:space="0" w:color="auto"/>
        <w:bottom w:val="none" w:sz="0" w:space="0" w:color="auto"/>
        <w:right w:val="none" w:sz="0" w:space="0" w:color="auto"/>
      </w:divBdr>
      <w:divsChild>
        <w:div w:id="828911361">
          <w:marLeft w:val="0"/>
          <w:marRight w:val="0"/>
          <w:marTop w:val="0"/>
          <w:marBottom w:val="0"/>
          <w:divBdr>
            <w:top w:val="none" w:sz="0" w:space="0" w:color="auto"/>
            <w:left w:val="none" w:sz="0" w:space="0" w:color="auto"/>
            <w:bottom w:val="none" w:sz="0" w:space="0" w:color="auto"/>
            <w:right w:val="none" w:sz="0" w:space="0" w:color="auto"/>
          </w:divBdr>
        </w:div>
        <w:div w:id="1276642761">
          <w:marLeft w:val="0"/>
          <w:marRight w:val="0"/>
          <w:marTop w:val="0"/>
          <w:marBottom w:val="0"/>
          <w:divBdr>
            <w:top w:val="none" w:sz="0" w:space="0" w:color="auto"/>
            <w:left w:val="none" w:sz="0" w:space="0" w:color="auto"/>
            <w:bottom w:val="none" w:sz="0" w:space="0" w:color="auto"/>
            <w:right w:val="none" w:sz="0" w:space="0" w:color="auto"/>
          </w:divBdr>
        </w:div>
        <w:div w:id="1964846992">
          <w:marLeft w:val="0"/>
          <w:marRight w:val="0"/>
          <w:marTop w:val="0"/>
          <w:marBottom w:val="0"/>
          <w:divBdr>
            <w:top w:val="none" w:sz="0" w:space="0" w:color="auto"/>
            <w:left w:val="none" w:sz="0" w:space="0" w:color="auto"/>
            <w:bottom w:val="none" w:sz="0" w:space="0" w:color="auto"/>
            <w:right w:val="none" w:sz="0" w:space="0" w:color="auto"/>
          </w:divBdr>
        </w:div>
        <w:div w:id="729891156">
          <w:marLeft w:val="0"/>
          <w:marRight w:val="0"/>
          <w:marTop w:val="0"/>
          <w:marBottom w:val="0"/>
          <w:divBdr>
            <w:top w:val="none" w:sz="0" w:space="0" w:color="auto"/>
            <w:left w:val="none" w:sz="0" w:space="0" w:color="auto"/>
            <w:bottom w:val="none" w:sz="0" w:space="0" w:color="auto"/>
            <w:right w:val="none" w:sz="0" w:space="0" w:color="auto"/>
          </w:divBdr>
        </w:div>
        <w:div w:id="1394818464">
          <w:marLeft w:val="0"/>
          <w:marRight w:val="0"/>
          <w:marTop w:val="0"/>
          <w:marBottom w:val="0"/>
          <w:divBdr>
            <w:top w:val="none" w:sz="0" w:space="0" w:color="auto"/>
            <w:left w:val="none" w:sz="0" w:space="0" w:color="auto"/>
            <w:bottom w:val="none" w:sz="0" w:space="0" w:color="auto"/>
            <w:right w:val="none" w:sz="0" w:space="0" w:color="auto"/>
          </w:divBdr>
        </w:div>
        <w:div w:id="1339237329">
          <w:marLeft w:val="0"/>
          <w:marRight w:val="0"/>
          <w:marTop w:val="0"/>
          <w:marBottom w:val="0"/>
          <w:divBdr>
            <w:top w:val="none" w:sz="0" w:space="0" w:color="auto"/>
            <w:left w:val="none" w:sz="0" w:space="0" w:color="auto"/>
            <w:bottom w:val="none" w:sz="0" w:space="0" w:color="auto"/>
            <w:right w:val="none" w:sz="0" w:space="0" w:color="auto"/>
          </w:divBdr>
        </w:div>
        <w:div w:id="498279731">
          <w:marLeft w:val="0"/>
          <w:marRight w:val="0"/>
          <w:marTop w:val="0"/>
          <w:marBottom w:val="0"/>
          <w:divBdr>
            <w:top w:val="none" w:sz="0" w:space="0" w:color="auto"/>
            <w:left w:val="none" w:sz="0" w:space="0" w:color="auto"/>
            <w:bottom w:val="none" w:sz="0" w:space="0" w:color="auto"/>
            <w:right w:val="none" w:sz="0" w:space="0" w:color="auto"/>
          </w:divBdr>
        </w:div>
        <w:div w:id="629895215">
          <w:marLeft w:val="0"/>
          <w:marRight w:val="0"/>
          <w:marTop w:val="0"/>
          <w:marBottom w:val="0"/>
          <w:divBdr>
            <w:top w:val="none" w:sz="0" w:space="0" w:color="auto"/>
            <w:left w:val="none" w:sz="0" w:space="0" w:color="auto"/>
            <w:bottom w:val="none" w:sz="0" w:space="0" w:color="auto"/>
            <w:right w:val="none" w:sz="0" w:space="0" w:color="auto"/>
          </w:divBdr>
        </w:div>
        <w:div w:id="1506746843">
          <w:marLeft w:val="0"/>
          <w:marRight w:val="0"/>
          <w:marTop w:val="0"/>
          <w:marBottom w:val="0"/>
          <w:divBdr>
            <w:top w:val="none" w:sz="0" w:space="0" w:color="auto"/>
            <w:left w:val="none" w:sz="0" w:space="0" w:color="auto"/>
            <w:bottom w:val="none" w:sz="0" w:space="0" w:color="auto"/>
            <w:right w:val="none" w:sz="0" w:space="0" w:color="auto"/>
          </w:divBdr>
        </w:div>
        <w:div w:id="1767144537">
          <w:marLeft w:val="0"/>
          <w:marRight w:val="0"/>
          <w:marTop w:val="0"/>
          <w:marBottom w:val="0"/>
          <w:divBdr>
            <w:top w:val="none" w:sz="0" w:space="0" w:color="auto"/>
            <w:left w:val="none" w:sz="0" w:space="0" w:color="auto"/>
            <w:bottom w:val="none" w:sz="0" w:space="0" w:color="auto"/>
            <w:right w:val="none" w:sz="0" w:space="0" w:color="auto"/>
          </w:divBdr>
        </w:div>
        <w:div w:id="155418018">
          <w:marLeft w:val="0"/>
          <w:marRight w:val="0"/>
          <w:marTop w:val="0"/>
          <w:marBottom w:val="0"/>
          <w:divBdr>
            <w:top w:val="none" w:sz="0" w:space="0" w:color="auto"/>
            <w:left w:val="none" w:sz="0" w:space="0" w:color="auto"/>
            <w:bottom w:val="none" w:sz="0" w:space="0" w:color="auto"/>
            <w:right w:val="none" w:sz="0" w:space="0" w:color="auto"/>
          </w:divBdr>
        </w:div>
        <w:div w:id="1816750203">
          <w:marLeft w:val="0"/>
          <w:marRight w:val="0"/>
          <w:marTop w:val="0"/>
          <w:marBottom w:val="0"/>
          <w:divBdr>
            <w:top w:val="none" w:sz="0" w:space="0" w:color="auto"/>
            <w:left w:val="none" w:sz="0" w:space="0" w:color="auto"/>
            <w:bottom w:val="none" w:sz="0" w:space="0" w:color="auto"/>
            <w:right w:val="none" w:sz="0" w:space="0" w:color="auto"/>
          </w:divBdr>
        </w:div>
        <w:div w:id="1629816415">
          <w:marLeft w:val="0"/>
          <w:marRight w:val="0"/>
          <w:marTop w:val="0"/>
          <w:marBottom w:val="0"/>
          <w:divBdr>
            <w:top w:val="none" w:sz="0" w:space="0" w:color="auto"/>
            <w:left w:val="none" w:sz="0" w:space="0" w:color="auto"/>
            <w:bottom w:val="none" w:sz="0" w:space="0" w:color="auto"/>
            <w:right w:val="none" w:sz="0" w:space="0" w:color="auto"/>
          </w:divBdr>
        </w:div>
      </w:divsChild>
    </w:div>
    <w:div w:id="153183887">
      <w:bodyDiv w:val="1"/>
      <w:marLeft w:val="0"/>
      <w:marRight w:val="0"/>
      <w:marTop w:val="0"/>
      <w:marBottom w:val="0"/>
      <w:divBdr>
        <w:top w:val="none" w:sz="0" w:space="0" w:color="auto"/>
        <w:left w:val="none" w:sz="0" w:space="0" w:color="auto"/>
        <w:bottom w:val="none" w:sz="0" w:space="0" w:color="auto"/>
        <w:right w:val="none" w:sz="0" w:space="0" w:color="auto"/>
      </w:divBdr>
      <w:divsChild>
        <w:div w:id="870218783">
          <w:marLeft w:val="0"/>
          <w:marRight w:val="0"/>
          <w:marTop w:val="0"/>
          <w:marBottom w:val="0"/>
          <w:divBdr>
            <w:top w:val="none" w:sz="0" w:space="0" w:color="auto"/>
            <w:left w:val="none" w:sz="0" w:space="0" w:color="auto"/>
            <w:bottom w:val="none" w:sz="0" w:space="0" w:color="auto"/>
            <w:right w:val="none" w:sz="0" w:space="0" w:color="auto"/>
          </w:divBdr>
        </w:div>
        <w:div w:id="1586260309">
          <w:marLeft w:val="0"/>
          <w:marRight w:val="0"/>
          <w:marTop w:val="0"/>
          <w:marBottom w:val="0"/>
          <w:divBdr>
            <w:top w:val="none" w:sz="0" w:space="0" w:color="auto"/>
            <w:left w:val="none" w:sz="0" w:space="0" w:color="auto"/>
            <w:bottom w:val="none" w:sz="0" w:space="0" w:color="auto"/>
            <w:right w:val="none" w:sz="0" w:space="0" w:color="auto"/>
          </w:divBdr>
        </w:div>
        <w:div w:id="2094737479">
          <w:marLeft w:val="0"/>
          <w:marRight w:val="0"/>
          <w:marTop w:val="0"/>
          <w:marBottom w:val="0"/>
          <w:divBdr>
            <w:top w:val="none" w:sz="0" w:space="0" w:color="auto"/>
            <w:left w:val="none" w:sz="0" w:space="0" w:color="auto"/>
            <w:bottom w:val="none" w:sz="0" w:space="0" w:color="auto"/>
            <w:right w:val="none" w:sz="0" w:space="0" w:color="auto"/>
          </w:divBdr>
        </w:div>
        <w:div w:id="794175567">
          <w:marLeft w:val="0"/>
          <w:marRight w:val="0"/>
          <w:marTop w:val="0"/>
          <w:marBottom w:val="0"/>
          <w:divBdr>
            <w:top w:val="none" w:sz="0" w:space="0" w:color="auto"/>
            <w:left w:val="none" w:sz="0" w:space="0" w:color="auto"/>
            <w:bottom w:val="none" w:sz="0" w:space="0" w:color="auto"/>
            <w:right w:val="none" w:sz="0" w:space="0" w:color="auto"/>
          </w:divBdr>
        </w:div>
        <w:div w:id="1635333158">
          <w:marLeft w:val="0"/>
          <w:marRight w:val="0"/>
          <w:marTop w:val="0"/>
          <w:marBottom w:val="0"/>
          <w:divBdr>
            <w:top w:val="none" w:sz="0" w:space="0" w:color="auto"/>
            <w:left w:val="none" w:sz="0" w:space="0" w:color="auto"/>
            <w:bottom w:val="none" w:sz="0" w:space="0" w:color="auto"/>
            <w:right w:val="none" w:sz="0" w:space="0" w:color="auto"/>
          </w:divBdr>
        </w:div>
        <w:div w:id="535196614">
          <w:marLeft w:val="0"/>
          <w:marRight w:val="0"/>
          <w:marTop w:val="0"/>
          <w:marBottom w:val="0"/>
          <w:divBdr>
            <w:top w:val="none" w:sz="0" w:space="0" w:color="auto"/>
            <w:left w:val="none" w:sz="0" w:space="0" w:color="auto"/>
            <w:bottom w:val="none" w:sz="0" w:space="0" w:color="auto"/>
            <w:right w:val="none" w:sz="0" w:space="0" w:color="auto"/>
          </w:divBdr>
        </w:div>
        <w:div w:id="267544214">
          <w:marLeft w:val="0"/>
          <w:marRight w:val="0"/>
          <w:marTop w:val="0"/>
          <w:marBottom w:val="0"/>
          <w:divBdr>
            <w:top w:val="none" w:sz="0" w:space="0" w:color="auto"/>
            <w:left w:val="none" w:sz="0" w:space="0" w:color="auto"/>
            <w:bottom w:val="none" w:sz="0" w:space="0" w:color="auto"/>
            <w:right w:val="none" w:sz="0" w:space="0" w:color="auto"/>
          </w:divBdr>
        </w:div>
        <w:div w:id="924338630">
          <w:marLeft w:val="0"/>
          <w:marRight w:val="0"/>
          <w:marTop w:val="0"/>
          <w:marBottom w:val="0"/>
          <w:divBdr>
            <w:top w:val="none" w:sz="0" w:space="0" w:color="auto"/>
            <w:left w:val="none" w:sz="0" w:space="0" w:color="auto"/>
            <w:bottom w:val="none" w:sz="0" w:space="0" w:color="auto"/>
            <w:right w:val="none" w:sz="0" w:space="0" w:color="auto"/>
          </w:divBdr>
        </w:div>
        <w:div w:id="1220900534">
          <w:marLeft w:val="0"/>
          <w:marRight w:val="0"/>
          <w:marTop w:val="0"/>
          <w:marBottom w:val="0"/>
          <w:divBdr>
            <w:top w:val="none" w:sz="0" w:space="0" w:color="auto"/>
            <w:left w:val="none" w:sz="0" w:space="0" w:color="auto"/>
            <w:bottom w:val="none" w:sz="0" w:space="0" w:color="auto"/>
            <w:right w:val="none" w:sz="0" w:space="0" w:color="auto"/>
          </w:divBdr>
        </w:div>
        <w:div w:id="1177033939">
          <w:marLeft w:val="0"/>
          <w:marRight w:val="0"/>
          <w:marTop w:val="0"/>
          <w:marBottom w:val="0"/>
          <w:divBdr>
            <w:top w:val="none" w:sz="0" w:space="0" w:color="auto"/>
            <w:left w:val="none" w:sz="0" w:space="0" w:color="auto"/>
            <w:bottom w:val="none" w:sz="0" w:space="0" w:color="auto"/>
            <w:right w:val="none" w:sz="0" w:space="0" w:color="auto"/>
          </w:divBdr>
        </w:div>
        <w:div w:id="1369378259">
          <w:marLeft w:val="0"/>
          <w:marRight w:val="0"/>
          <w:marTop w:val="0"/>
          <w:marBottom w:val="0"/>
          <w:divBdr>
            <w:top w:val="none" w:sz="0" w:space="0" w:color="auto"/>
            <w:left w:val="none" w:sz="0" w:space="0" w:color="auto"/>
            <w:bottom w:val="none" w:sz="0" w:space="0" w:color="auto"/>
            <w:right w:val="none" w:sz="0" w:space="0" w:color="auto"/>
          </w:divBdr>
        </w:div>
        <w:div w:id="1975670550">
          <w:marLeft w:val="0"/>
          <w:marRight w:val="0"/>
          <w:marTop w:val="0"/>
          <w:marBottom w:val="0"/>
          <w:divBdr>
            <w:top w:val="none" w:sz="0" w:space="0" w:color="auto"/>
            <w:left w:val="none" w:sz="0" w:space="0" w:color="auto"/>
            <w:bottom w:val="none" w:sz="0" w:space="0" w:color="auto"/>
            <w:right w:val="none" w:sz="0" w:space="0" w:color="auto"/>
          </w:divBdr>
        </w:div>
      </w:divsChild>
    </w:div>
    <w:div w:id="203256332">
      <w:bodyDiv w:val="1"/>
      <w:marLeft w:val="0"/>
      <w:marRight w:val="0"/>
      <w:marTop w:val="0"/>
      <w:marBottom w:val="0"/>
      <w:divBdr>
        <w:top w:val="none" w:sz="0" w:space="0" w:color="auto"/>
        <w:left w:val="none" w:sz="0" w:space="0" w:color="auto"/>
        <w:bottom w:val="none" w:sz="0" w:space="0" w:color="auto"/>
        <w:right w:val="none" w:sz="0" w:space="0" w:color="auto"/>
      </w:divBdr>
    </w:div>
    <w:div w:id="316689636">
      <w:bodyDiv w:val="1"/>
      <w:marLeft w:val="0"/>
      <w:marRight w:val="0"/>
      <w:marTop w:val="0"/>
      <w:marBottom w:val="0"/>
      <w:divBdr>
        <w:top w:val="none" w:sz="0" w:space="0" w:color="auto"/>
        <w:left w:val="none" w:sz="0" w:space="0" w:color="auto"/>
        <w:bottom w:val="none" w:sz="0" w:space="0" w:color="auto"/>
        <w:right w:val="none" w:sz="0" w:space="0" w:color="auto"/>
      </w:divBdr>
    </w:div>
    <w:div w:id="335958899">
      <w:bodyDiv w:val="1"/>
      <w:marLeft w:val="0"/>
      <w:marRight w:val="0"/>
      <w:marTop w:val="0"/>
      <w:marBottom w:val="0"/>
      <w:divBdr>
        <w:top w:val="none" w:sz="0" w:space="0" w:color="auto"/>
        <w:left w:val="none" w:sz="0" w:space="0" w:color="auto"/>
        <w:bottom w:val="none" w:sz="0" w:space="0" w:color="auto"/>
        <w:right w:val="none" w:sz="0" w:space="0" w:color="auto"/>
      </w:divBdr>
    </w:div>
    <w:div w:id="369498452">
      <w:bodyDiv w:val="1"/>
      <w:marLeft w:val="0"/>
      <w:marRight w:val="0"/>
      <w:marTop w:val="0"/>
      <w:marBottom w:val="0"/>
      <w:divBdr>
        <w:top w:val="none" w:sz="0" w:space="0" w:color="auto"/>
        <w:left w:val="none" w:sz="0" w:space="0" w:color="auto"/>
        <w:bottom w:val="none" w:sz="0" w:space="0" w:color="auto"/>
        <w:right w:val="none" w:sz="0" w:space="0" w:color="auto"/>
      </w:divBdr>
    </w:div>
    <w:div w:id="450981125">
      <w:bodyDiv w:val="1"/>
      <w:marLeft w:val="0"/>
      <w:marRight w:val="0"/>
      <w:marTop w:val="0"/>
      <w:marBottom w:val="0"/>
      <w:divBdr>
        <w:top w:val="none" w:sz="0" w:space="0" w:color="auto"/>
        <w:left w:val="none" w:sz="0" w:space="0" w:color="auto"/>
        <w:bottom w:val="none" w:sz="0" w:space="0" w:color="auto"/>
        <w:right w:val="none" w:sz="0" w:space="0" w:color="auto"/>
      </w:divBdr>
      <w:divsChild>
        <w:div w:id="1086338569">
          <w:marLeft w:val="0"/>
          <w:marRight w:val="0"/>
          <w:marTop w:val="0"/>
          <w:marBottom w:val="0"/>
          <w:divBdr>
            <w:top w:val="none" w:sz="0" w:space="0" w:color="auto"/>
            <w:left w:val="none" w:sz="0" w:space="0" w:color="auto"/>
            <w:bottom w:val="none" w:sz="0" w:space="0" w:color="auto"/>
            <w:right w:val="none" w:sz="0" w:space="0" w:color="auto"/>
          </w:divBdr>
        </w:div>
        <w:div w:id="2115323265">
          <w:marLeft w:val="0"/>
          <w:marRight w:val="0"/>
          <w:marTop w:val="0"/>
          <w:marBottom w:val="0"/>
          <w:divBdr>
            <w:top w:val="none" w:sz="0" w:space="0" w:color="auto"/>
            <w:left w:val="none" w:sz="0" w:space="0" w:color="auto"/>
            <w:bottom w:val="none" w:sz="0" w:space="0" w:color="auto"/>
            <w:right w:val="none" w:sz="0" w:space="0" w:color="auto"/>
          </w:divBdr>
        </w:div>
        <w:div w:id="2110008814">
          <w:marLeft w:val="0"/>
          <w:marRight w:val="0"/>
          <w:marTop w:val="0"/>
          <w:marBottom w:val="0"/>
          <w:divBdr>
            <w:top w:val="none" w:sz="0" w:space="0" w:color="auto"/>
            <w:left w:val="none" w:sz="0" w:space="0" w:color="auto"/>
            <w:bottom w:val="none" w:sz="0" w:space="0" w:color="auto"/>
            <w:right w:val="none" w:sz="0" w:space="0" w:color="auto"/>
          </w:divBdr>
        </w:div>
      </w:divsChild>
    </w:div>
    <w:div w:id="483282265">
      <w:bodyDiv w:val="1"/>
      <w:marLeft w:val="0"/>
      <w:marRight w:val="0"/>
      <w:marTop w:val="0"/>
      <w:marBottom w:val="0"/>
      <w:divBdr>
        <w:top w:val="none" w:sz="0" w:space="0" w:color="auto"/>
        <w:left w:val="none" w:sz="0" w:space="0" w:color="auto"/>
        <w:bottom w:val="none" w:sz="0" w:space="0" w:color="auto"/>
        <w:right w:val="none" w:sz="0" w:space="0" w:color="auto"/>
      </w:divBdr>
    </w:div>
    <w:div w:id="616176530">
      <w:bodyDiv w:val="1"/>
      <w:marLeft w:val="0"/>
      <w:marRight w:val="0"/>
      <w:marTop w:val="0"/>
      <w:marBottom w:val="0"/>
      <w:divBdr>
        <w:top w:val="none" w:sz="0" w:space="0" w:color="auto"/>
        <w:left w:val="none" w:sz="0" w:space="0" w:color="auto"/>
        <w:bottom w:val="none" w:sz="0" w:space="0" w:color="auto"/>
        <w:right w:val="none" w:sz="0" w:space="0" w:color="auto"/>
      </w:divBdr>
    </w:div>
    <w:div w:id="670453570">
      <w:bodyDiv w:val="1"/>
      <w:marLeft w:val="0"/>
      <w:marRight w:val="0"/>
      <w:marTop w:val="0"/>
      <w:marBottom w:val="0"/>
      <w:divBdr>
        <w:top w:val="none" w:sz="0" w:space="0" w:color="auto"/>
        <w:left w:val="none" w:sz="0" w:space="0" w:color="auto"/>
        <w:bottom w:val="none" w:sz="0" w:space="0" w:color="auto"/>
        <w:right w:val="none" w:sz="0" w:space="0" w:color="auto"/>
      </w:divBdr>
    </w:div>
    <w:div w:id="796870060">
      <w:bodyDiv w:val="1"/>
      <w:marLeft w:val="0"/>
      <w:marRight w:val="0"/>
      <w:marTop w:val="0"/>
      <w:marBottom w:val="0"/>
      <w:divBdr>
        <w:top w:val="none" w:sz="0" w:space="0" w:color="auto"/>
        <w:left w:val="none" w:sz="0" w:space="0" w:color="auto"/>
        <w:bottom w:val="none" w:sz="0" w:space="0" w:color="auto"/>
        <w:right w:val="none" w:sz="0" w:space="0" w:color="auto"/>
      </w:divBdr>
    </w:div>
    <w:div w:id="873735671">
      <w:bodyDiv w:val="1"/>
      <w:marLeft w:val="0"/>
      <w:marRight w:val="0"/>
      <w:marTop w:val="0"/>
      <w:marBottom w:val="0"/>
      <w:divBdr>
        <w:top w:val="none" w:sz="0" w:space="0" w:color="auto"/>
        <w:left w:val="none" w:sz="0" w:space="0" w:color="auto"/>
        <w:bottom w:val="none" w:sz="0" w:space="0" w:color="auto"/>
        <w:right w:val="none" w:sz="0" w:space="0" w:color="auto"/>
      </w:divBdr>
    </w:div>
    <w:div w:id="945308459">
      <w:bodyDiv w:val="1"/>
      <w:marLeft w:val="0"/>
      <w:marRight w:val="0"/>
      <w:marTop w:val="0"/>
      <w:marBottom w:val="0"/>
      <w:divBdr>
        <w:top w:val="none" w:sz="0" w:space="0" w:color="auto"/>
        <w:left w:val="none" w:sz="0" w:space="0" w:color="auto"/>
        <w:bottom w:val="none" w:sz="0" w:space="0" w:color="auto"/>
        <w:right w:val="none" w:sz="0" w:space="0" w:color="auto"/>
      </w:divBdr>
    </w:div>
    <w:div w:id="953558426">
      <w:bodyDiv w:val="1"/>
      <w:marLeft w:val="0"/>
      <w:marRight w:val="0"/>
      <w:marTop w:val="0"/>
      <w:marBottom w:val="0"/>
      <w:divBdr>
        <w:top w:val="none" w:sz="0" w:space="0" w:color="auto"/>
        <w:left w:val="none" w:sz="0" w:space="0" w:color="auto"/>
        <w:bottom w:val="none" w:sz="0" w:space="0" w:color="auto"/>
        <w:right w:val="none" w:sz="0" w:space="0" w:color="auto"/>
      </w:divBdr>
    </w:div>
    <w:div w:id="981537712">
      <w:bodyDiv w:val="1"/>
      <w:marLeft w:val="0"/>
      <w:marRight w:val="0"/>
      <w:marTop w:val="0"/>
      <w:marBottom w:val="0"/>
      <w:divBdr>
        <w:top w:val="none" w:sz="0" w:space="0" w:color="auto"/>
        <w:left w:val="none" w:sz="0" w:space="0" w:color="auto"/>
        <w:bottom w:val="none" w:sz="0" w:space="0" w:color="auto"/>
        <w:right w:val="none" w:sz="0" w:space="0" w:color="auto"/>
      </w:divBdr>
      <w:divsChild>
        <w:div w:id="554856697">
          <w:marLeft w:val="0"/>
          <w:marRight w:val="0"/>
          <w:marTop w:val="0"/>
          <w:marBottom w:val="0"/>
          <w:divBdr>
            <w:top w:val="none" w:sz="0" w:space="0" w:color="auto"/>
            <w:left w:val="none" w:sz="0" w:space="0" w:color="auto"/>
            <w:bottom w:val="none" w:sz="0" w:space="0" w:color="auto"/>
            <w:right w:val="none" w:sz="0" w:space="0" w:color="auto"/>
          </w:divBdr>
        </w:div>
      </w:divsChild>
    </w:div>
    <w:div w:id="986713670">
      <w:bodyDiv w:val="1"/>
      <w:marLeft w:val="0"/>
      <w:marRight w:val="0"/>
      <w:marTop w:val="0"/>
      <w:marBottom w:val="0"/>
      <w:divBdr>
        <w:top w:val="none" w:sz="0" w:space="0" w:color="auto"/>
        <w:left w:val="none" w:sz="0" w:space="0" w:color="auto"/>
        <w:bottom w:val="none" w:sz="0" w:space="0" w:color="auto"/>
        <w:right w:val="none" w:sz="0" w:space="0" w:color="auto"/>
      </w:divBdr>
    </w:div>
    <w:div w:id="1042362450">
      <w:bodyDiv w:val="1"/>
      <w:marLeft w:val="0"/>
      <w:marRight w:val="0"/>
      <w:marTop w:val="0"/>
      <w:marBottom w:val="0"/>
      <w:divBdr>
        <w:top w:val="none" w:sz="0" w:space="0" w:color="auto"/>
        <w:left w:val="none" w:sz="0" w:space="0" w:color="auto"/>
        <w:bottom w:val="none" w:sz="0" w:space="0" w:color="auto"/>
        <w:right w:val="none" w:sz="0" w:space="0" w:color="auto"/>
      </w:divBdr>
      <w:divsChild>
        <w:div w:id="1081172992">
          <w:marLeft w:val="0"/>
          <w:marRight w:val="0"/>
          <w:marTop w:val="0"/>
          <w:marBottom w:val="0"/>
          <w:divBdr>
            <w:top w:val="none" w:sz="0" w:space="0" w:color="auto"/>
            <w:left w:val="none" w:sz="0" w:space="0" w:color="auto"/>
            <w:bottom w:val="none" w:sz="0" w:space="0" w:color="auto"/>
            <w:right w:val="none" w:sz="0" w:space="0" w:color="auto"/>
          </w:divBdr>
        </w:div>
        <w:div w:id="2030790774">
          <w:marLeft w:val="0"/>
          <w:marRight w:val="0"/>
          <w:marTop w:val="0"/>
          <w:marBottom w:val="0"/>
          <w:divBdr>
            <w:top w:val="none" w:sz="0" w:space="0" w:color="auto"/>
            <w:left w:val="none" w:sz="0" w:space="0" w:color="auto"/>
            <w:bottom w:val="none" w:sz="0" w:space="0" w:color="auto"/>
            <w:right w:val="none" w:sz="0" w:space="0" w:color="auto"/>
          </w:divBdr>
        </w:div>
        <w:div w:id="541091418">
          <w:marLeft w:val="0"/>
          <w:marRight w:val="0"/>
          <w:marTop w:val="0"/>
          <w:marBottom w:val="0"/>
          <w:divBdr>
            <w:top w:val="none" w:sz="0" w:space="0" w:color="auto"/>
            <w:left w:val="none" w:sz="0" w:space="0" w:color="auto"/>
            <w:bottom w:val="none" w:sz="0" w:space="0" w:color="auto"/>
            <w:right w:val="none" w:sz="0" w:space="0" w:color="auto"/>
          </w:divBdr>
        </w:div>
        <w:div w:id="1137723354">
          <w:marLeft w:val="0"/>
          <w:marRight w:val="0"/>
          <w:marTop w:val="0"/>
          <w:marBottom w:val="0"/>
          <w:divBdr>
            <w:top w:val="none" w:sz="0" w:space="0" w:color="auto"/>
            <w:left w:val="none" w:sz="0" w:space="0" w:color="auto"/>
            <w:bottom w:val="none" w:sz="0" w:space="0" w:color="auto"/>
            <w:right w:val="none" w:sz="0" w:space="0" w:color="auto"/>
          </w:divBdr>
        </w:div>
        <w:div w:id="435105115">
          <w:marLeft w:val="0"/>
          <w:marRight w:val="0"/>
          <w:marTop w:val="0"/>
          <w:marBottom w:val="0"/>
          <w:divBdr>
            <w:top w:val="none" w:sz="0" w:space="0" w:color="auto"/>
            <w:left w:val="none" w:sz="0" w:space="0" w:color="auto"/>
            <w:bottom w:val="none" w:sz="0" w:space="0" w:color="auto"/>
            <w:right w:val="none" w:sz="0" w:space="0" w:color="auto"/>
          </w:divBdr>
        </w:div>
        <w:div w:id="547306233">
          <w:marLeft w:val="0"/>
          <w:marRight w:val="0"/>
          <w:marTop w:val="0"/>
          <w:marBottom w:val="0"/>
          <w:divBdr>
            <w:top w:val="none" w:sz="0" w:space="0" w:color="auto"/>
            <w:left w:val="none" w:sz="0" w:space="0" w:color="auto"/>
            <w:bottom w:val="none" w:sz="0" w:space="0" w:color="auto"/>
            <w:right w:val="none" w:sz="0" w:space="0" w:color="auto"/>
          </w:divBdr>
        </w:div>
        <w:div w:id="1994598902">
          <w:marLeft w:val="0"/>
          <w:marRight w:val="0"/>
          <w:marTop w:val="0"/>
          <w:marBottom w:val="0"/>
          <w:divBdr>
            <w:top w:val="none" w:sz="0" w:space="0" w:color="auto"/>
            <w:left w:val="none" w:sz="0" w:space="0" w:color="auto"/>
            <w:bottom w:val="none" w:sz="0" w:space="0" w:color="auto"/>
            <w:right w:val="none" w:sz="0" w:space="0" w:color="auto"/>
          </w:divBdr>
        </w:div>
        <w:div w:id="1519192766">
          <w:marLeft w:val="0"/>
          <w:marRight w:val="0"/>
          <w:marTop w:val="0"/>
          <w:marBottom w:val="0"/>
          <w:divBdr>
            <w:top w:val="none" w:sz="0" w:space="0" w:color="auto"/>
            <w:left w:val="none" w:sz="0" w:space="0" w:color="auto"/>
            <w:bottom w:val="none" w:sz="0" w:space="0" w:color="auto"/>
            <w:right w:val="none" w:sz="0" w:space="0" w:color="auto"/>
          </w:divBdr>
        </w:div>
        <w:div w:id="722219949">
          <w:marLeft w:val="0"/>
          <w:marRight w:val="0"/>
          <w:marTop w:val="0"/>
          <w:marBottom w:val="0"/>
          <w:divBdr>
            <w:top w:val="none" w:sz="0" w:space="0" w:color="auto"/>
            <w:left w:val="none" w:sz="0" w:space="0" w:color="auto"/>
            <w:bottom w:val="none" w:sz="0" w:space="0" w:color="auto"/>
            <w:right w:val="none" w:sz="0" w:space="0" w:color="auto"/>
          </w:divBdr>
        </w:div>
        <w:div w:id="450133229">
          <w:marLeft w:val="0"/>
          <w:marRight w:val="0"/>
          <w:marTop w:val="0"/>
          <w:marBottom w:val="0"/>
          <w:divBdr>
            <w:top w:val="none" w:sz="0" w:space="0" w:color="auto"/>
            <w:left w:val="none" w:sz="0" w:space="0" w:color="auto"/>
            <w:bottom w:val="none" w:sz="0" w:space="0" w:color="auto"/>
            <w:right w:val="none" w:sz="0" w:space="0" w:color="auto"/>
          </w:divBdr>
        </w:div>
      </w:divsChild>
    </w:div>
    <w:div w:id="1187408631">
      <w:bodyDiv w:val="1"/>
      <w:marLeft w:val="0"/>
      <w:marRight w:val="0"/>
      <w:marTop w:val="0"/>
      <w:marBottom w:val="0"/>
      <w:divBdr>
        <w:top w:val="none" w:sz="0" w:space="0" w:color="auto"/>
        <w:left w:val="none" w:sz="0" w:space="0" w:color="auto"/>
        <w:bottom w:val="none" w:sz="0" w:space="0" w:color="auto"/>
        <w:right w:val="none" w:sz="0" w:space="0" w:color="auto"/>
      </w:divBdr>
    </w:div>
    <w:div w:id="1297446967">
      <w:bodyDiv w:val="1"/>
      <w:marLeft w:val="0"/>
      <w:marRight w:val="0"/>
      <w:marTop w:val="0"/>
      <w:marBottom w:val="0"/>
      <w:divBdr>
        <w:top w:val="none" w:sz="0" w:space="0" w:color="auto"/>
        <w:left w:val="none" w:sz="0" w:space="0" w:color="auto"/>
        <w:bottom w:val="none" w:sz="0" w:space="0" w:color="auto"/>
        <w:right w:val="none" w:sz="0" w:space="0" w:color="auto"/>
      </w:divBdr>
    </w:div>
    <w:div w:id="1437218128">
      <w:bodyDiv w:val="1"/>
      <w:marLeft w:val="0"/>
      <w:marRight w:val="0"/>
      <w:marTop w:val="0"/>
      <w:marBottom w:val="0"/>
      <w:divBdr>
        <w:top w:val="none" w:sz="0" w:space="0" w:color="auto"/>
        <w:left w:val="none" w:sz="0" w:space="0" w:color="auto"/>
        <w:bottom w:val="none" w:sz="0" w:space="0" w:color="auto"/>
        <w:right w:val="none" w:sz="0" w:space="0" w:color="auto"/>
      </w:divBdr>
    </w:div>
    <w:div w:id="1488784242">
      <w:bodyDiv w:val="1"/>
      <w:marLeft w:val="0"/>
      <w:marRight w:val="0"/>
      <w:marTop w:val="0"/>
      <w:marBottom w:val="0"/>
      <w:divBdr>
        <w:top w:val="none" w:sz="0" w:space="0" w:color="auto"/>
        <w:left w:val="none" w:sz="0" w:space="0" w:color="auto"/>
        <w:bottom w:val="none" w:sz="0" w:space="0" w:color="auto"/>
        <w:right w:val="none" w:sz="0" w:space="0" w:color="auto"/>
      </w:divBdr>
      <w:divsChild>
        <w:div w:id="442455551">
          <w:marLeft w:val="0"/>
          <w:marRight w:val="0"/>
          <w:marTop w:val="0"/>
          <w:marBottom w:val="0"/>
          <w:divBdr>
            <w:top w:val="none" w:sz="0" w:space="0" w:color="auto"/>
            <w:left w:val="none" w:sz="0" w:space="0" w:color="auto"/>
            <w:bottom w:val="none" w:sz="0" w:space="0" w:color="auto"/>
            <w:right w:val="none" w:sz="0" w:space="0" w:color="auto"/>
          </w:divBdr>
        </w:div>
        <w:div w:id="1061514064">
          <w:marLeft w:val="0"/>
          <w:marRight w:val="0"/>
          <w:marTop w:val="0"/>
          <w:marBottom w:val="0"/>
          <w:divBdr>
            <w:top w:val="none" w:sz="0" w:space="0" w:color="auto"/>
            <w:left w:val="none" w:sz="0" w:space="0" w:color="auto"/>
            <w:bottom w:val="none" w:sz="0" w:space="0" w:color="auto"/>
            <w:right w:val="none" w:sz="0" w:space="0" w:color="auto"/>
          </w:divBdr>
        </w:div>
        <w:div w:id="290670999">
          <w:marLeft w:val="0"/>
          <w:marRight w:val="0"/>
          <w:marTop w:val="0"/>
          <w:marBottom w:val="0"/>
          <w:divBdr>
            <w:top w:val="none" w:sz="0" w:space="0" w:color="auto"/>
            <w:left w:val="none" w:sz="0" w:space="0" w:color="auto"/>
            <w:bottom w:val="none" w:sz="0" w:space="0" w:color="auto"/>
            <w:right w:val="none" w:sz="0" w:space="0" w:color="auto"/>
          </w:divBdr>
        </w:div>
        <w:div w:id="865212540">
          <w:marLeft w:val="0"/>
          <w:marRight w:val="0"/>
          <w:marTop w:val="0"/>
          <w:marBottom w:val="0"/>
          <w:divBdr>
            <w:top w:val="none" w:sz="0" w:space="0" w:color="auto"/>
            <w:left w:val="none" w:sz="0" w:space="0" w:color="auto"/>
            <w:bottom w:val="none" w:sz="0" w:space="0" w:color="auto"/>
            <w:right w:val="none" w:sz="0" w:space="0" w:color="auto"/>
          </w:divBdr>
        </w:div>
        <w:div w:id="1471828470">
          <w:marLeft w:val="0"/>
          <w:marRight w:val="0"/>
          <w:marTop w:val="0"/>
          <w:marBottom w:val="0"/>
          <w:divBdr>
            <w:top w:val="none" w:sz="0" w:space="0" w:color="auto"/>
            <w:left w:val="none" w:sz="0" w:space="0" w:color="auto"/>
            <w:bottom w:val="none" w:sz="0" w:space="0" w:color="auto"/>
            <w:right w:val="none" w:sz="0" w:space="0" w:color="auto"/>
          </w:divBdr>
        </w:div>
      </w:divsChild>
    </w:div>
    <w:div w:id="1497070195">
      <w:bodyDiv w:val="1"/>
      <w:marLeft w:val="0"/>
      <w:marRight w:val="0"/>
      <w:marTop w:val="0"/>
      <w:marBottom w:val="0"/>
      <w:divBdr>
        <w:top w:val="none" w:sz="0" w:space="0" w:color="auto"/>
        <w:left w:val="none" w:sz="0" w:space="0" w:color="auto"/>
        <w:bottom w:val="none" w:sz="0" w:space="0" w:color="auto"/>
        <w:right w:val="none" w:sz="0" w:space="0" w:color="auto"/>
      </w:divBdr>
    </w:div>
    <w:div w:id="1598751479">
      <w:bodyDiv w:val="1"/>
      <w:marLeft w:val="0"/>
      <w:marRight w:val="0"/>
      <w:marTop w:val="0"/>
      <w:marBottom w:val="0"/>
      <w:divBdr>
        <w:top w:val="none" w:sz="0" w:space="0" w:color="auto"/>
        <w:left w:val="none" w:sz="0" w:space="0" w:color="auto"/>
        <w:bottom w:val="none" w:sz="0" w:space="0" w:color="auto"/>
        <w:right w:val="none" w:sz="0" w:space="0" w:color="auto"/>
      </w:divBdr>
      <w:divsChild>
        <w:div w:id="468864532">
          <w:marLeft w:val="0"/>
          <w:marRight w:val="0"/>
          <w:marTop w:val="0"/>
          <w:marBottom w:val="0"/>
          <w:divBdr>
            <w:top w:val="none" w:sz="0" w:space="0" w:color="auto"/>
            <w:left w:val="none" w:sz="0" w:space="0" w:color="auto"/>
            <w:bottom w:val="none" w:sz="0" w:space="0" w:color="auto"/>
            <w:right w:val="none" w:sz="0" w:space="0" w:color="auto"/>
          </w:divBdr>
        </w:div>
        <w:div w:id="1750927873">
          <w:marLeft w:val="0"/>
          <w:marRight w:val="0"/>
          <w:marTop w:val="0"/>
          <w:marBottom w:val="0"/>
          <w:divBdr>
            <w:top w:val="none" w:sz="0" w:space="0" w:color="auto"/>
            <w:left w:val="none" w:sz="0" w:space="0" w:color="auto"/>
            <w:bottom w:val="none" w:sz="0" w:space="0" w:color="auto"/>
            <w:right w:val="none" w:sz="0" w:space="0" w:color="auto"/>
          </w:divBdr>
        </w:div>
        <w:div w:id="1189877808">
          <w:marLeft w:val="0"/>
          <w:marRight w:val="0"/>
          <w:marTop w:val="0"/>
          <w:marBottom w:val="0"/>
          <w:divBdr>
            <w:top w:val="none" w:sz="0" w:space="0" w:color="auto"/>
            <w:left w:val="none" w:sz="0" w:space="0" w:color="auto"/>
            <w:bottom w:val="none" w:sz="0" w:space="0" w:color="auto"/>
            <w:right w:val="none" w:sz="0" w:space="0" w:color="auto"/>
          </w:divBdr>
        </w:div>
        <w:div w:id="1933196641">
          <w:marLeft w:val="0"/>
          <w:marRight w:val="0"/>
          <w:marTop w:val="0"/>
          <w:marBottom w:val="0"/>
          <w:divBdr>
            <w:top w:val="none" w:sz="0" w:space="0" w:color="auto"/>
            <w:left w:val="none" w:sz="0" w:space="0" w:color="auto"/>
            <w:bottom w:val="none" w:sz="0" w:space="0" w:color="auto"/>
            <w:right w:val="none" w:sz="0" w:space="0" w:color="auto"/>
          </w:divBdr>
        </w:div>
        <w:div w:id="1544366583">
          <w:marLeft w:val="0"/>
          <w:marRight w:val="0"/>
          <w:marTop w:val="0"/>
          <w:marBottom w:val="0"/>
          <w:divBdr>
            <w:top w:val="none" w:sz="0" w:space="0" w:color="auto"/>
            <w:left w:val="none" w:sz="0" w:space="0" w:color="auto"/>
            <w:bottom w:val="none" w:sz="0" w:space="0" w:color="auto"/>
            <w:right w:val="none" w:sz="0" w:space="0" w:color="auto"/>
          </w:divBdr>
        </w:div>
        <w:div w:id="165366022">
          <w:marLeft w:val="0"/>
          <w:marRight w:val="0"/>
          <w:marTop w:val="0"/>
          <w:marBottom w:val="0"/>
          <w:divBdr>
            <w:top w:val="none" w:sz="0" w:space="0" w:color="auto"/>
            <w:left w:val="none" w:sz="0" w:space="0" w:color="auto"/>
            <w:bottom w:val="none" w:sz="0" w:space="0" w:color="auto"/>
            <w:right w:val="none" w:sz="0" w:space="0" w:color="auto"/>
          </w:divBdr>
        </w:div>
        <w:div w:id="2018189365">
          <w:marLeft w:val="0"/>
          <w:marRight w:val="0"/>
          <w:marTop w:val="0"/>
          <w:marBottom w:val="0"/>
          <w:divBdr>
            <w:top w:val="none" w:sz="0" w:space="0" w:color="auto"/>
            <w:left w:val="none" w:sz="0" w:space="0" w:color="auto"/>
            <w:bottom w:val="none" w:sz="0" w:space="0" w:color="auto"/>
            <w:right w:val="none" w:sz="0" w:space="0" w:color="auto"/>
          </w:divBdr>
        </w:div>
        <w:div w:id="459300076">
          <w:marLeft w:val="0"/>
          <w:marRight w:val="0"/>
          <w:marTop w:val="0"/>
          <w:marBottom w:val="0"/>
          <w:divBdr>
            <w:top w:val="none" w:sz="0" w:space="0" w:color="auto"/>
            <w:left w:val="none" w:sz="0" w:space="0" w:color="auto"/>
            <w:bottom w:val="none" w:sz="0" w:space="0" w:color="auto"/>
            <w:right w:val="none" w:sz="0" w:space="0" w:color="auto"/>
          </w:divBdr>
        </w:div>
      </w:divsChild>
    </w:div>
    <w:div w:id="1665160203">
      <w:bodyDiv w:val="1"/>
      <w:marLeft w:val="0"/>
      <w:marRight w:val="0"/>
      <w:marTop w:val="0"/>
      <w:marBottom w:val="0"/>
      <w:divBdr>
        <w:top w:val="none" w:sz="0" w:space="0" w:color="auto"/>
        <w:left w:val="none" w:sz="0" w:space="0" w:color="auto"/>
        <w:bottom w:val="none" w:sz="0" w:space="0" w:color="auto"/>
        <w:right w:val="none" w:sz="0" w:space="0" w:color="auto"/>
      </w:divBdr>
      <w:divsChild>
        <w:div w:id="177815807">
          <w:marLeft w:val="0"/>
          <w:marRight w:val="0"/>
          <w:marTop w:val="0"/>
          <w:marBottom w:val="0"/>
          <w:divBdr>
            <w:top w:val="none" w:sz="0" w:space="0" w:color="auto"/>
            <w:left w:val="none" w:sz="0" w:space="0" w:color="auto"/>
            <w:bottom w:val="none" w:sz="0" w:space="0" w:color="auto"/>
            <w:right w:val="none" w:sz="0" w:space="0" w:color="auto"/>
          </w:divBdr>
        </w:div>
        <w:div w:id="98842201">
          <w:marLeft w:val="0"/>
          <w:marRight w:val="0"/>
          <w:marTop w:val="0"/>
          <w:marBottom w:val="0"/>
          <w:divBdr>
            <w:top w:val="none" w:sz="0" w:space="0" w:color="auto"/>
            <w:left w:val="none" w:sz="0" w:space="0" w:color="auto"/>
            <w:bottom w:val="none" w:sz="0" w:space="0" w:color="auto"/>
            <w:right w:val="none" w:sz="0" w:space="0" w:color="auto"/>
          </w:divBdr>
        </w:div>
        <w:div w:id="469061190">
          <w:marLeft w:val="0"/>
          <w:marRight w:val="0"/>
          <w:marTop w:val="0"/>
          <w:marBottom w:val="0"/>
          <w:divBdr>
            <w:top w:val="none" w:sz="0" w:space="0" w:color="auto"/>
            <w:left w:val="none" w:sz="0" w:space="0" w:color="auto"/>
            <w:bottom w:val="none" w:sz="0" w:space="0" w:color="auto"/>
            <w:right w:val="none" w:sz="0" w:space="0" w:color="auto"/>
          </w:divBdr>
        </w:div>
        <w:div w:id="1837107779">
          <w:marLeft w:val="0"/>
          <w:marRight w:val="0"/>
          <w:marTop w:val="0"/>
          <w:marBottom w:val="0"/>
          <w:divBdr>
            <w:top w:val="none" w:sz="0" w:space="0" w:color="auto"/>
            <w:left w:val="none" w:sz="0" w:space="0" w:color="auto"/>
            <w:bottom w:val="none" w:sz="0" w:space="0" w:color="auto"/>
            <w:right w:val="none" w:sz="0" w:space="0" w:color="auto"/>
          </w:divBdr>
        </w:div>
        <w:div w:id="667485286">
          <w:marLeft w:val="0"/>
          <w:marRight w:val="0"/>
          <w:marTop w:val="0"/>
          <w:marBottom w:val="0"/>
          <w:divBdr>
            <w:top w:val="none" w:sz="0" w:space="0" w:color="auto"/>
            <w:left w:val="none" w:sz="0" w:space="0" w:color="auto"/>
            <w:bottom w:val="none" w:sz="0" w:space="0" w:color="auto"/>
            <w:right w:val="none" w:sz="0" w:space="0" w:color="auto"/>
          </w:divBdr>
        </w:div>
        <w:div w:id="1466199387">
          <w:marLeft w:val="0"/>
          <w:marRight w:val="0"/>
          <w:marTop w:val="0"/>
          <w:marBottom w:val="0"/>
          <w:divBdr>
            <w:top w:val="none" w:sz="0" w:space="0" w:color="auto"/>
            <w:left w:val="none" w:sz="0" w:space="0" w:color="auto"/>
            <w:bottom w:val="none" w:sz="0" w:space="0" w:color="auto"/>
            <w:right w:val="none" w:sz="0" w:space="0" w:color="auto"/>
          </w:divBdr>
        </w:div>
      </w:divsChild>
    </w:div>
    <w:div w:id="2035110374">
      <w:bodyDiv w:val="1"/>
      <w:marLeft w:val="0"/>
      <w:marRight w:val="0"/>
      <w:marTop w:val="0"/>
      <w:marBottom w:val="0"/>
      <w:divBdr>
        <w:top w:val="none" w:sz="0" w:space="0" w:color="auto"/>
        <w:left w:val="none" w:sz="0" w:space="0" w:color="auto"/>
        <w:bottom w:val="none" w:sz="0" w:space="0" w:color="auto"/>
        <w:right w:val="none" w:sz="0" w:space="0" w:color="auto"/>
      </w:divBdr>
      <w:divsChild>
        <w:div w:id="299649644">
          <w:marLeft w:val="0"/>
          <w:marRight w:val="0"/>
          <w:marTop w:val="0"/>
          <w:marBottom w:val="0"/>
          <w:divBdr>
            <w:top w:val="none" w:sz="0" w:space="0" w:color="auto"/>
            <w:left w:val="none" w:sz="0" w:space="0" w:color="auto"/>
            <w:bottom w:val="none" w:sz="0" w:space="0" w:color="auto"/>
            <w:right w:val="none" w:sz="0" w:space="0" w:color="auto"/>
          </w:divBdr>
        </w:div>
        <w:div w:id="819224581">
          <w:marLeft w:val="0"/>
          <w:marRight w:val="0"/>
          <w:marTop w:val="0"/>
          <w:marBottom w:val="0"/>
          <w:divBdr>
            <w:top w:val="none" w:sz="0" w:space="0" w:color="auto"/>
            <w:left w:val="none" w:sz="0" w:space="0" w:color="auto"/>
            <w:bottom w:val="none" w:sz="0" w:space="0" w:color="auto"/>
            <w:right w:val="none" w:sz="0" w:space="0" w:color="auto"/>
          </w:divBdr>
        </w:div>
        <w:div w:id="1309477753">
          <w:marLeft w:val="0"/>
          <w:marRight w:val="0"/>
          <w:marTop w:val="0"/>
          <w:marBottom w:val="0"/>
          <w:divBdr>
            <w:top w:val="none" w:sz="0" w:space="0" w:color="auto"/>
            <w:left w:val="none" w:sz="0" w:space="0" w:color="auto"/>
            <w:bottom w:val="none" w:sz="0" w:space="0" w:color="auto"/>
            <w:right w:val="none" w:sz="0" w:space="0" w:color="auto"/>
          </w:divBdr>
        </w:div>
        <w:div w:id="581255366">
          <w:marLeft w:val="0"/>
          <w:marRight w:val="0"/>
          <w:marTop w:val="0"/>
          <w:marBottom w:val="0"/>
          <w:divBdr>
            <w:top w:val="none" w:sz="0" w:space="0" w:color="auto"/>
            <w:left w:val="none" w:sz="0" w:space="0" w:color="auto"/>
            <w:bottom w:val="none" w:sz="0" w:space="0" w:color="auto"/>
            <w:right w:val="none" w:sz="0" w:space="0" w:color="auto"/>
          </w:divBdr>
        </w:div>
        <w:div w:id="326523388">
          <w:marLeft w:val="0"/>
          <w:marRight w:val="0"/>
          <w:marTop w:val="0"/>
          <w:marBottom w:val="0"/>
          <w:divBdr>
            <w:top w:val="none" w:sz="0" w:space="0" w:color="auto"/>
            <w:left w:val="none" w:sz="0" w:space="0" w:color="auto"/>
            <w:bottom w:val="none" w:sz="0" w:space="0" w:color="auto"/>
            <w:right w:val="none" w:sz="0" w:space="0" w:color="auto"/>
          </w:divBdr>
        </w:div>
        <w:div w:id="1242250866">
          <w:marLeft w:val="0"/>
          <w:marRight w:val="0"/>
          <w:marTop w:val="0"/>
          <w:marBottom w:val="0"/>
          <w:divBdr>
            <w:top w:val="none" w:sz="0" w:space="0" w:color="auto"/>
            <w:left w:val="none" w:sz="0" w:space="0" w:color="auto"/>
            <w:bottom w:val="none" w:sz="0" w:space="0" w:color="auto"/>
            <w:right w:val="none" w:sz="0" w:space="0" w:color="auto"/>
          </w:divBdr>
        </w:div>
        <w:div w:id="872616561">
          <w:marLeft w:val="0"/>
          <w:marRight w:val="0"/>
          <w:marTop w:val="0"/>
          <w:marBottom w:val="0"/>
          <w:divBdr>
            <w:top w:val="none" w:sz="0" w:space="0" w:color="auto"/>
            <w:left w:val="none" w:sz="0" w:space="0" w:color="auto"/>
            <w:bottom w:val="none" w:sz="0" w:space="0" w:color="auto"/>
            <w:right w:val="none" w:sz="0" w:space="0" w:color="auto"/>
          </w:divBdr>
        </w:div>
        <w:div w:id="311328006">
          <w:marLeft w:val="0"/>
          <w:marRight w:val="0"/>
          <w:marTop w:val="0"/>
          <w:marBottom w:val="0"/>
          <w:divBdr>
            <w:top w:val="none" w:sz="0" w:space="0" w:color="auto"/>
            <w:left w:val="none" w:sz="0" w:space="0" w:color="auto"/>
            <w:bottom w:val="none" w:sz="0" w:space="0" w:color="auto"/>
            <w:right w:val="none" w:sz="0" w:space="0" w:color="auto"/>
          </w:divBdr>
        </w:div>
        <w:div w:id="1778796828">
          <w:marLeft w:val="0"/>
          <w:marRight w:val="0"/>
          <w:marTop w:val="0"/>
          <w:marBottom w:val="0"/>
          <w:divBdr>
            <w:top w:val="none" w:sz="0" w:space="0" w:color="auto"/>
            <w:left w:val="none" w:sz="0" w:space="0" w:color="auto"/>
            <w:bottom w:val="none" w:sz="0" w:space="0" w:color="auto"/>
            <w:right w:val="none" w:sz="0" w:space="0" w:color="auto"/>
          </w:divBdr>
        </w:div>
        <w:div w:id="1586454039">
          <w:marLeft w:val="0"/>
          <w:marRight w:val="0"/>
          <w:marTop w:val="0"/>
          <w:marBottom w:val="0"/>
          <w:divBdr>
            <w:top w:val="none" w:sz="0" w:space="0" w:color="auto"/>
            <w:left w:val="none" w:sz="0" w:space="0" w:color="auto"/>
            <w:bottom w:val="none" w:sz="0" w:space="0" w:color="auto"/>
            <w:right w:val="none" w:sz="0" w:space="0" w:color="auto"/>
          </w:divBdr>
        </w:div>
        <w:div w:id="814837907">
          <w:marLeft w:val="0"/>
          <w:marRight w:val="0"/>
          <w:marTop w:val="0"/>
          <w:marBottom w:val="0"/>
          <w:divBdr>
            <w:top w:val="none" w:sz="0" w:space="0" w:color="auto"/>
            <w:left w:val="none" w:sz="0" w:space="0" w:color="auto"/>
            <w:bottom w:val="none" w:sz="0" w:space="0" w:color="auto"/>
            <w:right w:val="none" w:sz="0" w:space="0" w:color="auto"/>
          </w:divBdr>
        </w:div>
        <w:div w:id="1614096337">
          <w:marLeft w:val="0"/>
          <w:marRight w:val="0"/>
          <w:marTop w:val="0"/>
          <w:marBottom w:val="0"/>
          <w:divBdr>
            <w:top w:val="none" w:sz="0" w:space="0" w:color="auto"/>
            <w:left w:val="none" w:sz="0" w:space="0" w:color="auto"/>
            <w:bottom w:val="none" w:sz="0" w:space="0" w:color="auto"/>
            <w:right w:val="none" w:sz="0" w:space="0" w:color="auto"/>
          </w:divBdr>
        </w:div>
        <w:div w:id="2119064910">
          <w:marLeft w:val="0"/>
          <w:marRight w:val="0"/>
          <w:marTop w:val="0"/>
          <w:marBottom w:val="0"/>
          <w:divBdr>
            <w:top w:val="none" w:sz="0" w:space="0" w:color="auto"/>
            <w:left w:val="none" w:sz="0" w:space="0" w:color="auto"/>
            <w:bottom w:val="none" w:sz="0" w:space="0" w:color="auto"/>
            <w:right w:val="none" w:sz="0" w:space="0" w:color="auto"/>
          </w:divBdr>
        </w:div>
        <w:div w:id="221988596">
          <w:marLeft w:val="0"/>
          <w:marRight w:val="0"/>
          <w:marTop w:val="0"/>
          <w:marBottom w:val="0"/>
          <w:divBdr>
            <w:top w:val="none" w:sz="0" w:space="0" w:color="auto"/>
            <w:left w:val="none" w:sz="0" w:space="0" w:color="auto"/>
            <w:bottom w:val="none" w:sz="0" w:space="0" w:color="auto"/>
            <w:right w:val="none" w:sz="0" w:space="0" w:color="auto"/>
          </w:divBdr>
        </w:div>
        <w:div w:id="688717854">
          <w:marLeft w:val="0"/>
          <w:marRight w:val="0"/>
          <w:marTop w:val="0"/>
          <w:marBottom w:val="0"/>
          <w:divBdr>
            <w:top w:val="none" w:sz="0" w:space="0" w:color="auto"/>
            <w:left w:val="none" w:sz="0" w:space="0" w:color="auto"/>
            <w:bottom w:val="none" w:sz="0" w:space="0" w:color="auto"/>
            <w:right w:val="none" w:sz="0" w:space="0" w:color="auto"/>
          </w:divBdr>
        </w:div>
      </w:divsChild>
    </w:div>
    <w:div w:id="2039040024">
      <w:bodyDiv w:val="1"/>
      <w:marLeft w:val="0"/>
      <w:marRight w:val="0"/>
      <w:marTop w:val="0"/>
      <w:marBottom w:val="0"/>
      <w:divBdr>
        <w:top w:val="none" w:sz="0" w:space="0" w:color="auto"/>
        <w:left w:val="none" w:sz="0" w:space="0" w:color="auto"/>
        <w:bottom w:val="none" w:sz="0" w:space="0" w:color="auto"/>
        <w:right w:val="none" w:sz="0" w:space="0" w:color="auto"/>
      </w:divBdr>
      <w:divsChild>
        <w:div w:id="856502085">
          <w:marLeft w:val="0"/>
          <w:marRight w:val="0"/>
          <w:marTop w:val="0"/>
          <w:marBottom w:val="0"/>
          <w:divBdr>
            <w:top w:val="none" w:sz="0" w:space="0" w:color="auto"/>
            <w:left w:val="none" w:sz="0" w:space="0" w:color="auto"/>
            <w:bottom w:val="none" w:sz="0" w:space="0" w:color="auto"/>
            <w:right w:val="none" w:sz="0" w:space="0" w:color="auto"/>
          </w:divBdr>
        </w:div>
        <w:div w:id="158272429">
          <w:marLeft w:val="0"/>
          <w:marRight w:val="0"/>
          <w:marTop w:val="0"/>
          <w:marBottom w:val="0"/>
          <w:divBdr>
            <w:top w:val="none" w:sz="0" w:space="0" w:color="auto"/>
            <w:left w:val="none" w:sz="0" w:space="0" w:color="auto"/>
            <w:bottom w:val="none" w:sz="0" w:space="0" w:color="auto"/>
            <w:right w:val="none" w:sz="0" w:space="0" w:color="auto"/>
          </w:divBdr>
        </w:div>
        <w:div w:id="15736120">
          <w:marLeft w:val="0"/>
          <w:marRight w:val="0"/>
          <w:marTop w:val="0"/>
          <w:marBottom w:val="0"/>
          <w:divBdr>
            <w:top w:val="none" w:sz="0" w:space="0" w:color="auto"/>
            <w:left w:val="none" w:sz="0" w:space="0" w:color="auto"/>
            <w:bottom w:val="none" w:sz="0" w:space="0" w:color="auto"/>
            <w:right w:val="none" w:sz="0" w:space="0" w:color="auto"/>
          </w:divBdr>
        </w:div>
      </w:divsChild>
    </w:div>
    <w:div w:id="2111849038">
      <w:bodyDiv w:val="1"/>
      <w:marLeft w:val="0"/>
      <w:marRight w:val="0"/>
      <w:marTop w:val="0"/>
      <w:marBottom w:val="0"/>
      <w:divBdr>
        <w:top w:val="none" w:sz="0" w:space="0" w:color="auto"/>
        <w:left w:val="none" w:sz="0" w:space="0" w:color="auto"/>
        <w:bottom w:val="none" w:sz="0" w:space="0" w:color="auto"/>
        <w:right w:val="none" w:sz="0" w:space="0" w:color="auto"/>
      </w:divBdr>
    </w:div>
    <w:div w:id="212973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g"/><Relationship Id="rId26" Type="http://schemas.openxmlformats.org/officeDocument/2006/relationships/image" Target="media/image14.emf"/><Relationship Id="rId39" Type="http://schemas.openxmlformats.org/officeDocument/2006/relationships/image" Target="media/image21.png"/><Relationship Id="rId21" Type="http://schemas.openxmlformats.org/officeDocument/2006/relationships/package" Target="embeddings/Microsoft_Visio_Drawing2.vsdx"/><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hyperlink" Target="http://www.youtube.com/watch?v=MGPGv2HnGtU" TargetMode="External"/><Relationship Id="rId50" Type="http://schemas.openxmlformats.org/officeDocument/2006/relationships/hyperlink" Target="http://stackoverflow.com/questions/21025959/factory-design-pattern" TargetMode="External"/><Relationship Id="rId55" Type="http://schemas.openxmlformats.org/officeDocument/2006/relationships/hyperlink" Target="http://www.intercard.org/de/produkte/IC_Karten_Technologien.pdf" TargetMode="External"/><Relationship Id="rId63" Type="http://schemas.openxmlformats.org/officeDocument/2006/relationships/image" Target="media/image3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package" Target="embeddings/Microsoft_Visio_Drawing6.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image" Target="media/image20.emf"/><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arduino.cc/en/uploads/Main/ArduinoUno_R3_Front.jpg" TargetMode="External"/><Relationship Id="rId58" Type="http://schemas.openxmlformats.org/officeDocument/2006/relationships/hyperlink" Target="http://de.wikipedia.org/wiki/Halli_Galli" TargetMode="External"/><Relationship Id="rId66"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package" Target="embeddings/Microsoft_Visio_Drawing3.vsdx"/><Relationship Id="rId28" Type="http://schemas.openxmlformats.org/officeDocument/2006/relationships/image" Target="media/image15.emf"/><Relationship Id="rId36" Type="http://schemas.openxmlformats.org/officeDocument/2006/relationships/package" Target="embeddings/Microsoft_Visio_Drawing9.vsdx"/><Relationship Id="rId49" Type="http://schemas.openxmlformats.org/officeDocument/2006/relationships/hyperlink" Target="http://stackoverflow.com/questions/6760685/creating-a-singleton-in-python" TargetMode="External"/><Relationship Id="rId57" Type="http://schemas.openxmlformats.org/officeDocument/2006/relationships/hyperlink" Target="http://neophob.com/files/rfid/PROTOCOL-821-880%20_2_.pdf" TargetMode="External"/><Relationship Id="rId61" Type="http://schemas.openxmlformats.org/officeDocument/2006/relationships/hyperlink" Target="https://github.com/d3sre/reafid"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package" Target="embeddings/Microsoft_Visio_Drawing7.vsdx"/><Relationship Id="rId44" Type="http://schemas.openxmlformats.org/officeDocument/2006/relationships/image" Target="media/image26.png"/><Relationship Id="rId52" Type="http://schemas.openxmlformats.org/officeDocument/2006/relationships/hyperlink" Target="http://www.cooking-hacks.com/documentation/tutorials/rfid-13-56-mhz-nfc-module-for-arduino" TargetMode="External"/><Relationship Id="rId60" Type="http://schemas.openxmlformats.org/officeDocument/2006/relationships/hyperlink" Target="http://www.intercard.org/de/referenzen/SuccessStory_Zuercher.pdf" TargetMode="External"/><Relationship Id="rId65" Type="http://schemas.openxmlformats.org/officeDocument/2006/relationships/image" Target="media/image3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2.emf"/><Relationship Id="rId27" Type="http://schemas.openxmlformats.org/officeDocument/2006/relationships/package" Target="embeddings/Microsoft_Visio_Drawing5.vsdx"/><Relationship Id="rId30" Type="http://schemas.openxmlformats.org/officeDocument/2006/relationships/image" Target="media/image16.emf"/><Relationship Id="rId35" Type="http://schemas.openxmlformats.org/officeDocument/2006/relationships/image" Target="media/image19.emf"/><Relationship Id="rId43" Type="http://schemas.openxmlformats.org/officeDocument/2006/relationships/image" Target="media/image25.png"/><Relationship Id="rId48" Type="http://schemas.openxmlformats.org/officeDocument/2006/relationships/hyperlink" Target="http://www.slideshare.net/d3sre/bsideslondon-rookie-talk-rfid-hacking-an-introduction" TargetMode="External"/><Relationship Id="rId56" Type="http://schemas.openxmlformats.org/officeDocument/2006/relationships/hyperlink" Target="http://en.wikipedia.org/wiki/Crypto-1" TargetMode="External"/><Relationship Id="rId64" Type="http://schemas.openxmlformats.org/officeDocument/2006/relationships/image" Target="media/image31.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codereview.stackexchange.com/questions/20718/the-strategy-design-pattern-for-python-in-a-more-pythonic-way"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package" Target="embeddings/Microsoft_Visio_Drawing1.vsdx"/><Relationship Id="rId25" Type="http://schemas.openxmlformats.org/officeDocument/2006/relationships/package" Target="embeddings/Microsoft_Visio_Drawing4.vsdx"/><Relationship Id="rId33" Type="http://schemas.openxmlformats.org/officeDocument/2006/relationships/package" Target="embeddings/Microsoft_Visio_Drawing8.vsdx"/><Relationship Id="rId38" Type="http://schemas.openxmlformats.org/officeDocument/2006/relationships/package" Target="embeddings/Microsoft_Visio_Drawing10.vsdx"/><Relationship Id="rId46" Type="http://schemas.openxmlformats.org/officeDocument/2006/relationships/image" Target="media/image28.png"/><Relationship Id="rId59" Type="http://schemas.openxmlformats.org/officeDocument/2006/relationships/hyperlink" Target="http://de.wikipedia.org/wiki/Model_View_Controller" TargetMode="External"/><Relationship Id="rId67" Type="http://schemas.openxmlformats.org/officeDocument/2006/relationships/footer" Target="footer1.xml"/><Relationship Id="rId20" Type="http://schemas.openxmlformats.org/officeDocument/2006/relationships/image" Target="media/image11.emf"/><Relationship Id="rId41" Type="http://schemas.openxmlformats.org/officeDocument/2006/relationships/image" Target="media/image23.png"/><Relationship Id="rId54" Type="http://schemas.openxmlformats.org/officeDocument/2006/relationships/hyperlink" Target="http://www.cooking-hacks.com/documentation/tutorials/rfid-13-56-mhz-nfc-module-for-arduino" TargetMode="External"/><Relationship Id="rId62"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s\Documents\templates\TechnischerBerichtStruktur.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L1</b:Tag>
    <b:SourceType>Report</b:SourceType>
    <b:Guid>{F24E3105-C350-45F8-86AB-78A6B2A8D42B}</b:Guid>
    <b:Title>Writing a simple Rootkit for Linux</b:Title>
    <b:Publisher>black-coders.net</b:Publisher>
    <b:Author>
      <b:Author>
        <b:NameList>
          <b:Person>
            <b:Last>Ormi</b:Last>
          </b:Person>
        </b:NameList>
      </b:Author>
    </b:Author>
    <b:RefOrder>1</b:RefOrder>
  </b:Source>
</b:Sources>
</file>

<file path=customXml/itemProps1.xml><?xml version="1.0" encoding="utf-8"?>
<ds:datastoreItem xmlns:ds="http://schemas.openxmlformats.org/officeDocument/2006/customXml" ds:itemID="{7C78BCE9-01CD-4F84-B43C-EBF717FEF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TechnischerBerichtStruktur.dot</Template>
  <TotalTime>30</TotalTime>
  <Pages>58</Pages>
  <Words>11762</Words>
  <Characters>67046</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Evaluierung von Cloud-Anbietern am Beispiel der SIX</vt:lpstr>
    </vt:vector>
  </TitlesOfParts>
  <Company>SIX</Company>
  <LinksUpToDate>false</LinksUpToDate>
  <CharactersWithSpaces>78651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ReaFID - Ein RFID-Reaktionsspiel auf Basis eines Arduinos</dc:title>
  <dc:creator>Sacher, Désirée</dc:creator>
  <cp:lastModifiedBy>Patrick Diezi</cp:lastModifiedBy>
  <cp:revision>11</cp:revision>
  <cp:lastPrinted>2014-09-07T09:34:00Z</cp:lastPrinted>
  <dcterms:created xsi:type="dcterms:W3CDTF">2014-09-12T09:33:00Z</dcterms:created>
  <dcterms:modified xsi:type="dcterms:W3CDTF">2014-09-12T10:27:00Z</dcterms:modified>
</cp:coreProperties>
</file>